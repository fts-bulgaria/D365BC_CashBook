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F16D7" w14:textId="77777777" w:rsidR="00617DCA" w:rsidRPr="00E75F2B" w:rsidRDefault="00617DCA" w:rsidP="00617DCA">
      <w:pPr>
        <w:rPr>
          <w:lang w:val="en-US"/>
        </w:rPr>
      </w:pPr>
      <w:bookmarkStart w:id="0" w:name="_Toc164078548"/>
    </w:p>
    <w:p w14:paraId="1ABC1DA9" w14:textId="77777777" w:rsidR="00617DCA" w:rsidRDefault="00617DCA" w:rsidP="00617DCA"/>
    <w:p w14:paraId="3DCA90EB" w14:textId="77777777" w:rsidR="00617DCA" w:rsidRDefault="00617DCA" w:rsidP="00617DCA"/>
    <w:p w14:paraId="1F266DE0" w14:textId="77777777" w:rsidR="00617DCA" w:rsidRDefault="00617DCA" w:rsidP="00617DCA"/>
    <w:p w14:paraId="2051F06F" w14:textId="77777777" w:rsidR="00617DCA" w:rsidRDefault="00617DCA" w:rsidP="00617DCA"/>
    <w:p w14:paraId="0281A5CC" w14:textId="77777777" w:rsidR="00617DCA" w:rsidRDefault="00617DCA" w:rsidP="00617DCA"/>
    <w:p w14:paraId="42C243EC" w14:textId="77777777" w:rsidR="00617DCA" w:rsidRDefault="00617DCA" w:rsidP="00617DCA"/>
    <w:p w14:paraId="31B49326" w14:textId="77777777" w:rsidR="00617DCA" w:rsidRDefault="00617DCA" w:rsidP="00617DCA"/>
    <w:p w14:paraId="777DDE2F" w14:textId="77777777" w:rsidR="00617DCA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  <w:lang w:val="en-US"/>
        </w:rPr>
      </w:pPr>
      <w:r>
        <w:rPr>
          <w:b/>
          <w:bCs/>
          <w:lang w:val="en-US"/>
        </w:rPr>
        <w:t>Dynamics 365 Business Central</w:t>
      </w:r>
    </w:p>
    <w:p w14:paraId="32C1B8EC" w14:textId="77777777" w:rsidR="00617DCA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  <w:lang w:val="en-US"/>
        </w:rPr>
      </w:pPr>
    </w:p>
    <w:p w14:paraId="4CDFF559" w14:textId="12C6B624" w:rsidR="00617DCA" w:rsidRPr="00F651DE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</w:rPr>
      </w:pPr>
      <w:r>
        <w:rPr>
          <w:b/>
          <w:bCs/>
        </w:rPr>
        <w:t>Касова книга и касови ордери</w:t>
      </w:r>
    </w:p>
    <w:p w14:paraId="46D43957" w14:textId="77777777" w:rsidR="00617DCA" w:rsidRPr="00F651DE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</w:rPr>
      </w:pPr>
    </w:p>
    <w:p w14:paraId="56A8888F" w14:textId="77777777" w:rsidR="00617DCA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</w:rPr>
      </w:pPr>
    </w:p>
    <w:p w14:paraId="1A8BBA81" w14:textId="77777777" w:rsidR="00617DCA" w:rsidRPr="00C15BF7" w:rsidRDefault="00617DCA" w:rsidP="00617DCA"/>
    <w:p w14:paraId="7D7EB78F" w14:textId="77777777" w:rsidR="00617DCA" w:rsidRPr="00F651DE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</w:rPr>
      </w:pPr>
    </w:p>
    <w:p w14:paraId="0154DAD8" w14:textId="77777777" w:rsidR="00617DCA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</w:rPr>
      </w:pPr>
    </w:p>
    <w:p w14:paraId="2F5C478B" w14:textId="77777777" w:rsidR="00617DCA" w:rsidRDefault="00617DCA" w:rsidP="00617DCA"/>
    <w:p w14:paraId="02316662" w14:textId="77777777" w:rsidR="00617DCA" w:rsidRPr="00C15BF7" w:rsidRDefault="00617DCA" w:rsidP="00617DCA"/>
    <w:p w14:paraId="3C317623" w14:textId="77777777" w:rsidR="00617DCA" w:rsidRDefault="00617DCA" w:rsidP="00617DCA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b/>
          <w:bCs/>
          <w:sz w:val="56"/>
          <w:szCs w:val="56"/>
        </w:rPr>
      </w:pPr>
      <w:r w:rsidRPr="00F651DE">
        <w:rPr>
          <w:b/>
          <w:bCs/>
          <w:sz w:val="56"/>
          <w:szCs w:val="56"/>
        </w:rPr>
        <w:t xml:space="preserve">ФТС България </w:t>
      </w:r>
    </w:p>
    <w:p w14:paraId="508DE536" w14:textId="77777777" w:rsidR="00617DCA" w:rsidRDefault="00617DCA" w:rsidP="00617DCA">
      <w:pPr>
        <w:jc w:val="left"/>
        <w:rPr>
          <w:b/>
          <w:bCs/>
          <w:color w:val="A50021"/>
          <w:spacing w:val="5"/>
          <w:kern w:val="28"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sdt>
      <w:sdtPr>
        <w:rPr>
          <w:rFonts w:ascii="Calibri" w:hAnsi="Calibri" w:cs="Arial"/>
          <w:color w:val="323E4F"/>
          <w:sz w:val="22"/>
          <w:szCs w:val="24"/>
          <w:lang w:val="bg-BG"/>
        </w:rPr>
        <w:id w:val="-119938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F1C29" w14:textId="77777777" w:rsidR="00617DCA" w:rsidRPr="00F63EDE" w:rsidRDefault="00617DCA" w:rsidP="00617DCA">
          <w:pPr>
            <w:pStyle w:val="TOCHeading"/>
            <w:jc w:val="center"/>
            <w:rPr>
              <w:rFonts w:ascii="Calibri" w:hAnsi="Calibri" w:cs="Arial"/>
              <w:b/>
              <w:color w:val="A50021"/>
              <w:sz w:val="40"/>
              <w:szCs w:val="40"/>
              <w:lang w:val="bg-BG"/>
            </w:rPr>
          </w:pPr>
          <w:r w:rsidRPr="00F63EDE">
            <w:rPr>
              <w:rFonts w:ascii="Calibri" w:hAnsi="Calibri" w:cs="Arial"/>
              <w:b/>
              <w:color w:val="A50021"/>
              <w:sz w:val="40"/>
              <w:szCs w:val="40"/>
              <w:lang w:val="bg-BG"/>
            </w:rPr>
            <w:t>СЪДЪРЖАНИЕ</w:t>
          </w:r>
        </w:p>
        <w:p w14:paraId="1829FEB4" w14:textId="1410ACBB" w:rsidR="00C04374" w:rsidRDefault="00617DCA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lang w:eastAsia="bg-BG"/>
              <w14:ligatures w14:val="standardContextual"/>
            </w:rPr>
          </w:pPr>
          <w:r>
            <w:rPr>
              <w:b w:val="0"/>
              <w:bCs w:val="0"/>
              <w:caps w:val="0"/>
              <w:noProof/>
            </w:rPr>
            <w:fldChar w:fldCharType="begin"/>
          </w:r>
          <w:r>
            <w:rPr>
              <w:b w:val="0"/>
              <w:bCs w:val="0"/>
              <w:caps w:val="0"/>
              <w:noProof/>
            </w:rPr>
            <w:instrText xml:space="preserve"> TOC \o "1-2" \h \z \u </w:instrText>
          </w:r>
          <w:r>
            <w:rPr>
              <w:b w:val="0"/>
              <w:bCs w:val="0"/>
              <w:caps w:val="0"/>
              <w:noProof/>
            </w:rPr>
            <w:fldChar w:fldCharType="separate"/>
          </w:r>
          <w:hyperlink w:anchor="_Toc166082983" w:history="1">
            <w:r w:rsidR="00C04374" w:rsidRPr="00DF4D91">
              <w:rPr>
                <w:rStyle w:val="Hyperlink"/>
                <w:rFonts w:eastAsia="Calibri" w:cs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043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lang w:eastAsia="bg-BG"/>
                <w14:ligatures w14:val="standardContextual"/>
              </w:rPr>
              <w:tab/>
            </w:r>
            <w:r w:rsidR="00C04374" w:rsidRPr="00DF4D91">
              <w:rPr>
                <w:rStyle w:val="Hyperlink"/>
                <w:rFonts w:eastAsia="Calibri"/>
                <w:noProof/>
              </w:rPr>
              <w:t>Общ преглед</w:t>
            </w:r>
            <w:r w:rsidR="00C04374">
              <w:rPr>
                <w:noProof/>
                <w:webHidden/>
              </w:rPr>
              <w:tab/>
            </w:r>
            <w:r w:rsidR="00C04374">
              <w:rPr>
                <w:noProof/>
                <w:webHidden/>
              </w:rPr>
              <w:fldChar w:fldCharType="begin"/>
            </w:r>
            <w:r w:rsidR="00C04374">
              <w:rPr>
                <w:noProof/>
                <w:webHidden/>
              </w:rPr>
              <w:instrText xml:space="preserve"> PAGEREF _Toc166082983 \h </w:instrText>
            </w:r>
            <w:r w:rsidR="00C04374">
              <w:rPr>
                <w:noProof/>
                <w:webHidden/>
              </w:rPr>
            </w:r>
            <w:r w:rsidR="00C04374">
              <w:rPr>
                <w:noProof/>
                <w:webHidden/>
              </w:rPr>
              <w:fldChar w:fldCharType="separate"/>
            </w:r>
            <w:r w:rsidR="00C04374">
              <w:rPr>
                <w:noProof/>
                <w:webHidden/>
              </w:rPr>
              <w:t>2</w:t>
            </w:r>
            <w:r w:rsidR="00C04374">
              <w:rPr>
                <w:noProof/>
                <w:webHidden/>
              </w:rPr>
              <w:fldChar w:fldCharType="end"/>
            </w:r>
          </w:hyperlink>
        </w:p>
        <w:p w14:paraId="1E1CF903" w14:textId="191DCCE7" w:rsidR="00C04374" w:rsidRDefault="00C04374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kern w:val="2"/>
              <w:lang w:eastAsia="bg-BG"/>
              <w14:ligatures w14:val="standardContextual"/>
            </w:rPr>
          </w:pPr>
          <w:hyperlink w:anchor="_Toc166082984" w:history="1">
            <w:r w:rsidRPr="00DF4D91">
              <w:rPr>
                <w:rStyle w:val="Hyperlink"/>
                <w:rFonts w:eastAsia="Calibri" w:cs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kern w:val="2"/>
                <w:lang w:eastAsia="bg-BG"/>
                <w14:ligatures w14:val="standardContextual"/>
              </w:rPr>
              <w:tab/>
            </w:r>
            <w:r w:rsidRPr="00DF4D91">
              <w:rPr>
                <w:rStyle w:val="Hyperlink"/>
                <w:rFonts w:eastAsia="Calibri"/>
                <w:noProof/>
              </w:rPr>
              <w:t>Касова книга и касови ордери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B5B7" w14:textId="6FDB1708" w:rsidR="00C04374" w:rsidRDefault="00C04374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6082985" w:history="1">
            <w:r w:rsidRPr="00DF4D91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bg-BG"/>
                <w14:ligatures w14:val="standardContextual"/>
              </w:rPr>
              <w:tab/>
            </w:r>
            <w:r w:rsidRPr="00DF4D91">
              <w:rPr>
                <w:rStyle w:val="Hyperlink"/>
                <w:rFonts w:eastAsia="Calibri"/>
                <w:noProof/>
              </w:rPr>
              <w:t>Касова книга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0E37" w14:textId="128A41C7" w:rsidR="00C04374" w:rsidRDefault="00C04374">
          <w:pPr>
            <w:pStyle w:val="TOC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6082986" w:history="1">
            <w:r w:rsidRPr="00DF4D91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eastAsia="bg-BG"/>
                <w14:ligatures w14:val="standardContextual"/>
              </w:rPr>
              <w:tab/>
            </w:r>
            <w:r w:rsidRPr="00DF4D91">
              <w:rPr>
                <w:rStyle w:val="Hyperlink"/>
                <w:rFonts w:eastAsia="Calibri"/>
                <w:noProof/>
              </w:rPr>
              <w:t>Приходни/Разходни касови ордери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3196" w14:textId="2DE71A90" w:rsidR="00617DCA" w:rsidRDefault="00617DCA" w:rsidP="00617DCA">
          <w:r>
            <w:rPr>
              <w:rFonts w:ascii="Calibri Light" w:hAnsi="Calibri Light"/>
              <w:b/>
              <w:bCs/>
              <w:caps/>
              <w:noProof/>
              <w:sz w:val="24"/>
            </w:rPr>
            <w:fldChar w:fldCharType="end"/>
          </w:r>
        </w:p>
      </w:sdtContent>
    </w:sdt>
    <w:p w14:paraId="57CA2F29" w14:textId="77777777" w:rsidR="00706C3F" w:rsidRDefault="00706C3F" w:rsidP="005D0F94">
      <w:pPr>
        <w:pStyle w:val="Heading1"/>
        <w:rPr>
          <w:lang w:val="bg-BG"/>
        </w:rPr>
      </w:pPr>
      <w:bookmarkStart w:id="1" w:name="_Toc166082983"/>
      <w:r>
        <w:rPr>
          <w:lang w:val="bg-BG"/>
        </w:rPr>
        <w:t>Общ преглед</w:t>
      </w:r>
      <w:bookmarkEnd w:id="1"/>
    </w:p>
    <w:p w14:paraId="2118E166" w14:textId="1E1517A1" w:rsidR="00706C3F" w:rsidRPr="005945DF" w:rsidRDefault="00706C3F" w:rsidP="00706C3F">
      <w:pPr>
        <w:ind w:firstLine="567"/>
        <w:rPr>
          <w:szCs w:val="22"/>
          <w:lang w:val="en-US"/>
        </w:rPr>
      </w:pPr>
      <w:r w:rsidRPr="005945DF">
        <w:rPr>
          <w:szCs w:val="22"/>
        </w:rPr>
        <w:t xml:space="preserve">Пакетът </w:t>
      </w:r>
      <w:r>
        <w:rPr>
          <w:szCs w:val="22"/>
        </w:rPr>
        <w:t>Касова книга</w:t>
      </w:r>
      <w:r w:rsidRPr="005945DF">
        <w:rPr>
          <w:szCs w:val="22"/>
        </w:rPr>
        <w:t xml:space="preserve"> е допълнение към продукта </w:t>
      </w:r>
      <w:r w:rsidRPr="005945DF">
        <w:rPr>
          <w:szCs w:val="22"/>
          <w:lang w:val="en-US"/>
        </w:rPr>
        <w:t>Microsoft</w:t>
      </w:r>
      <w:r w:rsidRPr="005945DF">
        <w:rPr>
          <w:szCs w:val="22"/>
        </w:rPr>
        <w:t xml:space="preserve"> </w:t>
      </w:r>
      <w:r w:rsidRPr="005945DF">
        <w:rPr>
          <w:szCs w:val="22"/>
          <w:lang w:val="en-US"/>
        </w:rPr>
        <w:t xml:space="preserve">Dynamics 365 Business Central. </w:t>
      </w:r>
      <w:r w:rsidRPr="005945DF">
        <w:rPr>
          <w:szCs w:val="22"/>
        </w:rPr>
        <w:t>Той е разработен от ФТС за нуждите на потребителите и компаниите</w:t>
      </w:r>
      <w:r>
        <w:rPr>
          <w:szCs w:val="22"/>
        </w:rPr>
        <w:t>,</w:t>
      </w:r>
      <w:r w:rsidRPr="005945DF">
        <w:rPr>
          <w:szCs w:val="22"/>
        </w:rPr>
        <w:t xml:space="preserve"> опериращи в България и ползващи </w:t>
      </w:r>
      <w:r w:rsidRPr="005945DF">
        <w:rPr>
          <w:szCs w:val="22"/>
          <w:lang w:val="en-US"/>
        </w:rPr>
        <w:t xml:space="preserve">D365 Business Central. </w:t>
      </w:r>
    </w:p>
    <w:p w14:paraId="528BBA45" w14:textId="7A5CF127" w:rsidR="00706C3F" w:rsidRPr="005945DF" w:rsidRDefault="00706C3F" w:rsidP="00706C3F">
      <w:pPr>
        <w:ind w:firstLine="567"/>
        <w:rPr>
          <w:szCs w:val="22"/>
        </w:rPr>
      </w:pPr>
      <w:r w:rsidRPr="005945DF">
        <w:rPr>
          <w:szCs w:val="22"/>
        </w:rPr>
        <w:t xml:space="preserve">Пакетът </w:t>
      </w:r>
      <w:r>
        <w:rPr>
          <w:szCs w:val="22"/>
        </w:rPr>
        <w:t>Касова книга</w:t>
      </w:r>
      <w:r w:rsidRPr="005945DF">
        <w:rPr>
          <w:szCs w:val="22"/>
        </w:rPr>
        <w:t xml:space="preserve"> е съобразен с изискванията на законодателството в страната и покрива</w:t>
      </w:r>
      <w:r>
        <w:rPr>
          <w:szCs w:val="22"/>
        </w:rPr>
        <w:t xml:space="preserve"> </w:t>
      </w:r>
      <w:r w:rsidRPr="005945DF">
        <w:rPr>
          <w:szCs w:val="22"/>
        </w:rPr>
        <w:t>необходими</w:t>
      </w:r>
      <w:r>
        <w:rPr>
          <w:szCs w:val="22"/>
        </w:rPr>
        <w:t>те</w:t>
      </w:r>
      <w:r w:rsidRPr="005945DF">
        <w:rPr>
          <w:szCs w:val="22"/>
        </w:rPr>
        <w:t xml:space="preserve"> регулаторни изисквания.</w:t>
      </w:r>
    </w:p>
    <w:p w14:paraId="0709E167" w14:textId="77777777" w:rsidR="00706C3F" w:rsidRPr="00706C3F" w:rsidRDefault="00706C3F" w:rsidP="00706C3F"/>
    <w:p w14:paraId="50320251" w14:textId="2533A3B9" w:rsidR="005D0F94" w:rsidRDefault="0075328B" w:rsidP="005D0F94">
      <w:pPr>
        <w:pStyle w:val="Heading1"/>
        <w:rPr>
          <w:lang w:val="bg-BG"/>
        </w:rPr>
      </w:pPr>
      <w:bookmarkStart w:id="2" w:name="_Toc166082984"/>
      <w:r>
        <w:rPr>
          <w:lang w:val="bg-BG"/>
        </w:rPr>
        <w:t>Касов</w:t>
      </w:r>
      <w:r w:rsidR="008851C6">
        <w:rPr>
          <w:lang w:val="bg-BG"/>
        </w:rPr>
        <w:t>а книга и касови</w:t>
      </w:r>
      <w:r>
        <w:rPr>
          <w:lang w:val="bg-BG"/>
        </w:rPr>
        <w:t xml:space="preserve"> ордери</w:t>
      </w:r>
      <w:bookmarkEnd w:id="0"/>
      <w:bookmarkEnd w:id="2"/>
    </w:p>
    <w:p w14:paraId="0CE8F5AD" w14:textId="53F1037F" w:rsidR="005D0F94" w:rsidRDefault="008851C6" w:rsidP="005D0F94">
      <w:pPr>
        <w:pStyle w:val="Heading2"/>
      </w:pPr>
      <w:bookmarkStart w:id="3" w:name="_Toc164078549"/>
      <w:bookmarkStart w:id="4" w:name="_Toc166082985"/>
      <w:r>
        <w:t>Касова книга</w:t>
      </w:r>
      <w:bookmarkEnd w:id="3"/>
      <w:bookmarkEnd w:id="4"/>
      <w:r>
        <w:t xml:space="preserve"> </w:t>
      </w:r>
    </w:p>
    <w:p w14:paraId="729821E3" w14:textId="4B3572E1" w:rsidR="00AF48F9" w:rsidRDefault="00706C3F" w:rsidP="00706C3F">
      <w:pPr>
        <w:ind w:firstLine="567"/>
      </w:pPr>
      <w:r>
        <w:t>Касовата книга е достъпна както чрез бутон Търсене в Навигационната лента, така и през Картата на каса:</w:t>
      </w:r>
    </w:p>
    <w:p w14:paraId="281A94A1" w14:textId="05191AAD" w:rsidR="00907357" w:rsidRDefault="00907357" w:rsidP="00706C3F">
      <w:pPr>
        <w:jc w:val="center"/>
      </w:pPr>
      <w:r>
        <w:rPr>
          <w:noProof/>
        </w:rPr>
        <w:drawing>
          <wp:inline distT="0" distB="0" distL="0" distR="0" wp14:anchorId="40173D8F" wp14:editId="4B6B998F">
            <wp:extent cx="5113020" cy="1732673"/>
            <wp:effectExtent l="0" t="0" r="0" b="1270"/>
            <wp:docPr id="673718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86" cy="173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7C03" w14:textId="77777777" w:rsidR="002D44F7" w:rsidRDefault="002D44F7" w:rsidP="00826211">
      <w:pPr>
        <w:rPr>
          <w:noProof/>
        </w:rPr>
      </w:pPr>
    </w:p>
    <w:p w14:paraId="172B6F4A" w14:textId="77777777" w:rsidR="00706C3F" w:rsidRDefault="00706C3F" w:rsidP="00D94898">
      <w:r>
        <w:t>Данните, които могат да се поддържат в касовата книга са следните:</w:t>
      </w:r>
    </w:p>
    <w:p w14:paraId="1E9046A9" w14:textId="0C0AD8CA" w:rsidR="00552EF2" w:rsidRDefault="00485E1B" w:rsidP="00706C3F">
      <w:pPr>
        <w:ind w:firstLine="360"/>
      </w:pPr>
      <w:r>
        <w:t xml:space="preserve">Раздел </w:t>
      </w:r>
      <w:r w:rsidRPr="00485E1B">
        <w:rPr>
          <w:b/>
          <w:bCs/>
        </w:rPr>
        <w:t>Общи данни</w:t>
      </w:r>
      <w:r>
        <w:t xml:space="preserve"> </w:t>
      </w:r>
      <w:r w:rsidR="004D1D12">
        <w:t xml:space="preserve"> </w:t>
      </w:r>
    </w:p>
    <w:p w14:paraId="02696A04" w14:textId="094F6088" w:rsidR="00C61711" w:rsidRDefault="00C61711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t>Каса</w:t>
      </w:r>
      <w:r w:rsidR="00706C3F">
        <w:rPr>
          <w:b/>
          <w:bCs/>
        </w:rPr>
        <w:t xml:space="preserve"> </w:t>
      </w:r>
      <w:r w:rsidR="00706C3F">
        <w:rPr>
          <w:b/>
          <w:bCs/>
          <w:lang w:val="en-US"/>
        </w:rPr>
        <w:t>No.</w:t>
      </w:r>
      <w:r w:rsidR="002F43F7">
        <w:t xml:space="preserve"> - код на</w:t>
      </w:r>
      <w:r w:rsidR="004D24A1">
        <w:t xml:space="preserve"> каса</w:t>
      </w:r>
      <w:r w:rsidR="00D81429">
        <w:t>та</w:t>
      </w:r>
      <w:r w:rsidR="004D24A1">
        <w:t xml:space="preserve">, </w:t>
      </w:r>
      <w:r w:rsidR="00D833FD">
        <w:t>към</w:t>
      </w:r>
      <w:r w:rsidR="004D24A1">
        <w:t xml:space="preserve"> която </w:t>
      </w:r>
      <w:r w:rsidR="00706C3F">
        <w:t xml:space="preserve">се създава </w:t>
      </w:r>
      <w:r w:rsidR="00D833FD">
        <w:t>касов отчет</w:t>
      </w:r>
      <w:r w:rsidR="00036A55">
        <w:rPr>
          <w:lang w:val="en-US"/>
        </w:rPr>
        <w:t>;</w:t>
      </w:r>
    </w:p>
    <w:p w14:paraId="678DB2BE" w14:textId="79414239" w:rsidR="004D1D12" w:rsidRDefault="00706C3F" w:rsidP="00320114">
      <w:pPr>
        <w:pStyle w:val="ListParagraph"/>
        <w:numPr>
          <w:ilvl w:val="0"/>
          <w:numId w:val="5"/>
        </w:numPr>
      </w:pPr>
      <w:r>
        <w:rPr>
          <w:b/>
          <w:bCs/>
          <w:lang w:val="en-US"/>
        </w:rPr>
        <w:t xml:space="preserve">No </w:t>
      </w:r>
      <w:r w:rsidR="002F43F7">
        <w:t xml:space="preserve">- </w:t>
      </w:r>
      <w:r w:rsidR="00036A55">
        <w:t>с</w:t>
      </w:r>
      <w:r w:rsidR="00552EF2">
        <w:t xml:space="preserve">истемата </w:t>
      </w:r>
      <w:r w:rsidR="004D1D12">
        <w:t xml:space="preserve">автоматично </w:t>
      </w:r>
      <w:r w:rsidR="004D52BE">
        <w:t>дава</w:t>
      </w:r>
      <w:r w:rsidR="004A5402">
        <w:t xml:space="preserve"> </w:t>
      </w:r>
      <w:r w:rsidR="004D1D12">
        <w:t>номер</w:t>
      </w:r>
      <w:r w:rsidR="00AC3BC6">
        <w:t xml:space="preserve"> на касовия отчет</w:t>
      </w:r>
      <w:r w:rsidR="004D1D12">
        <w:t xml:space="preserve">, </w:t>
      </w:r>
      <w:r w:rsidR="00AC3BC6">
        <w:t xml:space="preserve">съгласно </w:t>
      </w:r>
      <w:r w:rsidR="00552EF2">
        <w:t>числената серия, която е зададена в картата на касата</w:t>
      </w:r>
      <w:r w:rsidR="00C632A1">
        <w:t xml:space="preserve"> </w:t>
      </w:r>
      <w:r w:rsidR="00C632A1" w:rsidRPr="004A5402">
        <w:rPr>
          <w:lang w:val="en-US"/>
        </w:rPr>
        <w:t>(</w:t>
      </w:r>
      <w:r w:rsidR="00C632A1">
        <w:t>паричното средство</w:t>
      </w:r>
      <w:r w:rsidR="00C632A1" w:rsidRPr="004A5402">
        <w:rPr>
          <w:lang w:val="en-US"/>
        </w:rPr>
        <w:t>)</w:t>
      </w:r>
      <w:r w:rsidR="004D1D12">
        <w:t>;</w:t>
      </w:r>
    </w:p>
    <w:p w14:paraId="3B72252F" w14:textId="28848284" w:rsidR="003576C8" w:rsidRDefault="003576C8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lastRenderedPageBreak/>
        <w:t>Код валута</w:t>
      </w:r>
      <w:r>
        <w:t xml:space="preserve"> –</w:t>
      </w:r>
      <w:r w:rsidR="00174B6D">
        <w:t xml:space="preserve"> </w:t>
      </w:r>
      <w:r>
        <w:t>кодът на валутата се копира от картата на касата</w:t>
      </w:r>
      <w:r w:rsidR="00D94898">
        <w:rPr>
          <w:lang w:val="en-US"/>
        </w:rPr>
        <w:t>;</w:t>
      </w:r>
    </w:p>
    <w:p w14:paraId="1CD1E606" w14:textId="070E351C" w:rsidR="003576C8" w:rsidRDefault="003576C8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t>Дата</w:t>
      </w:r>
      <w:r>
        <w:t xml:space="preserve"> - системата </w:t>
      </w:r>
      <w:r w:rsidR="002573A5">
        <w:t>попълва работна</w:t>
      </w:r>
      <w:r w:rsidR="00D94898">
        <w:t>та</w:t>
      </w:r>
      <w:r w:rsidR="002573A5">
        <w:t xml:space="preserve"> дата, с която потребителят работи</w:t>
      </w:r>
      <w:r w:rsidR="00D94898">
        <w:rPr>
          <w:lang w:val="en-US"/>
        </w:rPr>
        <w:t>;</w:t>
      </w:r>
    </w:p>
    <w:p w14:paraId="4BFFF7FA" w14:textId="2BD75563" w:rsidR="00C02E60" w:rsidRPr="00C02E60" w:rsidRDefault="004D1D12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t xml:space="preserve">Начално салдо </w:t>
      </w:r>
      <w:r>
        <w:t xml:space="preserve"> – </w:t>
      </w:r>
      <w:r w:rsidR="00BC71D8">
        <w:t>показва</w:t>
      </w:r>
      <w:r>
        <w:t xml:space="preserve"> салдото на </w:t>
      </w:r>
      <w:r w:rsidR="004D52BE">
        <w:t>касата</w:t>
      </w:r>
      <w:r w:rsidR="004A5402">
        <w:t xml:space="preserve"> към момента на отваряне на </w:t>
      </w:r>
      <w:r w:rsidR="00D94898">
        <w:t>к</w:t>
      </w:r>
      <w:r w:rsidR="004A5402">
        <w:t>асовия отчет</w:t>
      </w:r>
      <w:r>
        <w:t xml:space="preserve"> в </w:t>
      </w:r>
      <w:r w:rsidR="00BC71D8">
        <w:t>съответната валута на касата. Полето е заключено за редактиране</w:t>
      </w:r>
      <w:r w:rsidR="004A5402" w:rsidRPr="00C02E60">
        <w:rPr>
          <w:lang w:val="en-US"/>
        </w:rPr>
        <w:t>;</w:t>
      </w:r>
    </w:p>
    <w:p w14:paraId="721290CE" w14:textId="26CC1A9C" w:rsidR="004B6904" w:rsidRDefault="003901CF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t>Оборот /</w:t>
      </w:r>
      <w:r w:rsidR="004D1D12" w:rsidRPr="002573A5">
        <w:rPr>
          <w:b/>
          <w:bCs/>
        </w:rPr>
        <w:t xml:space="preserve"> </w:t>
      </w:r>
      <w:r w:rsidRPr="002573A5">
        <w:rPr>
          <w:b/>
          <w:bCs/>
        </w:rPr>
        <w:t>Обо</w:t>
      </w:r>
      <w:r w:rsidR="00082240">
        <w:rPr>
          <w:b/>
          <w:bCs/>
        </w:rPr>
        <w:t>рот</w:t>
      </w:r>
      <w:r w:rsidR="004D1D12" w:rsidRPr="002573A5">
        <w:rPr>
          <w:b/>
          <w:bCs/>
        </w:rPr>
        <w:t xml:space="preserve"> (LCY)</w:t>
      </w:r>
      <w:r w:rsidR="004D1D12">
        <w:t xml:space="preserve"> – </w:t>
      </w:r>
      <w:r w:rsidR="00E2493F">
        <w:t>показва</w:t>
      </w:r>
      <w:r w:rsidR="00A55E84">
        <w:t xml:space="preserve"> дневен оборот</w:t>
      </w:r>
      <w:r w:rsidR="00082240">
        <w:t xml:space="preserve"> на</w:t>
      </w:r>
      <w:r w:rsidR="00A55E84">
        <w:t xml:space="preserve"> касата</w:t>
      </w:r>
      <w:r w:rsidR="00D94898">
        <w:t>, докато отчетът е бил отворен</w:t>
      </w:r>
      <w:r w:rsidR="004B6904">
        <w:t>. Полетата са заключени за редактиране</w:t>
      </w:r>
      <w:r w:rsidR="004D1D12">
        <w:t>;</w:t>
      </w:r>
    </w:p>
    <w:p w14:paraId="49B8FC62" w14:textId="6F67D116" w:rsidR="00AD0269" w:rsidRDefault="004D1D12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t>Крайно салдо</w:t>
      </w:r>
      <w:r>
        <w:t xml:space="preserve"> – </w:t>
      </w:r>
      <w:r w:rsidR="00BC71D8">
        <w:t xml:space="preserve">полето показва </w:t>
      </w:r>
      <w:r>
        <w:t>крайното салдо</w:t>
      </w:r>
      <w:r w:rsidR="008B667C">
        <w:t xml:space="preserve"> </w:t>
      </w:r>
      <w:r>
        <w:t xml:space="preserve"> (сума от </w:t>
      </w:r>
      <w:r w:rsidR="00D94898">
        <w:t>нач</w:t>
      </w:r>
      <w:r w:rsidR="00082240">
        <w:t>алното</w:t>
      </w:r>
      <w:r>
        <w:t xml:space="preserve"> салдо и нетните промени) </w:t>
      </w:r>
      <w:r w:rsidR="00552758">
        <w:t>в</w:t>
      </w:r>
      <w:r w:rsidR="00082240">
        <w:t xml:space="preserve"> касата</w:t>
      </w:r>
      <w:r w:rsidR="00A87D3E">
        <w:t xml:space="preserve">. </w:t>
      </w:r>
      <w:r w:rsidR="008B667C">
        <w:t xml:space="preserve">Полето е </w:t>
      </w:r>
      <w:r w:rsidR="00A87D3E">
        <w:t>заключени за редактиране</w:t>
      </w:r>
      <w:r w:rsidR="00D94898" w:rsidRPr="00A87D3E">
        <w:rPr>
          <w:lang w:val="en-US"/>
        </w:rPr>
        <w:t>;</w:t>
      </w:r>
    </w:p>
    <w:p w14:paraId="68110D11" w14:textId="77777777" w:rsidR="001A27A0" w:rsidRDefault="006B7DB0" w:rsidP="00320114">
      <w:pPr>
        <w:pStyle w:val="ListParagraph"/>
        <w:numPr>
          <w:ilvl w:val="0"/>
          <w:numId w:val="5"/>
        </w:numPr>
      </w:pPr>
      <w:r w:rsidRPr="00AD0269">
        <w:rPr>
          <w:b/>
          <w:bCs/>
        </w:rPr>
        <w:t>Деноминация на сума</w:t>
      </w:r>
      <w:r>
        <w:t xml:space="preserve"> </w:t>
      </w:r>
      <w:r w:rsidR="00AD0269">
        <w:t>- п</w:t>
      </w:r>
      <w:r w:rsidR="004D1D12">
        <w:t xml:space="preserve">отребителят въвежда деноминация на сумата, като щракне върху бутона </w:t>
      </w:r>
      <w:r w:rsidR="00F47159">
        <w:t xml:space="preserve">Деноминация </w:t>
      </w:r>
      <w:r w:rsidR="00DF6927">
        <w:t>в</w:t>
      </w:r>
      <w:r w:rsidR="004D1D12">
        <w:t xml:space="preserve"> менюто</w:t>
      </w:r>
      <w:r w:rsidR="00D94898">
        <w:t>.</w:t>
      </w:r>
      <w:r w:rsidR="004D1D12">
        <w:t xml:space="preserve"> Целта е да се уточни физическото количество монети и банкноти, които са били налице в касата в момента на затваряне на </w:t>
      </w:r>
      <w:r w:rsidR="00D94898">
        <w:t>к</w:t>
      </w:r>
      <w:r w:rsidR="004D1D12">
        <w:t>асовия отчет</w:t>
      </w:r>
      <w:r w:rsidR="00A615CB">
        <w:t xml:space="preserve">. </w:t>
      </w:r>
      <w:r w:rsidR="004D1D12">
        <w:t xml:space="preserve">Системата показва страница </w:t>
      </w:r>
      <w:r w:rsidR="00DA1AF8">
        <w:t xml:space="preserve">с </w:t>
      </w:r>
      <w:r w:rsidR="00A615CB">
        <w:t>парични</w:t>
      </w:r>
      <w:r w:rsidR="00DA1AF8">
        <w:t>те</w:t>
      </w:r>
      <w:r w:rsidR="00A615CB">
        <w:t xml:space="preserve"> знаменатели</w:t>
      </w:r>
      <w:r w:rsidR="00DA1AF8">
        <w:t xml:space="preserve">, които са </w:t>
      </w:r>
      <w:r w:rsidR="00BD7F8F">
        <w:t xml:space="preserve">попълнени за този </w:t>
      </w:r>
      <w:r w:rsidR="004D1D12">
        <w:t>код на валута</w:t>
      </w:r>
      <w:r w:rsidR="00BD7F8F">
        <w:t xml:space="preserve">. </w:t>
      </w:r>
      <w:r w:rsidR="004D1D12">
        <w:t xml:space="preserve">Потребителят попълва количествата, </w:t>
      </w:r>
      <w:r w:rsidR="00BD7F8F">
        <w:t xml:space="preserve">като </w:t>
      </w:r>
      <w:r w:rsidR="004D1D12">
        <w:t xml:space="preserve">система автоматично ги </w:t>
      </w:r>
      <w:r w:rsidR="001A27A0">
        <w:t>преизчислява</w:t>
      </w:r>
      <w:r w:rsidR="004D1D12">
        <w:t>. След като потребителят щракне върху OK, системата актуализира полето Деноминация на сума</w:t>
      </w:r>
      <w:r w:rsidR="00D91301">
        <w:t xml:space="preserve"> в картата на </w:t>
      </w:r>
      <w:r w:rsidR="00E033BF">
        <w:t xml:space="preserve">касовия </w:t>
      </w:r>
      <w:r w:rsidR="004D1D12">
        <w:t>отчет;</w:t>
      </w:r>
      <w:r w:rsidR="00880F33">
        <w:t xml:space="preserve"> </w:t>
      </w:r>
    </w:p>
    <w:p w14:paraId="23E7288B" w14:textId="54C9CE81" w:rsidR="00880F33" w:rsidRDefault="001A27A0" w:rsidP="001A27A0">
      <w:r>
        <w:rPr>
          <w:b/>
          <w:bCs/>
        </w:rPr>
        <w:t>*</w:t>
      </w:r>
      <w:r w:rsidR="00880F33" w:rsidRPr="001A27A0">
        <w:rPr>
          <w:b/>
          <w:bCs/>
        </w:rPr>
        <w:t>ВАЖНО</w:t>
      </w:r>
      <w:r w:rsidR="00880F33">
        <w:t xml:space="preserve"> – Системата </w:t>
      </w:r>
      <w:r w:rsidR="008D0961">
        <w:t>щ</w:t>
      </w:r>
      <w:r w:rsidR="00880F33">
        <w:t xml:space="preserve">е </w:t>
      </w:r>
      <w:r w:rsidR="008D0961">
        <w:t>на</w:t>
      </w:r>
      <w:r w:rsidR="00880F33">
        <w:t>прави проверка между Крайното салдо и Деноминираната сума</w:t>
      </w:r>
      <w:r w:rsidR="008D0961">
        <w:t xml:space="preserve"> и при неравнение ще изведе съобщение за разминаване.</w:t>
      </w:r>
    </w:p>
    <w:p w14:paraId="3A176676" w14:textId="77777777" w:rsidR="00614287" w:rsidRDefault="00614287" w:rsidP="002565B3">
      <w:pPr>
        <w:ind w:left="360"/>
      </w:pPr>
    </w:p>
    <w:p w14:paraId="02A49D9E" w14:textId="77777777" w:rsidR="00616192" w:rsidRDefault="002565B3" w:rsidP="001A27A0">
      <w:pPr>
        <w:ind w:firstLine="720"/>
      </w:pPr>
      <w:r w:rsidRPr="00A87D3E">
        <w:rPr>
          <w:b/>
          <w:bCs/>
        </w:rPr>
        <w:t xml:space="preserve">Раздел </w:t>
      </w:r>
      <w:r w:rsidR="004D1D12" w:rsidRPr="00A87D3E">
        <w:rPr>
          <w:b/>
          <w:bCs/>
        </w:rPr>
        <w:t>Редовете за касов отчет</w:t>
      </w:r>
      <w:r w:rsidR="00A87D3E">
        <w:t xml:space="preserve"> – редовете </w:t>
      </w:r>
      <w:r w:rsidR="004D1D12">
        <w:t>не мо</w:t>
      </w:r>
      <w:r w:rsidR="00A87D3E">
        <w:t>же</w:t>
      </w:r>
      <w:r w:rsidR="004D1D12">
        <w:t xml:space="preserve"> да се редактират. </w:t>
      </w:r>
    </w:p>
    <w:p w14:paraId="1C86D2D8" w14:textId="67A4A1A0" w:rsidR="004D1D12" w:rsidRDefault="004D1D12" w:rsidP="004D1D12">
      <w:r>
        <w:t xml:space="preserve">Редовете за касов отчет се попълват в зависимост от настройката на нивото на осчетоводяване </w:t>
      </w:r>
      <w:r w:rsidR="00A47F00">
        <w:t>от картата на касата</w:t>
      </w:r>
      <w:r w:rsidR="00616192">
        <w:t xml:space="preserve"> </w:t>
      </w:r>
      <w:r>
        <w:t>:</w:t>
      </w:r>
    </w:p>
    <w:p w14:paraId="7B5362D6" w14:textId="2664210C" w:rsidR="004D1D12" w:rsidRDefault="004D1D12" w:rsidP="00320114">
      <w:pPr>
        <w:pStyle w:val="ListParagraph"/>
        <w:numPr>
          <w:ilvl w:val="0"/>
          <w:numId w:val="6"/>
        </w:numPr>
      </w:pPr>
      <w:r w:rsidRPr="00441947">
        <w:t>Ниво на осчетоводяване на касов ордер</w:t>
      </w:r>
      <w:r>
        <w:t xml:space="preserve"> – системата попълва редовете на </w:t>
      </w:r>
      <w:r w:rsidR="00E033BF">
        <w:t>к</w:t>
      </w:r>
      <w:r>
        <w:t xml:space="preserve">асовия отчет със заглавна информация на </w:t>
      </w:r>
      <w:r w:rsidRPr="00616192">
        <w:t>Осчетоводени</w:t>
      </w:r>
      <w:r w:rsidR="00E033BF">
        <w:t>те</w:t>
      </w:r>
      <w:r w:rsidRPr="00616192">
        <w:t xml:space="preserve"> касови ордери</w:t>
      </w:r>
      <w:r>
        <w:t>;</w:t>
      </w:r>
    </w:p>
    <w:p w14:paraId="490398B0" w14:textId="2C32BCAB" w:rsidR="004D1D12" w:rsidRDefault="004D1D12" w:rsidP="00320114">
      <w:pPr>
        <w:pStyle w:val="ListParagraph"/>
        <w:numPr>
          <w:ilvl w:val="0"/>
          <w:numId w:val="6"/>
        </w:numPr>
      </w:pPr>
      <w:r w:rsidRPr="00441947">
        <w:t xml:space="preserve">Ниво на осчетоводяване на </w:t>
      </w:r>
      <w:r w:rsidR="00EC5C64" w:rsidRPr="00441947">
        <w:t>к</w:t>
      </w:r>
      <w:r w:rsidRPr="00441947">
        <w:t>асов отчет</w:t>
      </w:r>
      <w:r>
        <w:t xml:space="preserve"> – системата попълва редовете на </w:t>
      </w:r>
      <w:r w:rsidR="00E033BF">
        <w:t>к</w:t>
      </w:r>
      <w:r>
        <w:t>асовия отчет със заглавна информация на Издаден</w:t>
      </w:r>
      <w:r w:rsidR="00E033BF">
        <w:t>ите</w:t>
      </w:r>
      <w:r>
        <w:t xml:space="preserve"> касов</w:t>
      </w:r>
      <w:r w:rsidR="00E033BF">
        <w:t>и</w:t>
      </w:r>
      <w:r>
        <w:t xml:space="preserve"> ордер</w:t>
      </w:r>
      <w:r w:rsidR="00E033BF">
        <w:t>и</w:t>
      </w:r>
      <w:r>
        <w:t>;</w:t>
      </w:r>
    </w:p>
    <w:p w14:paraId="003204F4" w14:textId="77777777" w:rsidR="00EC5C64" w:rsidRDefault="00EC5C64" w:rsidP="004D1D12"/>
    <w:p w14:paraId="2A0575F9" w14:textId="3B91AED0" w:rsidR="004D1D12" w:rsidRDefault="004D5F42" w:rsidP="004D1D12">
      <w:r w:rsidRPr="0097351A">
        <w:rPr>
          <w:color w:val="auto"/>
        </w:rPr>
        <w:t>Бутон</w:t>
      </w:r>
      <w:r w:rsidR="00444FB2" w:rsidRPr="0097351A">
        <w:rPr>
          <w:color w:val="auto"/>
        </w:rPr>
        <w:t xml:space="preserve"> </w:t>
      </w:r>
      <w:r w:rsidR="00444FB2" w:rsidRPr="0097351A">
        <w:rPr>
          <w:b/>
          <w:bCs/>
          <w:color w:val="auto"/>
        </w:rPr>
        <w:t>Затваря</w:t>
      </w:r>
      <w:r w:rsidRPr="0097351A">
        <w:rPr>
          <w:b/>
          <w:bCs/>
          <w:color w:val="auto"/>
        </w:rPr>
        <w:t xml:space="preserve"> - </w:t>
      </w:r>
      <w:r w:rsidRPr="0097351A">
        <w:rPr>
          <w:color w:val="auto"/>
        </w:rPr>
        <w:t xml:space="preserve">потребителят </w:t>
      </w:r>
      <w:r>
        <w:t>затваря касовия отчет</w:t>
      </w:r>
      <w:r w:rsidR="0058709D">
        <w:t xml:space="preserve"> в края на</w:t>
      </w:r>
      <w:r w:rsidR="003407A1">
        <w:t xml:space="preserve"> всеки</w:t>
      </w:r>
      <w:r w:rsidR="0058709D">
        <w:t xml:space="preserve"> работния ден</w:t>
      </w:r>
      <w:r>
        <w:t xml:space="preserve">, като избере бутон </w:t>
      </w:r>
      <w:r w:rsidRPr="00A079D2">
        <w:rPr>
          <w:b/>
          <w:bCs/>
          <w:i/>
          <w:iCs/>
        </w:rPr>
        <w:t>Затваря</w:t>
      </w:r>
      <w:r w:rsidR="00444FB2">
        <w:t xml:space="preserve"> </w:t>
      </w:r>
      <w:r w:rsidR="004D1D12">
        <w:t>от менюто</w:t>
      </w:r>
      <w:r w:rsidR="00EC5C64">
        <w:t xml:space="preserve">. В </w:t>
      </w:r>
      <w:r w:rsidR="004D1D12">
        <w:t>зависимост от нивото на осчетоводяване ще се прилагат различни действия по време на затваряне на Касов отчет:</w:t>
      </w:r>
    </w:p>
    <w:p w14:paraId="2E8BA9B9" w14:textId="7ADE9FFD" w:rsidR="004D1D12" w:rsidRDefault="004D1D12" w:rsidP="00320114">
      <w:pPr>
        <w:pStyle w:val="ListParagraph"/>
        <w:numPr>
          <w:ilvl w:val="0"/>
          <w:numId w:val="7"/>
        </w:numPr>
      </w:pPr>
      <w:r w:rsidRPr="00441947">
        <w:t xml:space="preserve">Ниво на осчетоводяване на </w:t>
      </w:r>
      <w:r w:rsidR="00EC5C64" w:rsidRPr="00441947">
        <w:t>к</w:t>
      </w:r>
      <w:r w:rsidRPr="00441947">
        <w:t>асов ордер</w:t>
      </w:r>
      <w:r>
        <w:t xml:space="preserve"> – системата променя статуса на Касовия отчет и го заключва за редактиране. Не са необходими допълнителни действия, тъй като касовите ордери вече са осчетоводени;</w:t>
      </w:r>
    </w:p>
    <w:p w14:paraId="3EFAF6FF" w14:textId="7D77A5F0" w:rsidR="004D1D12" w:rsidRDefault="004D1D12" w:rsidP="00320114">
      <w:pPr>
        <w:pStyle w:val="ListParagraph"/>
        <w:numPr>
          <w:ilvl w:val="0"/>
          <w:numId w:val="7"/>
        </w:numPr>
      </w:pPr>
      <w:r w:rsidRPr="00441947">
        <w:t xml:space="preserve">Ниво на осчетоводяване на </w:t>
      </w:r>
      <w:r w:rsidR="00EC5C64" w:rsidRPr="00441947">
        <w:t>к</w:t>
      </w:r>
      <w:r w:rsidRPr="00441947">
        <w:t>асов отчет</w:t>
      </w:r>
      <w:r>
        <w:t xml:space="preserve"> – системата публикува всички издадени касови ордери, които се появяват като редове на Касов отчет и след това променя статуса на Касов отчет и го заключва за редактиране;</w:t>
      </w:r>
    </w:p>
    <w:p w14:paraId="42D557F6" w14:textId="77777777" w:rsidR="00C60BAD" w:rsidRDefault="00C60BAD" w:rsidP="004D1D12"/>
    <w:p w14:paraId="3CE277D8" w14:textId="4D241585" w:rsidR="004D1D12" w:rsidRPr="0097351A" w:rsidRDefault="004D5F42" w:rsidP="004D1D12">
      <w:pPr>
        <w:rPr>
          <w:color w:val="auto"/>
        </w:rPr>
      </w:pPr>
      <w:r w:rsidRPr="0097351A">
        <w:rPr>
          <w:color w:val="auto"/>
        </w:rPr>
        <w:t xml:space="preserve">Бутон </w:t>
      </w:r>
      <w:r w:rsidRPr="0097351A">
        <w:rPr>
          <w:b/>
          <w:bCs/>
          <w:color w:val="auto"/>
        </w:rPr>
        <w:t>Повторно отваряне</w:t>
      </w:r>
      <w:r w:rsidRPr="0097351A">
        <w:rPr>
          <w:color w:val="auto"/>
        </w:rPr>
        <w:t xml:space="preserve">  - а</w:t>
      </w:r>
      <w:r w:rsidR="004D1D12" w:rsidRPr="0097351A">
        <w:rPr>
          <w:color w:val="auto"/>
        </w:rPr>
        <w:t xml:space="preserve">ко </w:t>
      </w:r>
      <w:r w:rsidR="00AE4DD8">
        <w:rPr>
          <w:color w:val="auto"/>
        </w:rPr>
        <w:t xml:space="preserve">е </w:t>
      </w:r>
      <w:r w:rsidR="004D1D12" w:rsidRPr="0097351A">
        <w:rPr>
          <w:color w:val="auto"/>
        </w:rPr>
        <w:t>необходима корекция, която трябва да се направи в</w:t>
      </w:r>
      <w:r w:rsidR="00BD5434" w:rsidRPr="0097351A">
        <w:rPr>
          <w:color w:val="auto"/>
        </w:rPr>
        <w:t xml:space="preserve">ъв вече </w:t>
      </w:r>
      <w:r w:rsidR="004D1D12" w:rsidRPr="0097351A">
        <w:rPr>
          <w:color w:val="auto"/>
        </w:rPr>
        <w:t xml:space="preserve">затворения касов отчет, потребителят може да </w:t>
      </w:r>
      <w:r w:rsidR="00BD5434" w:rsidRPr="0097351A">
        <w:rPr>
          <w:color w:val="auto"/>
        </w:rPr>
        <w:t>го отвори повторно</w:t>
      </w:r>
      <w:r w:rsidR="004D1D12" w:rsidRPr="0097351A">
        <w:rPr>
          <w:color w:val="auto"/>
        </w:rPr>
        <w:t>, като избере</w:t>
      </w:r>
      <w:r w:rsidR="006403D2" w:rsidRPr="0097351A">
        <w:rPr>
          <w:color w:val="auto"/>
        </w:rPr>
        <w:t xml:space="preserve"> бутон</w:t>
      </w:r>
      <w:r w:rsidR="004D1D12" w:rsidRPr="0097351A">
        <w:rPr>
          <w:color w:val="auto"/>
        </w:rPr>
        <w:t xml:space="preserve"> </w:t>
      </w:r>
      <w:r w:rsidR="004D1D12" w:rsidRPr="0097351A">
        <w:rPr>
          <w:b/>
          <w:bCs/>
          <w:i/>
          <w:iCs/>
          <w:color w:val="auto"/>
        </w:rPr>
        <w:t>Повторно отваряне</w:t>
      </w:r>
      <w:r w:rsidR="004D1D12" w:rsidRPr="0097351A">
        <w:rPr>
          <w:color w:val="auto"/>
        </w:rPr>
        <w:t xml:space="preserve">. Това ще позволи на потребителя да публикува допълнителни касови нареждания </w:t>
      </w:r>
      <w:r w:rsidR="006403D2" w:rsidRPr="0097351A">
        <w:rPr>
          <w:color w:val="auto"/>
        </w:rPr>
        <w:t>за този де</w:t>
      </w:r>
      <w:r w:rsidR="00A079D2" w:rsidRPr="0097351A">
        <w:rPr>
          <w:color w:val="auto"/>
        </w:rPr>
        <w:t>н</w:t>
      </w:r>
      <w:r w:rsidR="004D1D12" w:rsidRPr="0097351A">
        <w:rPr>
          <w:color w:val="auto"/>
        </w:rPr>
        <w:t>.</w:t>
      </w:r>
    </w:p>
    <w:p w14:paraId="571C5FD3" w14:textId="77777777" w:rsidR="004D1D12" w:rsidRDefault="004D1D12" w:rsidP="004D1D12"/>
    <w:p w14:paraId="769510FE" w14:textId="2DB3428B" w:rsidR="004D1D12" w:rsidRDefault="004D1D12" w:rsidP="004D1D12">
      <w:r>
        <w:t xml:space="preserve">ЗАБЕЛЕЖКА: Тъй като може да има само един отворен </w:t>
      </w:r>
      <w:r w:rsidR="00423879">
        <w:t>к</w:t>
      </w:r>
      <w:r>
        <w:t xml:space="preserve">асов отчет за </w:t>
      </w:r>
      <w:r w:rsidR="00EC5C64">
        <w:t>съответната каса</w:t>
      </w:r>
      <w:r>
        <w:t>, повторно отваряне може да се случи</w:t>
      </w:r>
      <w:r w:rsidR="00423879">
        <w:t>,</w:t>
      </w:r>
      <w:r>
        <w:t xml:space="preserve"> </w:t>
      </w:r>
      <w:r w:rsidR="00423879">
        <w:t xml:space="preserve">но </w:t>
      </w:r>
      <w:r>
        <w:t xml:space="preserve">само ако няма отворен </w:t>
      </w:r>
      <w:r w:rsidR="0074219D">
        <w:t>следващ к</w:t>
      </w:r>
      <w:r>
        <w:t xml:space="preserve">асов отчет </w:t>
      </w:r>
      <w:r w:rsidR="0074219D">
        <w:t>за тази каса.</w:t>
      </w:r>
    </w:p>
    <w:p w14:paraId="4FB9DD54" w14:textId="77777777" w:rsidR="004D1D12" w:rsidRDefault="004D1D12" w:rsidP="004D1D12"/>
    <w:p w14:paraId="6EFB5F20" w14:textId="6B1E176F" w:rsidR="004D1D12" w:rsidRDefault="00A079D2" w:rsidP="004D1D12">
      <w:r>
        <w:t>Бутон</w:t>
      </w:r>
      <w:r w:rsidR="0012618F">
        <w:t xml:space="preserve"> </w:t>
      </w:r>
      <w:r w:rsidR="0012618F" w:rsidRPr="005B38BD">
        <w:rPr>
          <w:b/>
          <w:bCs/>
        </w:rPr>
        <w:t>Печат на касов ордер</w:t>
      </w:r>
      <w:r w:rsidR="0012618F">
        <w:t xml:space="preserve"> – може да</w:t>
      </w:r>
      <w:r w:rsidR="005B38BD">
        <w:t xml:space="preserve"> </w:t>
      </w:r>
      <w:r w:rsidR="001A27A0">
        <w:t xml:space="preserve">се </w:t>
      </w:r>
      <w:r w:rsidR="005B38BD">
        <w:t>разпечата</w:t>
      </w:r>
      <w:r w:rsidR="004D1D12">
        <w:t xml:space="preserve"> </w:t>
      </w:r>
      <w:r w:rsidR="005B38BD">
        <w:t>к</w:t>
      </w:r>
      <w:r w:rsidR="004D1D12">
        <w:t>асов отчет</w:t>
      </w:r>
      <w:r>
        <w:t>.</w:t>
      </w:r>
    </w:p>
    <w:p w14:paraId="60473C67" w14:textId="77777777" w:rsidR="000238E5" w:rsidRDefault="000238E5" w:rsidP="004D1D12"/>
    <w:p w14:paraId="02E13909" w14:textId="77777777" w:rsidR="000238E5" w:rsidRDefault="000238E5" w:rsidP="004D1D12">
      <w:pPr>
        <w:rPr>
          <w:noProof/>
        </w:rPr>
      </w:pPr>
    </w:p>
    <w:p w14:paraId="1A229A03" w14:textId="4B17CE23" w:rsidR="000238E5" w:rsidRDefault="000238E5" w:rsidP="004D1D12"/>
    <w:p w14:paraId="0406F65F" w14:textId="5BB89871" w:rsidR="008851C6" w:rsidRDefault="008851C6" w:rsidP="008851C6">
      <w:pPr>
        <w:pStyle w:val="Heading2"/>
      </w:pPr>
      <w:bookmarkStart w:id="5" w:name="_Toc164078550"/>
      <w:bookmarkStart w:id="6" w:name="_Toc166082986"/>
      <w:r>
        <w:t>Приходни</w:t>
      </w:r>
      <w:r w:rsidR="00B2415C">
        <w:t xml:space="preserve">/Разходни </w:t>
      </w:r>
      <w:r>
        <w:t>касови ордери</w:t>
      </w:r>
      <w:bookmarkEnd w:id="5"/>
      <w:bookmarkEnd w:id="6"/>
    </w:p>
    <w:p w14:paraId="6D248487" w14:textId="757F4274" w:rsidR="00114429" w:rsidRDefault="00114429" w:rsidP="00486F72">
      <w:pPr>
        <w:pStyle w:val="FTSnormal"/>
        <w:rPr>
          <w:noProof/>
        </w:rPr>
      </w:pPr>
      <w:r>
        <w:rPr>
          <w:noProof/>
        </w:rPr>
        <w:t xml:space="preserve">От списък каси </w:t>
      </w:r>
      <w:r w:rsidR="00486F72">
        <w:rPr>
          <w:noProof/>
        </w:rPr>
        <w:t xml:space="preserve">се </w:t>
      </w:r>
      <w:r>
        <w:rPr>
          <w:noProof/>
        </w:rPr>
        <w:t xml:space="preserve">избира касата, </w:t>
      </w:r>
      <w:r w:rsidR="00486F72">
        <w:rPr>
          <w:noProof/>
        </w:rPr>
        <w:t>в</w:t>
      </w:r>
      <w:r>
        <w:rPr>
          <w:noProof/>
        </w:rPr>
        <w:t xml:space="preserve"> която ще </w:t>
      </w:r>
      <w:r w:rsidR="00486F72">
        <w:rPr>
          <w:noProof/>
        </w:rPr>
        <w:t>се отразяват транзакции:</w:t>
      </w:r>
    </w:p>
    <w:p w14:paraId="2CFD1FF6" w14:textId="77777777" w:rsidR="00114429" w:rsidRPr="00585DC7" w:rsidRDefault="00114429" w:rsidP="00114429">
      <w:pPr>
        <w:pStyle w:val="FTSnormal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1211F0E4" wp14:editId="7128F5D3">
            <wp:extent cx="4526280" cy="951956"/>
            <wp:effectExtent l="0" t="0" r="7620" b="635"/>
            <wp:docPr id="69489098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1380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05" cy="9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E05C" w14:textId="1F1F0DFD" w:rsidR="00114429" w:rsidRPr="00486F72" w:rsidRDefault="00B77975" w:rsidP="00486F72">
      <w:pPr>
        <w:rPr>
          <w:rFonts w:cs="Tahoma"/>
        </w:rPr>
      </w:pPr>
      <w:r w:rsidRPr="00486F72">
        <w:rPr>
          <w:rFonts w:cs="Tahoma"/>
        </w:rPr>
        <w:t xml:space="preserve">Има възможност </w:t>
      </w:r>
      <w:r w:rsidR="00486F72">
        <w:rPr>
          <w:rFonts w:cs="Tahoma"/>
        </w:rPr>
        <w:t>за</w:t>
      </w:r>
      <w:r w:rsidRPr="00486F72">
        <w:rPr>
          <w:rFonts w:cs="Tahoma"/>
        </w:rPr>
        <w:t xml:space="preserve"> с</w:t>
      </w:r>
      <w:r w:rsidR="00114429" w:rsidRPr="00486F72">
        <w:rPr>
          <w:rFonts w:cs="Tahoma"/>
        </w:rPr>
        <w:t>ъзда</w:t>
      </w:r>
      <w:r w:rsidR="00486F72">
        <w:rPr>
          <w:rFonts w:cs="Tahoma"/>
        </w:rPr>
        <w:t>ване на</w:t>
      </w:r>
      <w:r w:rsidR="00114429" w:rsidRPr="00486F72">
        <w:rPr>
          <w:rFonts w:cs="Tahoma"/>
        </w:rPr>
        <w:t xml:space="preserve"> нова касова книга за деня</w:t>
      </w:r>
      <w:r w:rsidRPr="00486F72">
        <w:rPr>
          <w:rFonts w:cs="Tahoma"/>
        </w:rPr>
        <w:t>, ако не е вече създадена</w:t>
      </w:r>
      <w:r w:rsidR="00CA3F43" w:rsidRPr="00486F72">
        <w:rPr>
          <w:rFonts w:cs="Tahoma"/>
        </w:rPr>
        <w:t xml:space="preserve"> такава</w:t>
      </w:r>
      <w:r w:rsidR="00486F72">
        <w:rPr>
          <w:rFonts w:cs="Tahoma"/>
        </w:rPr>
        <w:t xml:space="preserve">. </w:t>
      </w:r>
      <w:r w:rsidR="00114429" w:rsidRPr="00486F72">
        <w:rPr>
          <w:rFonts w:cs="Tahoma"/>
        </w:rPr>
        <w:t xml:space="preserve">След създаването на касовата книга </w:t>
      </w:r>
      <w:r w:rsidR="00486F72">
        <w:rPr>
          <w:rFonts w:cs="Tahoma"/>
        </w:rPr>
        <w:t>се пристъпва</w:t>
      </w:r>
      <w:r w:rsidR="00114429" w:rsidRPr="00486F72">
        <w:rPr>
          <w:rFonts w:cs="Tahoma"/>
        </w:rPr>
        <w:t xml:space="preserve"> към създаване на ПКО и РКО, което се прави от картата на касата</w:t>
      </w:r>
    </w:p>
    <w:p w14:paraId="638AEB0F" w14:textId="77777777" w:rsidR="00114429" w:rsidRDefault="00114429" w:rsidP="00114429">
      <w:pPr>
        <w:pStyle w:val="ListParagraph"/>
        <w:ind w:left="1080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5BE56A4B" wp14:editId="0B2BA8E6">
            <wp:extent cx="4670816" cy="1303020"/>
            <wp:effectExtent l="0" t="0" r="0" b="0"/>
            <wp:docPr id="1176260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0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81" cy="132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8301" w14:textId="1E85BB39" w:rsidR="00114429" w:rsidRPr="00B77975" w:rsidRDefault="00114429" w:rsidP="00320114">
      <w:pPr>
        <w:pStyle w:val="ListParagraph"/>
        <w:numPr>
          <w:ilvl w:val="1"/>
          <w:numId w:val="9"/>
        </w:numPr>
      </w:pPr>
      <w:r>
        <w:rPr>
          <w:rFonts w:cs="Tahoma"/>
        </w:rPr>
        <w:t>Разходен касов ордер – системата зарежда номер от числената серия, която е избрана в карата на касата. РКО може да бъде създаден за плащане по фактура на доставчик, разход по сметка, прехвърляне на средства към банка, каса, подотчетно лице и т.н</w:t>
      </w:r>
    </w:p>
    <w:p w14:paraId="6B3325D4" w14:textId="429DF1DE" w:rsidR="00B77975" w:rsidRPr="00B77975" w:rsidRDefault="00B77975" w:rsidP="00B77975">
      <w:r w:rsidRPr="00B77975">
        <w:rPr>
          <w:noProof/>
        </w:rPr>
        <w:drawing>
          <wp:inline distT="0" distB="0" distL="0" distR="0" wp14:anchorId="4054B0E2" wp14:editId="79D02D50">
            <wp:extent cx="5972810" cy="1602105"/>
            <wp:effectExtent l="0" t="0" r="8890" b="0"/>
            <wp:docPr id="924407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077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8141" w14:textId="23C8A571" w:rsidR="00B77975" w:rsidRPr="00114429" w:rsidRDefault="00B77975" w:rsidP="00320114">
      <w:pPr>
        <w:pStyle w:val="ListParagraph"/>
        <w:numPr>
          <w:ilvl w:val="1"/>
          <w:numId w:val="9"/>
        </w:numPr>
      </w:pPr>
      <w:r>
        <w:rPr>
          <w:rFonts w:cs="Tahoma"/>
        </w:rPr>
        <w:t>Приходен касов ордер</w:t>
      </w:r>
    </w:p>
    <w:p w14:paraId="1578E10A" w14:textId="77777777" w:rsidR="00C377B0" w:rsidRDefault="00C377B0" w:rsidP="005D0F94">
      <w:pPr>
        <w:rPr>
          <w:noProof/>
        </w:rPr>
      </w:pPr>
    </w:p>
    <w:p w14:paraId="56605630" w14:textId="0354A0A2" w:rsidR="00F70481" w:rsidRDefault="00F70481" w:rsidP="005D0F94">
      <w:pPr>
        <w:rPr>
          <w:noProof/>
        </w:rPr>
      </w:pPr>
    </w:p>
    <w:p w14:paraId="7B5430B5" w14:textId="5CA8E4DA" w:rsidR="004D5F42" w:rsidRDefault="00F70481" w:rsidP="005D0F94">
      <w:pPr>
        <w:rPr>
          <w:rFonts w:cs="Tahoma"/>
        </w:rPr>
      </w:pPr>
      <w:r>
        <w:rPr>
          <w:noProof/>
        </w:rPr>
        <w:lastRenderedPageBreak/>
        <w:drawing>
          <wp:inline distT="0" distB="0" distL="0" distR="0" wp14:anchorId="3D1DADC0" wp14:editId="671CF326">
            <wp:extent cx="5262405" cy="2653030"/>
            <wp:effectExtent l="0" t="0" r="0" b="0"/>
            <wp:docPr id="213866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6703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3808" t="15156" r="8050" b="5847"/>
                    <a:stretch/>
                  </pic:blipFill>
                  <pic:spPr bwMode="auto">
                    <a:xfrm>
                      <a:off x="0" y="0"/>
                      <a:ext cx="5264571" cy="265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424B" w14:textId="77777777" w:rsidR="000A4C36" w:rsidRPr="00293718" w:rsidRDefault="000A4C36" w:rsidP="005D0F94">
      <w:pPr>
        <w:rPr>
          <w:rFonts w:cs="Tahoma"/>
        </w:rPr>
      </w:pPr>
    </w:p>
    <w:p w14:paraId="26149161" w14:textId="6FEEE613" w:rsidR="005D0F94" w:rsidRDefault="005D0F94" w:rsidP="005D0F94">
      <w:pPr>
        <w:rPr>
          <w:rFonts w:cs="Tahoma"/>
          <w:szCs w:val="22"/>
        </w:rPr>
      </w:pPr>
    </w:p>
    <w:p w14:paraId="0646AB57" w14:textId="24B01444" w:rsidR="00A079D2" w:rsidRDefault="00A079D2" w:rsidP="005D0F94">
      <w:pPr>
        <w:rPr>
          <w:rFonts w:cs="Tahoma"/>
          <w:b/>
          <w:bCs/>
          <w:szCs w:val="22"/>
        </w:rPr>
      </w:pPr>
      <w:r>
        <w:rPr>
          <w:rFonts w:cs="Tahoma"/>
          <w:szCs w:val="22"/>
        </w:rPr>
        <w:t xml:space="preserve">Раздел </w:t>
      </w:r>
      <w:r w:rsidRPr="00AC1B88">
        <w:rPr>
          <w:rFonts w:cs="Tahoma"/>
          <w:b/>
          <w:bCs/>
          <w:szCs w:val="22"/>
        </w:rPr>
        <w:t xml:space="preserve">Общи </w:t>
      </w:r>
      <w:r w:rsidR="00B77975">
        <w:rPr>
          <w:rFonts w:cs="Tahoma"/>
          <w:b/>
          <w:bCs/>
          <w:szCs w:val="22"/>
        </w:rPr>
        <w:t>( Полетата са аналогични и за двата типа ордери )</w:t>
      </w:r>
    </w:p>
    <w:p w14:paraId="6D102147" w14:textId="77777777" w:rsidR="00AC1B88" w:rsidRDefault="00AC1B88" w:rsidP="005D0F94">
      <w:pPr>
        <w:rPr>
          <w:rFonts w:cs="Tahoma"/>
          <w:szCs w:val="22"/>
        </w:rPr>
      </w:pPr>
    </w:p>
    <w:p w14:paraId="66103E05" w14:textId="0AF10560" w:rsidR="00672858" w:rsidRDefault="00672858" w:rsidP="00320114">
      <w:pPr>
        <w:pStyle w:val="ListParagraph"/>
        <w:numPr>
          <w:ilvl w:val="0"/>
          <w:numId w:val="5"/>
        </w:numPr>
      </w:pPr>
      <w:r w:rsidRPr="002573A5">
        <w:rPr>
          <w:b/>
          <w:bCs/>
        </w:rPr>
        <w:t>Каса</w:t>
      </w:r>
      <w:r w:rsidR="00CD2FD5">
        <w:rPr>
          <w:b/>
          <w:bCs/>
        </w:rPr>
        <w:t xml:space="preserve"> </w:t>
      </w:r>
      <w:r w:rsidR="00CD2FD5">
        <w:rPr>
          <w:b/>
          <w:bCs/>
          <w:lang w:val="en-US"/>
        </w:rPr>
        <w:t>No</w:t>
      </w:r>
      <w:r>
        <w:t xml:space="preserve"> - код на касата, </w:t>
      </w:r>
      <w:r w:rsidR="00AC1B88">
        <w:t>към</w:t>
      </w:r>
      <w:r>
        <w:t xml:space="preserve"> която е създаден касов</w:t>
      </w:r>
      <w:r w:rsidR="00CD2FD5">
        <w:t>ият</w:t>
      </w:r>
      <w:r>
        <w:t xml:space="preserve"> ордер</w:t>
      </w:r>
      <w:r>
        <w:rPr>
          <w:lang w:val="en-US"/>
        </w:rPr>
        <w:t>;</w:t>
      </w:r>
    </w:p>
    <w:p w14:paraId="58E4C38D" w14:textId="56E0DE2B" w:rsidR="007762D6" w:rsidRDefault="00CD2FD5" w:rsidP="00320114">
      <w:pPr>
        <w:pStyle w:val="ListParagraph"/>
        <w:numPr>
          <w:ilvl w:val="0"/>
          <w:numId w:val="5"/>
        </w:numPr>
      </w:pPr>
      <w:r>
        <w:rPr>
          <w:b/>
          <w:bCs/>
          <w:lang w:val="en-US"/>
        </w:rPr>
        <w:t>No</w:t>
      </w:r>
      <w:r w:rsidR="00672858">
        <w:t xml:space="preserve"> - системата автоматично присв</w:t>
      </w:r>
      <w:r>
        <w:t>оява</w:t>
      </w:r>
      <w:r w:rsidR="00672858">
        <w:t xml:space="preserve"> номер </w:t>
      </w:r>
      <w:r w:rsidR="00B76A2D">
        <w:t xml:space="preserve">на ордер </w:t>
      </w:r>
      <w:r w:rsidR="00B76A2D">
        <w:rPr>
          <w:lang w:val="en-US"/>
        </w:rPr>
        <w:t>(</w:t>
      </w:r>
      <w:r w:rsidR="00B76A2D">
        <w:t>ПКО или РКО</w:t>
      </w:r>
      <w:r w:rsidR="00B76A2D">
        <w:rPr>
          <w:lang w:val="en-US"/>
        </w:rPr>
        <w:t>)</w:t>
      </w:r>
      <w:r w:rsidR="00672858">
        <w:t xml:space="preserve">, съгласно числената серия, която е зададена в картата на касата </w:t>
      </w:r>
      <w:r w:rsidR="00672858" w:rsidRPr="004A5402">
        <w:rPr>
          <w:lang w:val="en-US"/>
        </w:rPr>
        <w:t>(</w:t>
      </w:r>
      <w:r w:rsidR="00672858">
        <w:t>паричното средство</w:t>
      </w:r>
      <w:r w:rsidR="00672858" w:rsidRPr="004A5402">
        <w:rPr>
          <w:lang w:val="en-US"/>
        </w:rPr>
        <w:t>)</w:t>
      </w:r>
      <w:r w:rsidR="00672858">
        <w:t>;</w:t>
      </w:r>
    </w:p>
    <w:p w14:paraId="301915C1" w14:textId="3C019842" w:rsidR="00672858" w:rsidRPr="00E724C4" w:rsidRDefault="007762D6" w:rsidP="00320114">
      <w:pPr>
        <w:pStyle w:val="ListParagraph"/>
        <w:numPr>
          <w:ilvl w:val="0"/>
          <w:numId w:val="5"/>
        </w:numPr>
      </w:pPr>
      <w:r>
        <w:rPr>
          <w:b/>
          <w:bCs/>
        </w:rPr>
        <w:t>Плаща на</w:t>
      </w:r>
      <w:r w:rsidR="00E724C4">
        <w:rPr>
          <w:b/>
          <w:bCs/>
        </w:rPr>
        <w:t xml:space="preserve">/ получава от Име </w:t>
      </w:r>
      <w:r w:rsidR="00672858" w:rsidRPr="007762D6">
        <w:rPr>
          <w:rFonts w:cs="Tahoma"/>
          <w:szCs w:val="22"/>
        </w:rPr>
        <w:t>– потребителят въвежда името на лицето/фирмата, от която се получават или плащат пари в брой;</w:t>
      </w:r>
    </w:p>
    <w:p w14:paraId="59D5D411" w14:textId="3D7E016A" w:rsidR="004A7318" w:rsidRPr="004A7318" w:rsidRDefault="004A7318" w:rsidP="0032011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Описание </w:t>
      </w:r>
      <w:r w:rsidR="002F7F8D">
        <w:rPr>
          <w:b/>
          <w:bCs/>
        </w:rPr>
        <w:t xml:space="preserve"> - </w:t>
      </w:r>
      <w:r w:rsidR="002F7F8D" w:rsidRPr="002F7F8D">
        <w:t xml:space="preserve">потребителят въвежда </w:t>
      </w:r>
      <w:r w:rsidR="002F7F8D">
        <w:t>кратко описание</w:t>
      </w:r>
      <w:r w:rsidR="002F7F8D" w:rsidRPr="002F7F8D">
        <w:rPr>
          <w:b/>
          <w:bCs/>
        </w:rPr>
        <w:t>;</w:t>
      </w:r>
    </w:p>
    <w:p w14:paraId="6AFA66A1" w14:textId="5E6F196F" w:rsidR="004A7318" w:rsidRPr="004A7318" w:rsidRDefault="004A7318" w:rsidP="00320114">
      <w:pPr>
        <w:pStyle w:val="ListParagraph"/>
        <w:numPr>
          <w:ilvl w:val="0"/>
          <w:numId w:val="5"/>
        </w:numPr>
      </w:pPr>
      <w:r>
        <w:rPr>
          <w:b/>
          <w:bCs/>
        </w:rPr>
        <w:t>Код валута</w:t>
      </w:r>
      <w:r w:rsidR="008C357D">
        <w:rPr>
          <w:b/>
          <w:bCs/>
        </w:rPr>
        <w:t xml:space="preserve"> -</w:t>
      </w:r>
      <w:r w:rsidR="008C357D" w:rsidRPr="008C357D">
        <w:t xml:space="preserve"> </w:t>
      </w:r>
      <w:r w:rsidR="008C357D">
        <w:t>кодът на валутата се копира от картата на касата</w:t>
      </w:r>
      <w:r w:rsidR="008C357D">
        <w:rPr>
          <w:lang w:val="en-US"/>
        </w:rPr>
        <w:t>;</w:t>
      </w:r>
    </w:p>
    <w:p w14:paraId="7E04FF76" w14:textId="34BFA672" w:rsidR="004A7318" w:rsidRPr="004A7318" w:rsidRDefault="004A7318" w:rsidP="00320114">
      <w:pPr>
        <w:pStyle w:val="ListParagraph"/>
        <w:numPr>
          <w:ilvl w:val="0"/>
          <w:numId w:val="5"/>
        </w:numPr>
      </w:pPr>
      <w:r>
        <w:rPr>
          <w:b/>
          <w:bCs/>
        </w:rPr>
        <w:t>Дата на осчетоводяване</w:t>
      </w:r>
      <w:r w:rsidR="008C357D">
        <w:rPr>
          <w:b/>
          <w:bCs/>
        </w:rPr>
        <w:t xml:space="preserve"> -</w:t>
      </w:r>
      <w:r w:rsidR="008C357D" w:rsidRPr="008C357D">
        <w:t xml:space="preserve"> </w:t>
      </w:r>
      <w:r w:rsidR="008C357D">
        <w:t>системата попълва работната дата, с която потребителят работи</w:t>
      </w:r>
      <w:r w:rsidR="008C357D" w:rsidRPr="007762D6">
        <w:rPr>
          <w:rFonts w:cs="Tahoma"/>
          <w:szCs w:val="22"/>
        </w:rPr>
        <w:t>;</w:t>
      </w:r>
    </w:p>
    <w:p w14:paraId="6BA73B1F" w14:textId="77777777" w:rsidR="008C357D" w:rsidRPr="005C117A" w:rsidRDefault="004A7318" w:rsidP="00320114">
      <w:pPr>
        <w:pStyle w:val="ListParagraph"/>
        <w:numPr>
          <w:ilvl w:val="0"/>
          <w:numId w:val="5"/>
        </w:numPr>
        <w:rPr>
          <w:color w:val="auto"/>
        </w:rPr>
      </w:pPr>
      <w:r w:rsidRPr="005C117A">
        <w:rPr>
          <w:b/>
          <w:bCs/>
          <w:color w:val="auto"/>
        </w:rPr>
        <w:t>Корекция</w:t>
      </w:r>
      <w:r w:rsidR="008C357D" w:rsidRPr="005C117A">
        <w:rPr>
          <w:b/>
          <w:bCs/>
          <w:color w:val="auto"/>
        </w:rPr>
        <w:t xml:space="preserve"> -</w:t>
      </w:r>
      <w:r w:rsidR="008C357D" w:rsidRPr="005C117A">
        <w:rPr>
          <w:rFonts w:cs="Tahoma"/>
          <w:color w:val="auto"/>
          <w:szCs w:val="22"/>
        </w:rPr>
        <w:t xml:space="preserve"> потребителят поставя отметка в това квадратче, за да маркира този касов ордер като корекция. Тази настройка ще доведе до осчетоводяване с обратен знак върху осчетоводяваната сума;</w:t>
      </w:r>
    </w:p>
    <w:p w14:paraId="1F5E8963" w14:textId="7347DA0C" w:rsidR="004A7318" w:rsidRPr="004A7318" w:rsidRDefault="004A7318" w:rsidP="00320114">
      <w:pPr>
        <w:pStyle w:val="ListParagraph"/>
        <w:numPr>
          <w:ilvl w:val="0"/>
          <w:numId w:val="5"/>
        </w:numPr>
      </w:pPr>
      <w:r w:rsidRPr="008C357D">
        <w:rPr>
          <w:b/>
          <w:bCs/>
        </w:rPr>
        <w:t>Статус</w:t>
      </w:r>
      <w:r w:rsidR="008C357D">
        <w:rPr>
          <w:b/>
          <w:bCs/>
        </w:rPr>
        <w:t xml:space="preserve"> – </w:t>
      </w:r>
      <w:r w:rsidR="008C357D" w:rsidRPr="008C357D">
        <w:t>показва статус за този ордер</w:t>
      </w:r>
    </w:p>
    <w:p w14:paraId="06759B01" w14:textId="2B853D2E" w:rsidR="004A7318" w:rsidRPr="009C2F70" w:rsidRDefault="004A7318" w:rsidP="00320114">
      <w:pPr>
        <w:pStyle w:val="ListParagraph"/>
        <w:numPr>
          <w:ilvl w:val="0"/>
          <w:numId w:val="5"/>
        </w:numPr>
      </w:pPr>
      <w:r w:rsidRPr="009C2F70">
        <w:rPr>
          <w:b/>
          <w:bCs/>
        </w:rPr>
        <w:t xml:space="preserve">Касов отчет </w:t>
      </w:r>
      <w:r w:rsidR="005B53D5">
        <w:rPr>
          <w:b/>
          <w:bCs/>
          <w:lang w:val="en-US"/>
        </w:rPr>
        <w:t>No -</w:t>
      </w:r>
      <w:r w:rsidR="008C357D" w:rsidRPr="009C2F70">
        <w:rPr>
          <w:b/>
          <w:bCs/>
        </w:rPr>
        <w:t xml:space="preserve"> </w:t>
      </w:r>
      <w:r w:rsidR="008C357D" w:rsidRPr="009C2F70">
        <w:rPr>
          <w:rFonts w:cs="Tahoma"/>
          <w:szCs w:val="22"/>
        </w:rPr>
        <w:t xml:space="preserve">потребителят може да остави това поле празно, ако опцията Задължителен отчет на касата в настройката на GL е изключена. В противен случай системата ще изисква </w:t>
      </w:r>
      <w:r w:rsidR="00E01E22" w:rsidRPr="009C2F70">
        <w:rPr>
          <w:rFonts w:cs="Tahoma"/>
          <w:szCs w:val="22"/>
        </w:rPr>
        <w:t>да има отворен касов отчет</w:t>
      </w:r>
      <w:r w:rsidR="008C357D" w:rsidRPr="009C2F70">
        <w:rPr>
          <w:rFonts w:cs="Tahoma"/>
          <w:szCs w:val="22"/>
        </w:rPr>
        <w:t xml:space="preserve"> </w:t>
      </w:r>
      <w:r w:rsidR="00E01E22" w:rsidRPr="009C2F70">
        <w:rPr>
          <w:rFonts w:cs="Tahoma"/>
          <w:szCs w:val="22"/>
        </w:rPr>
        <w:t>за тази каса</w:t>
      </w:r>
      <w:r w:rsidR="008C357D" w:rsidRPr="009C2F70">
        <w:rPr>
          <w:rFonts w:cs="Tahoma"/>
          <w:szCs w:val="22"/>
        </w:rPr>
        <w:t xml:space="preserve"> преди създаването на нови касови </w:t>
      </w:r>
      <w:r w:rsidR="00E01E22" w:rsidRPr="009C2F70">
        <w:rPr>
          <w:rFonts w:cs="Tahoma"/>
          <w:szCs w:val="22"/>
        </w:rPr>
        <w:t>ордери</w:t>
      </w:r>
      <w:r w:rsidR="008C357D" w:rsidRPr="009C2F70">
        <w:rPr>
          <w:rFonts w:cs="Tahoma"/>
          <w:szCs w:val="22"/>
        </w:rPr>
        <w:t xml:space="preserve">. Системата автоматично ще попълни отворения Касов отчет </w:t>
      </w:r>
      <w:r w:rsidR="005B53D5">
        <w:rPr>
          <w:rFonts w:cs="Tahoma"/>
          <w:szCs w:val="22"/>
          <w:lang w:val="en-US"/>
        </w:rPr>
        <w:t>No</w:t>
      </w:r>
      <w:r w:rsidR="00E01E22" w:rsidRPr="009C2F70">
        <w:rPr>
          <w:rFonts w:cs="Tahoma"/>
          <w:szCs w:val="22"/>
        </w:rPr>
        <w:t>.</w:t>
      </w:r>
    </w:p>
    <w:p w14:paraId="00D830E7" w14:textId="77777777" w:rsidR="00405045" w:rsidRDefault="00405045" w:rsidP="00835D6B">
      <w:pPr>
        <w:rPr>
          <w:rFonts w:cs="Tahoma"/>
          <w:szCs w:val="22"/>
        </w:rPr>
      </w:pPr>
    </w:p>
    <w:p w14:paraId="6DC5C9A3" w14:textId="4FB57F0F" w:rsidR="00835D6B" w:rsidRDefault="00835D6B" w:rsidP="00835D6B">
      <w:pPr>
        <w:rPr>
          <w:rFonts w:cs="Tahoma"/>
          <w:b/>
          <w:bCs/>
          <w:szCs w:val="22"/>
        </w:rPr>
      </w:pPr>
      <w:r>
        <w:rPr>
          <w:rFonts w:cs="Tahoma"/>
          <w:szCs w:val="22"/>
        </w:rPr>
        <w:t xml:space="preserve">Раздел </w:t>
      </w:r>
      <w:r>
        <w:rPr>
          <w:rFonts w:cs="Tahoma"/>
          <w:b/>
          <w:bCs/>
          <w:szCs w:val="22"/>
        </w:rPr>
        <w:t>Редове на касов ордер</w:t>
      </w:r>
      <w:r w:rsidRPr="00AC1B88">
        <w:rPr>
          <w:rFonts w:cs="Tahoma"/>
          <w:b/>
          <w:bCs/>
          <w:szCs w:val="22"/>
        </w:rPr>
        <w:t xml:space="preserve"> </w:t>
      </w:r>
    </w:p>
    <w:p w14:paraId="14D53521" w14:textId="77777777" w:rsidR="00B77975" w:rsidRDefault="00B77975" w:rsidP="00835D6B">
      <w:pPr>
        <w:rPr>
          <w:rFonts w:cs="Tahoma"/>
          <w:b/>
          <w:bCs/>
          <w:szCs w:val="22"/>
        </w:rPr>
      </w:pPr>
    </w:p>
    <w:p w14:paraId="03C475BB" w14:textId="38D711BE" w:rsidR="00672858" w:rsidRPr="00672858" w:rsidRDefault="000D744B" w:rsidP="00672858">
      <w:pPr>
        <w:rPr>
          <w:rFonts w:cs="Tahoma"/>
          <w:szCs w:val="22"/>
        </w:rPr>
      </w:pPr>
      <w:r>
        <w:rPr>
          <w:rFonts w:cs="Tahoma"/>
          <w:szCs w:val="22"/>
        </w:rPr>
        <w:t>П</w:t>
      </w:r>
      <w:r w:rsidR="000F5F3F">
        <w:rPr>
          <w:rFonts w:cs="Tahoma"/>
          <w:szCs w:val="22"/>
        </w:rPr>
        <w:t>олетата са идентични и за двата вида ордери</w:t>
      </w:r>
      <w:r w:rsidR="005B53D5">
        <w:rPr>
          <w:rFonts w:cs="Tahoma"/>
          <w:szCs w:val="22"/>
          <w:lang w:val="en-US"/>
        </w:rPr>
        <w:t xml:space="preserve"> </w:t>
      </w:r>
      <w:r w:rsidR="005B53D5">
        <w:rPr>
          <w:rFonts w:cs="Tahoma"/>
          <w:szCs w:val="22"/>
        </w:rPr>
        <w:t>и са както следва</w:t>
      </w:r>
      <w:r>
        <w:rPr>
          <w:rFonts w:cs="Tahoma"/>
          <w:szCs w:val="22"/>
        </w:rPr>
        <w:t xml:space="preserve">: </w:t>
      </w:r>
    </w:p>
    <w:p w14:paraId="22E547E6" w14:textId="6BE05584" w:rsidR="00672858" w:rsidRPr="00D315CB" w:rsidRDefault="00D315CB" w:rsidP="00320114">
      <w:pPr>
        <w:pStyle w:val="ListParagraph"/>
        <w:numPr>
          <w:ilvl w:val="0"/>
          <w:numId w:val="8"/>
        </w:numPr>
        <w:rPr>
          <w:rFonts w:cs="Tahoma"/>
          <w:szCs w:val="22"/>
        </w:rPr>
      </w:pPr>
      <w:r w:rsidRPr="00D315CB">
        <w:rPr>
          <w:rFonts w:cs="Tahoma"/>
          <w:b/>
          <w:bCs/>
          <w:szCs w:val="22"/>
        </w:rPr>
        <w:t>Вид документ</w:t>
      </w:r>
      <w:r w:rsidRPr="00D315CB">
        <w:rPr>
          <w:rFonts w:cs="Tahoma"/>
          <w:szCs w:val="22"/>
        </w:rPr>
        <w:t xml:space="preserve"> </w:t>
      </w:r>
      <w:r w:rsidR="00672858" w:rsidRPr="00D315CB">
        <w:rPr>
          <w:rFonts w:cs="Tahoma"/>
          <w:szCs w:val="22"/>
        </w:rPr>
        <w:t xml:space="preserve"> – </w:t>
      </w:r>
      <w:r w:rsidR="00253798">
        <w:rPr>
          <w:rFonts w:cs="Tahoma"/>
          <w:szCs w:val="22"/>
        </w:rPr>
        <w:t>попълв</w:t>
      </w:r>
      <w:r w:rsidR="00C8195B">
        <w:rPr>
          <w:rFonts w:cs="Tahoma"/>
          <w:szCs w:val="22"/>
        </w:rPr>
        <w:t>а се един от</w:t>
      </w:r>
      <w:r w:rsidR="00672858" w:rsidRPr="00D315CB">
        <w:rPr>
          <w:rFonts w:cs="Tahoma"/>
          <w:szCs w:val="22"/>
        </w:rPr>
        <w:t xml:space="preserve"> стандартни типове документи: </w:t>
      </w:r>
      <w:r w:rsidR="00C8195B">
        <w:rPr>
          <w:rFonts w:cs="Tahoma"/>
          <w:szCs w:val="22"/>
        </w:rPr>
        <w:t>П</w:t>
      </w:r>
      <w:r w:rsidR="00672858" w:rsidRPr="00D315CB">
        <w:rPr>
          <w:rFonts w:cs="Tahoma"/>
          <w:szCs w:val="22"/>
        </w:rPr>
        <w:t>разен, Плащане и</w:t>
      </w:r>
      <w:r w:rsidR="00323167">
        <w:rPr>
          <w:rFonts w:cs="Tahoma"/>
          <w:szCs w:val="22"/>
        </w:rPr>
        <w:t>ли</w:t>
      </w:r>
      <w:r w:rsidR="00672858" w:rsidRPr="00D315CB">
        <w:rPr>
          <w:rFonts w:cs="Tahoma"/>
          <w:szCs w:val="22"/>
        </w:rPr>
        <w:t xml:space="preserve"> </w:t>
      </w:r>
      <w:r w:rsidR="005348E2">
        <w:rPr>
          <w:rFonts w:cs="Tahoma"/>
          <w:szCs w:val="22"/>
        </w:rPr>
        <w:t>Възстановени</w:t>
      </w:r>
      <w:r w:rsidR="00672858" w:rsidRPr="00D315CB">
        <w:rPr>
          <w:rFonts w:cs="Tahoma"/>
          <w:szCs w:val="22"/>
        </w:rPr>
        <w:t>;</w:t>
      </w:r>
    </w:p>
    <w:p w14:paraId="51040889" w14:textId="3F4E354C" w:rsidR="00672858" w:rsidRPr="00D315CB" w:rsidRDefault="00223F66" w:rsidP="00320114">
      <w:pPr>
        <w:pStyle w:val="ListParagraph"/>
        <w:numPr>
          <w:ilvl w:val="0"/>
          <w:numId w:val="8"/>
        </w:numPr>
        <w:rPr>
          <w:rFonts w:cs="Tahoma"/>
          <w:szCs w:val="22"/>
        </w:rPr>
      </w:pPr>
      <w:r w:rsidRPr="00D315CB">
        <w:rPr>
          <w:rFonts w:cs="Tahoma"/>
          <w:b/>
          <w:bCs/>
          <w:szCs w:val="22"/>
        </w:rPr>
        <w:t>Вид сметка</w:t>
      </w:r>
      <w:r w:rsidR="005348E2">
        <w:rPr>
          <w:rFonts w:cs="Tahoma"/>
          <w:b/>
          <w:bCs/>
          <w:szCs w:val="22"/>
        </w:rPr>
        <w:t>/Сметка №</w:t>
      </w:r>
      <w:r w:rsidRPr="00D315CB">
        <w:rPr>
          <w:rFonts w:cs="Tahoma"/>
          <w:szCs w:val="22"/>
        </w:rPr>
        <w:t xml:space="preserve"> </w:t>
      </w:r>
      <w:r w:rsidR="00672858" w:rsidRPr="00D315CB">
        <w:rPr>
          <w:rFonts w:cs="Tahoma"/>
          <w:szCs w:val="22"/>
        </w:rPr>
        <w:t xml:space="preserve">– потребителят избира един от наличните стандартни </w:t>
      </w:r>
      <w:r w:rsidRPr="00D315CB">
        <w:rPr>
          <w:rFonts w:cs="Tahoma"/>
          <w:szCs w:val="22"/>
        </w:rPr>
        <w:t>видове сметк</w:t>
      </w:r>
      <w:r w:rsidR="005348E2">
        <w:rPr>
          <w:rFonts w:cs="Tahoma"/>
          <w:szCs w:val="22"/>
        </w:rPr>
        <w:t>и:</w:t>
      </w:r>
    </w:p>
    <w:p w14:paraId="22C862A3" w14:textId="79DFA565" w:rsidR="00672858" w:rsidRPr="00D315CB" w:rsidRDefault="007935C9" w:rsidP="00320114">
      <w:pPr>
        <w:pStyle w:val="ListParagraph"/>
        <w:numPr>
          <w:ilvl w:val="1"/>
          <w:numId w:val="8"/>
        </w:numPr>
        <w:rPr>
          <w:rFonts w:cs="Tahoma"/>
          <w:szCs w:val="22"/>
        </w:rPr>
      </w:pPr>
      <w:r>
        <w:rPr>
          <w:rFonts w:cs="Tahoma"/>
          <w:szCs w:val="22"/>
        </w:rPr>
        <w:t>Счет.сметка</w:t>
      </w:r>
      <w:r w:rsidR="00672858" w:rsidRPr="00D315CB">
        <w:rPr>
          <w:rFonts w:cs="Tahoma"/>
          <w:szCs w:val="22"/>
        </w:rPr>
        <w:t xml:space="preserve"> – потребителят може да въведе </w:t>
      </w:r>
      <w:r w:rsidR="005B53D5">
        <w:rPr>
          <w:rFonts w:cs="Tahoma"/>
          <w:szCs w:val="22"/>
        </w:rPr>
        <w:t xml:space="preserve">един или </w:t>
      </w:r>
      <w:r w:rsidR="00672858" w:rsidRPr="00D315CB">
        <w:rPr>
          <w:rFonts w:cs="Tahoma"/>
          <w:szCs w:val="22"/>
        </w:rPr>
        <w:t>множество редове</w:t>
      </w:r>
      <w:r w:rsidR="005B53D5">
        <w:rPr>
          <w:rFonts w:cs="Tahoma"/>
          <w:szCs w:val="22"/>
        </w:rPr>
        <w:t>,</w:t>
      </w:r>
      <w:r w:rsidR="00672858" w:rsidRPr="00D315CB">
        <w:rPr>
          <w:rFonts w:cs="Tahoma"/>
          <w:szCs w:val="22"/>
        </w:rPr>
        <w:t xml:space="preserve"> </w:t>
      </w:r>
      <w:r w:rsidR="009626CA">
        <w:rPr>
          <w:rFonts w:cs="Tahoma"/>
          <w:szCs w:val="22"/>
        </w:rPr>
        <w:t>с</w:t>
      </w:r>
      <w:r w:rsidR="00672858" w:rsidRPr="00D315CB">
        <w:rPr>
          <w:rFonts w:cs="Tahoma"/>
          <w:szCs w:val="22"/>
        </w:rPr>
        <w:t xml:space="preserve">ъдържащи </w:t>
      </w:r>
      <w:r w:rsidR="005B53D5">
        <w:rPr>
          <w:rFonts w:cs="Tahoma"/>
          <w:szCs w:val="22"/>
        </w:rPr>
        <w:t xml:space="preserve">счетоводни </w:t>
      </w:r>
      <w:r w:rsidR="00672858" w:rsidRPr="00D315CB">
        <w:rPr>
          <w:rFonts w:cs="Tahoma"/>
          <w:szCs w:val="22"/>
        </w:rPr>
        <w:t>сметки.</w:t>
      </w:r>
    </w:p>
    <w:p w14:paraId="7C7CCC25" w14:textId="53ACF3CD" w:rsidR="00672858" w:rsidRPr="00D315CB" w:rsidRDefault="00672858" w:rsidP="00320114">
      <w:pPr>
        <w:pStyle w:val="ListParagraph"/>
        <w:numPr>
          <w:ilvl w:val="1"/>
          <w:numId w:val="8"/>
        </w:numPr>
        <w:rPr>
          <w:rFonts w:cs="Tahoma"/>
          <w:szCs w:val="22"/>
        </w:rPr>
      </w:pPr>
      <w:r w:rsidRPr="00D315CB">
        <w:rPr>
          <w:rFonts w:cs="Tahoma"/>
          <w:szCs w:val="22"/>
        </w:rPr>
        <w:lastRenderedPageBreak/>
        <w:t xml:space="preserve">Клиент – потребителят може да въведе само един ред за касово нареждане, съдържащ </w:t>
      </w:r>
      <w:r w:rsidR="00FC3769">
        <w:rPr>
          <w:rFonts w:cs="Tahoma"/>
          <w:szCs w:val="22"/>
        </w:rPr>
        <w:t>вид</w:t>
      </w:r>
      <w:r w:rsidRPr="00D315CB">
        <w:rPr>
          <w:rFonts w:cs="Tahoma"/>
          <w:szCs w:val="22"/>
        </w:rPr>
        <w:t xml:space="preserve"> сметка </w:t>
      </w:r>
      <w:r w:rsidR="003813B6">
        <w:rPr>
          <w:rFonts w:cs="Tahoma"/>
          <w:szCs w:val="22"/>
        </w:rPr>
        <w:t>К</w:t>
      </w:r>
      <w:r w:rsidRPr="00D315CB">
        <w:rPr>
          <w:rFonts w:cs="Tahoma"/>
          <w:szCs w:val="22"/>
        </w:rPr>
        <w:t xml:space="preserve">лиент. В полето </w:t>
      </w:r>
      <w:r w:rsidR="003813B6" w:rsidRPr="00FC3769">
        <w:rPr>
          <w:rFonts w:cs="Tahoma"/>
          <w:szCs w:val="22"/>
        </w:rPr>
        <w:t xml:space="preserve">Сметка </w:t>
      </w:r>
      <w:r w:rsidR="005B53D5">
        <w:rPr>
          <w:rFonts w:cs="Tahoma"/>
          <w:szCs w:val="22"/>
        </w:rPr>
        <w:t>No</w:t>
      </w:r>
      <w:r w:rsidR="003813B6">
        <w:rPr>
          <w:rFonts w:cs="Tahoma"/>
          <w:b/>
          <w:bCs/>
          <w:szCs w:val="22"/>
        </w:rPr>
        <w:t xml:space="preserve"> </w:t>
      </w:r>
      <w:r w:rsidRPr="00D315CB">
        <w:rPr>
          <w:rFonts w:cs="Tahoma"/>
          <w:szCs w:val="22"/>
        </w:rPr>
        <w:t xml:space="preserve">потребителят </w:t>
      </w:r>
      <w:r w:rsidR="00FC3769">
        <w:rPr>
          <w:rFonts w:cs="Tahoma"/>
          <w:szCs w:val="22"/>
        </w:rPr>
        <w:t xml:space="preserve">трябва </w:t>
      </w:r>
      <w:r w:rsidR="005348E2">
        <w:rPr>
          <w:rFonts w:cs="Tahoma"/>
          <w:szCs w:val="22"/>
        </w:rPr>
        <w:t>избере номер на клиент</w:t>
      </w:r>
      <w:r w:rsidRPr="00D315CB">
        <w:rPr>
          <w:rFonts w:cs="Tahoma"/>
          <w:szCs w:val="22"/>
        </w:rPr>
        <w:t xml:space="preserve">, </w:t>
      </w:r>
      <w:r w:rsidR="00FC3769">
        <w:rPr>
          <w:rFonts w:cs="Tahoma"/>
          <w:szCs w:val="22"/>
        </w:rPr>
        <w:t xml:space="preserve">от </w:t>
      </w:r>
      <w:r w:rsidRPr="00D315CB">
        <w:rPr>
          <w:rFonts w:cs="Tahoma"/>
          <w:szCs w:val="22"/>
        </w:rPr>
        <w:t xml:space="preserve">който </w:t>
      </w:r>
      <w:r w:rsidR="00FC3769">
        <w:rPr>
          <w:rFonts w:cs="Tahoma"/>
          <w:szCs w:val="22"/>
        </w:rPr>
        <w:t>ще получава</w:t>
      </w:r>
      <w:r w:rsidRPr="00D315CB">
        <w:rPr>
          <w:rFonts w:cs="Tahoma"/>
          <w:szCs w:val="22"/>
        </w:rPr>
        <w:t xml:space="preserve"> </w:t>
      </w:r>
      <w:r w:rsidR="005348E2">
        <w:rPr>
          <w:rFonts w:cs="Tahoma"/>
          <w:szCs w:val="22"/>
        </w:rPr>
        <w:t>пари в брой</w:t>
      </w:r>
      <w:r w:rsidRPr="00D315CB">
        <w:rPr>
          <w:rFonts w:cs="Tahoma"/>
          <w:szCs w:val="22"/>
        </w:rPr>
        <w:t>;</w:t>
      </w:r>
    </w:p>
    <w:p w14:paraId="5AB0ABD7" w14:textId="21A7F9C7" w:rsidR="00672858" w:rsidRPr="00D315CB" w:rsidRDefault="00672858" w:rsidP="00320114">
      <w:pPr>
        <w:pStyle w:val="ListParagraph"/>
        <w:numPr>
          <w:ilvl w:val="1"/>
          <w:numId w:val="8"/>
        </w:numPr>
        <w:rPr>
          <w:rFonts w:cs="Tahoma"/>
          <w:szCs w:val="22"/>
        </w:rPr>
      </w:pPr>
      <w:r w:rsidRPr="00D315CB">
        <w:rPr>
          <w:rFonts w:cs="Tahoma"/>
          <w:szCs w:val="22"/>
        </w:rPr>
        <w:t xml:space="preserve">Доставчик – </w:t>
      </w:r>
      <w:r w:rsidR="00FC3769" w:rsidRPr="00D315CB">
        <w:rPr>
          <w:rFonts w:cs="Tahoma"/>
          <w:szCs w:val="22"/>
        </w:rPr>
        <w:t xml:space="preserve">потребителят може да въведе само един ред за касово нареждане, съдържащ </w:t>
      </w:r>
      <w:r w:rsidR="00FC3769">
        <w:rPr>
          <w:rFonts w:cs="Tahoma"/>
          <w:szCs w:val="22"/>
        </w:rPr>
        <w:t>вид</w:t>
      </w:r>
      <w:r w:rsidR="00FC3769" w:rsidRPr="00D315CB">
        <w:rPr>
          <w:rFonts w:cs="Tahoma"/>
          <w:szCs w:val="22"/>
        </w:rPr>
        <w:t xml:space="preserve"> сметка </w:t>
      </w:r>
      <w:r w:rsidR="00FC3769">
        <w:rPr>
          <w:rFonts w:cs="Tahoma"/>
          <w:szCs w:val="22"/>
        </w:rPr>
        <w:t>Доставчик</w:t>
      </w:r>
      <w:r w:rsidR="00FC3769" w:rsidRPr="00D315CB">
        <w:rPr>
          <w:rFonts w:cs="Tahoma"/>
          <w:szCs w:val="22"/>
        </w:rPr>
        <w:t xml:space="preserve">. В полето </w:t>
      </w:r>
      <w:r w:rsidR="00FC3769" w:rsidRPr="00FC3769">
        <w:rPr>
          <w:rFonts w:cs="Tahoma"/>
          <w:szCs w:val="22"/>
        </w:rPr>
        <w:t xml:space="preserve">Сметка </w:t>
      </w:r>
      <w:r w:rsidR="005B53D5">
        <w:rPr>
          <w:rFonts w:cs="Tahoma"/>
          <w:szCs w:val="22"/>
        </w:rPr>
        <w:t>No</w:t>
      </w:r>
      <w:r w:rsidR="00FC3769">
        <w:rPr>
          <w:rFonts w:cs="Tahoma"/>
          <w:b/>
          <w:bCs/>
          <w:szCs w:val="22"/>
        </w:rPr>
        <w:t xml:space="preserve"> </w:t>
      </w:r>
      <w:r w:rsidR="00FC3769" w:rsidRPr="00D315CB">
        <w:rPr>
          <w:rFonts w:cs="Tahoma"/>
          <w:szCs w:val="22"/>
        </w:rPr>
        <w:t xml:space="preserve">потребителят </w:t>
      </w:r>
      <w:r w:rsidR="00FC3769">
        <w:rPr>
          <w:rFonts w:cs="Tahoma"/>
          <w:szCs w:val="22"/>
        </w:rPr>
        <w:t xml:space="preserve">трябва </w:t>
      </w:r>
      <w:r w:rsidR="005348E2">
        <w:rPr>
          <w:rFonts w:cs="Tahoma"/>
          <w:szCs w:val="22"/>
        </w:rPr>
        <w:t xml:space="preserve">да </w:t>
      </w:r>
      <w:r w:rsidR="00FC3769">
        <w:rPr>
          <w:rFonts w:cs="Tahoma"/>
          <w:szCs w:val="22"/>
        </w:rPr>
        <w:t xml:space="preserve">избере </w:t>
      </w:r>
      <w:r w:rsidR="005348E2">
        <w:rPr>
          <w:rFonts w:cs="Tahoma"/>
          <w:szCs w:val="22"/>
        </w:rPr>
        <w:t xml:space="preserve">номер на </w:t>
      </w:r>
      <w:r w:rsidR="00FC3769">
        <w:rPr>
          <w:rFonts w:cs="Tahoma"/>
          <w:szCs w:val="22"/>
        </w:rPr>
        <w:t>доставчик</w:t>
      </w:r>
      <w:r w:rsidR="00FC3769" w:rsidRPr="00D315CB">
        <w:rPr>
          <w:rFonts w:cs="Tahoma"/>
          <w:szCs w:val="22"/>
        </w:rPr>
        <w:t xml:space="preserve">, </w:t>
      </w:r>
      <w:r w:rsidR="00FC3769">
        <w:rPr>
          <w:rFonts w:cs="Tahoma"/>
          <w:szCs w:val="22"/>
        </w:rPr>
        <w:t xml:space="preserve">на </w:t>
      </w:r>
      <w:r w:rsidR="00FC3769" w:rsidRPr="00D315CB">
        <w:rPr>
          <w:rFonts w:cs="Tahoma"/>
          <w:szCs w:val="22"/>
        </w:rPr>
        <w:t xml:space="preserve">който </w:t>
      </w:r>
      <w:r w:rsidR="00FC3769">
        <w:rPr>
          <w:rFonts w:cs="Tahoma"/>
          <w:szCs w:val="22"/>
        </w:rPr>
        <w:t>ще плати</w:t>
      </w:r>
      <w:r w:rsidR="00FC3769" w:rsidRPr="00D315CB">
        <w:rPr>
          <w:rFonts w:cs="Tahoma"/>
          <w:szCs w:val="22"/>
        </w:rPr>
        <w:t xml:space="preserve"> в брой;</w:t>
      </w:r>
    </w:p>
    <w:p w14:paraId="23B4AD9B" w14:textId="77777777" w:rsidR="005348E2" w:rsidRPr="00D315CB" w:rsidRDefault="00672858" w:rsidP="00320114">
      <w:pPr>
        <w:pStyle w:val="ListParagraph"/>
        <w:numPr>
          <w:ilvl w:val="1"/>
          <w:numId w:val="8"/>
        </w:numPr>
        <w:rPr>
          <w:rFonts w:cs="Tahoma"/>
          <w:szCs w:val="22"/>
        </w:rPr>
      </w:pPr>
      <w:r w:rsidRPr="00D315CB">
        <w:rPr>
          <w:rFonts w:cs="Tahoma"/>
          <w:szCs w:val="22"/>
        </w:rPr>
        <w:t>Банкова сметка –</w:t>
      </w:r>
      <w:r w:rsidR="00323167">
        <w:rPr>
          <w:rFonts w:cs="Tahoma"/>
          <w:szCs w:val="22"/>
        </w:rPr>
        <w:t xml:space="preserve"> </w:t>
      </w:r>
      <w:r w:rsidRPr="00D315CB">
        <w:rPr>
          <w:rFonts w:cs="Tahoma"/>
          <w:szCs w:val="22"/>
        </w:rPr>
        <w:t xml:space="preserve"> потребителят </w:t>
      </w:r>
      <w:r w:rsidR="00BE24DF">
        <w:rPr>
          <w:rFonts w:cs="Tahoma"/>
          <w:szCs w:val="22"/>
        </w:rPr>
        <w:t>трябва да</w:t>
      </w:r>
      <w:r w:rsidR="00323167">
        <w:rPr>
          <w:rFonts w:cs="Tahoma"/>
          <w:szCs w:val="22"/>
        </w:rPr>
        <w:t xml:space="preserve"> въведе</w:t>
      </w:r>
      <w:r w:rsidR="00BE24DF">
        <w:rPr>
          <w:rFonts w:cs="Tahoma"/>
          <w:szCs w:val="22"/>
        </w:rPr>
        <w:t xml:space="preserve"> вид сметка Парично средство </w:t>
      </w:r>
      <w:r w:rsidR="00323167">
        <w:rPr>
          <w:rFonts w:cs="Tahoma"/>
          <w:szCs w:val="22"/>
        </w:rPr>
        <w:t xml:space="preserve">прехвърлане на парични средства </w:t>
      </w:r>
      <w:r w:rsidR="005348E2">
        <w:rPr>
          <w:rFonts w:cs="Tahoma"/>
          <w:szCs w:val="22"/>
        </w:rPr>
        <w:t xml:space="preserve">от </w:t>
      </w:r>
      <w:r w:rsidR="005348E2">
        <w:rPr>
          <w:noProof/>
        </w:rPr>
        <w:t>сметка на каса към сметка на каса</w:t>
      </w:r>
      <w:r w:rsidR="005348E2" w:rsidRPr="00D315CB">
        <w:rPr>
          <w:rFonts w:cs="Tahoma"/>
          <w:szCs w:val="22"/>
        </w:rPr>
        <w:t xml:space="preserve"> </w:t>
      </w:r>
      <w:r w:rsidR="005348E2">
        <w:rPr>
          <w:rFonts w:cs="Tahoma"/>
          <w:szCs w:val="22"/>
        </w:rPr>
        <w:t xml:space="preserve">/ </w:t>
      </w:r>
      <w:r w:rsidR="005348E2">
        <w:rPr>
          <w:noProof/>
        </w:rPr>
        <w:t>От сметка на каса към банкова сметка/ От банкова сметка към сметка на каса</w:t>
      </w:r>
    </w:p>
    <w:p w14:paraId="508C6B85" w14:textId="5F64A2B5" w:rsidR="004535E3" w:rsidRPr="00181E40" w:rsidRDefault="001027DC" w:rsidP="00320114">
      <w:pPr>
        <w:pStyle w:val="ListParagraph"/>
        <w:numPr>
          <w:ilvl w:val="0"/>
          <w:numId w:val="8"/>
        </w:numPr>
        <w:rPr>
          <w:rFonts w:cs="Tahoma"/>
          <w:szCs w:val="22"/>
        </w:rPr>
      </w:pPr>
      <w:r w:rsidRPr="004535E3">
        <w:rPr>
          <w:rFonts w:cs="Tahoma"/>
          <w:b/>
          <w:bCs/>
          <w:szCs w:val="22"/>
        </w:rPr>
        <w:t xml:space="preserve">Свързва към </w:t>
      </w:r>
      <w:r w:rsidR="00E31082" w:rsidRPr="004535E3">
        <w:rPr>
          <w:rFonts w:cs="Tahoma"/>
          <w:b/>
          <w:bCs/>
          <w:szCs w:val="22"/>
        </w:rPr>
        <w:t>документ Вид/</w:t>
      </w:r>
      <w:r w:rsidR="004535E3">
        <w:rPr>
          <w:rFonts w:cs="Tahoma"/>
          <w:b/>
          <w:bCs/>
          <w:szCs w:val="22"/>
        </w:rPr>
        <w:t>С</w:t>
      </w:r>
      <w:r w:rsidR="00E31082" w:rsidRPr="004535E3">
        <w:rPr>
          <w:rFonts w:cs="Tahoma"/>
          <w:b/>
          <w:bCs/>
          <w:szCs w:val="22"/>
        </w:rPr>
        <w:t xml:space="preserve">вързва към документ </w:t>
      </w:r>
      <w:r w:rsidR="005B53D5">
        <w:rPr>
          <w:rFonts w:cs="Tahoma"/>
          <w:b/>
          <w:bCs/>
          <w:szCs w:val="22"/>
        </w:rPr>
        <w:t>No</w:t>
      </w:r>
      <w:r w:rsidR="00E31082">
        <w:rPr>
          <w:rFonts w:cs="Tahoma"/>
          <w:szCs w:val="22"/>
        </w:rPr>
        <w:t xml:space="preserve"> </w:t>
      </w:r>
      <w:r w:rsidR="00672858" w:rsidRPr="00D315CB">
        <w:rPr>
          <w:rFonts w:cs="Tahoma"/>
          <w:szCs w:val="22"/>
        </w:rPr>
        <w:t xml:space="preserve">– потребителят може да използва тези две полета, за да изпълнява </w:t>
      </w:r>
      <w:r w:rsidR="00E31082">
        <w:rPr>
          <w:rFonts w:cs="Tahoma"/>
          <w:szCs w:val="22"/>
        </w:rPr>
        <w:t>стандартната функционалност за свързване на за</w:t>
      </w:r>
      <w:r w:rsidR="00C477ED">
        <w:rPr>
          <w:rFonts w:cs="Tahoma"/>
          <w:szCs w:val="22"/>
        </w:rPr>
        <w:t>пис</w:t>
      </w:r>
      <w:r w:rsidR="00672858" w:rsidRPr="00D315CB">
        <w:rPr>
          <w:rFonts w:cs="Tahoma"/>
          <w:szCs w:val="22"/>
        </w:rPr>
        <w:t xml:space="preserve">, ако </w:t>
      </w:r>
      <w:r w:rsidR="00E31082">
        <w:rPr>
          <w:rFonts w:cs="Tahoma"/>
          <w:szCs w:val="22"/>
        </w:rPr>
        <w:t>видът сметка</w:t>
      </w:r>
      <w:r w:rsidR="00672858" w:rsidRPr="00D315CB">
        <w:rPr>
          <w:rFonts w:cs="Tahoma"/>
          <w:szCs w:val="22"/>
        </w:rPr>
        <w:t xml:space="preserve"> е зададен на Клиент/Доставчик. </w:t>
      </w:r>
      <w:r w:rsidR="00181E40">
        <w:rPr>
          <w:rFonts w:cs="Tahoma"/>
          <w:szCs w:val="22"/>
        </w:rPr>
        <w:t xml:space="preserve"> </w:t>
      </w:r>
      <w:r w:rsidR="00672858" w:rsidRPr="00181E40">
        <w:rPr>
          <w:rFonts w:cs="Tahoma"/>
          <w:szCs w:val="22"/>
        </w:rPr>
        <w:t xml:space="preserve">Потребителят може </w:t>
      </w:r>
      <w:r w:rsidR="00E31082" w:rsidRPr="00181E40">
        <w:rPr>
          <w:rFonts w:cs="Tahoma"/>
          <w:szCs w:val="22"/>
        </w:rPr>
        <w:t xml:space="preserve">да свърже </w:t>
      </w:r>
      <w:r w:rsidR="00672858" w:rsidRPr="00181E40">
        <w:rPr>
          <w:rFonts w:cs="Tahoma"/>
          <w:szCs w:val="22"/>
        </w:rPr>
        <w:t xml:space="preserve">и множество записи </w:t>
      </w:r>
      <w:r w:rsidR="007A0426" w:rsidRPr="00181E40">
        <w:rPr>
          <w:rFonts w:cs="Tahoma"/>
          <w:szCs w:val="22"/>
        </w:rPr>
        <w:t>за даден</w:t>
      </w:r>
      <w:r w:rsidR="00672858" w:rsidRPr="00181E40">
        <w:rPr>
          <w:rFonts w:cs="Tahoma"/>
          <w:szCs w:val="22"/>
        </w:rPr>
        <w:t xml:space="preserve"> клиент/доставчик</w:t>
      </w:r>
      <w:r w:rsidR="00181E40">
        <w:rPr>
          <w:rFonts w:cs="Tahoma"/>
          <w:szCs w:val="22"/>
        </w:rPr>
        <w:t>, като и</w:t>
      </w:r>
      <w:r w:rsidR="00AF5448" w:rsidRPr="00181E40">
        <w:rPr>
          <w:rFonts w:cs="Tahoma"/>
          <w:szCs w:val="22"/>
        </w:rPr>
        <w:t xml:space="preserve">зберете Функции – Свързва записи и  </w:t>
      </w:r>
      <w:r w:rsidR="007A0426" w:rsidRPr="00181E40">
        <w:rPr>
          <w:rFonts w:cs="Tahoma"/>
          <w:szCs w:val="22"/>
        </w:rPr>
        <w:t>и</w:t>
      </w:r>
      <w:r w:rsidR="00181E40">
        <w:rPr>
          <w:rFonts w:cs="Tahoma"/>
          <w:szCs w:val="22"/>
        </w:rPr>
        <w:t xml:space="preserve">зползва </w:t>
      </w:r>
      <w:r w:rsidR="007A0426" w:rsidRPr="00181E40">
        <w:rPr>
          <w:rFonts w:cs="Tahoma"/>
          <w:szCs w:val="22"/>
        </w:rPr>
        <w:t>стандартната функционалност за свързване</w:t>
      </w:r>
      <w:r w:rsidR="00181E40">
        <w:rPr>
          <w:rFonts w:cs="Tahoma"/>
          <w:szCs w:val="22"/>
        </w:rPr>
        <w:t xml:space="preserve"> на множество </w:t>
      </w:r>
      <w:r w:rsidR="007A0426" w:rsidRPr="00181E40">
        <w:rPr>
          <w:rFonts w:cs="Tahoma"/>
          <w:szCs w:val="22"/>
        </w:rPr>
        <w:t xml:space="preserve">записи. </w:t>
      </w:r>
    </w:p>
    <w:p w14:paraId="65BA7078" w14:textId="7AD11385" w:rsidR="0079060F" w:rsidRDefault="00672858" w:rsidP="00320114">
      <w:pPr>
        <w:pStyle w:val="ListParagraph"/>
        <w:numPr>
          <w:ilvl w:val="0"/>
          <w:numId w:val="8"/>
        </w:numPr>
        <w:rPr>
          <w:rFonts w:cs="Tahoma"/>
          <w:szCs w:val="22"/>
        </w:rPr>
      </w:pPr>
      <w:r w:rsidRPr="0079060F">
        <w:rPr>
          <w:rFonts w:cs="Tahoma"/>
          <w:b/>
          <w:bCs/>
          <w:szCs w:val="22"/>
        </w:rPr>
        <w:t>Сума и Сума (</w:t>
      </w:r>
      <w:r w:rsidR="00E01E22">
        <w:rPr>
          <w:rFonts w:cs="Tahoma"/>
          <w:b/>
          <w:bCs/>
          <w:szCs w:val="22"/>
        </w:rPr>
        <w:t>МВ</w:t>
      </w:r>
      <w:r w:rsidRPr="0079060F">
        <w:rPr>
          <w:rFonts w:cs="Tahoma"/>
          <w:b/>
          <w:bCs/>
          <w:szCs w:val="22"/>
        </w:rPr>
        <w:t>)</w:t>
      </w:r>
      <w:r w:rsidRPr="0079060F">
        <w:rPr>
          <w:rFonts w:cs="Tahoma"/>
          <w:szCs w:val="22"/>
        </w:rPr>
        <w:t xml:space="preserve"> –</w:t>
      </w:r>
      <w:r w:rsidR="00BD4A1A" w:rsidRPr="0079060F">
        <w:rPr>
          <w:rFonts w:cs="Tahoma"/>
          <w:szCs w:val="22"/>
        </w:rPr>
        <w:t xml:space="preserve"> </w:t>
      </w:r>
      <w:r w:rsidR="00CF40A1" w:rsidRPr="0079060F">
        <w:rPr>
          <w:rFonts w:cs="Tahoma"/>
          <w:szCs w:val="22"/>
        </w:rPr>
        <w:t>сумата се попълва автоматично при свързване на запис/записи</w:t>
      </w:r>
      <w:r w:rsidR="0079060F" w:rsidRPr="0079060F">
        <w:rPr>
          <w:rFonts w:cs="Tahoma"/>
          <w:szCs w:val="22"/>
        </w:rPr>
        <w:t xml:space="preserve"> или се въвежда ръчно</w:t>
      </w:r>
      <w:r w:rsidRPr="0079060F">
        <w:rPr>
          <w:rFonts w:cs="Tahoma"/>
          <w:szCs w:val="22"/>
        </w:rPr>
        <w:t xml:space="preserve">. </w:t>
      </w:r>
    </w:p>
    <w:p w14:paraId="4D40E7EF" w14:textId="4B982C47" w:rsidR="00D50883" w:rsidRPr="00E51177" w:rsidRDefault="008D0961" w:rsidP="00320114">
      <w:pPr>
        <w:pStyle w:val="ListParagraph"/>
        <w:numPr>
          <w:ilvl w:val="0"/>
          <w:numId w:val="8"/>
        </w:numPr>
        <w:rPr>
          <w:rFonts w:cs="Tahoma"/>
          <w:szCs w:val="22"/>
        </w:rPr>
      </w:pPr>
      <w:r w:rsidRPr="00E51177">
        <w:rPr>
          <w:rFonts w:cs="Tahoma"/>
          <w:b/>
          <w:bCs/>
          <w:szCs w:val="22"/>
        </w:rPr>
        <w:t xml:space="preserve">Аналитичности </w:t>
      </w:r>
      <w:r w:rsidRPr="00E51177">
        <w:rPr>
          <w:rFonts w:cs="Tahoma"/>
          <w:szCs w:val="22"/>
        </w:rPr>
        <w:t>– Потребителят може да си изведе по редовете, чрез Персонализация, всички аналитичности включени в Обща настройка на счетоводство.</w:t>
      </w:r>
    </w:p>
    <w:p w14:paraId="1FCCF53A" w14:textId="41E6C15E" w:rsidR="00D50883" w:rsidRPr="00354CB6" w:rsidRDefault="00D50883" w:rsidP="00D678BF">
      <w:pPr>
        <w:ind w:firstLine="360"/>
        <w:rPr>
          <w:rFonts w:cs="Tahoma"/>
          <w:color w:val="FF0000"/>
          <w:szCs w:val="22"/>
        </w:rPr>
      </w:pPr>
    </w:p>
    <w:p w14:paraId="4CF1C34A" w14:textId="28E98D83" w:rsidR="00B5506A" w:rsidRDefault="00672858" w:rsidP="00672858">
      <w:pPr>
        <w:rPr>
          <w:rFonts w:cs="Tahoma"/>
          <w:szCs w:val="22"/>
        </w:rPr>
      </w:pPr>
      <w:r w:rsidRPr="00672858">
        <w:rPr>
          <w:rFonts w:cs="Tahoma"/>
          <w:szCs w:val="22"/>
        </w:rPr>
        <w:t xml:space="preserve">След попълване на </w:t>
      </w:r>
      <w:r w:rsidR="007B6E66">
        <w:rPr>
          <w:rFonts w:cs="Tahoma"/>
          <w:szCs w:val="22"/>
        </w:rPr>
        <w:t>заглавната част</w:t>
      </w:r>
      <w:r w:rsidRPr="00672858">
        <w:rPr>
          <w:rFonts w:cs="Tahoma"/>
          <w:szCs w:val="22"/>
        </w:rPr>
        <w:t xml:space="preserve"> и редовете</w:t>
      </w:r>
      <w:r w:rsidR="00561FEA">
        <w:rPr>
          <w:rFonts w:cs="Tahoma"/>
          <w:szCs w:val="22"/>
        </w:rPr>
        <w:t>,</w:t>
      </w:r>
      <w:r w:rsidRPr="00672858">
        <w:rPr>
          <w:rFonts w:cs="Tahoma"/>
          <w:szCs w:val="22"/>
        </w:rPr>
        <w:t xml:space="preserve"> потребителят </w:t>
      </w:r>
      <w:r w:rsidR="0079060F">
        <w:rPr>
          <w:rFonts w:cs="Tahoma"/>
          <w:szCs w:val="22"/>
        </w:rPr>
        <w:t xml:space="preserve">следва да осчетоводи </w:t>
      </w:r>
      <w:r w:rsidR="00561FEA">
        <w:rPr>
          <w:rFonts w:cs="Tahoma"/>
          <w:szCs w:val="22"/>
        </w:rPr>
        <w:t>този ордер</w:t>
      </w:r>
    </w:p>
    <w:p w14:paraId="16B499DF" w14:textId="2566E5BE" w:rsidR="00672858" w:rsidRDefault="00B5506A" w:rsidP="00672858">
      <w:pPr>
        <w:rPr>
          <w:rFonts w:cs="Tahoma"/>
          <w:szCs w:val="22"/>
          <w:lang w:val="en-US"/>
        </w:rPr>
      </w:pPr>
      <w:r>
        <w:rPr>
          <w:rFonts w:cs="Tahoma"/>
          <w:szCs w:val="22"/>
        </w:rPr>
        <w:t xml:space="preserve">Това става с избор на </w:t>
      </w:r>
      <w:r w:rsidR="00561FEA">
        <w:rPr>
          <w:rFonts w:cs="Tahoma"/>
          <w:szCs w:val="22"/>
        </w:rPr>
        <w:t xml:space="preserve">бутон </w:t>
      </w:r>
      <w:r w:rsidR="003552C6" w:rsidRPr="00B5506A">
        <w:rPr>
          <w:rFonts w:cs="Tahoma"/>
          <w:b/>
          <w:bCs/>
          <w:szCs w:val="22"/>
        </w:rPr>
        <w:t>Ос</w:t>
      </w:r>
      <w:r w:rsidR="000043C6" w:rsidRPr="00B5506A">
        <w:rPr>
          <w:rFonts w:cs="Tahoma"/>
          <w:b/>
          <w:bCs/>
          <w:szCs w:val="22"/>
        </w:rPr>
        <w:t>четоводяване/Осчетоводяване и печат</w:t>
      </w:r>
      <w:r w:rsidR="000043C6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  <w:r w:rsidR="00672858" w:rsidRPr="00672858">
        <w:rPr>
          <w:rFonts w:cs="Tahoma"/>
          <w:szCs w:val="22"/>
        </w:rPr>
        <w:t xml:space="preserve">Системата иска потвърждение </w:t>
      </w:r>
      <w:r w:rsidR="00114429">
        <w:rPr>
          <w:rFonts w:cs="Tahoma"/>
          <w:szCs w:val="22"/>
        </w:rPr>
        <w:t xml:space="preserve">за </w:t>
      </w:r>
      <w:r w:rsidR="000043C6">
        <w:rPr>
          <w:rFonts w:cs="Tahoma"/>
          <w:szCs w:val="22"/>
        </w:rPr>
        <w:t>осчетоводява</w:t>
      </w:r>
      <w:r w:rsidR="001511F4">
        <w:rPr>
          <w:rFonts w:cs="Tahoma"/>
          <w:szCs w:val="22"/>
        </w:rPr>
        <w:t>не на този</w:t>
      </w:r>
      <w:r w:rsidR="000043C6">
        <w:rPr>
          <w:rFonts w:cs="Tahoma"/>
          <w:szCs w:val="22"/>
        </w:rPr>
        <w:t xml:space="preserve"> </w:t>
      </w:r>
      <w:r w:rsidR="00672858" w:rsidRPr="00672858">
        <w:rPr>
          <w:rFonts w:cs="Tahoma"/>
          <w:szCs w:val="22"/>
        </w:rPr>
        <w:t xml:space="preserve"> касовия ордер</w:t>
      </w:r>
      <w:r w:rsidR="001511F4">
        <w:rPr>
          <w:rFonts w:cs="Tahoma"/>
          <w:szCs w:val="22"/>
        </w:rPr>
        <w:t xml:space="preserve">, като прави необходимите проверки </w:t>
      </w:r>
      <w:r w:rsidR="00672858" w:rsidRPr="00672858">
        <w:rPr>
          <w:rFonts w:cs="Tahoma"/>
          <w:szCs w:val="22"/>
        </w:rPr>
        <w:t xml:space="preserve">за </w:t>
      </w:r>
      <w:r w:rsidR="005F073B">
        <w:rPr>
          <w:rFonts w:cs="Tahoma"/>
          <w:szCs w:val="22"/>
        </w:rPr>
        <w:t>зададени лимити на касата</w:t>
      </w:r>
      <w:r w:rsidR="00672858" w:rsidRPr="00672858">
        <w:rPr>
          <w:rFonts w:cs="Tahoma"/>
          <w:szCs w:val="22"/>
        </w:rPr>
        <w:t>, минимални</w:t>
      </w:r>
      <w:r w:rsidR="005F073B">
        <w:rPr>
          <w:rFonts w:cs="Tahoma"/>
          <w:szCs w:val="22"/>
        </w:rPr>
        <w:t xml:space="preserve"> и </w:t>
      </w:r>
      <w:r w:rsidR="00672858" w:rsidRPr="00672858">
        <w:rPr>
          <w:rFonts w:cs="Tahoma"/>
          <w:szCs w:val="22"/>
        </w:rPr>
        <w:t>максимални салда</w:t>
      </w:r>
      <w:r w:rsidR="005F073B">
        <w:rPr>
          <w:rFonts w:cs="Tahoma"/>
          <w:szCs w:val="22"/>
        </w:rPr>
        <w:t>.</w:t>
      </w:r>
    </w:p>
    <w:p w14:paraId="7F128012" w14:textId="77777777" w:rsidR="00354CB6" w:rsidRDefault="00354CB6" w:rsidP="00672858">
      <w:pPr>
        <w:rPr>
          <w:noProof/>
        </w:rPr>
      </w:pPr>
    </w:p>
    <w:p w14:paraId="2A82F51A" w14:textId="03637B9C" w:rsidR="008D0961" w:rsidRDefault="008D0961" w:rsidP="00320114">
      <w:pPr>
        <w:pStyle w:val="ListParagraph"/>
        <w:numPr>
          <w:ilvl w:val="0"/>
          <w:numId w:val="10"/>
        </w:numPr>
        <w:rPr>
          <w:rFonts w:cs="Tahoma"/>
          <w:b/>
          <w:bCs/>
          <w:szCs w:val="22"/>
        </w:rPr>
      </w:pPr>
      <w:r w:rsidRPr="008D0961">
        <w:rPr>
          <w:rFonts w:cs="Tahoma"/>
          <w:b/>
          <w:bCs/>
          <w:szCs w:val="22"/>
        </w:rPr>
        <w:t>Печат преди Осчетоводяване</w:t>
      </w:r>
      <w:r>
        <w:rPr>
          <w:rFonts w:cs="Tahoma"/>
          <w:b/>
          <w:bCs/>
          <w:szCs w:val="22"/>
        </w:rPr>
        <w:t xml:space="preserve"> – </w:t>
      </w:r>
      <w:r>
        <w:rPr>
          <w:rFonts w:cs="Tahoma"/>
          <w:szCs w:val="22"/>
        </w:rPr>
        <w:t xml:space="preserve">Ако </w:t>
      </w:r>
      <w:r w:rsidR="00C04374">
        <w:rPr>
          <w:rFonts w:cs="Tahoma"/>
          <w:szCs w:val="22"/>
        </w:rPr>
        <w:t xml:space="preserve">се </w:t>
      </w:r>
      <w:r>
        <w:rPr>
          <w:rFonts w:cs="Tahoma"/>
          <w:szCs w:val="22"/>
        </w:rPr>
        <w:t xml:space="preserve">избере опция Печат преди да е осчетоводен ордера, системата ще промени статуса му на Издаден и след това ще го отпечата. Ордери в статус Издаден не подлежат на промяна и/или изтриване. Ако все пак желаете да направите </w:t>
      </w:r>
      <w:r w:rsidR="00A11547">
        <w:rPr>
          <w:rFonts w:cs="Tahoma"/>
          <w:szCs w:val="22"/>
        </w:rPr>
        <w:t>промени по Ордера е необходимо да промените статуса на ордера. Това става чрез бутон</w:t>
      </w:r>
      <w:r w:rsidR="00C04374">
        <w:rPr>
          <w:rFonts w:cs="Tahoma"/>
          <w:szCs w:val="22"/>
        </w:rPr>
        <w:t xml:space="preserve"> </w:t>
      </w:r>
      <w:r w:rsidR="00A11547" w:rsidRPr="00A11547">
        <w:rPr>
          <w:rFonts w:cs="Tahoma"/>
          <w:b/>
          <w:bCs/>
          <w:szCs w:val="22"/>
        </w:rPr>
        <w:t>Повторно отваряне</w:t>
      </w:r>
    </w:p>
    <w:p w14:paraId="3A6B53EA" w14:textId="58271669" w:rsidR="00A11547" w:rsidRDefault="00A11547" w:rsidP="00A11547">
      <w:pPr>
        <w:rPr>
          <w:rFonts w:cs="Tahoma"/>
          <w:b/>
          <w:bCs/>
          <w:szCs w:val="22"/>
        </w:rPr>
      </w:pPr>
      <w:r>
        <w:rPr>
          <w:rFonts w:cs="Tahoma"/>
          <w:b/>
          <w:bCs/>
          <w:noProof/>
          <w:szCs w:val="22"/>
        </w:rPr>
        <w:drawing>
          <wp:inline distT="0" distB="0" distL="0" distR="0" wp14:anchorId="2B1A4AF0" wp14:editId="3C85B978">
            <wp:extent cx="5966460" cy="2194560"/>
            <wp:effectExtent l="0" t="0" r="0" b="0"/>
            <wp:docPr id="76697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7B4F" w14:textId="77777777" w:rsidR="00A11547" w:rsidRDefault="00A11547" w:rsidP="00A11547">
      <w:pPr>
        <w:rPr>
          <w:rFonts w:cs="Tahoma"/>
          <w:b/>
          <w:bCs/>
          <w:szCs w:val="22"/>
        </w:rPr>
      </w:pPr>
    </w:p>
    <w:p w14:paraId="31869ADB" w14:textId="6A3AA91A" w:rsidR="00A11547" w:rsidRDefault="00A11547" w:rsidP="00320114">
      <w:pPr>
        <w:pStyle w:val="ListParagraph"/>
        <w:numPr>
          <w:ilvl w:val="0"/>
          <w:numId w:val="10"/>
        </w:numPr>
        <w:rPr>
          <w:rFonts w:cs="Tahoma"/>
          <w:szCs w:val="22"/>
        </w:rPr>
      </w:pPr>
      <w:r>
        <w:rPr>
          <w:rFonts w:cs="Tahoma"/>
          <w:b/>
          <w:bCs/>
          <w:szCs w:val="22"/>
        </w:rPr>
        <w:t xml:space="preserve">Отворени и Издадени Ордери –  </w:t>
      </w:r>
      <w:r w:rsidRPr="00A11547">
        <w:rPr>
          <w:rFonts w:cs="Tahoma"/>
          <w:szCs w:val="22"/>
        </w:rPr>
        <w:t xml:space="preserve">Системата поддържа два независими списъка с </w:t>
      </w:r>
      <w:r>
        <w:rPr>
          <w:rFonts w:cs="Tahoma"/>
          <w:szCs w:val="22"/>
        </w:rPr>
        <w:t>неосчетоводени Ордери:</w:t>
      </w:r>
    </w:p>
    <w:p w14:paraId="3D04178B" w14:textId="01106995" w:rsidR="00A11547" w:rsidRPr="00A11547" w:rsidRDefault="00A11547" w:rsidP="00320114">
      <w:pPr>
        <w:pStyle w:val="ListParagraph"/>
        <w:numPr>
          <w:ilvl w:val="1"/>
          <w:numId w:val="10"/>
        </w:numPr>
        <w:rPr>
          <w:rFonts w:cs="Tahoma"/>
          <w:szCs w:val="22"/>
        </w:rPr>
      </w:pPr>
      <w:r w:rsidRPr="00A11547">
        <w:rPr>
          <w:rFonts w:cs="Tahoma"/>
          <w:szCs w:val="22"/>
        </w:rPr>
        <w:t>Отворени и</w:t>
      </w:r>
    </w:p>
    <w:p w14:paraId="716F2916" w14:textId="67C270F7" w:rsidR="00A11547" w:rsidRPr="00A11547" w:rsidRDefault="00A11547" w:rsidP="00320114">
      <w:pPr>
        <w:pStyle w:val="ListParagraph"/>
        <w:numPr>
          <w:ilvl w:val="1"/>
          <w:numId w:val="10"/>
        </w:numPr>
        <w:rPr>
          <w:rFonts w:cs="Tahoma"/>
          <w:szCs w:val="22"/>
        </w:rPr>
      </w:pPr>
      <w:r w:rsidRPr="00A11547">
        <w:rPr>
          <w:rFonts w:cs="Tahoma"/>
          <w:szCs w:val="22"/>
        </w:rPr>
        <w:t>Издадени</w:t>
      </w:r>
    </w:p>
    <w:p w14:paraId="151B28EA" w14:textId="18BFF05B" w:rsidR="00A11547" w:rsidRPr="00A11547" w:rsidRDefault="00A11547" w:rsidP="00A11547">
      <w:pPr>
        <w:rPr>
          <w:rFonts w:cs="Tahoma"/>
          <w:b/>
          <w:bCs/>
          <w:szCs w:val="22"/>
        </w:rPr>
      </w:pPr>
      <w:r>
        <w:rPr>
          <w:rFonts w:cs="Tahoma"/>
          <w:b/>
          <w:bCs/>
          <w:noProof/>
          <w:szCs w:val="22"/>
        </w:rPr>
        <w:lastRenderedPageBreak/>
        <w:drawing>
          <wp:inline distT="0" distB="0" distL="0" distR="0" wp14:anchorId="4D38DD02" wp14:editId="540AC71E">
            <wp:extent cx="5966460" cy="2324100"/>
            <wp:effectExtent l="0" t="0" r="0" b="0"/>
            <wp:docPr id="1583948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6E00" w14:textId="77777777" w:rsidR="00755B6D" w:rsidRDefault="00755B6D" w:rsidP="00354CB6">
      <w:pPr>
        <w:rPr>
          <w:rFonts w:cs="Tahoma"/>
          <w:szCs w:val="22"/>
        </w:rPr>
      </w:pPr>
    </w:p>
    <w:p w14:paraId="5E9D2DA8" w14:textId="77777777" w:rsidR="00E57D71" w:rsidRDefault="00E57D71" w:rsidP="00755B6D">
      <w:pPr>
        <w:rPr>
          <w:rFonts w:cs="Tahoma"/>
          <w:szCs w:val="22"/>
        </w:rPr>
      </w:pPr>
    </w:p>
    <w:p w14:paraId="77169DD6" w14:textId="77777777" w:rsidR="00C04374" w:rsidRDefault="00A11547" w:rsidP="00320114">
      <w:pPr>
        <w:pStyle w:val="ListParagraph"/>
        <w:numPr>
          <w:ilvl w:val="0"/>
          <w:numId w:val="10"/>
        </w:numPr>
        <w:rPr>
          <w:rFonts w:cs="Tahoma"/>
          <w:b/>
          <w:bCs/>
        </w:rPr>
      </w:pPr>
      <w:r>
        <w:rPr>
          <w:rFonts w:cs="Tahoma"/>
          <w:b/>
          <w:bCs/>
          <w:szCs w:val="22"/>
        </w:rPr>
        <w:t>Осчетоводени ПКО</w:t>
      </w:r>
      <w:r w:rsidRPr="00A11547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t>– Осчетоводените ордери могат да се достъп</w:t>
      </w:r>
      <w:r w:rsidR="007A55B0">
        <w:rPr>
          <w:rFonts w:cs="Tahoma"/>
          <w:szCs w:val="22"/>
        </w:rPr>
        <w:t>я</w:t>
      </w:r>
      <w:r>
        <w:rPr>
          <w:rFonts w:cs="Tahoma"/>
          <w:szCs w:val="22"/>
        </w:rPr>
        <w:t xml:space="preserve">т </w:t>
      </w:r>
      <w:r w:rsidR="00C04374">
        <w:rPr>
          <w:rFonts w:cs="Tahoma"/>
          <w:szCs w:val="22"/>
        </w:rPr>
        <w:t xml:space="preserve">или чрез бутон Търсене и </w:t>
      </w:r>
      <w:r w:rsidR="00755B6D" w:rsidRPr="00C04374">
        <w:rPr>
          <w:rFonts w:cs="Tahoma"/>
          <w:i/>
          <w:iCs/>
          <w:szCs w:val="22"/>
        </w:rPr>
        <w:t>Осч</w:t>
      </w:r>
      <w:r w:rsidR="008361D8" w:rsidRPr="00C04374">
        <w:rPr>
          <w:rFonts w:cs="Tahoma"/>
          <w:i/>
          <w:iCs/>
          <w:szCs w:val="22"/>
        </w:rPr>
        <w:t>етоводени ПКО</w:t>
      </w:r>
      <w:r w:rsidR="00755B6D" w:rsidRPr="00C04374">
        <w:rPr>
          <w:rFonts w:cs="Tahoma"/>
          <w:i/>
          <w:iCs/>
          <w:szCs w:val="22"/>
        </w:rPr>
        <w:t xml:space="preserve"> </w:t>
      </w:r>
      <w:r w:rsidR="008C7F29" w:rsidRPr="00C04374">
        <w:rPr>
          <w:rFonts w:cs="Tahoma"/>
          <w:i/>
          <w:iCs/>
          <w:szCs w:val="22"/>
          <w:lang w:val="en-US"/>
        </w:rPr>
        <w:t>(</w:t>
      </w:r>
      <w:r w:rsidR="008361D8" w:rsidRPr="00C04374">
        <w:rPr>
          <w:rFonts w:cs="Tahoma"/>
          <w:i/>
          <w:iCs/>
          <w:szCs w:val="22"/>
        </w:rPr>
        <w:t>или Осчетоводени РКО</w:t>
      </w:r>
      <w:r w:rsidR="008C7F29" w:rsidRPr="00C04374">
        <w:rPr>
          <w:rFonts w:cs="Tahoma"/>
          <w:i/>
          <w:iCs/>
          <w:szCs w:val="22"/>
          <w:lang w:val="en-US"/>
        </w:rPr>
        <w:t>)</w:t>
      </w:r>
      <w:r w:rsidR="00C04374">
        <w:rPr>
          <w:rFonts w:cs="Tahoma"/>
          <w:i/>
          <w:iCs/>
          <w:szCs w:val="22"/>
        </w:rPr>
        <w:t xml:space="preserve"> или чрез картата на касата:</w:t>
      </w:r>
    </w:p>
    <w:p w14:paraId="280526EB" w14:textId="2B80150A" w:rsidR="00A11547" w:rsidRPr="00C04374" w:rsidRDefault="00A11547" w:rsidP="00C04374">
      <w:pPr>
        <w:rPr>
          <w:rFonts w:cs="Tahoma"/>
          <w:b/>
          <w:bCs/>
        </w:rPr>
      </w:pPr>
      <w:r>
        <w:rPr>
          <w:noProof/>
        </w:rPr>
        <w:drawing>
          <wp:inline distT="0" distB="0" distL="0" distR="0" wp14:anchorId="1B40CBA2" wp14:editId="7C75F37C">
            <wp:extent cx="5966460" cy="2346960"/>
            <wp:effectExtent l="0" t="0" r="0" b="0"/>
            <wp:docPr id="88799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B60A" w14:textId="3BC2A2AE" w:rsidR="002642C5" w:rsidRPr="00F6283D" w:rsidRDefault="002642C5" w:rsidP="006904C4">
      <w:pPr>
        <w:pStyle w:val="ListParagraph"/>
        <w:rPr>
          <w:noProof/>
          <w:lang w:val="en-US"/>
        </w:rPr>
      </w:pPr>
    </w:p>
    <w:p w14:paraId="26C88C6A" w14:textId="0F735C28" w:rsidR="00F6283D" w:rsidRDefault="00F6283D" w:rsidP="00F6283D">
      <w:pPr>
        <w:rPr>
          <w:noProof/>
          <w:lang w:val="en-US"/>
        </w:rPr>
      </w:pPr>
    </w:p>
    <w:p w14:paraId="3BBBBAD5" w14:textId="738B7B27" w:rsidR="00A34E24" w:rsidRPr="000F5F3F" w:rsidRDefault="00A34E24" w:rsidP="000F5F3F">
      <w:pPr>
        <w:pStyle w:val="FTSHeading2"/>
        <w:ind w:left="0" w:firstLine="0"/>
        <w:rPr>
          <w:rFonts w:cs="Tahoma"/>
        </w:rPr>
      </w:pPr>
    </w:p>
    <w:p w14:paraId="7E67AAC8" w14:textId="77777777" w:rsidR="00EF58A0" w:rsidRPr="00EF58A0" w:rsidRDefault="00EF58A0" w:rsidP="00EF58A0">
      <w:pPr>
        <w:ind w:left="720" w:firstLine="720"/>
        <w:jc w:val="center"/>
        <w:rPr>
          <w:rFonts w:cs="Tahoma"/>
        </w:rPr>
      </w:pPr>
    </w:p>
    <w:sectPr w:rsidR="00EF58A0" w:rsidRPr="00EF58A0" w:rsidSect="00AD4350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702" w:right="1417" w:bottom="1417" w:left="1417" w:header="720" w:footer="5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F25AF" w14:textId="77777777" w:rsidR="00AD4350" w:rsidRDefault="00AD4350" w:rsidP="00211004">
      <w:r>
        <w:separator/>
      </w:r>
    </w:p>
  </w:endnote>
  <w:endnote w:type="continuationSeparator" w:id="0">
    <w:p w14:paraId="60963F83" w14:textId="77777777" w:rsidR="00AD4350" w:rsidRDefault="00AD4350" w:rsidP="00211004">
      <w:r>
        <w:continuationSeparator/>
      </w:r>
    </w:p>
  </w:endnote>
  <w:endnote w:type="continuationNotice" w:id="1">
    <w:p w14:paraId="60204FD4" w14:textId="77777777" w:rsidR="00320114" w:rsidRDefault="00320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419E" w14:textId="77777777" w:rsidR="00BA68F6" w:rsidRPr="00BD2617" w:rsidRDefault="00BA68F6" w:rsidP="00A667A0">
    <w:pPr>
      <w:pStyle w:val="Footer"/>
      <w:jc w:val="right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25F1A4" wp14:editId="10B40CDA">
              <wp:simplePos x="0" y="0"/>
              <wp:positionH relativeFrom="column">
                <wp:posOffset>-137795</wp:posOffset>
              </wp:positionH>
              <wp:positionV relativeFrom="paragraph">
                <wp:posOffset>-123825</wp:posOffset>
              </wp:positionV>
              <wp:extent cx="6362700" cy="0"/>
              <wp:effectExtent l="14605" t="9525" r="13970" b="952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B23B3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B4CB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-9.75pt" to="490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" strokecolor="#b23b3b" strokeweight="1.25pt"/>
          </w:pict>
        </mc:Fallback>
      </mc:AlternateContent>
    </w:r>
    <w:r w:rsidRPr="00886111">
      <w:t xml:space="preserve"> </w:t>
    </w:r>
    <w:r w:rsidRPr="00BD2617">
      <w:fldChar w:fldCharType="begin"/>
    </w:r>
    <w:r w:rsidRPr="00BD2617">
      <w:instrText xml:space="preserve"> PAGE </w:instrText>
    </w:r>
    <w:r w:rsidRPr="00BD2617">
      <w:fldChar w:fldCharType="separate"/>
    </w:r>
    <w:r>
      <w:rPr>
        <w:noProof/>
      </w:rPr>
      <w:t>58</w:t>
    </w:r>
    <w:r w:rsidRPr="00BD2617">
      <w:fldChar w:fldCharType="end"/>
    </w:r>
    <w:r w:rsidRPr="00BD2617">
      <w:t xml:space="preserve"> / </w:t>
    </w:r>
    <w:r w:rsidRPr="00BD2617">
      <w:fldChar w:fldCharType="begin"/>
    </w:r>
    <w:r w:rsidRPr="00BD2617">
      <w:instrText xml:space="preserve"> NUMPAGES  </w:instrText>
    </w:r>
    <w:r w:rsidRPr="00BD2617">
      <w:fldChar w:fldCharType="separate"/>
    </w:r>
    <w:r>
      <w:rPr>
        <w:noProof/>
      </w:rPr>
      <w:t>60</w:t>
    </w:r>
    <w:r w:rsidRPr="00BD2617">
      <w:fldChar w:fldCharType="end"/>
    </w:r>
  </w:p>
  <w:p w14:paraId="4D8C194C" w14:textId="77777777" w:rsidR="00BA68F6" w:rsidRPr="00577193" w:rsidRDefault="00BA68F6" w:rsidP="00211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F8BA7" w14:textId="77777777" w:rsidR="00BA68F6" w:rsidRDefault="00BA68F6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880806A" wp14:editId="74CB5598">
              <wp:simplePos x="0" y="0"/>
              <wp:positionH relativeFrom="column">
                <wp:posOffset>11430</wp:posOffset>
              </wp:positionH>
              <wp:positionV relativeFrom="paragraph">
                <wp:posOffset>-270510</wp:posOffset>
              </wp:positionV>
              <wp:extent cx="6362700" cy="0"/>
              <wp:effectExtent l="11430" t="15240" r="17145" b="13335"/>
              <wp:wrapNone/>
              <wp:docPr id="3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B23B3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28BB0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1.3pt" to="501.9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" strokecolor="#b23b3b" strokeweight="1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C8431" w14:textId="77777777" w:rsidR="00AD4350" w:rsidRDefault="00AD4350" w:rsidP="00211004">
      <w:r>
        <w:separator/>
      </w:r>
    </w:p>
  </w:footnote>
  <w:footnote w:type="continuationSeparator" w:id="0">
    <w:p w14:paraId="5C6BBA5F" w14:textId="77777777" w:rsidR="00AD4350" w:rsidRDefault="00AD4350" w:rsidP="00211004">
      <w:r>
        <w:continuationSeparator/>
      </w:r>
    </w:p>
  </w:footnote>
  <w:footnote w:type="continuationNotice" w:id="1">
    <w:p w14:paraId="1DA4CF8D" w14:textId="77777777" w:rsidR="00320114" w:rsidRDefault="003201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3A18F" w14:textId="77777777" w:rsidR="00BA68F6" w:rsidRDefault="0054673D" w:rsidP="0021100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F14A10E" wp14:editId="75734BF5">
              <wp:simplePos x="0" y="0"/>
              <wp:positionH relativeFrom="column">
                <wp:posOffset>-85499</wp:posOffset>
              </wp:positionH>
              <wp:positionV relativeFrom="paragraph">
                <wp:posOffset>-214512</wp:posOffset>
              </wp:positionV>
              <wp:extent cx="1684020" cy="585470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84020" cy="585470"/>
                        <a:chOff x="0" y="0"/>
                        <a:chExt cx="26392" cy="9321"/>
                      </a:xfrm>
                    </wpg:grpSpPr>
                    <wps:wsp>
                      <wps:cNvPr id="2" name="Shape 69"/>
                      <wps:cNvSpPr>
                        <a:spLocks/>
                      </wps:cNvSpPr>
                      <wps:spPr bwMode="auto">
                        <a:xfrm>
                          <a:off x="467" y="7637"/>
                          <a:ext cx="1684" cy="1684"/>
                        </a:xfrm>
                        <a:custGeom>
                          <a:avLst/>
                          <a:gdLst>
                            <a:gd name="T0" fmla="*/ 0 w 168440"/>
                            <a:gd name="T1" fmla="*/ 0 h 168440"/>
                            <a:gd name="T2" fmla="*/ 168440 w 168440"/>
                            <a:gd name="T3" fmla="*/ 0 h 168440"/>
                            <a:gd name="T4" fmla="*/ 168440 w 168440"/>
                            <a:gd name="T5" fmla="*/ 168440 h 168440"/>
                            <a:gd name="T6" fmla="*/ 0 w 168440"/>
                            <a:gd name="T7" fmla="*/ 0 h 168440"/>
                            <a:gd name="T8" fmla="*/ 0 w 168440"/>
                            <a:gd name="T9" fmla="*/ 0 h 168440"/>
                            <a:gd name="T10" fmla="*/ 168440 w 168440"/>
                            <a:gd name="T11" fmla="*/ 168440 h 168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68440" h="168440">
                              <a:moveTo>
                                <a:pt x="0" y="0"/>
                              </a:moveTo>
                              <a:lnTo>
                                <a:pt x="168440" y="0"/>
                              </a:lnTo>
                              <a:lnTo>
                                <a:pt x="168440" y="168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275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764" cy="5799"/>
                        </a:xfrm>
                        <a:custGeom>
                          <a:avLst/>
                          <a:gdLst>
                            <a:gd name="T0" fmla="*/ 0 w 1176414"/>
                            <a:gd name="T1" fmla="*/ 0 h 579958"/>
                            <a:gd name="T2" fmla="*/ 1176414 w 1176414"/>
                            <a:gd name="T3" fmla="*/ 0 h 579958"/>
                            <a:gd name="T4" fmla="*/ 1176414 w 1176414"/>
                            <a:gd name="T5" fmla="*/ 579958 h 579958"/>
                            <a:gd name="T6" fmla="*/ 0 w 1176414"/>
                            <a:gd name="T7" fmla="*/ 579958 h 579958"/>
                            <a:gd name="T8" fmla="*/ 0 w 1176414"/>
                            <a:gd name="T9" fmla="*/ 0 h 579958"/>
                            <a:gd name="T10" fmla="*/ 0 w 1176414"/>
                            <a:gd name="T11" fmla="*/ 0 h 579958"/>
                            <a:gd name="T12" fmla="*/ 1176414 w 1176414"/>
                            <a:gd name="T13" fmla="*/ 579958 h 579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76414" h="579958">
                              <a:moveTo>
                                <a:pt x="0" y="0"/>
                              </a:moveTo>
                              <a:lnTo>
                                <a:pt x="1176414" y="0"/>
                              </a:lnTo>
                              <a:lnTo>
                                <a:pt x="1176414" y="579958"/>
                              </a:lnTo>
                              <a:lnTo>
                                <a:pt x="0" y="5799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Shape 2758"/>
                      <wps:cNvSpPr>
                        <a:spLocks/>
                      </wps:cNvSpPr>
                      <wps:spPr bwMode="auto">
                        <a:xfrm>
                          <a:off x="0" y="6264"/>
                          <a:ext cx="11764" cy="908"/>
                        </a:xfrm>
                        <a:custGeom>
                          <a:avLst/>
                          <a:gdLst>
                            <a:gd name="T0" fmla="*/ 0 w 1176414"/>
                            <a:gd name="T1" fmla="*/ 0 h 90754"/>
                            <a:gd name="T2" fmla="*/ 1176414 w 1176414"/>
                            <a:gd name="T3" fmla="*/ 0 h 90754"/>
                            <a:gd name="T4" fmla="*/ 1176414 w 1176414"/>
                            <a:gd name="T5" fmla="*/ 90754 h 90754"/>
                            <a:gd name="T6" fmla="*/ 0 w 1176414"/>
                            <a:gd name="T7" fmla="*/ 90754 h 90754"/>
                            <a:gd name="T8" fmla="*/ 0 w 1176414"/>
                            <a:gd name="T9" fmla="*/ 0 h 90754"/>
                            <a:gd name="T10" fmla="*/ 0 w 1176414"/>
                            <a:gd name="T11" fmla="*/ 0 h 90754"/>
                            <a:gd name="T12" fmla="*/ 1176414 w 1176414"/>
                            <a:gd name="T13" fmla="*/ 90754 h 90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76414" h="90754">
                              <a:moveTo>
                                <a:pt x="0" y="0"/>
                              </a:moveTo>
                              <a:lnTo>
                                <a:pt x="1176414" y="0"/>
                              </a:lnTo>
                              <a:lnTo>
                                <a:pt x="1176414" y="90754"/>
                              </a:lnTo>
                              <a:lnTo>
                                <a:pt x="0" y="907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72"/>
                      <wps:cNvSpPr>
                        <a:spLocks/>
                      </wps:cNvSpPr>
                      <wps:spPr bwMode="auto">
                        <a:xfrm>
                          <a:off x="931" y="1349"/>
                          <a:ext cx="2826" cy="3101"/>
                        </a:xfrm>
                        <a:custGeom>
                          <a:avLst/>
                          <a:gdLst>
                            <a:gd name="T0" fmla="*/ 0 w 282626"/>
                            <a:gd name="T1" fmla="*/ 0 h 310096"/>
                            <a:gd name="T2" fmla="*/ 282626 w 282626"/>
                            <a:gd name="T3" fmla="*/ 0 h 310096"/>
                            <a:gd name="T4" fmla="*/ 282626 w 282626"/>
                            <a:gd name="T5" fmla="*/ 57061 h 310096"/>
                            <a:gd name="T6" fmla="*/ 66027 w 282626"/>
                            <a:gd name="T7" fmla="*/ 57061 h 310096"/>
                            <a:gd name="T8" fmla="*/ 66027 w 282626"/>
                            <a:gd name="T9" fmla="*/ 125730 h 310096"/>
                            <a:gd name="T10" fmla="*/ 259385 w 282626"/>
                            <a:gd name="T11" fmla="*/ 125730 h 310096"/>
                            <a:gd name="T12" fmla="*/ 259385 w 282626"/>
                            <a:gd name="T13" fmla="*/ 183324 h 310096"/>
                            <a:gd name="T14" fmla="*/ 66027 w 282626"/>
                            <a:gd name="T15" fmla="*/ 183324 h 310096"/>
                            <a:gd name="T16" fmla="*/ 66027 w 282626"/>
                            <a:gd name="T17" fmla="*/ 310096 h 310096"/>
                            <a:gd name="T18" fmla="*/ 0 w 282626"/>
                            <a:gd name="T19" fmla="*/ 310096 h 310096"/>
                            <a:gd name="T20" fmla="*/ 0 w 282626"/>
                            <a:gd name="T21" fmla="*/ 0 h 310096"/>
                            <a:gd name="T22" fmla="*/ 0 w 282626"/>
                            <a:gd name="T23" fmla="*/ 0 h 310096"/>
                            <a:gd name="T24" fmla="*/ 282626 w 282626"/>
                            <a:gd name="T25" fmla="*/ 310096 h 310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282626" h="310096">
                              <a:moveTo>
                                <a:pt x="0" y="0"/>
                              </a:moveTo>
                              <a:lnTo>
                                <a:pt x="282626" y="0"/>
                              </a:lnTo>
                              <a:lnTo>
                                <a:pt x="282626" y="57061"/>
                              </a:lnTo>
                              <a:lnTo>
                                <a:pt x="66027" y="57061"/>
                              </a:lnTo>
                              <a:lnTo>
                                <a:pt x="66027" y="125730"/>
                              </a:lnTo>
                              <a:lnTo>
                                <a:pt x="259385" y="125730"/>
                              </a:lnTo>
                              <a:lnTo>
                                <a:pt x="259385" y="183324"/>
                              </a:lnTo>
                              <a:lnTo>
                                <a:pt x="66027" y="183324"/>
                              </a:lnTo>
                              <a:lnTo>
                                <a:pt x="66027" y="310096"/>
                              </a:lnTo>
                              <a:lnTo>
                                <a:pt x="0" y="310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73"/>
                      <wps:cNvSpPr>
                        <a:spLocks/>
                      </wps:cNvSpPr>
                      <wps:spPr bwMode="auto">
                        <a:xfrm>
                          <a:off x="4248" y="1349"/>
                          <a:ext cx="3101" cy="3101"/>
                        </a:xfrm>
                        <a:custGeom>
                          <a:avLst/>
                          <a:gdLst>
                            <a:gd name="T0" fmla="*/ 0 w 310096"/>
                            <a:gd name="T1" fmla="*/ 0 h 310096"/>
                            <a:gd name="T2" fmla="*/ 310096 w 310096"/>
                            <a:gd name="T3" fmla="*/ 0 h 310096"/>
                            <a:gd name="T4" fmla="*/ 310096 w 310096"/>
                            <a:gd name="T5" fmla="*/ 57061 h 310096"/>
                            <a:gd name="T6" fmla="*/ 188062 w 310096"/>
                            <a:gd name="T7" fmla="*/ 57061 h 310096"/>
                            <a:gd name="T8" fmla="*/ 188062 w 310096"/>
                            <a:gd name="T9" fmla="*/ 310096 h 310096"/>
                            <a:gd name="T10" fmla="*/ 122022 w 310096"/>
                            <a:gd name="T11" fmla="*/ 310096 h 310096"/>
                            <a:gd name="T12" fmla="*/ 122022 w 310096"/>
                            <a:gd name="T13" fmla="*/ 57061 h 310096"/>
                            <a:gd name="T14" fmla="*/ 0 w 310096"/>
                            <a:gd name="T15" fmla="*/ 57061 h 310096"/>
                            <a:gd name="T16" fmla="*/ 0 w 310096"/>
                            <a:gd name="T17" fmla="*/ 0 h 310096"/>
                            <a:gd name="T18" fmla="*/ 0 w 310096"/>
                            <a:gd name="T19" fmla="*/ 0 h 310096"/>
                            <a:gd name="T20" fmla="*/ 310096 w 310096"/>
                            <a:gd name="T21" fmla="*/ 310096 h 310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310096" h="310096">
                              <a:moveTo>
                                <a:pt x="0" y="0"/>
                              </a:moveTo>
                              <a:lnTo>
                                <a:pt x="310096" y="0"/>
                              </a:lnTo>
                              <a:lnTo>
                                <a:pt x="310096" y="57061"/>
                              </a:lnTo>
                              <a:lnTo>
                                <a:pt x="188062" y="57061"/>
                              </a:lnTo>
                              <a:lnTo>
                                <a:pt x="188062" y="310096"/>
                              </a:lnTo>
                              <a:lnTo>
                                <a:pt x="122022" y="310096"/>
                              </a:lnTo>
                              <a:lnTo>
                                <a:pt x="122022" y="57061"/>
                              </a:lnTo>
                              <a:lnTo>
                                <a:pt x="0" y="570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74"/>
                      <wps:cNvSpPr>
                        <a:spLocks/>
                      </wps:cNvSpPr>
                      <wps:spPr bwMode="auto">
                        <a:xfrm>
                          <a:off x="7752" y="1349"/>
                          <a:ext cx="3096" cy="3101"/>
                        </a:xfrm>
                        <a:custGeom>
                          <a:avLst/>
                          <a:gdLst>
                            <a:gd name="T0" fmla="*/ 123089 w 309563"/>
                            <a:gd name="T1" fmla="*/ 0 h 310096"/>
                            <a:gd name="T2" fmla="*/ 286322 w 309563"/>
                            <a:gd name="T3" fmla="*/ 0 h 310096"/>
                            <a:gd name="T4" fmla="*/ 286322 w 309563"/>
                            <a:gd name="T5" fmla="*/ 57061 h 310096"/>
                            <a:gd name="T6" fmla="*/ 123089 w 309563"/>
                            <a:gd name="T7" fmla="*/ 57061 h 310096"/>
                            <a:gd name="T8" fmla="*/ 65507 w 309563"/>
                            <a:gd name="T9" fmla="*/ 91922 h 310096"/>
                            <a:gd name="T10" fmla="*/ 123089 w 309563"/>
                            <a:gd name="T11" fmla="*/ 126251 h 310096"/>
                            <a:gd name="T12" fmla="*/ 185420 w 309563"/>
                            <a:gd name="T13" fmla="*/ 126251 h 310096"/>
                            <a:gd name="T14" fmla="*/ 309563 w 309563"/>
                            <a:gd name="T15" fmla="*/ 217653 h 310096"/>
                            <a:gd name="T16" fmla="*/ 185420 w 309563"/>
                            <a:gd name="T17" fmla="*/ 310096 h 310096"/>
                            <a:gd name="T18" fmla="*/ 0 w 309563"/>
                            <a:gd name="T19" fmla="*/ 310096 h 310096"/>
                            <a:gd name="T20" fmla="*/ 0 w 309563"/>
                            <a:gd name="T21" fmla="*/ 253048 h 310096"/>
                            <a:gd name="T22" fmla="*/ 185420 w 309563"/>
                            <a:gd name="T23" fmla="*/ 253048 h 310096"/>
                            <a:gd name="T24" fmla="*/ 243536 w 309563"/>
                            <a:gd name="T25" fmla="*/ 218186 h 310096"/>
                            <a:gd name="T26" fmla="*/ 185420 w 309563"/>
                            <a:gd name="T27" fmla="*/ 183832 h 310096"/>
                            <a:gd name="T28" fmla="*/ 123089 w 309563"/>
                            <a:gd name="T29" fmla="*/ 183832 h 310096"/>
                            <a:gd name="T30" fmla="*/ 0 w 309563"/>
                            <a:gd name="T31" fmla="*/ 92443 h 310096"/>
                            <a:gd name="T32" fmla="*/ 123089 w 309563"/>
                            <a:gd name="T33" fmla="*/ 0 h 310096"/>
                            <a:gd name="T34" fmla="*/ 0 w 309563"/>
                            <a:gd name="T35" fmla="*/ 0 h 310096"/>
                            <a:gd name="T36" fmla="*/ 309563 w 309563"/>
                            <a:gd name="T37" fmla="*/ 310096 h 310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309563" h="310096">
                              <a:moveTo>
                                <a:pt x="123089" y="0"/>
                              </a:moveTo>
                              <a:lnTo>
                                <a:pt x="286322" y="0"/>
                              </a:lnTo>
                              <a:lnTo>
                                <a:pt x="286322" y="57061"/>
                              </a:lnTo>
                              <a:lnTo>
                                <a:pt x="123089" y="57061"/>
                              </a:lnTo>
                              <a:cubicBezTo>
                                <a:pt x="82944" y="57061"/>
                                <a:pt x="65507" y="64973"/>
                                <a:pt x="65507" y="91922"/>
                              </a:cubicBezTo>
                              <a:cubicBezTo>
                                <a:pt x="65507" y="117805"/>
                                <a:pt x="82944" y="126251"/>
                                <a:pt x="123089" y="126251"/>
                              </a:cubicBezTo>
                              <a:lnTo>
                                <a:pt x="185420" y="126251"/>
                              </a:lnTo>
                              <a:cubicBezTo>
                                <a:pt x="281572" y="126251"/>
                                <a:pt x="309563" y="157950"/>
                                <a:pt x="309563" y="217653"/>
                              </a:cubicBezTo>
                              <a:cubicBezTo>
                                <a:pt x="309563" y="276822"/>
                                <a:pt x="282092" y="310096"/>
                                <a:pt x="185420" y="310096"/>
                              </a:cubicBezTo>
                              <a:lnTo>
                                <a:pt x="0" y="310096"/>
                              </a:lnTo>
                              <a:lnTo>
                                <a:pt x="0" y="253048"/>
                              </a:lnTo>
                              <a:lnTo>
                                <a:pt x="185420" y="253048"/>
                              </a:lnTo>
                              <a:cubicBezTo>
                                <a:pt x="225565" y="253048"/>
                                <a:pt x="243536" y="245123"/>
                                <a:pt x="243536" y="218186"/>
                              </a:cubicBezTo>
                              <a:cubicBezTo>
                                <a:pt x="243536" y="191237"/>
                                <a:pt x="225565" y="183832"/>
                                <a:pt x="185420" y="183832"/>
                              </a:cubicBezTo>
                              <a:lnTo>
                                <a:pt x="123089" y="183832"/>
                              </a:lnTo>
                              <a:cubicBezTo>
                                <a:pt x="27470" y="183832"/>
                                <a:pt x="0" y="151613"/>
                                <a:pt x="0" y="92443"/>
                              </a:cubicBezTo>
                              <a:cubicBezTo>
                                <a:pt x="0" y="32753"/>
                                <a:pt x="27470" y="0"/>
                                <a:pt x="1230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75"/>
                      <wps:cNvSpPr>
                        <a:spLocks/>
                      </wps:cNvSpPr>
                      <wps:spPr bwMode="auto">
                        <a:xfrm>
                          <a:off x="13262" y="1413"/>
                          <a:ext cx="979" cy="979"/>
                        </a:xfrm>
                        <a:custGeom>
                          <a:avLst/>
                          <a:gdLst>
                            <a:gd name="T0" fmla="*/ 39700 w 97892"/>
                            <a:gd name="T1" fmla="*/ 0 h 97904"/>
                            <a:gd name="T2" fmla="*/ 88862 w 97892"/>
                            <a:gd name="T3" fmla="*/ 0 h 97904"/>
                            <a:gd name="T4" fmla="*/ 88862 w 97892"/>
                            <a:gd name="T5" fmla="*/ 20815 h 97904"/>
                            <a:gd name="T6" fmla="*/ 42228 w 97892"/>
                            <a:gd name="T7" fmla="*/ 20815 h 97904"/>
                            <a:gd name="T8" fmla="*/ 24371 w 97892"/>
                            <a:gd name="T9" fmla="*/ 29210 h 97904"/>
                            <a:gd name="T10" fmla="*/ 24371 w 97892"/>
                            <a:gd name="T11" fmla="*/ 31534 h 97904"/>
                            <a:gd name="T12" fmla="*/ 42228 w 97892"/>
                            <a:gd name="T13" fmla="*/ 39916 h 97904"/>
                            <a:gd name="T14" fmla="*/ 58407 w 97892"/>
                            <a:gd name="T15" fmla="*/ 39916 h 97904"/>
                            <a:gd name="T16" fmla="*/ 97892 w 97892"/>
                            <a:gd name="T17" fmla="*/ 67653 h 97904"/>
                            <a:gd name="T18" fmla="*/ 97892 w 97892"/>
                            <a:gd name="T19" fmla="*/ 70180 h 97904"/>
                            <a:gd name="T20" fmla="*/ 58407 w 97892"/>
                            <a:gd name="T21" fmla="*/ 97904 h 97904"/>
                            <a:gd name="T22" fmla="*/ 0 w 97892"/>
                            <a:gd name="T23" fmla="*/ 97904 h 97904"/>
                            <a:gd name="T24" fmla="*/ 0 w 97892"/>
                            <a:gd name="T25" fmla="*/ 77102 h 97904"/>
                            <a:gd name="T26" fmla="*/ 55677 w 97892"/>
                            <a:gd name="T27" fmla="*/ 77102 h 97904"/>
                            <a:gd name="T28" fmla="*/ 73520 w 97892"/>
                            <a:gd name="T29" fmla="*/ 68707 h 97904"/>
                            <a:gd name="T30" fmla="*/ 73520 w 97892"/>
                            <a:gd name="T31" fmla="*/ 66383 h 97904"/>
                            <a:gd name="T32" fmla="*/ 55677 w 97892"/>
                            <a:gd name="T33" fmla="*/ 58001 h 97904"/>
                            <a:gd name="T34" fmla="*/ 39700 w 97892"/>
                            <a:gd name="T35" fmla="*/ 58001 h 97904"/>
                            <a:gd name="T36" fmla="*/ 0 w 97892"/>
                            <a:gd name="T37" fmla="*/ 30264 h 97904"/>
                            <a:gd name="T38" fmla="*/ 0 w 97892"/>
                            <a:gd name="T39" fmla="*/ 27737 h 97904"/>
                            <a:gd name="T40" fmla="*/ 39700 w 97892"/>
                            <a:gd name="T41" fmla="*/ 0 h 97904"/>
                            <a:gd name="T42" fmla="*/ 0 w 97892"/>
                            <a:gd name="T43" fmla="*/ 0 h 97904"/>
                            <a:gd name="T44" fmla="*/ 97892 w 97892"/>
                            <a:gd name="T4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T42" t="T43" r="T44" b="T45"/>
                          <a:pathLst>
                            <a:path w="97892" h="97904">
                              <a:moveTo>
                                <a:pt x="39700" y="0"/>
                              </a:moveTo>
                              <a:lnTo>
                                <a:pt x="88862" y="0"/>
                              </a:lnTo>
                              <a:lnTo>
                                <a:pt x="88862" y="20815"/>
                              </a:lnTo>
                              <a:lnTo>
                                <a:pt x="42228" y="20815"/>
                              </a:lnTo>
                              <a:cubicBezTo>
                                <a:pt x="30468" y="20815"/>
                                <a:pt x="24371" y="22492"/>
                                <a:pt x="24371" y="29210"/>
                              </a:cubicBezTo>
                              <a:lnTo>
                                <a:pt x="24371" y="31534"/>
                              </a:lnTo>
                              <a:cubicBezTo>
                                <a:pt x="24371" y="38024"/>
                                <a:pt x="30468" y="39916"/>
                                <a:pt x="42228" y="39916"/>
                              </a:cubicBezTo>
                              <a:lnTo>
                                <a:pt x="58407" y="39916"/>
                              </a:lnTo>
                              <a:cubicBezTo>
                                <a:pt x="88646" y="39916"/>
                                <a:pt x="97892" y="50203"/>
                                <a:pt x="97892" y="67653"/>
                              </a:cubicBezTo>
                              <a:lnTo>
                                <a:pt x="97892" y="70180"/>
                              </a:lnTo>
                              <a:cubicBezTo>
                                <a:pt x="97892" y="87617"/>
                                <a:pt x="88646" y="97904"/>
                                <a:pt x="58407" y="97904"/>
                              </a:cubicBezTo>
                              <a:lnTo>
                                <a:pt x="0" y="97904"/>
                              </a:lnTo>
                              <a:lnTo>
                                <a:pt x="0" y="77102"/>
                              </a:lnTo>
                              <a:lnTo>
                                <a:pt x="55677" y="77102"/>
                              </a:lnTo>
                              <a:cubicBezTo>
                                <a:pt x="67640" y="77102"/>
                                <a:pt x="73520" y="75438"/>
                                <a:pt x="73520" y="68707"/>
                              </a:cubicBezTo>
                              <a:lnTo>
                                <a:pt x="73520" y="66383"/>
                              </a:lnTo>
                              <a:cubicBezTo>
                                <a:pt x="73520" y="59881"/>
                                <a:pt x="67640" y="58001"/>
                                <a:pt x="55677" y="58001"/>
                              </a:cubicBezTo>
                              <a:lnTo>
                                <a:pt x="39700" y="58001"/>
                              </a:lnTo>
                              <a:cubicBezTo>
                                <a:pt x="9246" y="58001"/>
                                <a:pt x="0" y="47701"/>
                                <a:pt x="0" y="30264"/>
                              </a:cubicBezTo>
                              <a:lnTo>
                                <a:pt x="0" y="27737"/>
                              </a:lnTo>
                              <a:cubicBezTo>
                                <a:pt x="0" y="10300"/>
                                <a:pt x="9246" y="0"/>
                                <a:pt x="397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76"/>
                      <wps:cNvSpPr>
                        <a:spLocks/>
                      </wps:cNvSpPr>
                      <wps:spPr bwMode="auto">
                        <a:xfrm>
                          <a:off x="14489" y="1037"/>
                          <a:ext cx="979" cy="1355"/>
                        </a:xfrm>
                        <a:custGeom>
                          <a:avLst/>
                          <a:gdLst>
                            <a:gd name="T0" fmla="*/ 0 w 97892"/>
                            <a:gd name="T1" fmla="*/ 0 h 135496"/>
                            <a:gd name="T2" fmla="*/ 24359 w 97892"/>
                            <a:gd name="T3" fmla="*/ 0 h 135496"/>
                            <a:gd name="T4" fmla="*/ 24359 w 97892"/>
                            <a:gd name="T5" fmla="*/ 37592 h 135496"/>
                            <a:gd name="T6" fmla="*/ 60071 w 97892"/>
                            <a:gd name="T7" fmla="*/ 37592 h 135496"/>
                            <a:gd name="T8" fmla="*/ 97892 w 97892"/>
                            <a:gd name="T9" fmla="*/ 72682 h 135496"/>
                            <a:gd name="T10" fmla="*/ 97892 w 97892"/>
                            <a:gd name="T11" fmla="*/ 135496 h 135496"/>
                            <a:gd name="T12" fmla="*/ 73520 w 97892"/>
                            <a:gd name="T13" fmla="*/ 135496 h 135496"/>
                            <a:gd name="T14" fmla="*/ 73520 w 97892"/>
                            <a:gd name="T15" fmla="*/ 74155 h 135496"/>
                            <a:gd name="T16" fmla="*/ 57353 w 97892"/>
                            <a:gd name="T17" fmla="*/ 58407 h 135496"/>
                            <a:gd name="T18" fmla="*/ 24359 w 97892"/>
                            <a:gd name="T19" fmla="*/ 58407 h 135496"/>
                            <a:gd name="T20" fmla="*/ 24359 w 97892"/>
                            <a:gd name="T21" fmla="*/ 135496 h 135496"/>
                            <a:gd name="T22" fmla="*/ 0 w 97892"/>
                            <a:gd name="T23" fmla="*/ 135496 h 135496"/>
                            <a:gd name="T24" fmla="*/ 0 w 97892"/>
                            <a:gd name="T25" fmla="*/ 0 h 135496"/>
                            <a:gd name="T26" fmla="*/ 0 w 97892"/>
                            <a:gd name="T27" fmla="*/ 0 h 135496"/>
                            <a:gd name="T28" fmla="*/ 97892 w 97892"/>
                            <a:gd name="T29" fmla="*/ 135496 h 135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97892" h="135496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37592"/>
                              </a:lnTo>
                              <a:lnTo>
                                <a:pt x="60071" y="37592"/>
                              </a:lnTo>
                              <a:cubicBezTo>
                                <a:pt x="90322" y="37592"/>
                                <a:pt x="97892" y="48108"/>
                                <a:pt x="97892" y="72682"/>
                              </a:cubicBezTo>
                              <a:lnTo>
                                <a:pt x="97892" y="135496"/>
                              </a:lnTo>
                              <a:lnTo>
                                <a:pt x="73520" y="135496"/>
                              </a:lnTo>
                              <a:lnTo>
                                <a:pt x="73520" y="74155"/>
                              </a:lnTo>
                              <a:cubicBezTo>
                                <a:pt x="73520" y="61747"/>
                                <a:pt x="69736" y="58407"/>
                                <a:pt x="57353" y="58407"/>
                              </a:cubicBezTo>
                              <a:lnTo>
                                <a:pt x="24359" y="58407"/>
                              </a:lnTo>
                              <a:lnTo>
                                <a:pt x="24359" y="135496"/>
                              </a:lnTo>
                              <a:lnTo>
                                <a:pt x="0" y="135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77"/>
                      <wps:cNvSpPr>
                        <a:spLocks/>
                      </wps:cNvSpPr>
                      <wps:spPr bwMode="auto">
                        <a:xfrm>
                          <a:off x="15678" y="1789"/>
                          <a:ext cx="508" cy="603"/>
                        </a:xfrm>
                        <a:custGeom>
                          <a:avLst/>
                          <a:gdLst>
                            <a:gd name="T0" fmla="*/ 37808 w 50826"/>
                            <a:gd name="T1" fmla="*/ 0 h 60300"/>
                            <a:gd name="T2" fmla="*/ 50826 w 50826"/>
                            <a:gd name="T3" fmla="*/ 0 h 60300"/>
                            <a:gd name="T4" fmla="*/ 50826 w 50826"/>
                            <a:gd name="T5" fmla="*/ 18072 h 60300"/>
                            <a:gd name="T6" fmla="*/ 40538 w 50826"/>
                            <a:gd name="T7" fmla="*/ 18072 h 60300"/>
                            <a:gd name="T8" fmla="*/ 24359 w 50826"/>
                            <a:gd name="T9" fmla="*/ 26467 h 60300"/>
                            <a:gd name="T10" fmla="*/ 24359 w 50826"/>
                            <a:gd name="T11" fmla="*/ 31102 h 60300"/>
                            <a:gd name="T12" fmla="*/ 40538 w 50826"/>
                            <a:gd name="T13" fmla="*/ 39484 h 60300"/>
                            <a:gd name="T14" fmla="*/ 50826 w 50826"/>
                            <a:gd name="T15" fmla="*/ 39484 h 60300"/>
                            <a:gd name="T16" fmla="*/ 50826 w 50826"/>
                            <a:gd name="T17" fmla="*/ 60300 h 60300"/>
                            <a:gd name="T18" fmla="*/ 37808 w 50826"/>
                            <a:gd name="T19" fmla="*/ 60300 h 60300"/>
                            <a:gd name="T20" fmla="*/ 0 w 50826"/>
                            <a:gd name="T21" fmla="*/ 32563 h 60300"/>
                            <a:gd name="T22" fmla="*/ 0 w 50826"/>
                            <a:gd name="T23" fmla="*/ 27724 h 60300"/>
                            <a:gd name="T24" fmla="*/ 37808 w 50826"/>
                            <a:gd name="T25" fmla="*/ 0 h 60300"/>
                            <a:gd name="T26" fmla="*/ 0 w 50826"/>
                            <a:gd name="T27" fmla="*/ 0 h 60300"/>
                            <a:gd name="T28" fmla="*/ 50826 w 50826"/>
                            <a:gd name="T29" fmla="*/ 60300 h 60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0826" h="60300">
                              <a:moveTo>
                                <a:pt x="37808" y="0"/>
                              </a:moveTo>
                              <a:lnTo>
                                <a:pt x="50826" y="0"/>
                              </a:lnTo>
                              <a:lnTo>
                                <a:pt x="50826" y="18072"/>
                              </a:lnTo>
                              <a:lnTo>
                                <a:pt x="40538" y="18072"/>
                              </a:lnTo>
                              <a:cubicBezTo>
                                <a:pt x="28562" y="18072"/>
                                <a:pt x="24359" y="19736"/>
                                <a:pt x="24359" y="26467"/>
                              </a:cubicBezTo>
                              <a:lnTo>
                                <a:pt x="24359" y="31102"/>
                              </a:lnTo>
                              <a:cubicBezTo>
                                <a:pt x="24359" y="37821"/>
                                <a:pt x="28562" y="39484"/>
                                <a:pt x="40538" y="39484"/>
                              </a:cubicBezTo>
                              <a:lnTo>
                                <a:pt x="50826" y="39484"/>
                              </a:lnTo>
                              <a:lnTo>
                                <a:pt x="50826" y="60300"/>
                              </a:lnTo>
                              <a:lnTo>
                                <a:pt x="37808" y="60300"/>
                              </a:lnTo>
                              <a:cubicBezTo>
                                <a:pt x="7557" y="60300"/>
                                <a:pt x="0" y="51892"/>
                                <a:pt x="0" y="32563"/>
                              </a:cubicBezTo>
                              <a:lnTo>
                                <a:pt x="0" y="27724"/>
                              </a:lnTo>
                              <a:cubicBezTo>
                                <a:pt x="0" y="8407"/>
                                <a:pt x="7557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2759"/>
                      <wps:cNvSpPr>
                        <a:spLocks/>
                      </wps:cNvSpPr>
                      <wps:spPr bwMode="auto">
                        <a:xfrm>
                          <a:off x="15787" y="1413"/>
                          <a:ext cx="399" cy="208"/>
                        </a:xfrm>
                        <a:custGeom>
                          <a:avLst/>
                          <a:gdLst>
                            <a:gd name="T0" fmla="*/ 0 w 39916"/>
                            <a:gd name="T1" fmla="*/ 0 h 20815"/>
                            <a:gd name="T2" fmla="*/ 39916 w 39916"/>
                            <a:gd name="T3" fmla="*/ 0 h 20815"/>
                            <a:gd name="T4" fmla="*/ 39916 w 39916"/>
                            <a:gd name="T5" fmla="*/ 20815 h 20815"/>
                            <a:gd name="T6" fmla="*/ 0 w 39916"/>
                            <a:gd name="T7" fmla="*/ 20815 h 20815"/>
                            <a:gd name="T8" fmla="*/ 0 w 39916"/>
                            <a:gd name="T9" fmla="*/ 0 h 20815"/>
                            <a:gd name="T10" fmla="*/ 0 w 39916"/>
                            <a:gd name="T11" fmla="*/ 0 h 20815"/>
                            <a:gd name="T12" fmla="*/ 39916 w 39916"/>
                            <a:gd name="T13" fmla="*/ 20815 h 208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916" h="20815">
                              <a:moveTo>
                                <a:pt x="0" y="0"/>
                              </a:moveTo>
                              <a:lnTo>
                                <a:pt x="39916" y="0"/>
                              </a:lnTo>
                              <a:lnTo>
                                <a:pt x="39916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79"/>
                      <wps:cNvSpPr>
                        <a:spLocks/>
                      </wps:cNvSpPr>
                      <wps:spPr bwMode="auto">
                        <a:xfrm>
                          <a:off x="16186" y="1413"/>
                          <a:ext cx="509" cy="979"/>
                        </a:xfrm>
                        <a:custGeom>
                          <a:avLst/>
                          <a:gdLst>
                            <a:gd name="T0" fmla="*/ 0 w 50838"/>
                            <a:gd name="T1" fmla="*/ 0 h 97904"/>
                            <a:gd name="T2" fmla="*/ 13030 w 50838"/>
                            <a:gd name="T3" fmla="*/ 0 h 97904"/>
                            <a:gd name="T4" fmla="*/ 50838 w 50838"/>
                            <a:gd name="T5" fmla="*/ 35090 h 97904"/>
                            <a:gd name="T6" fmla="*/ 50838 w 50838"/>
                            <a:gd name="T7" fmla="*/ 97904 h 97904"/>
                            <a:gd name="T8" fmla="*/ 0 w 50838"/>
                            <a:gd name="T9" fmla="*/ 97904 h 97904"/>
                            <a:gd name="T10" fmla="*/ 0 w 50838"/>
                            <a:gd name="T11" fmla="*/ 77089 h 97904"/>
                            <a:gd name="T12" fmla="*/ 26467 w 50838"/>
                            <a:gd name="T13" fmla="*/ 77089 h 97904"/>
                            <a:gd name="T14" fmla="*/ 26467 w 50838"/>
                            <a:gd name="T15" fmla="*/ 55677 h 97904"/>
                            <a:gd name="T16" fmla="*/ 0 w 50838"/>
                            <a:gd name="T17" fmla="*/ 55677 h 97904"/>
                            <a:gd name="T18" fmla="*/ 0 w 50838"/>
                            <a:gd name="T19" fmla="*/ 37605 h 97904"/>
                            <a:gd name="T20" fmla="*/ 26467 w 50838"/>
                            <a:gd name="T21" fmla="*/ 37605 h 97904"/>
                            <a:gd name="T22" fmla="*/ 10299 w 50838"/>
                            <a:gd name="T23" fmla="*/ 20815 h 97904"/>
                            <a:gd name="T24" fmla="*/ 0 w 50838"/>
                            <a:gd name="T25" fmla="*/ 20815 h 97904"/>
                            <a:gd name="T26" fmla="*/ 0 w 50838"/>
                            <a:gd name="T27" fmla="*/ 0 h 97904"/>
                            <a:gd name="T28" fmla="*/ 0 w 50838"/>
                            <a:gd name="T29" fmla="*/ 0 h 97904"/>
                            <a:gd name="T30" fmla="*/ 50838 w 50838"/>
                            <a:gd name="T3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50838" h="97904">
                              <a:moveTo>
                                <a:pt x="0" y="0"/>
                              </a:moveTo>
                              <a:lnTo>
                                <a:pt x="13030" y="0"/>
                              </a:lnTo>
                              <a:cubicBezTo>
                                <a:pt x="43281" y="0"/>
                                <a:pt x="50838" y="10516"/>
                                <a:pt x="50838" y="35090"/>
                              </a:cubicBezTo>
                              <a:lnTo>
                                <a:pt x="50838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6467" y="77089"/>
                              </a:lnTo>
                              <a:lnTo>
                                <a:pt x="26467" y="55677"/>
                              </a:lnTo>
                              <a:lnTo>
                                <a:pt x="0" y="55677"/>
                              </a:lnTo>
                              <a:lnTo>
                                <a:pt x="0" y="37605"/>
                              </a:lnTo>
                              <a:lnTo>
                                <a:pt x="26467" y="37605"/>
                              </a:lnTo>
                              <a:cubicBezTo>
                                <a:pt x="26467" y="23533"/>
                                <a:pt x="22263" y="20815"/>
                                <a:pt x="10299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80"/>
                      <wps:cNvSpPr>
                        <a:spLocks/>
                      </wps:cNvSpPr>
                      <wps:spPr bwMode="auto">
                        <a:xfrm>
                          <a:off x="16955" y="1413"/>
                          <a:ext cx="498" cy="1376"/>
                        </a:xfrm>
                        <a:custGeom>
                          <a:avLst/>
                          <a:gdLst>
                            <a:gd name="T0" fmla="*/ 0 w 49778"/>
                            <a:gd name="T1" fmla="*/ 0 h 137592"/>
                            <a:gd name="T2" fmla="*/ 49778 w 49778"/>
                            <a:gd name="T3" fmla="*/ 0 h 137592"/>
                            <a:gd name="T4" fmla="*/ 49778 w 49778"/>
                            <a:gd name="T5" fmla="*/ 20815 h 137592"/>
                            <a:gd name="T6" fmla="*/ 24359 w 49778"/>
                            <a:gd name="T7" fmla="*/ 20815 h 137592"/>
                            <a:gd name="T8" fmla="*/ 24359 w 49778"/>
                            <a:gd name="T9" fmla="*/ 77089 h 137592"/>
                            <a:gd name="T10" fmla="*/ 49778 w 49778"/>
                            <a:gd name="T11" fmla="*/ 77089 h 137592"/>
                            <a:gd name="T12" fmla="*/ 49778 w 49778"/>
                            <a:gd name="T13" fmla="*/ 97904 h 137592"/>
                            <a:gd name="T14" fmla="*/ 24359 w 49778"/>
                            <a:gd name="T15" fmla="*/ 97904 h 137592"/>
                            <a:gd name="T16" fmla="*/ 24359 w 49778"/>
                            <a:gd name="T17" fmla="*/ 137592 h 137592"/>
                            <a:gd name="T18" fmla="*/ 0 w 49778"/>
                            <a:gd name="T19" fmla="*/ 137592 h 137592"/>
                            <a:gd name="T20" fmla="*/ 0 w 49778"/>
                            <a:gd name="T21" fmla="*/ 0 h 137592"/>
                            <a:gd name="T22" fmla="*/ 0 w 49778"/>
                            <a:gd name="T23" fmla="*/ 0 h 137592"/>
                            <a:gd name="T24" fmla="*/ 49778 w 49778"/>
                            <a:gd name="T25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49778" h="137592">
                              <a:moveTo>
                                <a:pt x="0" y="0"/>
                              </a:moveTo>
                              <a:lnTo>
                                <a:pt x="49778" y="0"/>
                              </a:lnTo>
                              <a:lnTo>
                                <a:pt x="49778" y="20815"/>
                              </a:lnTo>
                              <a:lnTo>
                                <a:pt x="24359" y="20815"/>
                              </a:lnTo>
                              <a:lnTo>
                                <a:pt x="24359" y="77089"/>
                              </a:lnTo>
                              <a:lnTo>
                                <a:pt x="49778" y="77089"/>
                              </a:lnTo>
                              <a:lnTo>
                                <a:pt x="49778" y="97904"/>
                              </a:lnTo>
                              <a:lnTo>
                                <a:pt x="24359" y="97904"/>
                              </a:lnTo>
                              <a:lnTo>
                                <a:pt x="24359" y="137592"/>
                              </a:lnTo>
                              <a:lnTo>
                                <a:pt x="0" y="13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81"/>
                      <wps:cNvSpPr>
                        <a:spLocks/>
                      </wps:cNvSpPr>
                      <wps:spPr bwMode="auto">
                        <a:xfrm>
                          <a:off x="17453" y="1413"/>
                          <a:ext cx="497" cy="979"/>
                        </a:xfrm>
                        <a:custGeom>
                          <a:avLst/>
                          <a:gdLst>
                            <a:gd name="T0" fmla="*/ 0 w 49778"/>
                            <a:gd name="T1" fmla="*/ 0 h 97904"/>
                            <a:gd name="T2" fmla="*/ 12186 w 49778"/>
                            <a:gd name="T3" fmla="*/ 0 h 97904"/>
                            <a:gd name="T4" fmla="*/ 49778 w 49778"/>
                            <a:gd name="T5" fmla="*/ 35090 h 97904"/>
                            <a:gd name="T6" fmla="*/ 49778 w 49778"/>
                            <a:gd name="T7" fmla="*/ 62801 h 97904"/>
                            <a:gd name="T8" fmla="*/ 12186 w 49778"/>
                            <a:gd name="T9" fmla="*/ 97904 h 97904"/>
                            <a:gd name="T10" fmla="*/ 0 w 49778"/>
                            <a:gd name="T11" fmla="*/ 97904 h 97904"/>
                            <a:gd name="T12" fmla="*/ 0 w 49778"/>
                            <a:gd name="T13" fmla="*/ 77089 h 97904"/>
                            <a:gd name="T14" fmla="*/ 9455 w 49778"/>
                            <a:gd name="T15" fmla="*/ 77089 h 97904"/>
                            <a:gd name="T16" fmla="*/ 25419 w 49778"/>
                            <a:gd name="T17" fmla="*/ 61341 h 97904"/>
                            <a:gd name="T18" fmla="*/ 25419 w 49778"/>
                            <a:gd name="T19" fmla="*/ 36563 h 97904"/>
                            <a:gd name="T20" fmla="*/ 9455 w 49778"/>
                            <a:gd name="T21" fmla="*/ 20815 h 97904"/>
                            <a:gd name="T22" fmla="*/ 0 w 49778"/>
                            <a:gd name="T23" fmla="*/ 20815 h 97904"/>
                            <a:gd name="T24" fmla="*/ 0 w 49778"/>
                            <a:gd name="T25" fmla="*/ 0 h 97904"/>
                            <a:gd name="T26" fmla="*/ 0 w 49778"/>
                            <a:gd name="T27" fmla="*/ 0 h 97904"/>
                            <a:gd name="T28" fmla="*/ 49778 w 49778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9778" h="97904">
                              <a:moveTo>
                                <a:pt x="0" y="0"/>
                              </a:moveTo>
                              <a:lnTo>
                                <a:pt x="12186" y="0"/>
                              </a:lnTo>
                              <a:cubicBezTo>
                                <a:pt x="42437" y="0"/>
                                <a:pt x="49778" y="10516"/>
                                <a:pt x="49778" y="35090"/>
                              </a:cubicBezTo>
                              <a:lnTo>
                                <a:pt x="49778" y="62801"/>
                              </a:lnTo>
                              <a:cubicBezTo>
                                <a:pt x="49778" y="87617"/>
                                <a:pt x="42437" y="97904"/>
                                <a:pt x="12186" y="97904"/>
                              </a:cubicBez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9455" y="77089"/>
                              </a:lnTo>
                              <a:cubicBezTo>
                                <a:pt x="21431" y="77089"/>
                                <a:pt x="25419" y="73749"/>
                                <a:pt x="25419" y="61341"/>
                              </a:cubicBezTo>
                              <a:lnTo>
                                <a:pt x="25419" y="36563"/>
                              </a:lnTo>
                              <a:cubicBezTo>
                                <a:pt x="25419" y="24155"/>
                                <a:pt x="21431" y="20815"/>
                                <a:pt x="9455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82"/>
                      <wps:cNvSpPr>
                        <a:spLocks/>
                      </wps:cNvSpPr>
                      <wps:spPr bwMode="auto">
                        <a:xfrm>
                          <a:off x="18118" y="1413"/>
                          <a:ext cx="397" cy="979"/>
                        </a:xfrm>
                        <a:custGeom>
                          <a:avLst/>
                          <a:gdLst>
                            <a:gd name="T0" fmla="*/ 0 w 39713"/>
                            <a:gd name="T1" fmla="*/ 0 h 97904"/>
                            <a:gd name="T2" fmla="*/ 39713 w 39713"/>
                            <a:gd name="T3" fmla="*/ 0 h 97904"/>
                            <a:gd name="T4" fmla="*/ 39713 w 39713"/>
                            <a:gd name="T5" fmla="*/ 97904 h 97904"/>
                            <a:gd name="T6" fmla="*/ 15341 w 39713"/>
                            <a:gd name="T7" fmla="*/ 97904 h 97904"/>
                            <a:gd name="T8" fmla="*/ 15341 w 39713"/>
                            <a:gd name="T9" fmla="*/ 20815 h 97904"/>
                            <a:gd name="T10" fmla="*/ 0 w 39713"/>
                            <a:gd name="T11" fmla="*/ 20815 h 97904"/>
                            <a:gd name="T12" fmla="*/ 0 w 39713"/>
                            <a:gd name="T13" fmla="*/ 0 h 97904"/>
                            <a:gd name="T14" fmla="*/ 0 w 39713"/>
                            <a:gd name="T15" fmla="*/ 0 h 97904"/>
                            <a:gd name="T16" fmla="*/ 39713 w 39713"/>
                            <a:gd name="T1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39713" h="97904">
                              <a:moveTo>
                                <a:pt x="0" y="0"/>
                              </a:moveTo>
                              <a:lnTo>
                                <a:pt x="39713" y="0"/>
                              </a:lnTo>
                              <a:lnTo>
                                <a:pt x="39713" y="97904"/>
                              </a:lnTo>
                              <a:lnTo>
                                <a:pt x="15341" y="97904"/>
                              </a:lnTo>
                              <a:lnTo>
                                <a:pt x="15341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2760"/>
                      <wps:cNvSpPr>
                        <a:spLocks/>
                      </wps:cNvSpPr>
                      <wps:spPr bwMode="auto">
                        <a:xfrm>
                          <a:off x="18272" y="1037"/>
                          <a:ext cx="243" cy="227"/>
                        </a:xfrm>
                        <a:custGeom>
                          <a:avLst/>
                          <a:gdLst>
                            <a:gd name="T0" fmla="*/ 0 w 24371"/>
                            <a:gd name="T1" fmla="*/ 0 h 22682"/>
                            <a:gd name="T2" fmla="*/ 24371 w 24371"/>
                            <a:gd name="T3" fmla="*/ 0 h 22682"/>
                            <a:gd name="T4" fmla="*/ 24371 w 24371"/>
                            <a:gd name="T5" fmla="*/ 22682 h 22682"/>
                            <a:gd name="T6" fmla="*/ 0 w 24371"/>
                            <a:gd name="T7" fmla="*/ 22682 h 22682"/>
                            <a:gd name="T8" fmla="*/ 0 w 24371"/>
                            <a:gd name="T9" fmla="*/ 0 h 22682"/>
                            <a:gd name="T10" fmla="*/ 0 w 24371"/>
                            <a:gd name="T11" fmla="*/ 0 h 22682"/>
                            <a:gd name="T12" fmla="*/ 24371 w 24371"/>
                            <a:gd name="T13" fmla="*/ 22682 h 22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371" h="22682">
                              <a:moveTo>
                                <a:pt x="0" y="0"/>
                              </a:moveTo>
                              <a:lnTo>
                                <a:pt x="24371" y="0"/>
                              </a:lnTo>
                              <a:lnTo>
                                <a:pt x="24371" y="22682"/>
                              </a:lnTo>
                              <a:lnTo>
                                <a:pt x="0" y="226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84"/>
                      <wps:cNvSpPr>
                        <a:spLocks/>
                      </wps:cNvSpPr>
                      <wps:spPr bwMode="auto">
                        <a:xfrm>
                          <a:off x="18809" y="1413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60071 w 97892"/>
                            <a:gd name="T3" fmla="*/ 0 h 97904"/>
                            <a:gd name="T4" fmla="*/ 97892 w 97892"/>
                            <a:gd name="T5" fmla="*/ 35090 h 97904"/>
                            <a:gd name="T6" fmla="*/ 97892 w 97892"/>
                            <a:gd name="T7" fmla="*/ 97904 h 97904"/>
                            <a:gd name="T8" fmla="*/ 73520 w 97892"/>
                            <a:gd name="T9" fmla="*/ 97904 h 97904"/>
                            <a:gd name="T10" fmla="*/ 73520 w 97892"/>
                            <a:gd name="T11" fmla="*/ 36563 h 97904"/>
                            <a:gd name="T12" fmla="*/ 57341 w 97892"/>
                            <a:gd name="T13" fmla="*/ 20815 h 97904"/>
                            <a:gd name="T14" fmla="*/ 24359 w 97892"/>
                            <a:gd name="T15" fmla="*/ 20815 h 97904"/>
                            <a:gd name="T16" fmla="*/ 24359 w 97892"/>
                            <a:gd name="T17" fmla="*/ 97904 h 97904"/>
                            <a:gd name="T18" fmla="*/ 0 w 97892"/>
                            <a:gd name="T19" fmla="*/ 97904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60071" y="0"/>
                              </a:lnTo>
                              <a:cubicBezTo>
                                <a:pt x="90322" y="0"/>
                                <a:pt x="97892" y="10516"/>
                                <a:pt x="97892" y="35090"/>
                              </a:cubicBezTo>
                              <a:lnTo>
                                <a:pt x="97892" y="97904"/>
                              </a:lnTo>
                              <a:lnTo>
                                <a:pt x="73520" y="97904"/>
                              </a:lnTo>
                              <a:lnTo>
                                <a:pt x="73520" y="36563"/>
                              </a:lnTo>
                              <a:cubicBezTo>
                                <a:pt x="73520" y="24155"/>
                                <a:pt x="69736" y="20815"/>
                                <a:pt x="57341" y="20815"/>
                              </a:cubicBezTo>
                              <a:lnTo>
                                <a:pt x="24359" y="20815"/>
                              </a:lnTo>
                              <a:lnTo>
                                <a:pt x="24359" y="97904"/>
                              </a:lnTo>
                              <a:lnTo>
                                <a:pt x="0" y="979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2761"/>
                      <wps:cNvSpPr>
                        <a:spLocks/>
                      </wps:cNvSpPr>
                      <wps:spPr bwMode="auto">
                        <a:xfrm>
                          <a:off x="20124" y="2581"/>
                          <a:ext cx="378" cy="208"/>
                        </a:xfrm>
                        <a:custGeom>
                          <a:avLst/>
                          <a:gdLst>
                            <a:gd name="T0" fmla="*/ 0 w 37814"/>
                            <a:gd name="T1" fmla="*/ 0 h 20790"/>
                            <a:gd name="T2" fmla="*/ 37814 w 37814"/>
                            <a:gd name="T3" fmla="*/ 0 h 20790"/>
                            <a:gd name="T4" fmla="*/ 37814 w 37814"/>
                            <a:gd name="T5" fmla="*/ 20790 h 20790"/>
                            <a:gd name="T6" fmla="*/ 0 w 37814"/>
                            <a:gd name="T7" fmla="*/ 20790 h 20790"/>
                            <a:gd name="T8" fmla="*/ 0 w 37814"/>
                            <a:gd name="T9" fmla="*/ 0 h 20790"/>
                            <a:gd name="T10" fmla="*/ 0 w 37814"/>
                            <a:gd name="T11" fmla="*/ 0 h 20790"/>
                            <a:gd name="T12" fmla="*/ 37814 w 37814"/>
                            <a:gd name="T13" fmla="*/ 20790 h 20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7814" h="20790">
                              <a:moveTo>
                                <a:pt x="0" y="0"/>
                              </a:moveTo>
                              <a:lnTo>
                                <a:pt x="37814" y="0"/>
                              </a:lnTo>
                              <a:lnTo>
                                <a:pt x="37814" y="20790"/>
                              </a:lnTo>
                              <a:lnTo>
                                <a:pt x="0" y="207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86"/>
                      <wps:cNvSpPr>
                        <a:spLocks/>
                      </wps:cNvSpPr>
                      <wps:spPr bwMode="auto">
                        <a:xfrm>
                          <a:off x="20013" y="1413"/>
                          <a:ext cx="489" cy="979"/>
                        </a:xfrm>
                        <a:custGeom>
                          <a:avLst/>
                          <a:gdLst>
                            <a:gd name="T0" fmla="*/ 37808 w 48940"/>
                            <a:gd name="T1" fmla="*/ 0 h 97904"/>
                            <a:gd name="T2" fmla="*/ 48940 w 48940"/>
                            <a:gd name="T3" fmla="*/ 0 h 97904"/>
                            <a:gd name="T4" fmla="*/ 48940 w 48940"/>
                            <a:gd name="T5" fmla="*/ 20815 h 97904"/>
                            <a:gd name="T6" fmla="*/ 40538 w 48940"/>
                            <a:gd name="T7" fmla="*/ 20815 h 97904"/>
                            <a:gd name="T8" fmla="*/ 24359 w 48940"/>
                            <a:gd name="T9" fmla="*/ 36563 h 97904"/>
                            <a:gd name="T10" fmla="*/ 24359 w 48940"/>
                            <a:gd name="T11" fmla="*/ 61341 h 97904"/>
                            <a:gd name="T12" fmla="*/ 40538 w 48940"/>
                            <a:gd name="T13" fmla="*/ 77089 h 97904"/>
                            <a:gd name="T14" fmla="*/ 48940 w 48940"/>
                            <a:gd name="T15" fmla="*/ 77089 h 97904"/>
                            <a:gd name="T16" fmla="*/ 48940 w 48940"/>
                            <a:gd name="T17" fmla="*/ 97904 h 97904"/>
                            <a:gd name="T18" fmla="*/ 37808 w 48940"/>
                            <a:gd name="T19" fmla="*/ 97904 h 97904"/>
                            <a:gd name="T20" fmla="*/ 0 w 48940"/>
                            <a:gd name="T21" fmla="*/ 62802 h 97904"/>
                            <a:gd name="T22" fmla="*/ 0 w 48940"/>
                            <a:gd name="T23" fmla="*/ 35090 h 97904"/>
                            <a:gd name="T24" fmla="*/ 37808 w 48940"/>
                            <a:gd name="T25" fmla="*/ 0 h 97904"/>
                            <a:gd name="T26" fmla="*/ 0 w 48940"/>
                            <a:gd name="T27" fmla="*/ 0 h 97904"/>
                            <a:gd name="T28" fmla="*/ 48940 w 4894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8940" h="97904">
                              <a:moveTo>
                                <a:pt x="37808" y="0"/>
                              </a:moveTo>
                              <a:lnTo>
                                <a:pt x="48940" y="0"/>
                              </a:lnTo>
                              <a:lnTo>
                                <a:pt x="48940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143" y="20815"/>
                                <a:pt x="24359" y="24156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8" y="77089"/>
                              </a:cubicBezTo>
                              <a:lnTo>
                                <a:pt x="48940" y="77089"/>
                              </a:lnTo>
                              <a:lnTo>
                                <a:pt x="4894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05"/>
                                <a:pt x="0" y="62802"/>
                              </a:cubicBezTo>
                              <a:lnTo>
                                <a:pt x="0" y="35090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87"/>
                      <wps:cNvSpPr>
                        <a:spLocks/>
                      </wps:cNvSpPr>
                      <wps:spPr bwMode="auto">
                        <a:xfrm>
                          <a:off x="20502" y="1413"/>
                          <a:ext cx="490" cy="1376"/>
                        </a:xfrm>
                        <a:custGeom>
                          <a:avLst/>
                          <a:gdLst>
                            <a:gd name="T0" fmla="*/ 0 w 48939"/>
                            <a:gd name="T1" fmla="*/ 0 h 137592"/>
                            <a:gd name="T2" fmla="*/ 48939 w 48939"/>
                            <a:gd name="T3" fmla="*/ 0 h 137592"/>
                            <a:gd name="T4" fmla="*/ 48939 w 48939"/>
                            <a:gd name="T5" fmla="*/ 102514 h 137592"/>
                            <a:gd name="T6" fmla="*/ 11347 w 48939"/>
                            <a:gd name="T7" fmla="*/ 137592 h 137592"/>
                            <a:gd name="T8" fmla="*/ 0 w 48939"/>
                            <a:gd name="T9" fmla="*/ 137592 h 137592"/>
                            <a:gd name="T10" fmla="*/ 0 w 48939"/>
                            <a:gd name="T11" fmla="*/ 116802 h 137592"/>
                            <a:gd name="T12" fmla="*/ 8604 w 48939"/>
                            <a:gd name="T13" fmla="*/ 116802 h 137592"/>
                            <a:gd name="T14" fmla="*/ 24581 w 48939"/>
                            <a:gd name="T15" fmla="*/ 101054 h 137592"/>
                            <a:gd name="T16" fmla="*/ 24581 w 48939"/>
                            <a:gd name="T17" fmla="*/ 97904 h 137592"/>
                            <a:gd name="T18" fmla="*/ 0 w 48939"/>
                            <a:gd name="T19" fmla="*/ 97904 h 137592"/>
                            <a:gd name="T20" fmla="*/ 0 w 48939"/>
                            <a:gd name="T21" fmla="*/ 77089 h 137592"/>
                            <a:gd name="T22" fmla="*/ 24581 w 48939"/>
                            <a:gd name="T23" fmla="*/ 77089 h 137592"/>
                            <a:gd name="T24" fmla="*/ 24581 w 48939"/>
                            <a:gd name="T25" fmla="*/ 20815 h 137592"/>
                            <a:gd name="T26" fmla="*/ 0 w 48939"/>
                            <a:gd name="T27" fmla="*/ 20815 h 137592"/>
                            <a:gd name="T28" fmla="*/ 0 w 48939"/>
                            <a:gd name="T29" fmla="*/ 0 h 137592"/>
                            <a:gd name="T30" fmla="*/ 0 w 48939"/>
                            <a:gd name="T31" fmla="*/ 0 h 137592"/>
                            <a:gd name="T32" fmla="*/ 48939 w 48939"/>
                            <a:gd name="T33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48939" h="137592">
                              <a:moveTo>
                                <a:pt x="0" y="0"/>
                              </a:moveTo>
                              <a:lnTo>
                                <a:pt x="48939" y="0"/>
                              </a:lnTo>
                              <a:lnTo>
                                <a:pt x="48939" y="102514"/>
                              </a:lnTo>
                              <a:cubicBezTo>
                                <a:pt x="48939" y="127292"/>
                                <a:pt x="41586" y="137592"/>
                                <a:pt x="11347" y="137592"/>
                              </a:cubicBezTo>
                              <a:lnTo>
                                <a:pt x="0" y="137592"/>
                              </a:lnTo>
                              <a:lnTo>
                                <a:pt x="0" y="116802"/>
                              </a:lnTo>
                              <a:lnTo>
                                <a:pt x="8604" y="116802"/>
                              </a:lnTo>
                              <a:cubicBezTo>
                                <a:pt x="20580" y="116802"/>
                                <a:pt x="24581" y="113436"/>
                                <a:pt x="24581" y="101054"/>
                              </a:cubicBezTo>
                              <a:lnTo>
                                <a:pt x="24581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4581" y="77089"/>
                              </a:lnTo>
                              <a:lnTo>
                                <a:pt x="24581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88"/>
                      <wps:cNvSpPr>
                        <a:spLocks/>
                      </wps:cNvSpPr>
                      <wps:spPr bwMode="auto">
                        <a:xfrm>
                          <a:off x="21788" y="1413"/>
                          <a:ext cx="979" cy="1376"/>
                        </a:xfrm>
                        <a:custGeom>
                          <a:avLst/>
                          <a:gdLst>
                            <a:gd name="T0" fmla="*/ 0 w 97892"/>
                            <a:gd name="T1" fmla="*/ 0 h 137592"/>
                            <a:gd name="T2" fmla="*/ 24359 w 97892"/>
                            <a:gd name="T3" fmla="*/ 0 h 137592"/>
                            <a:gd name="T4" fmla="*/ 24359 w 97892"/>
                            <a:gd name="T5" fmla="*/ 61341 h 137592"/>
                            <a:gd name="T6" fmla="*/ 40539 w 97892"/>
                            <a:gd name="T7" fmla="*/ 77089 h 137592"/>
                            <a:gd name="T8" fmla="*/ 73520 w 97892"/>
                            <a:gd name="T9" fmla="*/ 77089 h 137592"/>
                            <a:gd name="T10" fmla="*/ 73520 w 97892"/>
                            <a:gd name="T11" fmla="*/ 0 h 137592"/>
                            <a:gd name="T12" fmla="*/ 97892 w 97892"/>
                            <a:gd name="T13" fmla="*/ 0 h 137592"/>
                            <a:gd name="T14" fmla="*/ 97892 w 97892"/>
                            <a:gd name="T15" fmla="*/ 102514 h 137592"/>
                            <a:gd name="T16" fmla="*/ 60287 w 97892"/>
                            <a:gd name="T17" fmla="*/ 137592 h 137592"/>
                            <a:gd name="T18" fmla="*/ 11125 w 97892"/>
                            <a:gd name="T19" fmla="*/ 137592 h 137592"/>
                            <a:gd name="T20" fmla="*/ 11125 w 97892"/>
                            <a:gd name="T21" fmla="*/ 116802 h 137592"/>
                            <a:gd name="T22" fmla="*/ 57557 w 97892"/>
                            <a:gd name="T23" fmla="*/ 116802 h 137592"/>
                            <a:gd name="T24" fmla="*/ 73520 w 97892"/>
                            <a:gd name="T25" fmla="*/ 101054 h 137592"/>
                            <a:gd name="T26" fmla="*/ 73520 w 97892"/>
                            <a:gd name="T27" fmla="*/ 97904 h 137592"/>
                            <a:gd name="T28" fmla="*/ 37808 w 97892"/>
                            <a:gd name="T29" fmla="*/ 97904 h 137592"/>
                            <a:gd name="T30" fmla="*/ 0 w 97892"/>
                            <a:gd name="T31" fmla="*/ 62802 h 137592"/>
                            <a:gd name="T32" fmla="*/ 0 w 97892"/>
                            <a:gd name="T33" fmla="*/ 0 h 137592"/>
                            <a:gd name="T34" fmla="*/ 0 w 97892"/>
                            <a:gd name="T35" fmla="*/ 0 h 137592"/>
                            <a:gd name="T36" fmla="*/ 97892 w 97892"/>
                            <a:gd name="T37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97892" h="137592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102514"/>
                              </a:lnTo>
                              <a:cubicBezTo>
                                <a:pt x="97892" y="127292"/>
                                <a:pt x="90538" y="137592"/>
                                <a:pt x="60287" y="137592"/>
                              </a:cubicBezTo>
                              <a:lnTo>
                                <a:pt x="11125" y="137592"/>
                              </a:lnTo>
                              <a:lnTo>
                                <a:pt x="11125" y="116802"/>
                              </a:lnTo>
                              <a:lnTo>
                                <a:pt x="57557" y="116802"/>
                              </a:lnTo>
                              <a:cubicBezTo>
                                <a:pt x="69533" y="116802"/>
                                <a:pt x="73520" y="113436"/>
                                <a:pt x="73520" y="101054"/>
                              </a:cubicBezTo>
                              <a:lnTo>
                                <a:pt x="7352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89"/>
                      <wps:cNvSpPr>
                        <a:spLocks/>
                      </wps:cNvSpPr>
                      <wps:spPr bwMode="auto">
                        <a:xfrm>
                          <a:off x="23044" y="1413"/>
                          <a:ext cx="517" cy="979"/>
                        </a:xfrm>
                        <a:custGeom>
                          <a:avLst/>
                          <a:gdLst>
                            <a:gd name="T0" fmla="*/ 37808 w 51670"/>
                            <a:gd name="T1" fmla="*/ 0 h 97904"/>
                            <a:gd name="T2" fmla="*/ 51670 w 51670"/>
                            <a:gd name="T3" fmla="*/ 0 h 97904"/>
                            <a:gd name="T4" fmla="*/ 51670 w 51670"/>
                            <a:gd name="T5" fmla="*/ 20815 h 97904"/>
                            <a:gd name="T6" fmla="*/ 40538 w 51670"/>
                            <a:gd name="T7" fmla="*/ 20815 h 97904"/>
                            <a:gd name="T8" fmla="*/ 24359 w 51670"/>
                            <a:gd name="T9" fmla="*/ 36563 h 97904"/>
                            <a:gd name="T10" fmla="*/ 24359 w 51670"/>
                            <a:gd name="T11" fmla="*/ 61341 h 97904"/>
                            <a:gd name="T12" fmla="*/ 40538 w 51670"/>
                            <a:gd name="T13" fmla="*/ 77089 h 97904"/>
                            <a:gd name="T14" fmla="*/ 51670 w 51670"/>
                            <a:gd name="T15" fmla="*/ 77089 h 97904"/>
                            <a:gd name="T16" fmla="*/ 51670 w 51670"/>
                            <a:gd name="T17" fmla="*/ 97904 h 97904"/>
                            <a:gd name="T18" fmla="*/ 37808 w 51670"/>
                            <a:gd name="T19" fmla="*/ 97904 h 97904"/>
                            <a:gd name="T20" fmla="*/ 0 w 51670"/>
                            <a:gd name="T21" fmla="*/ 62801 h 97904"/>
                            <a:gd name="T22" fmla="*/ 0 w 51670"/>
                            <a:gd name="T23" fmla="*/ 35090 h 97904"/>
                            <a:gd name="T24" fmla="*/ 37808 w 51670"/>
                            <a:gd name="T25" fmla="*/ 0 h 97904"/>
                            <a:gd name="T26" fmla="*/ 0 w 51670"/>
                            <a:gd name="T27" fmla="*/ 0 h 97904"/>
                            <a:gd name="T28" fmla="*/ 51670 w 5167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1670" h="97904">
                              <a:moveTo>
                                <a:pt x="37808" y="0"/>
                              </a:moveTo>
                              <a:lnTo>
                                <a:pt x="51670" y="0"/>
                              </a:lnTo>
                              <a:lnTo>
                                <a:pt x="51670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562" y="20815"/>
                                <a:pt x="24359" y="24155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562" y="77089"/>
                                <a:pt x="40538" y="77089"/>
                              </a:cubicBezTo>
                              <a:lnTo>
                                <a:pt x="51670" y="77089"/>
                              </a:lnTo>
                              <a:lnTo>
                                <a:pt x="5167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17"/>
                                <a:pt x="0" y="62801"/>
                              </a:cubicBezTo>
                              <a:lnTo>
                                <a:pt x="0" y="35090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90"/>
                      <wps:cNvSpPr>
                        <a:spLocks/>
                      </wps:cNvSpPr>
                      <wps:spPr bwMode="auto">
                        <a:xfrm>
                          <a:off x="23561" y="1413"/>
                          <a:ext cx="516" cy="979"/>
                        </a:xfrm>
                        <a:custGeom>
                          <a:avLst/>
                          <a:gdLst>
                            <a:gd name="T0" fmla="*/ 0 w 51670"/>
                            <a:gd name="T1" fmla="*/ 0 h 97904"/>
                            <a:gd name="T2" fmla="*/ 13862 w 51670"/>
                            <a:gd name="T3" fmla="*/ 0 h 97904"/>
                            <a:gd name="T4" fmla="*/ 51670 w 51670"/>
                            <a:gd name="T5" fmla="*/ 35090 h 97904"/>
                            <a:gd name="T6" fmla="*/ 51670 w 51670"/>
                            <a:gd name="T7" fmla="*/ 62801 h 97904"/>
                            <a:gd name="T8" fmla="*/ 13862 w 51670"/>
                            <a:gd name="T9" fmla="*/ 97904 h 97904"/>
                            <a:gd name="T10" fmla="*/ 0 w 51670"/>
                            <a:gd name="T11" fmla="*/ 97904 h 97904"/>
                            <a:gd name="T12" fmla="*/ 0 w 51670"/>
                            <a:gd name="T13" fmla="*/ 77089 h 97904"/>
                            <a:gd name="T14" fmla="*/ 11132 w 51670"/>
                            <a:gd name="T15" fmla="*/ 77089 h 97904"/>
                            <a:gd name="T16" fmla="*/ 27312 w 51670"/>
                            <a:gd name="T17" fmla="*/ 61341 h 97904"/>
                            <a:gd name="T18" fmla="*/ 27312 w 51670"/>
                            <a:gd name="T19" fmla="*/ 36563 h 97904"/>
                            <a:gd name="T20" fmla="*/ 11132 w 51670"/>
                            <a:gd name="T21" fmla="*/ 20815 h 97904"/>
                            <a:gd name="T22" fmla="*/ 0 w 51670"/>
                            <a:gd name="T23" fmla="*/ 20815 h 97904"/>
                            <a:gd name="T24" fmla="*/ 0 w 51670"/>
                            <a:gd name="T25" fmla="*/ 0 h 97904"/>
                            <a:gd name="T26" fmla="*/ 0 w 51670"/>
                            <a:gd name="T27" fmla="*/ 0 h 97904"/>
                            <a:gd name="T28" fmla="*/ 51670 w 5167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1670" h="97904">
                              <a:moveTo>
                                <a:pt x="0" y="0"/>
                              </a:moveTo>
                              <a:lnTo>
                                <a:pt x="13862" y="0"/>
                              </a:lnTo>
                              <a:cubicBezTo>
                                <a:pt x="44329" y="0"/>
                                <a:pt x="51670" y="10516"/>
                                <a:pt x="51670" y="35090"/>
                              </a:cubicBezTo>
                              <a:lnTo>
                                <a:pt x="51670" y="62801"/>
                              </a:lnTo>
                              <a:cubicBezTo>
                                <a:pt x="51670" y="87617"/>
                                <a:pt x="44329" y="97904"/>
                                <a:pt x="13862" y="97904"/>
                              </a:cubicBez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11132" y="77089"/>
                              </a:lnTo>
                              <a:cubicBezTo>
                                <a:pt x="23527" y="77089"/>
                                <a:pt x="27312" y="73749"/>
                                <a:pt x="27312" y="61341"/>
                              </a:cubicBezTo>
                              <a:lnTo>
                                <a:pt x="27312" y="36563"/>
                              </a:lnTo>
                              <a:cubicBezTo>
                                <a:pt x="27312" y="24155"/>
                                <a:pt x="23527" y="20815"/>
                                <a:pt x="11132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91"/>
                      <wps:cNvSpPr>
                        <a:spLocks/>
                      </wps:cNvSpPr>
                      <wps:spPr bwMode="auto">
                        <a:xfrm>
                          <a:off x="24319" y="1413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24359 w 97892"/>
                            <a:gd name="T3" fmla="*/ 0 h 97904"/>
                            <a:gd name="T4" fmla="*/ 24359 w 97892"/>
                            <a:gd name="T5" fmla="*/ 61341 h 97904"/>
                            <a:gd name="T6" fmla="*/ 40539 w 97892"/>
                            <a:gd name="T7" fmla="*/ 77089 h 97904"/>
                            <a:gd name="T8" fmla="*/ 73520 w 97892"/>
                            <a:gd name="T9" fmla="*/ 77089 h 97904"/>
                            <a:gd name="T10" fmla="*/ 73520 w 97892"/>
                            <a:gd name="T11" fmla="*/ 0 h 97904"/>
                            <a:gd name="T12" fmla="*/ 97892 w 97892"/>
                            <a:gd name="T13" fmla="*/ 0 h 97904"/>
                            <a:gd name="T14" fmla="*/ 97892 w 97892"/>
                            <a:gd name="T15" fmla="*/ 97904 h 97904"/>
                            <a:gd name="T16" fmla="*/ 37808 w 97892"/>
                            <a:gd name="T17" fmla="*/ 97904 h 97904"/>
                            <a:gd name="T18" fmla="*/ 0 w 97892"/>
                            <a:gd name="T19" fmla="*/ 62802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92"/>
                      <wps:cNvSpPr>
                        <a:spLocks/>
                      </wps:cNvSpPr>
                      <wps:spPr bwMode="auto">
                        <a:xfrm>
                          <a:off x="25594" y="1413"/>
                          <a:ext cx="798" cy="979"/>
                        </a:xfrm>
                        <a:custGeom>
                          <a:avLst/>
                          <a:gdLst>
                            <a:gd name="T0" fmla="*/ 0 w 79820"/>
                            <a:gd name="T1" fmla="*/ 0 h 97904"/>
                            <a:gd name="T2" fmla="*/ 42011 w 79820"/>
                            <a:gd name="T3" fmla="*/ 0 h 97904"/>
                            <a:gd name="T4" fmla="*/ 79820 w 79820"/>
                            <a:gd name="T5" fmla="*/ 35090 h 97904"/>
                            <a:gd name="T6" fmla="*/ 55461 w 79820"/>
                            <a:gd name="T7" fmla="*/ 35090 h 97904"/>
                            <a:gd name="T8" fmla="*/ 39281 w 79820"/>
                            <a:gd name="T9" fmla="*/ 20815 h 97904"/>
                            <a:gd name="T10" fmla="*/ 24371 w 79820"/>
                            <a:gd name="T11" fmla="*/ 20815 h 97904"/>
                            <a:gd name="T12" fmla="*/ 24371 w 79820"/>
                            <a:gd name="T13" fmla="*/ 97904 h 97904"/>
                            <a:gd name="T14" fmla="*/ 0 w 79820"/>
                            <a:gd name="T15" fmla="*/ 97904 h 97904"/>
                            <a:gd name="T16" fmla="*/ 0 w 79820"/>
                            <a:gd name="T17" fmla="*/ 0 h 97904"/>
                            <a:gd name="T18" fmla="*/ 0 w 79820"/>
                            <a:gd name="T19" fmla="*/ 0 h 97904"/>
                            <a:gd name="T20" fmla="*/ 79820 w 79820"/>
                            <a:gd name="T2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79820" h="97904">
                              <a:moveTo>
                                <a:pt x="0" y="0"/>
                              </a:moveTo>
                              <a:lnTo>
                                <a:pt x="42011" y="0"/>
                              </a:lnTo>
                              <a:cubicBezTo>
                                <a:pt x="72263" y="0"/>
                                <a:pt x="79820" y="10516"/>
                                <a:pt x="79820" y="35090"/>
                              </a:cubicBezTo>
                              <a:lnTo>
                                <a:pt x="55461" y="35090"/>
                              </a:lnTo>
                              <a:cubicBezTo>
                                <a:pt x="55677" y="26695"/>
                                <a:pt x="52095" y="20815"/>
                                <a:pt x="39281" y="20815"/>
                              </a:cubicBezTo>
                              <a:lnTo>
                                <a:pt x="24371" y="20815"/>
                              </a:lnTo>
                              <a:lnTo>
                                <a:pt x="24371" y="97904"/>
                              </a:lnTo>
                              <a:lnTo>
                                <a:pt x="0" y="979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Shape 93"/>
                      <wps:cNvSpPr>
                        <a:spLocks/>
                      </wps:cNvSpPr>
                      <wps:spPr bwMode="auto">
                        <a:xfrm>
                          <a:off x="13262" y="3417"/>
                          <a:ext cx="499" cy="979"/>
                        </a:xfrm>
                        <a:custGeom>
                          <a:avLst/>
                          <a:gdLst>
                            <a:gd name="T0" fmla="*/ 37808 w 49885"/>
                            <a:gd name="T1" fmla="*/ 0 h 97904"/>
                            <a:gd name="T2" fmla="*/ 49885 w 49885"/>
                            <a:gd name="T3" fmla="*/ 0 h 97904"/>
                            <a:gd name="T4" fmla="*/ 49885 w 49885"/>
                            <a:gd name="T5" fmla="*/ 20815 h 97904"/>
                            <a:gd name="T6" fmla="*/ 40538 w 49885"/>
                            <a:gd name="T7" fmla="*/ 20815 h 97904"/>
                            <a:gd name="T8" fmla="*/ 24359 w 49885"/>
                            <a:gd name="T9" fmla="*/ 36563 h 97904"/>
                            <a:gd name="T10" fmla="*/ 24359 w 49885"/>
                            <a:gd name="T11" fmla="*/ 61341 h 97904"/>
                            <a:gd name="T12" fmla="*/ 40538 w 49885"/>
                            <a:gd name="T13" fmla="*/ 77089 h 97904"/>
                            <a:gd name="T14" fmla="*/ 49885 w 49885"/>
                            <a:gd name="T15" fmla="*/ 77089 h 97904"/>
                            <a:gd name="T16" fmla="*/ 49885 w 49885"/>
                            <a:gd name="T17" fmla="*/ 97904 h 97904"/>
                            <a:gd name="T18" fmla="*/ 37808 w 49885"/>
                            <a:gd name="T19" fmla="*/ 97904 h 97904"/>
                            <a:gd name="T20" fmla="*/ 0 w 49885"/>
                            <a:gd name="T21" fmla="*/ 62802 h 97904"/>
                            <a:gd name="T22" fmla="*/ 0 w 49885"/>
                            <a:gd name="T23" fmla="*/ 35103 h 97904"/>
                            <a:gd name="T24" fmla="*/ 37808 w 49885"/>
                            <a:gd name="T25" fmla="*/ 0 h 97904"/>
                            <a:gd name="T26" fmla="*/ 0 w 49885"/>
                            <a:gd name="T27" fmla="*/ 0 h 97904"/>
                            <a:gd name="T28" fmla="*/ 49885 w 49885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9885" h="97904">
                              <a:moveTo>
                                <a:pt x="37808" y="0"/>
                              </a:moveTo>
                              <a:lnTo>
                                <a:pt x="49885" y="0"/>
                              </a:lnTo>
                              <a:lnTo>
                                <a:pt x="49885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143" y="20815"/>
                                <a:pt x="24359" y="24156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8" y="77089"/>
                              </a:cubicBezTo>
                              <a:lnTo>
                                <a:pt x="49885" y="77089"/>
                              </a:lnTo>
                              <a:lnTo>
                                <a:pt x="49885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05"/>
                                <a:pt x="0" y="62802"/>
                              </a:cubicBezTo>
                              <a:lnTo>
                                <a:pt x="0" y="35103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Shape 94"/>
                      <wps:cNvSpPr>
                        <a:spLocks/>
                      </wps:cNvSpPr>
                      <wps:spPr bwMode="auto">
                        <a:xfrm>
                          <a:off x="13761" y="3041"/>
                          <a:ext cx="499" cy="1355"/>
                        </a:xfrm>
                        <a:custGeom>
                          <a:avLst/>
                          <a:gdLst>
                            <a:gd name="T0" fmla="*/ 25527 w 49886"/>
                            <a:gd name="T1" fmla="*/ 0 h 135509"/>
                            <a:gd name="T2" fmla="*/ 49886 w 49886"/>
                            <a:gd name="T3" fmla="*/ 0 h 135509"/>
                            <a:gd name="T4" fmla="*/ 49886 w 49886"/>
                            <a:gd name="T5" fmla="*/ 135509 h 135509"/>
                            <a:gd name="T6" fmla="*/ 0 w 49886"/>
                            <a:gd name="T7" fmla="*/ 135509 h 135509"/>
                            <a:gd name="T8" fmla="*/ 0 w 49886"/>
                            <a:gd name="T9" fmla="*/ 114694 h 135509"/>
                            <a:gd name="T10" fmla="*/ 25527 w 49886"/>
                            <a:gd name="T11" fmla="*/ 114694 h 135509"/>
                            <a:gd name="T12" fmla="*/ 25527 w 49886"/>
                            <a:gd name="T13" fmla="*/ 58420 h 135509"/>
                            <a:gd name="T14" fmla="*/ 0 w 49886"/>
                            <a:gd name="T15" fmla="*/ 58420 h 135509"/>
                            <a:gd name="T16" fmla="*/ 0 w 49886"/>
                            <a:gd name="T17" fmla="*/ 37605 h 135509"/>
                            <a:gd name="T18" fmla="*/ 25527 w 49886"/>
                            <a:gd name="T19" fmla="*/ 37605 h 135509"/>
                            <a:gd name="T20" fmla="*/ 25527 w 49886"/>
                            <a:gd name="T21" fmla="*/ 0 h 135509"/>
                            <a:gd name="T22" fmla="*/ 0 w 49886"/>
                            <a:gd name="T23" fmla="*/ 0 h 135509"/>
                            <a:gd name="T24" fmla="*/ 49886 w 49886"/>
                            <a:gd name="T25" fmla="*/ 135509 h 135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49886" h="135509">
                              <a:moveTo>
                                <a:pt x="25527" y="0"/>
                              </a:moveTo>
                              <a:lnTo>
                                <a:pt x="49886" y="0"/>
                              </a:lnTo>
                              <a:lnTo>
                                <a:pt x="49886" y="135509"/>
                              </a:lnTo>
                              <a:lnTo>
                                <a:pt x="0" y="135509"/>
                              </a:lnTo>
                              <a:lnTo>
                                <a:pt x="0" y="114694"/>
                              </a:lnTo>
                              <a:lnTo>
                                <a:pt x="25527" y="114694"/>
                              </a:lnTo>
                              <a:lnTo>
                                <a:pt x="25527" y="58420"/>
                              </a:lnTo>
                              <a:lnTo>
                                <a:pt x="0" y="58420"/>
                              </a:lnTo>
                              <a:lnTo>
                                <a:pt x="0" y="37605"/>
                              </a:lnTo>
                              <a:lnTo>
                                <a:pt x="25527" y="37605"/>
                              </a:lnTo>
                              <a:lnTo>
                                <a:pt x="25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Shape 95"/>
                      <wps:cNvSpPr>
                        <a:spLocks/>
                      </wps:cNvSpPr>
                      <wps:spPr bwMode="auto">
                        <a:xfrm>
                          <a:off x="14462" y="3417"/>
                          <a:ext cx="397" cy="979"/>
                        </a:xfrm>
                        <a:custGeom>
                          <a:avLst/>
                          <a:gdLst>
                            <a:gd name="T0" fmla="*/ 0 w 39700"/>
                            <a:gd name="T1" fmla="*/ 0 h 97904"/>
                            <a:gd name="T2" fmla="*/ 39700 w 39700"/>
                            <a:gd name="T3" fmla="*/ 0 h 97904"/>
                            <a:gd name="T4" fmla="*/ 39700 w 39700"/>
                            <a:gd name="T5" fmla="*/ 97904 h 97904"/>
                            <a:gd name="T6" fmla="*/ 15341 w 39700"/>
                            <a:gd name="T7" fmla="*/ 97904 h 97904"/>
                            <a:gd name="T8" fmla="*/ 15341 w 39700"/>
                            <a:gd name="T9" fmla="*/ 20803 h 97904"/>
                            <a:gd name="T10" fmla="*/ 0 w 39700"/>
                            <a:gd name="T11" fmla="*/ 20803 h 97904"/>
                            <a:gd name="T12" fmla="*/ 0 w 39700"/>
                            <a:gd name="T13" fmla="*/ 0 h 97904"/>
                            <a:gd name="T14" fmla="*/ 0 w 39700"/>
                            <a:gd name="T15" fmla="*/ 0 h 97904"/>
                            <a:gd name="T16" fmla="*/ 39700 w 39700"/>
                            <a:gd name="T1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39700" h="97904">
                              <a:moveTo>
                                <a:pt x="0" y="0"/>
                              </a:moveTo>
                              <a:lnTo>
                                <a:pt x="39700" y="0"/>
                              </a:lnTo>
                              <a:lnTo>
                                <a:pt x="39700" y="97904"/>
                              </a:lnTo>
                              <a:lnTo>
                                <a:pt x="15341" y="97904"/>
                              </a:lnTo>
                              <a:lnTo>
                                <a:pt x="15341" y="20803"/>
                              </a:lnTo>
                              <a:lnTo>
                                <a:pt x="0" y="20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Shape 2762"/>
                      <wps:cNvSpPr>
                        <a:spLocks/>
                      </wps:cNvSpPr>
                      <wps:spPr bwMode="auto">
                        <a:xfrm>
                          <a:off x="14615" y="3041"/>
                          <a:ext cx="244" cy="227"/>
                        </a:xfrm>
                        <a:custGeom>
                          <a:avLst/>
                          <a:gdLst>
                            <a:gd name="T0" fmla="*/ 0 w 24359"/>
                            <a:gd name="T1" fmla="*/ 0 h 22695"/>
                            <a:gd name="T2" fmla="*/ 24359 w 24359"/>
                            <a:gd name="T3" fmla="*/ 0 h 22695"/>
                            <a:gd name="T4" fmla="*/ 24359 w 24359"/>
                            <a:gd name="T5" fmla="*/ 22695 h 22695"/>
                            <a:gd name="T6" fmla="*/ 0 w 24359"/>
                            <a:gd name="T7" fmla="*/ 22695 h 22695"/>
                            <a:gd name="T8" fmla="*/ 0 w 24359"/>
                            <a:gd name="T9" fmla="*/ 0 h 22695"/>
                            <a:gd name="T10" fmla="*/ 0 w 24359"/>
                            <a:gd name="T11" fmla="*/ 0 h 22695"/>
                            <a:gd name="T12" fmla="*/ 24359 w 24359"/>
                            <a:gd name="T13" fmla="*/ 22695 h 226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359" h="22695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22695"/>
                              </a:lnTo>
                              <a:lnTo>
                                <a:pt x="0" y="226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Shape 2763"/>
                      <wps:cNvSpPr>
                        <a:spLocks/>
                      </wps:cNvSpPr>
                      <wps:spPr bwMode="auto">
                        <a:xfrm>
                          <a:off x="15228" y="4585"/>
                          <a:ext cx="378" cy="208"/>
                        </a:xfrm>
                        <a:custGeom>
                          <a:avLst/>
                          <a:gdLst>
                            <a:gd name="T0" fmla="*/ 0 w 37814"/>
                            <a:gd name="T1" fmla="*/ 0 h 20790"/>
                            <a:gd name="T2" fmla="*/ 37814 w 37814"/>
                            <a:gd name="T3" fmla="*/ 0 h 20790"/>
                            <a:gd name="T4" fmla="*/ 37814 w 37814"/>
                            <a:gd name="T5" fmla="*/ 20790 h 20790"/>
                            <a:gd name="T6" fmla="*/ 0 w 37814"/>
                            <a:gd name="T7" fmla="*/ 20790 h 20790"/>
                            <a:gd name="T8" fmla="*/ 0 w 37814"/>
                            <a:gd name="T9" fmla="*/ 0 h 20790"/>
                            <a:gd name="T10" fmla="*/ 0 w 37814"/>
                            <a:gd name="T11" fmla="*/ 0 h 20790"/>
                            <a:gd name="T12" fmla="*/ 37814 w 37814"/>
                            <a:gd name="T13" fmla="*/ 20790 h 20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7814" h="20790">
                              <a:moveTo>
                                <a:pt x="0" y="0"/>
                              </a:moveTo>
                              <a:lnTo>
                                <a:pt x="37814" y="0"/>
                              </a:lnTo>
                              <a:lnTo>
                                <a:pt x="37814" y="20790"/>
                              </a:lnTo>
                              <a:lnTo>
                                <a:pt x="0" y="207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Shape 98"/>
                      <wps:cNvSpPr>
                        <a:spLocks/>
                      </wps:cNvSpPr>
                      <wps:spPr bwMode="auto">
                        <a:xfrm>
                          <a:off x="15117" y="3417"/>
                          <a:ext cx="489" cy="979"/>
                        </a:xfrm>
                        <a:custGeom>
                          <a:avLst/>
                          <a:gdLst>
                            <a:gd name="T0" fmla="*/ 37808 w 48940"/>
                            <a:gd name="T1" fmla="*/ 0 h 97904"/>
                            <a:gd name="T2" fmla="*/ 48940 w 48940"/>
                            <a:gd name="T3" fmla="*/ 0 h 97904"/>
                            <a:gd name="T4" fmla="*/ 48940 w 48940"/>
                            <a:gd name="T5" fmla="*/ 20815 h 97904"/>
                            <a:gd name="T6" fmla="*/ 40538 w 48940"/>
                            <a:gd name="T7" fmla="*/ 20815 h 97904"/>
                            <a:gd name="T8" fmla="*/ 24359 w 48940"/>
                            <a:gd name="T9" fmla="*/ 36563 h 97904"/>
                            <a:gd name="T10" fmla="*/ 24359 w 48940"/>
                            <a:gd name="T11" fmla="*/ 61341 h 97904"/>
                            <a:gd name="T12" fmla="*/ 40538 w 48940"/>
                            <a:gd name="T13" fmla="*/ 77089 h 97904"/>
                            <a:gd name="T14" fmla="*/ 48940 w 48940"/>
                            <a:gd name="T15" fmla="*/ 77089 h 97904"/>
                            <a:gd name="T16" fmla="*/ 48940 w 48940"/>
                            <a:gd name="T17" fmla="*/ 97904 h 97904"/>
                            <a:gd name="T18" fmla="*/ 37808 w 48940"/>
                            <a:gd name="T19" fmla="*/ 97904 h 97904"/>
                            <a:gd name="T20" fmla="*/ 0 w 48940"/>
                            <a:gd name="T21" fmla="*/ 62802 h 97904"/>
                            <a:gd name="T22" fmla="*/ 0 w 48940"/>
                            <a:gd name="T23" fmla="*/ 35103 h 97904"/>
                            <a:gd name="T24" fmla="*/ 37808 w 48940"/>
                            <a:gd name="T25" fmla="*/ 0 h 97904"/>
                            <a:gd name="T26" fmla="*/ 0 w 48940"/>
                            <a:gd name="T27" fmla="*/ 0 h 97904"/>
                            <a:gd name="T28" fmla="*/ 48940 w 4894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8940" h="97904">
                              <a:moveTo>
                                <a:pt x="37808" y="0"/>
                              </a:moveTo>
                              <a:lnTo>
                                <a:pt x="48940" y="0"/>
                              </a:lnTo>
                              <a:lnTo>
                                <a:pt x="48940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143" y="20815"/>
                                <a:pt x="24359" y="24156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8" y="77089"/>
                              </a:cubicBezTo>
                              <a:lnTo>
                                <a:pt x="48940" y="77089"/>
                              </a:lnTo>
                              <a:lnTo>
                                <a:pt x="4894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05"/>
                                <a:pt x="0" y="62802"/>
                              </a:cubicBezTo>
                              <a:lnTo>
                                <a:pt x="0" y="35103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Shape 99"/>
                      <wps:cNvSpPr>
                        <a:spLocks/>
                      </wps:cNvSpPr>
                      <wps:spPr bwMode="auto">
                        <a:xfrm>
                          <a:off x="15606" y="3417"/>
                          <a:ext cx="490" cy="1376"/>
                        </a:xfrm>
                        <a:custGeom>
                          <a:avLst/>
                          <a:gdLst>
                            <a:gd name="T0" fmla="*/ 0 w 48939"/>
                            <a:gd name="T1" fmla="*/ 0 h 137592"/>
                            <a:gd name="T2" fmla="*/ 48939 w 48939"/>
                            <a:gd name="T3" fmla="*/ 0 h 137592"/>
                            <a:gd name="T4" fmla="*/ 48939 w 48939"/>
                            <a:gd name="T5" fmla="*/ 102514 h 137592"/>
                            <a:gd name="T6" fmla="*/ 11347 w 48939"/>
                            <a:gd name="T7" fmla="*/ 137592 h 137592"/>
                            <a:gd name="T8" fmla="*/ 0 w 48939"/>
                            <a:gd name="T9" fmla="*/ 137592 h 137592"/>
                            <a:gd name="T10" fmla="*/ 0 w 48939"/>
                            <a:gd name="T11" fmla="*/ 116802 h 137592"/>
                            <a:gd name="T12" fmla="*/ 8604 w 48939"/>
                            <a:gd name="T13" fmla="*/ 116802 h 137592"/>
                            <a:gd name="T14" fmla="*/ 24581 w 48939"/>
                            <a:gd name="T15" fmla="*/ 101054 h 137592"/>
                            <a:gd name="T16" fmla="*/ 24581 w 48939"/>
                            <a:gd name="T17" fmla="*/ 97904 h 137592"/>
                            <a:gd name="T18" fmla="*/ 0 w 48939"/>
                            <a:gd name="T19" fmla="*/ 97904 h 137592"/>
                            <a:gd name="T20" fmla="*/ 0 w 48939"/>
                            <a:gd name="T21" fmla="*/ 77089 h 137592"/>
                            <a:gd name="T22" fmla="*/ 24581 w 48939"/>
                            <a:gd name="T23" fmla="*/ 77089 h 137592"/>
                            <a:gd name="T24" fmla="*/ 24581 w 48939"/>
                            <a:gd name="T25" fmla="*/ 20815 h 137592"/>
                            <a:gd name="T26" fmla="*/ 0 w 48939"/>
                            <a:gd name="T27" fmla="*/ 20815 h 137592"/>
                            <a:gd name="T28" fmla="*/ 0 w 48939"/>
                            <a:gd name="T29" fmla="*/ 0 h 137592"/>
                            <a:gd name="T30" fmla="*/ 0 w 48939"/>
                            <a:gd name="T31" fmla="*/ 0 h 137592"/>
                            <a:gd name="T32" fmla="*/ 48939 w 48939"/>
                            <a:gd name="T33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48939" h="137592">
                              <a:moveTo>
                                <a:pt x="0" y="0"/>
                              </a:moveTo>
                              <a:lnTo>
                                <a:pt x="48939" y="0"/>
                              </a:lnTo>
                              <a:lnTo>
                                <a:pt x="48939" y="102514"/>
                              </a:lnTo>
                              <a:cubicBezTo>
                                <a:pt x="48939" y="127292"/>
                                <a:pt x="41586" y="137592"/>
                                <a:pt x="11347" y="137592"/>
                              </a:cubicBezTo>
                              <a:lnTo>
                                <a:pt x="0" y="137592"/>
                              </a:lnTo>
                              <a:lnTo>
                                <a:pt x="0" y="116802"/>
                              </a:lnTo>
                              <a:lnTo>
                                <a:pt x="8604" y="116802"/>
                              </a:lnTo>
                              <a:cubicBezTo>
                                <a:pt x="20580" y="116802"/>
                                <a:pt x="24581" y="113436"/>
                                <a:pt x="24581" y="101054"/>
                              </a:cubicBezTo>
                              <a:lnTo>
                                <a:pt x="24581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4581" y="77089"/>
                              </a:lnTo>
                              <a:lnTo>
                                <a:pt x="24581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Shape 100"/>
                      <wps:cNvSpPr>
                        <a:spLocks/>
                      </wps:cNvSpPr>
                      <wps:spPr bwMode="auto">
                        <a:xfrm>
                          <a:off x="16299" y="3417"/>
                          <a:ext cx="398" cy="979"/>
                        </a:xfrm>
                        <a:custGeom>
                          <a:avLst/>
                          <a:gdLst>
                            <a:gd name="T0" fmla="*/ 0 w 39713"/>
                            <a:gd name="T1" fmla="*/ 0 h 97904"/>
                            <a:gd name="T2" fmla="*/ 39713 w 39713"/>
                            <a:gd name="T3" fmla="*/ 0 h 97904"/>
                            <a:gd name="T4" fmla="*/ 39713 w 39713"/>
                            <a:gd name="T5" fmla="*/ 97904 h 97904"/>
                            <a:gd name="T6" fmla="*/ 15342 w 39713"/>
                            <a:gd name="T7" fmla="*/ 97904 h 97904"/>
                            <a:gd name="T8" fmla="*/ 15342 w 39713"/>
                            <a:gd name="T9" fmla="*/ 20803 h 97904"/>
                            <a:gd name="T10" fmla="*/ 0 w 39713"/>
                            <a:gd name="T11" fmla="*/ 20803 h 97904"/>
                            <a:gd name="T12" fmla="*/ 0 w 39713"/>
                            <a:gd name="T13" fmla="*/ 0 h 97904"/>
                            <a:gd name="T14" fmla="*/ 0 w 39713"/>
                            <a:gd name="T15" fmla="*/ 0 h 97904"/>
                            <a:gd name="T16" fmla="*/ 39713 w 39713"/>
                            <a:gd name="T1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39713" h="97904">
                              <a:moveTo>
                                <a:pt x="0" y="0"/>
                              </a:moveTo>
                              <a:lnTo>
                                <a:pt x="39713" y="0"/>
                              </a:lnTo>
                              <a:lnTo>
                                <a:pt x="39713" y="97904"/>
                              </a:lnTo>
                              <a:lnTo>
                                <a:pt x="15342" y="97904"/>
                              </a:lnTo>
                              <a:lnTo>
                                <a:pt x="15342" y="20803"/>
                              </a:lnTo>
                              <a:lnTo>
                                <a:pt x="0" y="20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Shape 2764"/>
                      <wps:cNvSpPr>
                        <a:spLocks/>
                      </wps:cNvSpPr>
                      <wps:spPr bwMode="auto">
                        <a:xfrm>
                          <a:off x="16453" y="3041"/>
                          <a:ext cx="244" cy="227"/>
                        </a:xfrm>
                        <a:custGeom>
                          <a:avLst/>
                          <a:gdLst>
                            <a:gd name="T0" fmla="*/ 0 w 24371"/>
                            <a:gd name="T1" fmla="*/ 0 h 22695"/>
                            <a:gd name="T2" fmla="*/ 24371 w 24371"/>
                            <a:gd name="T3" fmla="*/ 0 h 22695"/>
                            <a:gd name="T4" fmla="*/ 24371 w 24371"/>
                            <a:gd name="T5" fmla="*/ 22695 h 22695"/>
                            <a:gd name="T6" fmla="*/ 0 w 24371"/>
                            <a:gd name="T7" fmla="*/ 22695 h 22695"/>
                            <a:gd name="T8" fmla="*/ 0 w 24371"/>
                            <a:gd name="T9" fmla="*/ 0 h 22695"/>
                            <a:gd name="T10" fmla="*/ 0 w 24371"/>
                            <a:gd name="T11" fmla="*/ 0 h 22695"/>
                            <a:gd name="T12" fmla="*/ 24371 w 24371"/>
                            <a:gd name="T13" fmla="*/ 22695 h 226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371" h="22695">
                              <a:moveTo>
                                <a:pt x="0" y="0"/>
                              </a:moveTo>
                              <a:lnTo>
                                <a:pt x="24371" y="0"/>
                              </a:lnTo>
                              <a:lnTo>
                                <a:pt x="24371" y="22695"/>
                              </a:lnTo>
                              <a:lnTo>
                                <a:pt x="0" y="226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Shape 102"/>
                      <wps:cNvSpPr>
                        <a:spLocks/>
                      </wps:cNvSpPr>
                      <wps:spPr bwMode="auto">
                        <a:xfrm>
                          <a:off x="16879" y="3163"/>
                          <a:ext cx="700" cy="1233"/>
                        </a:xfrm>
                        <a:custGeom>
                          <a:avLst/>
                          <a:gdLst>
                            <a:gd name="T0" fmla="*/ 15342 w 69952"/>
                            <a:gd name="T1" fmla="*/ 0 h 123304"/>
                            <a:gd name="T2" fmla="*/ 39700 w 69952"/>
                            <a:gd name="T3" fmla="*/ 0 h 123304"/>
                            <a:gd name="T4" fmla="*/ 39700 w 69952"/>
                            <a:gd name="T5" fmla="*/ 25400 h 123304"/>
                            <a:gd name="T6" fmla="*/ 69952 w 69952"/>
                            <a:gd name="T7" fmla="*/ 25400 h 123304"/>
                            <a:gd name="T8" fmla="*/ 69952 w 69952"/>
                            <a:gd name="T9" fmla="*/ 46215 h 123304"/>
                            <a:gd name="T10" fmla="*/ 39700 w 69952"/>
                            <a:gd name="T11" fmla="*/ 46215 h 123304"/>
                            <a:gd name="T12" fmla="*/ 39700 w 69952"/>
                            <a:gd name="T13" fmla="*/ 86741 h 123304"/>
                            <a:gd name="T14" fmla="*/ 55880 w 69952"/>
                            <a:gd name="T15" fmla="*/ 102489 h 123304"/>
                            <a:gd name="T16" fmla="*/ 69952 w 69952"/>
                            <a:gd name="T17" fmla="*/ 102489 h 123304"/>
                            <a:gd name="T18" fmla="*/ 69952 w 69952"/>
                            <a:gd name="T19" fmla="*/ 123304 h 123304"/>
                            <a:gd name="T20" fmla="*/ 53149 w 69952"/>
                            <a:gd name="T21" fmla="*/ 123304 h 123304"/>
                            <a:gd name="T22" fmla="*/ 15342 w 69952"/>
                            <a:gd name="T23" fmla="*/ 88202 h 123304"/>
                            <a:gd name="T24" fmla="*/ 15342 w 69952"/>
                            <a:gd name="T25" fmla="*/ 46215 h 123304"/>
                            <a:gd name="T26" fmla="*/ 0 w 69952"/>
                            <a:gd name="T27" fmla="*/ 46215 h 123304"/>
                            <a:gd name="T28" fmla="*/ 0 w 69952"/>
                            <a:gd name="T29" fmla="*/ 25400 h 123304"/>
                            <a:gd name="T30" fmla="*/ 15342 w 69952"/>
                            <a:gd name="T31" fmla="*/ 25400 h 123304"/>
                            <a:gd name="T32" fmla="*/ 15342 w 69952"/>
                            <a:gd name="T33" fmla="*/ 0 h 123304"/>
                            <a:gd name="T34" fmla="*/ 0 w 69952"/>
                            <a:gd name="T35" fmla="*/ 0 h 123304"/>
                            <a:gd name="T36" fmla="*/ 69952 w 69952"/>
                            <a:gd name="T37" fmla="*/ 123304 h 123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69952" h="123304">
                              <a:moveTo>
                                <a:pt x="15342" y="0"/>
                              </a:moveTo>
                              <a:lnTo>
                                <a:pt x="39700" y="0"/>
                              </a:lnTo>
                              <a:lnTo>
                                <a:pt x="39700" y="25400"/>
                              </a:lnTo>
                              <a:lnTo>
                                <a:pt x="69952" y="25400"/>
                              </a:lnTo>
                              <a:lnTo>
                                <a:pt x="69952" y="46215"/>
                              </a:lnTo>
                              <a:lnTo>
                                <a:pt x="39700" y="46215"/>
                              </a:lnTo>
                              <a:lnTo>
                                <a:pt x="39700" y="86741"/>
                              </a:lnTo>
                              <a:cubicBezTo>
                                <a:pt x="39700" y="99149"/>
                                <a:pt x="43485" y="102489"/>
                                <a:pt x="55880" y="102489"/>
                              </a:cubicBezTo>
                              <a:lnTo>
                                <a:pt x="69952" y="102489"/>
                              </a:lnTo>
                              <a:lnTo>
                                <a:pt x="69952" y="123304"/>
                              </a:lnTo>
                              <a:lnTo>
                                <a:pt x="53149" y="123304"/>
                              </a:lnTo>
                              <a:cubicBezTo>
                                <a:pt x="22695" y="123304"/>
                                <a:pt x="15342" y="113005"/>
                                <a:pt x="15342" y="88202"/>
                              </a:cubicBezTo>
                              <a:lnTo>
                                <a:pt x="15342" y="46215"/>
                              </a:lnTo>
                              <a:lnTo>
                                <a:pt x="0" y="46215"/>
                              </a:lnTo>
                              <a:lnTo>
                                <a:pt x="0" y="25400"/>
                              </a:lnTo>
                              <a:lnTo>
                                <a:pt x="15342" y="25400"/>
                              </a:lnTo>
                              <a:lnTo>
                                <a:pt x="1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Shape 103"/>
                      <wps:cNvSpPr>
                        <a:spLocks/>
                      </wps:cNvSpPr>
                      <wps:spPr bwMode="auto">
                        <a:xfrm>
                          <a:off x="17717" y="3793"/>
                          <a:ext cx="509" cy="603"/>
                        </a:xfrm>
                        <a:custGeom>
                          <a:avLst/>
                          <a:gdLst>
                            <a:gd name="T0" fmla="*/ 37808 w 50826"/>
                            <a:gd name="T1" fmla="*/ 0 h 60300"/>
                            <a:gd name="T2" fmla="*/ 50826 w 50826"/>
                            <a:gd name="T3" fmla="*/ 0 h 60300"/>
                            <a:gd name="T4" fmla="*/ 50826 w 50826"/>
                            <a:gd name="T5" fmla="*/ 18085 h 60300"/>
                            <a:gd name="T6" fmla="*/ 40538 w 50826"/>
                            <a:gd name="T7" fmla="*/ 18085 h 60300"/>
                            <a:gd name="T8" fmla="*/ 24359 w 50826"/>
                            <a:gd name="T9" fmla="*/ 26467 h 60300"/>
                            <a:gd name="T10" fmla="*/ 24359 w 50826"/>
                            <a:gd name="T11" fmla="*/ 31102 h 60300"/>
                            <a:gd name="T12" fmla="*/ 40538 w 50826"/>
                            <a:gd name="T13" fmla="*/ 39484 h 60300"/>
                            <a:gd name="T14" fmla="*/ 50826 w 50826"/>
                            <a:gd name="T15" fmla="*/ 39484 h 60300"/>
                            <a:gd name="T16" fmla="*/ 50826 w 50826"/>
                            <a:gd name="T17" fmla="*/ 60300 h 60300"/>
                            <a:gd name="T18" fmla="*/ 37808 w 50826"/>
                            <a:gd name="T19" fmla="*/ 60300 h 60300"/>
                            <a:gd name="T20" fmla="*/ 0 w 50826"/>
                            <a:gd name="T21" fmla="*/ 32563 h 60300"/>
                            <a:gd name="T22" fmla="*/ 0 w 50826"/>
                            <a:gd name="T23" fmla="*/ 27724 h 60300"/>
                            <a:gd name="T24" fmla="*/ 37808 w 50826"/>
                            <a:gd name="T25" fmla="*/ 0 h 60300"/>
                            <a:gd name="T26" fmla="*/ 0 w 50826"/>
                            <a:gd name="T27" fmla="*/ 0 h 60300"/>
                            <a:gd name="T28" fmla="*/ 50826 w 50826"/>
                            <a:gd name="T29" fmla="*/ 60300 h 60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0826" h="60300">
                              <a:moveTo>
                                <a:pt x="37808" y="0"/>
                              </a:moveTo>
                              <a:lnTo>
                                <a:pt x="50826" y="0"/>
                              </a:lnTo>
                              <a:lnTo>
                                <a:pt x="50826" y="18085"/>
                              </a:lnTo>
                              <a:lnTo>
                                <a:pt x="40538" y="18085"/>
                              </a:lnTo>
                              <a:cubicBezTo>
                                <a:pt x="28562" y="18085"/>
                                <a:pt x="24359" y="19736"/>
                                <a:pt x="24359" y="26467"/>
                              </a:cubicBezTo>
                              <a:lnTo>
                                <a:pt x="24359" y="31102"/>
                              </a:lnTo>
                              <a:cubicBezTo>
                                <a:pt x="24359" y="37821"/>
                                <a:pt x="28562" y="39484"/>
                                <a:pt x="40538" y="39484"/>
                              </a:cubicBezTo>
                              <a:lnTo>
                                <a:pt x="50826" y="39484"/>
                              </a:lnTo>
                              <a:lnTo>
                                <a:pt x="50826" y="60300"/>
                              </a:lnTo>
                              <a:lnTo>
                                <a:pt x="37808" y="60300"/>
                              </a:lnTo>
                              <a:cubicBezTo>
                                <a:pt x="7557" y="60300"/>
                                <a:pt x="0" y="51892"/>
                                <a:pt x="0" y="32563"/>
                              </a:cubicBezTo>
                              <a:lnTo>
                                <a:pt x="0" y="27724"/>
                              </a:lnTo>
                              <a:cubicBezTo>
                                <a:pt x="0" y="8407"/>
                                <a:pt x="7557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Shape 2765"/>
                      <wps:cNvSpPr>
                        <a:spLocks/>
                      </wps:cNvSpPr>
                      <wps:spPr bwMode="auto">
                        <a:xfrm>
                          <a:off x="17826" y="3417"/>
                          <a:ext cx="400" cy="208"/>
                        </a:xfrm>
                        <a:custGeom>
                          <a:avLst/>
                          <a:gdLst>
                            <a:gd name="T0" fmla="*/ 0 w 39916"/>
                            <a:gd name="T1" fmla="*/ 0 h 20815"/>
                            <a:gd name="T2" fmla="*/ 39916 w 39916"/>
                            <a:gd name="T3" fmla="*/ 0 h 20815"/>
                            <a:gd name="T4" fmla="*/ 39916 w 39916"/>
                            <a:gd name="T5" fmla="*/ 20815 h 20815"/>
                            <a:gd name="T6" fmla="*/ 0 w 39916"/>
                            <a:gd name="T7" fmla="*/ 20815 h 20815"/>
                            <a:gd name="T8" fmla="*/ 0 w 39916"/>
                            <a:gd name="T9" fmla="*/ 0 h 20815"/>
                            <a:gd name="T10" fmla="*/ 0 w 39916"/>
                            <a:gd name="T11" fmla="*/ 0 h 20815"/>
                            <a:gd name="T12" fmla="*/ 39916 w 39916"/>
                            <a:gd name="T13" fmla="*/ 20815 h 208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916" h="20815">
                              <a:moveTo>
                                <a:pt x="0" y="0"/>
                              </a:moveTo>
                              <a:lnTo>
                                <a:pt x="39916" y="0"/>
                              </a:lnTo>
                              <a:lnTo>
                                <a:pt x="39916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Shape 105"/>
                      <wps:cNvSpPr>
                        <a:spLocks/>
                      </wps:cNvSpPr>
                      <wps:spPr bwMode="auto">
                        <a:xfrm>
                          <a:off x="18226" y="3417"/>
                          <a:ext cx="508" cy="979"/>
                        </a:xfrm>
                        <a:custGeom>
                          <a:avLst/>
                          <a:gdLst>
                            <a:gd name="T0" fmla="*/ 0 w 50838"/>
                            <a:gd name="T1" fmla="*/ 0 h 97904"/>
                            <a:gd name="T2" fmla="*/ 13030 w 50838"/>
                            <a:gd name="T3" fmla="*/ 0 h 97904"/>
                            <a:gd name="T4" fmla="*/ 50838 w 50838"/>
                            <a:gd name="T5" fmla="*/ 35103 h 97904"/>
                            <a:gd name="T6" fmla="*/ 50838 w 50838"/>
                            <a:gd name="T7" fmla="*/ 97904 h 97904"/>
                            <a:gd name="T8" fmla="*/ 0 w 50838"/>
                            <a:gd name="T9" fmla="*/ 97904 h 97904"/>
                            <a:gd name="T10" fmla="*/ 0 w 50838"/>
                            <a:gd name="T11" fmla="*/ 77089 h 97904"/>
                            <a:gd name="T12" fmla="*/ 26467 w 50838"/>
                            <a:gd name="T13" fmla="*/ 77089 h 97904"/>
                            <a:gd name="T14" fmla="*/ 26467 w 50838"/>
                            <a:gd name="T15" fmla="*/ 55690 h 97904"/>
                            <a:gd name="T16" fmla="*/ 0 w 50838"/>
                            <a:gd name="T17" fmla="*/ 55690 h 97904"/>
                            <a:gd name="T18" fmla="*/ 0 w 50838"/>
                            <a:gd name="T19" fmla="*/ 37605 h 97904"/>
                            <a:gd name="T20" fmla="*/ 26467 w 50838"/>
                            <a:gd name="T21" fmla="*/ 37605 h 97904"/>
                            <a:gd name="T22" fmla="*/ 10299 w 50838"/>
                            <a:gd name="T23" fmla="*/ 20815 h 97904"/>
                            <a:gd name="T24" fmla="*/ 0 w 50838"/>
                            <a:gd name="T25" fmla="*/ 20815 h 97904"/>
                            <a:gd name="T26" fmla="*/ 0 w 50838"/>
                            <a:gd name="T27" fmla="*/ 0 h 97904"/>
                            <a:gd name="T28" fmla="*/ 0 w 50838"/>
                            <a:gd name="T29" fmla="*/ 0 h 97904"/>
                            <a:gd name="T30" fmla="*/ 50838 w 50838"/>
                            <a:gd name="T3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50838" h="97904">
                              <a:moveTo>
                                <a:pt x="0" y="0"/>
                              </a:moveTo>
                              <a:lnTo>
                                <a:pt x="13030" y="0"/>
                              </a:lnTo>
                              <a:cubicBezTo>
                                <a:pt x="43281" y="0"/>
                                <a:pt x="50838" y="10516"/>
                                <a:pt x="50838" y="35103"/>
                              </a:cubicBezTo>
                              <a:lnTo>
                                <a:pt x="50838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6467" y="77089"/>
                              </a:lnTo>
                              <a:lnTo>
                                <a:pt x="26467" y="55690"/>
                              </a:lnTo>
                              <a:lnTo>
                                <a:pt x="0" y="55690"/>
                              </a:lnTo>
                              <a:lnTo>
                                <a:pt x="0" y="37605"/>
                              </a:lnTo>
                              <a:lnTo>
                                <a:pt x="26467" y="37605"/>
                              </a:lnTo>
                              <a:cubicBezTo>
                                <a:pt x="26467" y="23533"/>
                                <a:pt x="22263" y="20815"/>
                                <a:pt x="10299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Shape 106"/>
                      <wps:cNvSpPr>
                        <a:spLocks/>
                      </wps:cNvSpPr>
                      <wps:spPr bwMode="auto">
                        <a:xfrm>
                          <a:off x="18994" y="3041"/>
                          <a:ext cx="544" cy="1355"/>
                        </a:xfrm>
                        <a:custGeom>
                          <a:avLst/>
                          <a:gdLst>
                            <a:gd name="T0" fmla="*/ 0 w 54407"/>
                            <a:gd name="T1" fmla="*/ 0 h 135509"/>
                            <a:gd name="T2" fmla="*/ 24371 w 54407"/>
                            <a:gd name="T3" fmla="*/ 0 h 135509"/>
                            <a:gd name="T4" fmla="*/ 24371 w 54407"/>
                            <a:gd name="T5" fmla="*/ 98946 h 135509"/>
                            <a:gd name="T6" fmla="*/ 40335 w 54407"/>
                            <a:gd name="T7" fmla="*/ 114694 h 135509"/>
                            <a:gd name="T8" fmla="*/ 54407 w 54407"/>
                            <a:gd name="T9" fmla="*/ 114694 h 135509"/>
                            <a:gd name="T10" fmla="*/ 54407 w 54407"/>
                            <a:gd name="T11" fmla="*/ 135509 h 135509"/>
                            <a:gd name="T12" fmla="*/ 37605 w 54407"/>
                            <a:gd name="T13" fmla="*/ 135509 h 135509"/>
                            <a:gd name="T14" fmla="*/ 0 w 54407"/>
                            <a:gd name="T15" fmla="*/ 100406 h 135509"/>
                            <a:gd name="T16" fmla="*/ 0 w 54407"/>
                            <a:gd name="T17" fmla="*/ 0 h 135509"/>
                            <a:gd name="T18" fmla="*/ 0 w 54407"/>
                            <a:gd name="T19" fmla="*/ 0 h 135509"/>
                            <a:gd name="T20" fmla="*/ 54407 w 54407"/>
                            <a:gd name="T21" fmla="*/ 135509 h 135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54407" h="135509">
                              <a:moveTo>
                                <a:pt x="0" y="0"/>
                              </a:moveTo>
                              <a:lnTo>
                                <a:pt x="24371" y="0"/>
                              </a:lnTo>
                              <a:lnTo>
                                <a:pt x="24371" y="98946"/>
                              </a:lnTo>
                              <a:cubicBezTo>
                                <a:pt x="24371" y="111354"/>
                                <a:pt x="28359" y="114694"/>
                                <a:pt x="40335" y="114694"/>
                              </a:cubicBezTo>
                              <a:lnTo>
                                <a:pt x="54407" y="114694"/>
                              </a:lnTo>
                              <a:lnTo>
                                <a:pt x="54407" y="135509"/>
                              </a:lnTo>
                              <a:lnTo>
                                <a:pt x="37605" y="135509"/>
                              </a:lnTo>
                              <a:cubicBezTo>
                                <a:pt x="7353" y="135509"/>
                                <a:pt x="0" y="125209"/>
                                <a:pt x="0" y="1004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Shape 107"/>
                      <wps:cNvSpPr>
                        <a:spLocks/>
                      </wps:cNvSpPr>
                      <wps:spPr bwMode="auto">
                        <a:xfrm>
                          <a:off x="20124" y="3041"/>
                          <a:ext cx="700" cy="1355"/>
                        </a:xfrm>
                        <a:custGeom>
                          <a:avLst/>
                          <a:gdLst>
                            <a:gd name="T0" fmla="*/ 53149 w 69952"/>
                            <a:gd name="T1" fmla="*/ 0 h 135509"/>
                            <a:gd name="T2" fmla="*/ 69952 w 69952"/>
                            <a:gd name="T3" fmla="*/ 0 h 135509"/>
                            <a:gd name="T4" fmla="*/ 69952 w 69952"/>
                            <a:gd name="T5" fmla="*/ 20815 h 135509"/>
                            <a:gd name="T6" fmla="*/ 55664 w 69952"/>
                            <a:gd name="T7" fmla="*/ 20815 h 135509"/>
                            <a:gd name="T8" fmla="*/ 39700 w 69952"/>
                            <a:gd name="T9" fmla="*/ 36563 h 135509"/>
                            <a:gd name="T10" fmla="*/ 39700 w 69952"/>
                            <a:gd name="T11" fmla="*/ 37605 h 135509"/>
                            <a:gd name="T12" fmla="*/ 69952 w 69952"/>
                            <a:gd name="T13" fmla="*/ 37605 h 135509"/>
                            <a:gd name="T14" fmla="*/ 69952 w 69952"/>
                            <a:gd name="T15" fmla="*/ 58420 h 135509"/>
                            <a:gd name="T16" fmla="*/ 39700 w 69952"/>
                            <a:gd name="T17" fmla="*/ 58420 h 135509"/>
                            <a:gd name="T18" fmla="*/ 39700 w 69952"/>
                            <a:gd name="T19" fmla="*/ 135509 h 135509"/>
                            <a:gd name="T20" fmla="*/ 15342 w 69952"/>
                            <a:gd name="T21" fmla="*/ 135509 h 135509"/>
                            <a:gd name="T22" fmla="*/ 15342 w 69952"/>
                            <a:gd name="T23" fmla="*/ 58420 h 135509"/>
                            <a:gd name="T24" fmla="*/ 0 w 69952"/>
                            <a:gd name="T25" fmla="*/ 58420 h 135509"/>
                            <a:gd name="T26" fmla="*/ 0 w 69952"/>
                            <a:gd name="T27" fmla="*/ 37605 h 135509"/>
                            <a:gd name="T28" fmla="*/ 15342 w 69952"/>
                            <a:gd name="T29" fmla="*/ 37605 h 135509"/>
                            <a:gd name="T30" fmla="*/ 15342 w 69952"/>
                            <a:gd name="T31" fmla="*/ 35103 h 135509"/>
                            <a:gd name="T32" fmla="*/ 53149 w 69952"/>
                            <a:gd name="T33" fmla="*/ 0 h 135509"/>
                            <a:gd name="T34" fmla="*/ 0 w 69952"/>
                            <a:gd name="T35" fmla="*/ 0 h 135509"/>
                            <a:gd name="T36" fmla="*/ 69952 w 69952"/>
                            <a:gd name="T37" fmla="*/ 135509 h 135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69952" h="135509">
                              <a:moveTo>
                                <a:pt x="53149" y="0"/>
                              </a:moveTo>
                              <a:lnTo>
                                <a:pt x="69952" y="0"/>
                              </a:lnTo>
                              <a:lnTo>
                                <a:pt x="69952" y="20815"/>
                              </a:lnTo>
                              <a:lnTo>
                                <a:pt x="55664" y="20815"/>
                              </a:lnTo>
                              <a:cubicBezTo>
                                <a:pt x="43688" y="20815"/>
                                <a:pt x="39700" y="24155"/>
                                <a:pt x="39700" y="36563"/>
                              </a:cubicBezTo>
                              <a:lnTo>
                                <a:pt x="39700" y="37605"/>
                              </a:lnTo>
                              <a:lnTo>
                                <a:pt x="69952" y="37605"/>
                              </a:lnTo>
                              <a:lnTo>
                                <a:pt x="69952" y="58420"/>
                              </a:lnTo>
                              <a:lnTo>
                                <a:pt x="39700" y="58420"/>
                              </a:lnTo>
                              <a:lnTo>
                                <a:pt x="39700" y="135509"/>
                              </a:lnTo>
                              <a:lnTo>
                                <a:pt x="15342" y="135509"/>
                              </a:lnTo>
                              <a:lnTo>
                                <a:pt x="15342" y="58420"/>
                              </a:lnTo>
                              <a:lnTo>
                                <a:pt x="0" y="58420"/>
                              </a:lnTo>
                              <a:lnTo>
                                <a:pt x="0" y="37605"/>
                              </a:lnTo>
                              <a:lnTo>
                                <a:pt x="15342" y="37605"/>
                              </a:lnTo>
                              <a:lnTo>
                                <a:pt x="15342" y="35103"/>
                              </a:lnTo>
                              <a:cubicBezTo>
                                <a:pt x="15342" y="10516"/>
                                <a:pt x="22695" y="0"/>
                                <a:pt x="531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Shape 108"/>
                      <wps:cNvSpPr>
                        <a:spLocks/>
                      </wps:cNvSpPr>
                      <wps:spPr bwMode="auto">
                        <a:xfrm>
                          <a:off x="20929" y="3417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24359 w 97892"/>
                            <a:gd name="T3" fmla="*/ 0 h 97904"/>
                            <a:gd name="T4" fmla="*/ 24359 w 97892"/>
                            <a:gd name="T5" fmla="*/ 61341 h 97904"/>
                            <a:gd name="T6" fmla="*/ 40539 w 97892"/>
                            <a:gd name="T7" fmla="*/ 77089 h 97904"/>
                            <a:gd name="T8" fmla="*/ 73520 w 97892"/>
                            <a:gd name="T9" fmla="*/ 77089 h 97904"/>
                            <a:gd name="T10" fmla="*/ 73520 w 97892"/>
                            <a:gd name="T11" fmla="*/ 0 h 97904"/>
                            <a:gd name="T12" fmla="*/ 97892 w 97892"/>
                            <a:gd name="T13" fmla="*/ 0 h 97904"/>
                            <a:gd name="T14" fmla="*/ 97892 w 97892"/>
                            <a:gd name="T15" fmla="*/ 97904 h 97904"/>
                            <a:gd name="T16" fmla="*/ 37808 w 97892"/>
                            <a:gd name="T17" fmla="*/ 97904 h 97904"/>
                            <a:gd name="T18" fmla="*/ 0 w 97892"/>
                            <a:gd name="T19" fmla="*/ 62802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Shape 109"/>
                      <wps:cNvSpPr>
                        <a:spLocks/>
                      </wps:cNvSpPr>
                      <wps:spPr bwMode="auto">
                        <a:xfrm>
                          <a:off x="22092" y="3163"/>
                          <a:ext cx="700" cy="1233"/>
                        </a:xfrm>
                        <a:custGeom>
                          <a:avLst/>
                          <a:gdLst>
                            <a:gd name="T0" fmla="*/ 15342 w 69952"/>
                            <a:gd name="T1" fmla="*/ 0 h 123304"/>
                            <a:gd name="T2" fmla="*/ 39700 w 69952"/>
                            <a:gd name="T3" fmla="*/ 0 h 123304"/>
                            <a:gd name="T4" fmla="*/ 39700 w 69952"/>
                            <a:gd name="T5" fmla="*/ 25400 h 123304"/>
                            <a:gd name="T6" fmla="*/ 69952 w 69952"/>
                            <a:gd name="T7" fmla="*/ 25400 h 123304"/>
                            <a:gd name="T8" fmla="*/ 69952 w 69952"/>
                            <a:gd name="T9" fmla="*/ 46215 h 123304"/>
                            <a:gd name="T10" fmla="*/ 39700 w 69952"/>
                            <a:gd name="T11" fmla="*/ 46215 h 123304"/>
                            <a:gd name="T12" fmla="*/ 39700 w 69952"/>
                            <a:gd name="T13" fmla="*/ 86741 h 123304"/>
                            <a:gd name="T14" fmla="*/ 55880 w 69952"/>
                            <a:gd name="T15" fmla="*/ 102489 h 123304"/>
                            <a:gd name="T16" fmla="*/ 69952 w 69952"/>
                            <a:gd name="T17" fmla="*/ 102489 h 123304"/>
                            <a:gd name="T18" fmla="*/ 69952 w 69952"/>
                            <a:gd name="T19" fmla="*/ 123304 h 123304"/>
                            <a:gd name="T20" fmla="*/ 53149 w 69952"/>
                            <a:gd name="T21" fmla="*/ 123304 h 123304"/>
                            <a:gd name="T22" fmla="*/ 15342 w 69952"/>
                            <a:gd name="T23" fmla="*/ 88202 h 123304"/>
                            <a:gd name="T24" fmla="*/ 15342 w 69952"/>
                            <a:gd name="T25" fmla="*/ 46215 h 123304"/>
                            <a:gd name="T26" fmla="*/ 0 w 69952"/>
                            <a:gd name="T27" fmla="*/ 46215 h 123304"/>
                            <a:gd name="T28" fmla="*/ 0 w 69952"/>
                            <a:gd name="T29" fmla="*/ 25400 h 123304"/>
                            <a:gd name="T30" fmla="*/ 15342 w 69952"/>
                            <a:gd name="T31" fmla="*/ 25400 h 123304"/>
                            <a:gd name="T32" fmla="*/ 15342 w 69952"/>
                            <a:gd name="T33" fmla="*/ 0 h 123304"/>
                            <a:gd name="T34" fmla="*/ 0 w 69952"/>
                            <a:gd name="T35" fmla="*/ 0 h 123304"/>
                            <a:gd name="T36" fmla="*/ 69952 w 69952"/>
                            <a:gd name="T37" fmla="*/ 123304 h 123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69952" h="123304">
                              <a:moveTo>
                                <a:pt x="15342" y="0"/>
                              </a:moveTo>
                              <a:lnTo>
                                <a:pt x="39700" y="0"/>
                              </a:lnTo>
                              <a:lnTo>
                                <a:pt x="39700" y="25400"/>
                              </a:lnTo>
                              <a:lnTo>
                                <a:pt x="69952" y="25400"/>
                              </a:lnTo>
                              <a:lnTo>
                                <a:pt x="69952" y="46215"/>
                              </a:lnTo>
                              <a:lnTo>
                                <a:pt x="39700" y="46215"/>
                              </a:lnTo>
                              <a:lnTo>
                                <a:pt x="39700" y="86741"/>
                              </a:lnTo>
                              <a:cubicBezTo>
                                <a:pt x="39700" y="99149"/>
                                <a:pt x="43485" y="102489"/>
                                <a:pt x="55880" y="102489"/>
                              </a:cubicBezTo>
                              <a:lnTo>
                                <a:pt x="69952" y="102489"/>
                              </a:lnTo>
                              <a:lnTo>
                                <a:pt x="69952" y="123304"/>
                              </a:lnTo>
                              <a:lnTo>
                                <a:pt x="53149" y="123304"/>
                              </a:lnTo>
                              <a:cubicBezTo>
                                <a:pt x="22695" y="123304"/>
                                <a:pt x="15342" y="113005"/>
                                <a:pt x="15342" y="88202"/>
                              </a:cubicBezTo>
                              <a:lnTo>
                                <a:pt x="15342" y="46215"/>
                              </a:lnTo>
                              <a:lnTo>
                                <a:pt x="0" y="46215"/>
                              </a:lnTo>
                              <a:lnTo>
                                <a:pt x="0" y="25400"/>
                              </a:lnTo>
                              <a:lnTo>
                                <a:pt x="15342" y="25400"/>
                              </a:lnTo>
                              <a:lnTo>
                                <a:pt x="1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Shape 110"/>
                      <wps:cNvSpPr>
                        <a:spLocks/>
                      </wps:cNvSpPr>
                      <wps:spPr bwMode="auto">
                        <a:xfrm>
                          <a:off x="22945" y="3417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24359 w 97892"/>
                            <a:gd name="T3" fmla="*/ 0 h 97904"/>
                            <a:gd name="T4" fmla="*/ 24359 w 97892"/>
                            <a:gd name="T5" fmla="*/ 61341 h 97904"/>
                            <a:gd name="T6" fmla="*/ 40539 w 97892"/>
                            <a:gd name="T7" fmla="*/ 77089 h 97904"/>
                            <a:gd name="T8" fmla="*/ 73520 w 97892"/>
                            <a:gd name="T9" fmla="*/ 77089 h 97904"/>
                            <a:gd name="T10" fmla="*/ 73520 w 97892"/>
                            <a:gd name="T11" fmla="*/ 0 h 97904"/>
                            <a:gd name="T12" fmla="*/ 97892 w 97892"/>
                            <a:gd name="T13" fmla="*/ 0 h 97904"/>
                            <a:gd name="T14" fmla="*/ 97892 w 97892"/>
                            <a:gd name="T15" fmla="*/ 97904 h 97904"/>
                            <a:gd name="T16" fmla="*/ 37808 w 97892"/>
                            <a:gd name="T17" fmla="*/ 97904 h 97904"/>
                            <a:gd name="T18" fmla="*/ 0 w 97892"/>
                            <a:gd name="T19" fmla="*/ 62802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Shape 111"/>
                      <wps:cNvSpPr>
                        <a:spLocks/>
                      </wps:cNvSpPr>
                      <wps:spPr bwMode="auto">
                        <a:xfrm>
                          <a:off x="24220" y="3417"/>
                          <a:ext cx="798" cy="979"/>
                        </a:xfrm>
                        <a:custGeom>
                          <a:avLst/>
                          <a:gdLst>
                            <a:gd name="T0" fmla="*/ 0 w 79820"/>
                            <a:gd name="T1" fmla="*/ 0 h 97904"/>
                            <a:gd name="T2" fmla="*/ 42012 w 79820"/>
                            <a:gd name="T3" fmla="*/ 0 h 97904"/>
                            <a:gd name="T4" fmla="*/ 79820 w 79820"/>
                            <a:gd name="T5" fmla="*/ 35103 h 97904"/>
                            <a:gd name="T6" fmla="*/ 55461 w 79820"/>
                            <a:gd name="T7" fmla="*/ 35103 h 97904"/>
                            <a:gd name="T8" fmla="*/ 39281 w 79820"/>
                            <a:gd name="T9" fmla="*/ 20815 h 97904"/>
                            <a:gd name="T10" fmla="*/ 24371 w 79820"/>
                            <a:gd name="T11" fmla="*/ 20815 h 97904"/>
                            <a:gd name="T12" fmla="*/ 24371 w 79820"/>
                            <a:gd name="T13" fmla="*/ 97904 h 97904"/>
                            <a:gd name="T14" fmla="*/ 0 w 79820"/>
                            <a:gd name="T15" fmla="*/ 97904 h 97904"/>
                            <a:gd name="T16" fmla="*/ 0 w 79820"/>
                            <a:gd name="T17" fmla="*/ 0 h 97904"/>
                            <a:gd name="T18" fmla="*/ 0 w 79820"/>
                            <a:gd name="T19" fmla="*/ 0 h 97904"/>
                            <a:gd name="T20" fmla="*/ 79820 w 79820"/>
                            <a:gd name="T2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79820" h="97904">
                              <a:moveTo>
                                <a:pt x="0" y="0"/>
                              </a:moveTo>
                              <a:lnTo>
                                <a:pt x="42012" y="0"/>
                              </a:lnTo>
                              <a:cubicBezTo>
                                <a:pt x="72263" y="0"/>
                                <a:pt x="79820" y="10516"/>
                                <a:pt x="79820" y="35103"/>
                              </a:cubicBezTo>
                              <a:lnTo>
                                <a:pt x="55461" y="35103"/>
                              </a:lnTo>
                              <a:cubicBezTo>
                                <a:pt x="55677" y="26695"/>
                                <a:pt x="52095" y="20815"/>
                                <a:pt x="39281" y="20815"/>
                              </a:cubicBezTo>
                              <a:lnTo>
                                <a:pt x="24371" y="20815"/>
                              </a:lnTo>
                              <a:lnTo>
                                <a:pt x="24371" y="97904"/>
                              </a:lnTo>
                              <a:lnTo>
                                <a:pt x="0" y="979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Shape 112"/>
                      <wps:cNvSpPr>
                        <a:spLocks/>
                      </wps:cNvSpPr>
                      <wps:spPr bwMode="auto">
                        <a:xfrm>
                          <a:off x="25104" y="3417"/>
                          <a:ext cx="499" cy="979"/>
                        </a:xfrm>
                        <a:custGeom>
                          <a:avLst/>
                          <a:gdLst>
                            <a:gd name="T0" fmla="*/ 37808 w 49886"/>
                            <a:gd name="T1" fmla="*/ 0 h 97904"/>
                            <a:gd name="T2" fmla="*/ 49886 w 49886"/>
                            <a:gd name="T3" fmla="*/ 0 h 97904"/>
                            <a:gd name="T4" fmla="*/ 49886 w 49886"/>
                            <a:gd name="T5" fmla="*/ 20815 h 97904"/>
                            <a:gd name="T6" fmla="*/ 40538 w 49886"/>
                            <a:gd name="T7" fmla="*/ 20815 h 97904"/>
                            <a:gd name="T8" fmla="*/ 24359 w 49886"/>
                            <a:gd name="T9" fmla="*/ 36563 h 97904"/>
                            <a:gd name="T10" fmla="*/ 24359 w 49886"/>
                            <a:gd name="T11" fmla="*/ 39916 h 97904"/>
                            <a:gd name="T12" fmla="*/ 49886 w 49886"/>
                            <a:gd name="T13" fmla="*/ 39916 h 97904"/>
                            <a:gd name="T14" fmla="*/ 49886 w 49886"/>
                            <a:gd name="T15" fmla="*/ 58001 h 97904"/>
                            <a:gd name="T16" fmla="*/ 24359 w 49886"/>
                            <a:gd name="T17" fmla="*/ 58001 h 97904"/>
                            <a:gd name="T18" fmla="*/ 24359 w 49886"/>
                            <a:gd name="T19" fmla="*/ 61341 h 97904"/>
                            <a:gd name="T20" fmla="*/ 40538 w 49886"/>
                            <a:gd name="T21" fmla="*/ 77102 h 97904"/>
                            <a:gd name="T22" fmla="*/ 49886 w 49886"/>
                            <a:gd name="T23" fmla="*/ 77102 h 97904"/>
                            <a:gd name="T24" fmla="*/ 49886 w 49886"/>
                            <a:gd name="T25" fmla="*/ 97904 h 97904"/>
                            <a:gd name="T26" fmla="*/ 37808 w 49886"/>
                            <a:gd name="T27" fmla="*/ 97904 h 97904"/>
                            <a:gd name="T28" fmla="*/ 0 w 49886"/>
                            <a:gd name="T29" fmla="*/ 62814 h 97904"/>
                            <a:gd name="T30" fmla="*/ 0 w 49886"/>
                            <a:gd name="T31" fmla="*/ 35103 h 97904"/>
                            <a:gd name="T32" fmla="*/ 37808 w 49886"/>
                            <a:gd name="T33" fmla="*/ 0 h 97904"/>
                            <a:gd name="T34" fmla="*/ 0 w 49886"/>
                            <a:gd name="T35" fmla="*/ 0 h 97904"/>
                            <a:gd name="T36" fmla="*/ 49886 w 49886"/>
                            <a:gd name="T3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49886" h="97904">
                              <a:moveTo>
                                <a:pt x="37808" y="0"/>
                              </a:moveTo>
                              <a:lnTo>
                                <a:pt x="49886" y="0"/>
                              </a:lnTo>
                              <a:lnTo>
                                <a:pt x="49886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562" y="20815"/>
                                <a:pt x="24359" y="24168"/>
                                <a:pt x="24359" y="36563"/>
                              </a:cubicBezTo>
                              <a:lnTo>
                                <a:pt x="24359" y="39916"/>
                              </a:lnTo>
                              <a:lnTo>
                                <a:pt x="49886" y="39916"/>
                              </a:lnTo>
                              <a:lnTo>
                                <a:pt x="49886" y="58001"/>
                              </a:lnTo>
                              <a:lnTo>
                                <a:pt x="24359" y="58001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562" y="77102"/>
                                <a:pt x="40538" y="77102"/>
                              </a:cubicBezTo>
                              <a:lnTo>
                                <a:pt x="49886" y="77102"/>
                              </a:lnTo>
                              <a:lnTo>
                                <a:pt x="49886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17"/>
                                <a:pt x="0" y="62814"/>
                              </a:cubicBezTo>
                              <a:lnTo>
                                <a:pt x="0" y="35103"/>
                              </a:lnTo>
                              <a:cubicBezTo>
                                <a:pt x="0" y="10528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Shape 2766"/>
                      <wps:cNvSpPr>
                        <a:spLocks/>
                      </wps:cNvSpPr>
                      <wps:spPr bwMode="auto">
                        <a:xfrm>
                          <a:off x="25603" y="4188"/>
                          <a:ext cx="446" cy="208"/>
                        </a:xfrm>
                        <a:custGeom>
                          <a:avLst/>
                          <a:gdLst>
                            <a:gd name="T0" fmla="*/ 0 w 44628"/>
                            <a:gd name="T1" fmla="*/ 0 h 20803"/>
                            <a:gd name="T2" fmla="*/ 44628 w 44628"/>
                            <a:gd name="T3" fmla="*/ 0 h 20803"/>
                            <a:gd name="T4" fmla="*/ 44628 w 44628"/>
                            <a:gd name="T5" fmla="*/ 20803 h 20803"/>
                            <a:gd name="T6" fmla="*/ 0 w 44628"/>
                            <a:gd name="T7" fmla="*/ 20803 h 20803"/>
                            <a:gd name="T8" fmla="*/ 0 w 44628"/>
                            <a:gd name="T9" fmla="*/ 0 h 20803"/>
                            <a:gd name="T10" fmla="*/ 0 w 44628"/>
                            <a:gd name="T11" fmla="*/ 0 h 20803"/>
                            <a:gd name="T12" fmla="*/ 44628 w 44628"/>
                            <a:gd name="T13" fmla="*/ 20803 h 20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4628" h="20803">
                              <a:moveTo>
                                <a:pt x="0" y="0"/>
                              </a:moveTo>
                              <a:lnTo>
                                <a:pt x="44628" y="0"/>
                              </a:lnTo>
                              <a:lnTo>
                                <a:pt x="44628" y="20803"/>
                              </a:lnTo>
                              <a:lnTo>
                                <a:pt x="0" y="208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Shape 114"/>
                      <wps:cNvSpPr>
                        <a:spLocks/>
                      </wps:cNvSpPr>
                      <wps:spPr bwMode="auto">
                        <a:xfrm>
                          <a:off x="25603" y="3417"/>
                          <a:ext cx="499" cy="580"/>
                        </a:xfrm>
                        <a:custGeom>
                          <a:avLst/>
                          <a:gdLst>
                            <a:gd name="T0" fmla="*/ 0 w 49885"/>
                            <a:gd name="T1" fmla="*/ 0 h 58001"/>
                            <a:gd name="T2" fmla="*/ 12078 w 49885"/>
                            <a:gd name="T3" fmla="*/ 0 h 58001"/>
                            <a:gd name="T4" fmla="*/ 49885 w 49885"/>
                            <a:gd name="T5" fmla="*/ 35103 h 58001"/>
                            <a:gd name="T6" fmla="*/ 49885 w 49885"/>
                            <a:gd name="T7" fmla="*/ 58001 h 58001"/>
                            <a:gd name="T8" fmla="*/ 0 w 49885"/>
                            <a:gd name="T9" fmla="*/ 58001 h 58001"/>
                            <a:gd name="T10" fmla="*/ 0 w 49885"/>
                            <a:gd name="T11" fmla="*/ 39916 h 58001"/>
                            <a:gd name="T12" fmla="*/ 25527 w 49885"/>
                            <a:gd name="T13" fmla="*/ 39916 h 58001"/>
                            <a:gd name="T14" fmla="*/ 25527 w 49885"/>
                            <a:gd name="T15" fmla="*/ 36563 h 58001"/>
                            <a:gd name="T16" fmla="*/ 9347 w 49885"/>
                            <a:gd name="T17" fmla="*/ 20815 h 58001"/>
                            <a:gd name="T18" fmla="*/ 0 w 49885"/>
                            <a:gd name="T19" fmla="*/ 20815 h 58001"/>
                            <a:gd name="T20" fmla="*/ 0 w 49885"/>
                            <a:gd name="T21" fmla="*/ 0 h 58001"/>
                            <a:gd name="T22" fmla="*/ 0 w 49885"/>
                            <a:gd name="T23" fmla="*/ 0 h 58001"/>
                            <a:gd name="T24" fmla="*/ 49885 w 49885"/>
                            <a:gd name="T25" fmla="*/ 58001 h 580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49885" h="58001">
                              <a:moveTo>
                                <a:pt x="0" y="0"/>
                              </a:moveTo>
                              <a:lnTo>
                                <a:pt x="12078" y="0"/>
                              </a:lnTo>
                              <a:cubicBezTo>
                                <a:pt x="42532" y="0"/>
                                <a:pt x="49885" y="10528"/>
                                <a:pt x="49885" y="35103"/>
                              </a:cubicBezTo>
                              <a:lnTo>
                                <a:pt x="49885" y="58001"/>
                              </a:lnTo>
                              <a:lnTo>
                                <a:pt x="0" y="58001"/>
                              </a:lnTo>
                              <a:lnTo>
                                <a:pt x="0" y="39916"/>
                              </a:lnTo>
                              <a:lnTo>
                                <a:pt x="25527" y="39916"/>
                              </a:lnTo>
                              <a:lnTo>
                                <a:pt x="25527" y="36563"/>
                              </a:lnTo>
                              <a:cubicBezTo>
                                <a:pt x="25527" y="24168"/>
                                <a:pt x="21742" y="20815"/>
                                <a:pt x="9347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C1E13" id="Group 7" o:spid="_x0000_s1026" style="position:absolute;margin-left:-6.75pt;margin-top:-16.9pt;width:132.6pt;height:46.1pt;z-index:251660800" coordsize="2639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">
              <v:shape id="Shape 69" o:spid="_x0000_s1027" style="position:absolute;left:467;top:7637;width:1684;height:1684;visibility:visible;mso-wrap-style:square;v-text-anchor:top" coordsize="168440,16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" path="m,l168440,r,168440l,xe" fillcolor="#ac132c" stroked="f" strokeweight="0">
                <v:stroke miterlimit="83231f" joinstyle="miter"/>
                <v:path arrowok="t" o:connecttype="custom" o:connectlocs="0,0;1684,0;1684,1684;0,0" o:connectangles="0,0,0,0" textboxrect="0,0,168440,168440"/>
              </v:shape>
              <v:shape id="Shape 2757" o:spid="_x0000_s1028" style="position:absolute;width:11764;height:5799;visibility:visible;mso-wrap-style:square;v-text-anchor:top" coordsize="1176414,57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" path="m,l1176414,r,579958l,579958,,e" fillcolor="#ac132c" stroked="f" strokeweight="0">
                <v:stroke miterlimit="83231f" joinstyle="miter"/>
                <v:path arrowok="t" o:connecttype="custom" o:connectlocs="0,0;11764,0;11764,5799;0,5799;0,0" o:connectangles="0,0,0,0,0" textboxrect="0,0,1176414,579958"/>
              </v:shape>
              <v:shape id="Shape 2758" o:spid="_x0000_s1029" style="position:absolute;top:6264;width:11764;height:908;visibility:visible;mso-wrap-style:square;v-text-anchor:top" coordsize="1176414,9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" path="m,l1176414,r,90754l,90754,,e" fillcolor="#ac132c" stroked="f" strokeweight="0">
                <v:stroke miterlimit="83231f" joinstyle="miter"/>
                <v:path arrowok="t" o:connecttype="custom" o:connectlocs="0,0;11764,0;11764,908;0,908;0,0" o:connectangles="0,0,0,0,0" textboxrect="0,0,1176414,90754"/>
              </v:shape>
              <v:shape id="Shape 72" o:spid="_x0000_s1030" style="position:absolute;left:931;top:1349;width:2826;height:3101;visibility:visible;mso-wrap-style:square;v-text-anchor:top" coordsize="282626,3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" path="m,l282626,r,57061l66027,57061r,68669l259385,125730r,57594l66027,183324r,126772l,310096,,xe" stroked="f" strokeweight="0">
                <v:stroke miterlimit="83231f" joinstyle="miter"/>
                <v:path arrowok="t" o:connecttype="custom" o:connectlocs="0,0;2826,0;2826,571;660,571;660,1257;2594,1257;2594,1833;660,1833;660,3101;0,3101;0,0" o:connectangles="0,0,0,0,0,0,0,0,0,0,0" textboxrect="0,0,282626,310096"/>
              </v:shape>
              <v:shape id="Shape 73" o:spid="_x0000_s1031" style="position:absolute;left:4248;top:1349;width:3101;height:3101;visibility:visible;mso-wrap-style:square;v-text-anchor:top" coordsize="310096,3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" path="m,l310096,r,57061l188062,57061r,253035l122022,310096r,-253035l,57061,,xe" stroked="f" strokeweight="0">
                <v:stroke miterlimit="83231f" joinstyle="miter"/>
                <v:path arrowok="t" o:connecttype="custom" o:connectlocs="0,0;3101,0;3101,571;1881,571;1881,3101;1220,3101;1220,571;0,571;0,0" o:connectangles="0,0,0,0,0,0,0,0,0" textboxrect="0,0,310096,310096"/>
              </v:shape>
              <v:shape id="Shape 74" o:spid="_x0000_s1032" style="position:absolute;left:7752;top:1349;width:3096;height:3101;visibility:visible;mso-wrap-style:square;v-text-anchor:top" coordsize="309563,3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" path="m123089,l286322,r,57061l123089,57061v-40145,,-57582,7912,-57582,34861c65507,117805,82944,126251,123089,126251r62331,c281572,126251,309563,157950,309563,217653v,59169,-27471,92443,-124143,92443l,310096,,253048r185420,c225565,253048,243536,245123,243536,218186v,-26949,-17971,-34354,-58116,-34354l123089,183832c27470,183832,,151613,,92443,,32753,27470,,123089,xe" stroked="f" strokeweight="0">
                <v:stroke miterlimit="83231f" joinstyle="miter"/>
                <v:path arrowok="t" o:connecttype="custom" o:connectlocs="1231,0;2864,0;2864,571;1231,571;655,919;1231,1263;1854,1263;3096,2177;1854,3101;0,3101;0,2531;1854,2531;2436,2182;1854,1838;1231,1838;0,924;1231,0" o:connectangles="0,0,0,0,0,0,0,0,0,0,0,0,0,0,0,0,0" textboxrect="0,0,309563,310096"/>
              </v:shape>
              <v:shape id="Shape 75" o:spid="_x0000_s1033" style="position:absolute;left:13262;top:1413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" path="m39700,l88862,r,20815l42228,20815v-11760,,-17857,1677,-17857,8395l24371,31534v,6490,6097,8382,17857,8382l58407,39916v30239,,39485,10287,39485,27737l97892,70180v,17437,-9246,27724,-39485,27724l,97904,,77102r55677,c67640,77102,73520,75438,73520,68707r,-2324c73520,59881,67640,58001,55677,58001r-15977,c9246,58001,,47701,,30264l,27737c,10300,9246,,39700,xe" fillcolor="#ac132c" stroked="f" strokeweight="0">
                <v:stroke miterlimit="83231f" joinstyle="miter"/>
                <v:path arrowok="t" o:connecttype="custom" o:connectlocs="397,0;889,0;889,208;422,208;244,292;244,315;422,399;584,399;979,677;979,702;584,979;0,979;0,771;557,771;735,687;735,664;557,580;397,580;0,303;0,277;397,0" o:connectangles="0,0,0,0,0,0,0,0,0,0,0,0,0,0,0,0,0,0,0,0,0" textboxrect="0,0,97892,97904"/>
              </v:shape>
              <v:shape id="Shape 76" o:spid="_x0000_s1034" style="position:absolute;left:14489;top:1037;width:979;height:1355;visibility:visible;mso-wrap-style:square;v-text-anchor:top" coordsize="97892,13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" path="m,l24359,r,37592l60071,37592v30251,,37821,10516,37821,35090l97892,135496r-24372,l73520,74155v,-12408,-3784,-15748,-16167,-15748l24359,58407r,77089l,135496,,xe" fillcolor="#ac132c" stroked="f" strokeweight="0">
                <v:stroke miterlimit="83231f" joinstyle="miter"/>
                <v:path arrowok="t" o:connecttype="custom" o:connectlocs="0,0;244,0;244,376;601,376;979,727;979,1355;735,1355;735,742;574,584;244,584;244,1355;0,1355;0,0" o:connectangles="0,0,0,0,0,0,0,0,0,0,0,0,0" textboxrect="0,0,97892,135496"/>
              </v:shape>
              <v:shape id="Shape 77" o:spid="_x0000_s1035" style="position:absolute;left:15678;top:1789;width:508;height:603;visibility:visible;mso-wrap-style:square;v-text-anchor:top" coordsize="50826,6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" path="m37808,l50826,r,18072l40538,18072v-11976,,-16179,1664,-16179,8395l24359,31102v,6719,4203,8382,16179,8382l50826,39484r,20816l37808,60300c7557,60300,,51892,,32563l,27724c,8407,7557,,37808,xe" fillcolor="#ac132c" stroked="f" strokeweight="0">
                <v:stroke miterlimit="83231f" joinstyle="miter"/>
                <v:path arrowok="t" o:connecttype="custom" o:connectlocs="378,0;508,0;508,181;405,181;243,265;243,311;405,395;508,395;508,603;378,603;0,326;0,277;378,0" o:connectangles="0,0,0,0,0,0,0,0,0,0,0,0,0" textboxrect="0,0,50826,60300"/>
              </v:shape>
              <v:shape id="Shape 2759" o:spid="_x0000_s1036" style="position:absolute;left:15787;top:1413;width:399;height:208;visibility:visible;mso-wrap-style:square;v-text-anchor:top" coordsize="39916,2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" path="m,l39916,r,20815l,20815,,e" fillcolor="#ac132c" stroked="f" strokeweight="0">
                <v:stroke miterlimit="83231f" joinstyle="miter"/>
                <v:path arrowok="t" o:connecttype="custom" o:connectlocs="0,0;399,0;399,208;0,208;0,0" o:connectangles="0,0,0,0,0" textboxrect="0,0,39916,20815"/>
              </v:shape>
              <v:shape id="Shape 79" o:spid="_x0000_s1037" style="position:absolute;left:16186;top:1413;width:509;height:979;visibility:visible;mso-wrap-style:square;v-text-anchor:top" coordsize="50838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" path="m,l13030,c43281,,50838,10516,50838,35090r,62814l,97904,,77089r26467,l26467,55677,,55677,,37605r26467,c26467,23533,22263,20815,10299,20815l,20815,,xe" fillcolor="#ac132c" stroked="f" strokeweight="0">
                <v:stroke miterlimit="83231f" joinstyle="miter"/>
                <v:path arrowok="t" o:connecttype="custom" o:connectlocs="0,0;130,0;509,351;509,979;0,979;0,771;265,771;265,557;0,557;0,376;265,376;103,208;0,208;0,0" o:connectangles="0,0,0,0,0,0,0,0,0,0,0,0,0,0" textboxrect="0,0,50838,97904"/>
              </v:shape>
              <v:shape id="Shape 80" o:spid="_x0000_s1038" style="position:absolute;left:16955;top:1413;width:498;height:1376;visibility:visible;mso-wrap-style:square;v-text-anchor:top" coordsize="49778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" path="m,l49778,r,20815l24359,20815r,56274l49778,77089r,20815l24359,97904r,39688l,137592,,xe" fillcolor="#ac132c" stroked="f" strokeweight="0">
                <v:stroke miterlimit="83231f" joinstyle="miter"/>
                <v:path arrowok="t" o:connecttype="custom" o:connectlocs="0,0;498,0;498,208;244,208;244,771;498,771;498,979;244,979;244,1376;0,1376;0,0" o:connectangles="0,0,0,0,0,0,0,0,0,0,0" textboxrect="0,0,49778,137592"/>
              </v:shape>
              <v:shape id="Shape 81" o:spid="_x0000_s1039" style="position:absolute;left:17453;top:1413;width:497;height:979;visibility:visible;mso-wrap-style:square;v-text-anchor:top" coordsize="49778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" path="m,l12186,c42437,,49778,10516,49778,35090r,27711c49778,87617,42437,97904,12186,97904l,97904,,77089r9455,c21431,77089,25419,73749,25419,61341r,-24778c25419,24155,21431,20815,9455,20815l,20815,,xe" fillcolor="#ac132c" stroked="f" strokeweight="0">
                <v:stroke miterlimit="83231f" joinstyle="miter"/>
                <v:path arrowok="t" o:connecttype="custom" o:connectlocs="0,0;122,0;497,351;497,628;122,979;0,979;0,771;94,771;254,613;254,366;94,208;0,208;0,0" o:connectangles="0,0,0,0,0,0,0,0,0,0,0,0,0" textboxrect="0,0,49778,97904"/>
              </v:shape>
              <v:shape id="Shape 82" o:spid="_x0000_s1040" style="position:absolute;left:18118;top:1413;width:397;height:979;visibility:visible;mso-wrap-style:square;v-text-anchor:top" coordsize="39713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" path="m,l39713,r,97904l15341,97904r,-77089l,20815,,xe" fillcolor="#ac132c" stroked="f" strokeweight="0">
                <v:stroke miterlimit="83231f" joinstyle="miter"/>
                <v:path arrowok="t" o:connecttype="custom" o:connectlocs="0,0;397,0;397,979;153,979;153,208;0,208;0,0" o:connectangles="0,0,0,0,0,0,0" textboxrect="0,0,39713,97904"/>
              </v:shape>
              <v:shape id="Shape 2760" o:spid="_x0000_s1041" style="position:absolute;left:18272;top:1037;width:243;height:227;visibility:visible;mso-wrap-style:square;v-text-anchor:top" coordsize="24371,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" path="m,l24371,r,22682l,22682,,e" fillcolor="#ac132c" stroked="f" strokeweight="0">
                <v:stroke miterlimit="83231f" joinstyle="miter"/>
                <v:path arrowok="t" o:connecttype="custom" o:connectlocs="0,0;243,0;243,227;0,227;0,0" o:connectangles="0,0,0,0,0" textboxrect="0,0,24371,22682"/>
              </v:shape>
              <v:shape id="Shape 84" o:spid="_x0000_s1042" style="position:absolute;left:18809;top:1413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" path="m,l60071,c90322,,97892,10516,97892,35090r,62814l73520,97904r,-61341c73520,24155,69736,20815,57341,20815r-32982,l24359,97904,,97904,,xe" fillcolor="#ac132c" stroked="f" strokeweight="0">
                <v:stroke miterlimit="83231f" joinstyle="miter"/>
                <v:path arrowok="t" o:connecttype="custom" o:connectlocs="0,0;601,0;979,351;979,979;735,979;735,366;573,208;244,208;244,979;0,979;0,0" o:connectangles="0,0,0,0,0,0,0,0,0,0,0" textboxrect="0,0,97892,97904"/>
              </v:shape>
              <v:shape id="Shape 2761" o:spid="_x0000_s1043" style="position:absolute;left:20124;top:2581;width:378;height:208;visibility:visible;mso-wrap-style:square;v-text-anchor:top" coordsize="37814,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" path="m,l37814,r,20790l,20790,,e" fillcolor="#ac132c" stroked="f" strokeweight="0">
                <v:stroke miterlimit="83231f" joinstyle="miter"/>
                <v:path arrowok="t" o:connecttype="custom" o:connectlocs="0,0;378,0;378,208;0,208;0,0" o:connectangles="0,0,0,0,0" textboxrect="0,0,37814,20790"/>
              </v:shape>
              <v:shape id="Shape 86" o:spid="_x0000_s1044" style="position:absolute;left:20013;top:1413;width:489;height:979;visibility:visible;mso-wrap-style:square;v-text-anchor:top" coordsize="4894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" path="m37808,l48940,r,20815l40538,20815v-12395,,-16179,3341,-16179,15748l24359,61341v,12408,3784,15748,16179,15748l48940,77089r,20815l37808,97904c7341,97904,,87605,,62802l,35090c,10516,7341,,37808,xe" fillcolor="#ac132c" stroked="f" strokeweight="0">
                <v:stroke miterlimit="83231f" joinstyle="miter"/>
                <v:path arrowok="t" o:connecttype="custom" o:connectlocs="378,0;489,0;489,208;405,208;243,366;243,613;405,771;489,771;489,979;378,979;0,628;0,351;378,0" o:connectangles="0,0,0,0,0,0,0,0,0,0,0,0,0" textboxrect="0,0,48940,97904"/>
              </v:shape>
              <v:shape id="Shape 87" o:spid="_x0000_s1045" style="position:absolute;left:20502;top:1413;width:490;height:1376;visibility:visible;mso-wrap-style:square;v-text-anchor:top" coordsize="48939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" path="m,l48939,r,102514c48939,127292,41586,137592,11347,137592l,137592,,116802r8604,c20580,116802,24581,113436,24581,101054r,-3150l,97904,,77089r24581,l24581,20815,,20815,,xe" fillcolor="#ac132c" stroked="f" strokeweight="0">
                <v:stroke miterlimit="83231f" joinstyle="miter"/>
                <v:path arrowok="t" o:connecttype="custom" o:connectlocs="0,0;490,0;490,1025;114,1376;0,1376;0,1168;86,1168;246,1011;246,979;0,979;0,771;246,771;246,208;0,208;0,0" o:connectangles="0,0,0,0,0,0,0,0,0,0,0,0,0,0,0" textboxrect="0,0,48939,137592"/>
              </v:shape>
              <v:shape id="Shape 88" o:spid="_x0000_s1046" style="position:absolute;left:21788;top:1413;width:979;height:1376;visibility:visible;mso-wrap-style:square;v-text-anchor:top" coordsize="97892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" path="m,l24359,r,61341c24359,73749,28143,77089,40539,77089r32981,l73520,,97892,r,102514c97892,127292,90538,137592,60287,137592r-49162,l11125,116802r46432,c69533,116802,73520,113436,73520,101054r,-3150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1025;603,1376;111,1376;111,1168;576,1168;735,1011;735,979;378,979;0,628;0,0" o:connectangles="0,0,0,0,0,0,0,0,0,0,0,0,0,0,0,0,0" textboxrect="0,0,97892,137592"/>
              </v:shape>
              <v:shape id="Shape 89" o:spid="_x0000_s1047" style="position:absolute;left:23044;top:1413;width:517;height:979;visibility:visible;mso-wrap-style:square;v-text-anchor:top" coordsize="5167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" path="m37808,l51670,r,20815l40538,20815v-11976,,-16179,3340,-16179,15748l24359,61341v,12408,4203,15748,16179,15748l51670,77089r,20815l37808,97904c7341,97904,,87617,,62801l,35090c,10516,7341,,37808,xe" fillcolor="#ac132c" stroked="f" strokeweight="0">
                <v:stroke miterlimit="83231f" joinstyle="miter"/>
                <v:path arrowok="t" o:connecttype="custom" o:connectlocs="378,0;517,0;517,208;406,208;244,366;244,613;406,771;517,771;517,979;378,979;0,628;0,351;378,0" o:connectangles="0,0,0,0,0,0,0,0,0,0,0,0,0" textboxrect="0,0,51670,97904"/>
              </v:shape>
              <v:shape id="Shape 90" o:spid="_x0000_s1048" style="position:absolute;left:23561;top:1413;width:516;height:979;visibility:visible;mso-wrap-style:square;v-text-anchor:top" coordsize="5167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" path="m,l13862,c44329,,51670,10516,51670,35090r,27711c51670,87617,44329,97904,13862,97904l,97904,,77089r11132,c23527,77089,27312,73749,27312,61341r,-24778c27312,24155,23527,20815,11132,20815l,20815,,xe" fillcolor="#ac132c" stroked="f" strokeweight="0">
                <v:stroke miterlimit="83231f" joinstyle="miter"/>
                <v:path arrowok="t" o:connecttype="custom" o:connectlocs="0,0;138,0;516,351;516,628;138,979;0,979;0,771;111,771;273,613;273,366;111,208;0,208;0,0" o:connectangles="0,0,0,0,0,0,0,0,0,0,0,0,0" textboxrect="0,0,51670,97904"/>
              </v:shape>
              <v:shape id="Shape 91" o:spid="_x0000_s1049" style="position:absolute;left:24319;top:1413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" path="m,l24359,r,61341c24359,73749,28143,77089,40539,77089r32981,l73520,,97892,r,97904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979;378,979;0,628;0,0" o:connectangles="0,0,0,0,0,0,0,0,0,0,0" textboxrect="0,0,97892,97904"/>
              </v:shape>
              <v:shape id="Shape 92" o:spid="_x0000_s1050" style="position:absolute;left:25594;top:1413;width:798;height:979;visibility:visible;mso-wrap-style:square;v-text-anchor:top" coordsize="7982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" path="m,l42011,c72263,,79820,10516,79820,35090r-24359,c55677,26695,52095,20815,39281,20815r-14910,l24371,97904,,97904,,xe" fillcolor="#ac132c" stroked="f" strokeweight="0">
                <v:stroke miterlimit="83231f" joinstyle="miter"/>
                <v:path arrowok="t" o:connecttype="custom" o:connectlocs="0,0;420,0;798,351;554,351;393,208;244,208;244,979;0,979;0,0" o:connectangles="0,0,0,0,0,0,0,0,0" textboxrect="0,0,79820,97904"/>
              </v:shape>
              <v:shape id="Shape 93" o:spid="_x0000_s1051" style="position:absolute;left:13262;top:3417;width:499;height:979;visibility:visible;mso-wrap-style:square;v-text-anchor:top" coordsize="49885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" path="m37808,l49885,r,20815l40538,20815v-12395,,-16179,3341,-16179,15748l24359,61341v,12408,3784,15748,16179,15748l49885,77089r,20815l37808,97904c7341,97904,,87605,,62802l,35103c,10516,7341,,37808,xe" fillcolor="#ac132c" stroked="f" strokeweight="0">
                <v:stroke miterlimit="83231f" joinstyle="miter"/>
                <v:path arrowok="t" o:connecttype="custom" o:connectlocs="378,0;499,0;499,208;406,208;244,366;244,613;406,771;499,771;499,979;378,979;0,628;0,351;378,0" o:connectangles="0,0,0,0,0,0,0,0,0,0,0,0,0" textboxrect="0,0,49885,97904"/>
              </v:shape>
              <v:shape id="Shape 94" o:spid="_x0000_s1052" style="position:absolute;left:13761;top:3041;width:499;height:1355;visibility:visible;mso-wrap-style:square;v-text-anchor:top" coordsize="49886,1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" path="m25527,l49886,r,135509l,135509,,114694r25527,l25527,58420,,58420,,37605r25527,l25527,xe" fillcolor="#ac132c" stroked="f" strokeweight="0">
                <v:stroke miterlimit="83231f" joinstyle="miter"/>
                <v:path arrowok="t" o:connecttype="custom" o:connectlocs="255,0;499,0;499,1355;0,1355;0,1147;255,1147;255,584;0,584;0,376;255,376;255,0" o:connectangles="0,0,0,0,0,0,0,0,0,0,0" textboxrect="0,0,49886,135509"/>
              </v:shape>
              <v:shape id="Shape 95" o:spid="_x0000_s1053" style="position:absolute;left:14462;top:3417;width:397;height:979;visibility:visible;mso-wrap-style:square;v-text-anchor:top" coordsize="3970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" path="m,l39700,r,97904l15341,97904r,-77101l,20803,,xe" fillcolor="#ac132c" stroked="f" strokeweight="0">
                <v:stroke miterlimit="83231f" joinstyle="miter"/>
                <v:path arrowok="t" o:connecttype="custom" o:connectlocs="0,0;397,0;397,979;153,979;153,208;0,208;0,0" o:connectangles="0,0,0,0,0,0,0" textboxrect="0,0,39700,97904"/>
              </v:shape>
              <v:shape id="Shape 2762" o:spid="_x0000_s1054" style="position:absolute;left:14615;top:3041;width:244;height:227;visibility:visible;mso-wrap-style:square;v-text-anchor:top" coordsize="24359,2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" path="m,l24359,r,22695l,22695,,e" fillcolor="#ac132c" stroked="f" strokeweight="0">
                <v:stroke miterlimit="83231f" joinstyle="miter"/>
                <v:path arrowok="t" o:connecttype="custom" o:connectlocs="0,0;244,0;244,227;0,227;0,0" o:connectangles="0,0,0,0,0" textboxrect="0,0,24359,22695"/>
              </v:shape>
              <v:shape id="Shape 2763" o:spid="_x0000_s1055" style="position:absolute;left:15228;top:4585;width:378;height:208;visibility:visible;mso-wrap-style:square;v-text-anchor:top" coordsize="37814,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" path="m,l37814,r,20790l,20790,,e" fillcolor="#ac132c" stroked="f" strokeweight="0">
                <v:stroke miterlimit="83231f" joinstyle="miter"/>
                <v:path arrowok="t" o:connecttype="custom" o:connectlocs="0,0;378,0;378,208;0,208;0,0" o:connectangles="0,0,0,0,0" textboxrect="0,0,37814,20790"/>
              </v:shape>
              <v:shape id="Shape 98" o:spid="_x0000_s1056" style="position:absolute;left:15117;top:3417;width:489;height:979;visibility:visible;mso-wrap-style:square;v-text-anchor:top" coordsize="4894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" path="m37808,l48940,r,20815l40538,20815v-12395,,-16179,3341,-16179,15748l24359,61341v,12408,3784,15748,16179,15748l48940,77089r,20815l37808,97904c7341,97904,,87605,,62802l,35103c,10516,7341,,37808,xe" fillcolor="#ac132c" stroked="f" strokeweight="0">
                <v:stroke miterlimit="83231f" joinstyle="miter"/>
                <v:path arrowok="t" o:connecttype="custom" o:connectlocs="378,0;489,0;489,208;405,208;243,366;243,613;405,771;489,771;489,979;378,979;0,628;0,351;378,0" o:connectangles="0,0,0,0,0,0,0,0,0,0,0,0,0" textboxrect="0,0,48940,97904"/>
              </v:shape>
              <v:shape id="Shape 99" o:spid="_x0000_s1057" style="position:absolute;left:15606;top:3417;width:490;height:1376;visibility:visible;mso-wrap-style:square;v-text-anchor:top" coordsize="48939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" path="m,l48939,r,102514c48939,127292,41586,137592,11347,137592l,137592,,116802r8604,c20580,116802,24581,113436,24581,101054r,-3150l,97904,,77089r24581,l24581,20815,,20815,,xe" fillcolor="#ac132c" stroked="f" strokeweight="0">
                <v:stroke miterlimit="83231f" joinstyle="miter"/>
                <v:path arrowok="t" o:connecttype="custom" o:connectlocs="0,0;490,0;490,1025;114,1376;0,1376;0,1168;86,1168;246,1011;246,979;0,979;0,771;246,771;246,208;0,208;0,0" o:connectangles="0,0,0,0,0,0,0,0,0,0,0,0,0,0,0" textboxrect="0,0,48939,137592"/>
              </v:shape>
              <v:shape id="Shape 100" o:spid="_x0000_s1058" style="position:absolute;left:16299;top:3417;width:398;height:979;visibility:visible;mso-wrap-style:square;v-text-anchor:top" coordsize="39713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" path="m,l39713,r,97904l15342,97904r,-77101l,20803,,xe" fillcolor="#ac132c" stroked="f" strokeweight="0">
                <v:stroke miterlimit="83231f" joinstyle="miter"/>
                <v:path arrowok="t" o:connecttype="custom" o:connectlocs="0,0;398,0;398,979;154,979;154,208;0,208;0,0" o:connectangles="0,0,0,0,0,0,0" textboxrect="0,0,39713,97904"/>
              </v:shape>
              <v:shape id="Shape 2764" o:spid="_x0000_s1059" style="position:absolute;left:16453;top:3041;width:244;height:227;visibility:visible;mso-wrap-style:square;v-text-anchor:top" coordsize="24371,2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" path="m,l24371,r,22695l,22695,,e" fillcolor="#ac132c" stroked="f" strokeweight="0">
                <v:stroke miterlimit="83231f" joinstyle="miter"/>
                <v:path arrowok="t" o:connecttype="custom" o:connectlocs="0,0;244,0;244,227;0,227;0,0" o:connectangles="0,0,0,0,0" textboxrect="0,0,24371,22695"/>
              </v:shape>
              <v:shape id="Shape 102" o:spid="_x0000_s1060" style="position:absolute;left:16879;top:3163;width:700;height:1233;visibility:visible;mso-wrap-style:square;v-text-anchor:top" coordsize="69952,12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" path="m15342,l39700,r,25400l69952,25400r,20815l39700,46215r,40526c39700,99149,43485,102489,55880,102489r14072,l69952,123304r-16803,c22695,123304,15342,113005,15342,88202r,-41987l,46215,,25400r15342,l15342,xe" fillcolor="#ac132c" stroked="f" strokeweight="0">
                <v:stroke miterlimit="83231f" joinstyle="miter"/>
                <v:path arrowok="t" o:connecttype="custom" o:connectlocs="154,0;397,0;397,254;700,254;700,462;397,462;397,867;559,1025;700,1025;700,1233;532,1233;154,882;154,462;0,462;0,254;154,254;154,0" o:connectangles="0,0,0,0,0,0,0,0,0,0,0,0,0,0,0,0,0" textboxrect="0,0,69952,123304"/>
              </v:shape>
              <v:shape id="Shape 103" o:spid="_x0000_s1061" style="position:absolute;left:17717;top:3793;width:509;height:603;visibility:visible;mso-wrap-style:square;v-text-anchor:top" coordsize="50826,6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" path="m37808,l50826,r,18085l40538,18085v-11976,,-16179,1651,-16179,8382l24359,31102v,6719,4203,8382,16179,8382l50826,39484r,20816l37808,60300c7557,60300,,51892,,32563l,27724c,8407,7557,,37808,xe" fillcolor="#ac132c" stroked="f" strokeweight="0">
                <v:stroke miterlimit="83231f" joinstyle="miter"/>
                <v:path arrowok="t" o:connecttype="custom" o:connectlocs="379,0;509,0;509,181;406,181;244,265;244,311;406,395;509,395;509,603;379,603;0,326;0,277;379,0" o:connectangles="0,0,0,0,0,0,0,0,0,0,0,0,0" textboxrect="0,0,50826,60300"/>
              </v:shape>
              <v:shape id="Shape 2765" o:spid="_x0000_s1062" style="position:absolute;left:17826;top:3417;width:400;height:208;visibility:visible;mso-wrap-style:square;v-text-anchor:top" coordsize="39916,2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" path="m,l39916,r,20815l,20815,,e" fillcolor="#ac132c" stroked="f" strokeweight="0">
                <v:stroke miterlimit="83231f" joinstyle="miter"/>
                <v:path arrowok="t" o:connecttype="custom" o:connectlocs="0,0;400,0;400,208;0,208;0,0" o:connectangles="0,0,0,0,0" textboxrect="0,0,39916,20815"/>
              </v:shape>
              <v:shape id="Shape 105" o:spid="_x0000_s1063" style="position:absolute;left:18226;top:3417;width:508;height:979;visibility:visible;mso-wrap-style:square;v-text-anchor:top" coordsize="50838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" path="m,l13030,c43281,,50838,10516,50838,35103r,62801l,97904,,77089r26467,l26467,55690,,55690,,37605r26467,c26467,23533,22263,20815,10299,20815l,20815,,xe" fillcolor="#ac132c" stroked="f" strokeweight="0">
                <v:stroke miterlimit="83231f" joinstyle="miter"/>
                <v:path arrowok="t" o:connecttype="custom" o:connectlocs="0,0;130,0;508,351;508,979;0,979;0,771;264,771;264,557;0,557;0,376;264,376;103,208;0,208;0,0" o:connectangles="0,0,0,0,0,0,0,0,0,0,0,0,0,0" textboxrect="0,0,50838,97904"/>
              </v:shape>
              <v:shape id="Shape 106" o:spid="_x0000_s1064" style="position:absolute;left:18994;top:3041;width:544;height:1355;visibility:visible;mso-wrap-style:square;v-text-anchor:top" coordsize="54407,1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" path="m,l24371,r,98946c24371,111354,28359,114694,40335,114694r14072,l54407,135509r-16802,c7353,135509,,125209,,100406l,xe" fillcolor="#ac132c" stroked="f" strokeweight="0">
                <v:stroke miterlimit="83231f" joinstyle="miter"/>
                <v:path arrowok="t" o:connecttype="custom" o:connectlocs="0,0;244,0;244,989;403,1147;544,1147;544,1355;376,1355;0,1004;0,0" o:connectangles="0,0,0,0,0,0,0,0,0" textboxrect="0,0,54407,135509"/>
              </v:shape>
              <v:shape id="Shape 107" o:spid="_x0000_s1065" style="position:absolute;left:20124;top:3041;width:700;height:1355;visibility:visible;mso-wrap-style:square;v-text-anchor:top" coordsize="69952,1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" path="m53149,l69952,r,20815l55664,20815v-11976,,-15964,3340,-15964,15748l39700,37605r30252,l69952,58420r-30252,l39700,135509r-24358,l15342,58420,,58420,,37605r15342,l15342,35103c15342,10516,22695,,53149,xe" fillcolor="#ac132c" stroked="f" strokeweight="0">
                <v:stroke miterlimit="83231f" joinstyle="miter"/>
                <v:path arrowok="t" o:connecttype="custom" o:connectlocs="532,0;700,0;700,208;557,208;397,366;397,376;700,376;700,584;397,584;397,1355;154,1355;154,584;0,584;0,376;154,376;154,351;532,0" o:connectangles="0,0,0,0,0,0,0,0,0,0,0,0,0,0,0,0,0" textboxrect="0,0,69952,135509"/>
              </v:shape>
              <v:shape id="Shape 108" o:spid="_x0000_s1066" style="position:absolute;left:20929;top:3417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" path="m,l24359,r,61341c24359,73749,28143,77089,40539,77089r32981,l73520,,97892,r,97904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979;378,979;0,628;0,0" o:connectangles="0,0,0,0,0,0,0,0,0,0,0" textboxrect="0,0,97892,97904"/>
              </v:shape>
              <v:shape id="Shape 109" o:spid="_x0000_s1067" style="position:absolute;left:22092;top:3163;width:700;height:1233;visibility:visible;mso-wrap-style:square;v-text-anchor:top" coordsize="69952,12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" path="m15342,l39700,r,25400l69952,25400r,20815l39700,46215r,40526c39700,99149,43485,102489,55880,102489r14072,l69952,123304r-16803,c22695,123304,15342,113005,15342,88202r,-41987l,46215,,25400r15342,l15342,xe" fillcolor="#ac132c" stroked="f" strokeweight="0">
                <v:stroke miterlimit="83231f" joinstyle="miter"/>
                <v:path arrowok="t" o:connecttype="custom" o:connectlocs="154,0;397,0;397,254;700,254;700,462;397,462;397,867;559,1025;700,1025;700,1233;532,1233;154,882;154,462;0,462;0,254;154,254;154,0" o:connectangles="0,0,0,0,0,0,0,0,0,0,0,0,0,0,0,0,0" textboxrect="0,0,69952,123304"/>
              </v:shape>
              <v:shape id="Shape 110" o:spid="_x0000_s1068" style="position:absolute;left:22945;top:3417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" path="m,l24359,r,61341c24359,73749,28143,77089,40539,77089r32981,l73520,,97892,r,97904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979;378,979;0,628;0,0" o:connectangles="0,0,0,0,0,0,0,0,0,0,0" textboxrect="0,0,97892,97904"/>
              </v:shape>
              <v:shape id="Shape 111" o:spid="_x0000_s1069" style="position:absolute;left:24220;top:3417;width:798;height:979;visibility:visible;mso-wrap-style:square;v-text-anchor:top" coordsize="7982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" path="m,l42012,c72263,,79820,10516,79820,35103r-24359,c55677,26695,52095,20815,39281,20815r-14910,l24371,97904,,97904,,xe" fillcolor="#ac132c" stroked="f" strokeweight="0">
                <v:stroke miterlimit="83231f" joinstyle="miter"/>
                <v:path arrowok="t" o:connecttype="custom" o:connectlocs="0,0;420,0;798,351;554,351;393,208;244,208;244,979;0,979;0,0" o:connectangles="0,0,0,0,0,0,0,0,0" textboxrect="0,0,79820,97904"/>
              </v:shape>
              <v:shape id="Shape 112" o:spid="_x0000_s1070" style="position:absolute;left:25104;top:3417;width:499;height:979;visibility:visible;mso-wrap-style:square;v-text-anchor:top" coordsize="49886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" path="m37808,l49886,r,20815l40538,20815v-11976,,-16179,3353,-16179,15748l24359,39916r25527,l49886,58001r-25527,l24359,61341v,12408,4203,15761,16179,15761l49886,77102r,20802l37808,97904c7341,97904,,87617,,62814l,35103c,10528,7341,,37808,xe" fillcolor="#ac132c" stroked="f" strokeweight="0">
                <v:stroke miterlimit="83231f" joinstyle="miter"/>
                <v:path arrowok="t" o:connecttype="custom" o:connectlocs="378,0;499,0;499,208;405,208;244,366;244,399;499,399;499,580;244,580;244,613;405,771;499,771;499,979;378,979;0,628;0,351;378,0" o:connectangles="0,0,0,0,0,0,0,0,0,0,0,0,0,0,0,0,0" textboxrect="0,0,49886,97904"/>
              </v:shape>
              <v:shape id="Shape 2766" o:spid="_x0000_s1071" style="position:absolute;left:25603;top:4188;width:446;height:208;visibility:visible;mso-wrap-style:square;v-text-anchor:top" coordsize="44628,2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" path="m,l44628,r,20803l,20803,,e" fillcolor="#ac132c" stroked="f" strokeweight="0">
                <v:stroke miterlimit="83231f" joinstyle="miter"/>
                <v:path arrowok="t" o:connecttype="custom" o:connectlocs="0,0;446,0;446,208;0,208;0,0" o:connectangles="0,0,0,0,0" textboxrect="0,0,44628,20803"/>
              </v:shape>
              <v:shape id="Shape 114" o:spid="_x0000_s1072" style="position:absolute;left:25603;top:3417;width:499;height:580;visibility:visible;mso-wrap-style:square;v-text-anchor:top" coordsize="49885,5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" path="m,l12078,c42532,,49885,10528,49885,35103r,22898l,58001,,39916r25527,l25527,36563c25527,24168,21742,20815,9347,20815l,20815,,xe" fillcolor="#ac132c" stroked="f" strokeweight="0">
                <v:stroke miterlimit="83231f" joinstyle="miter"/>
                <v:path arrowok="t" o:connecttype="custom" o:connectlocs="0,0;121,0;499,351;499,580;0,580;0,399;255,399;255,366;93,208;0,208;0,0" o:connectangles="0,0,0,0,0,0,0,0,0,0,0" textboxrect="0,0,49885,58001"/>
              </v:shape>
            </v:group>
          </w:pict>
        </mc:Fallback>
      </mc:AlternateContent>
    </w:r>
  </w:p>
  <w:p w14:paraId="2EE9A060" w14:textId="77777777" w:rsidR="00BA68F6" w:rsidRDefault="001758DB" w:rsidP="0021100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35E6D8" wp14:editId="25E5DB97">
              <wp:simplePos x="0" y="0"/>
              <wp:positionH relativeFrom="column">
                <wp:posOffset>667748</wp:posOffset>
              </wp:positionH>
              <wp:positionV relativeFrom="paragraph">
                <wp:posOffset>10055</wp:posOffset>
              </wp:positionV>
              <wp:extent cx="560698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69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B23B3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991B6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.8pt" to="494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" strokecolor="#b23b3b" strokeweight="1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8A5BC" w14:textId="77777777" w:rsidR="009014B9" w:rsidRDefault="009014B9" w:rsidP="009014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665DCCCD" wp14:editId="3786CADC">
              <wp:simplePos x="0" y="0"/>
              <wp:positionH relativeFrom="column">
                <wp:posOffset>-85499</wp:posOffset>
              </wp:positionH>
              <wp:positionV relativeFrom="paragraph">
                <wp:posOffset>-214512</wp:posOffset>
              </wp:positionV>
              <wp:extent cx="1684020" cy="585470"/>
              <wp:effectExtent l="0" t="0" r="0" b="0"/>
              <wp:wrapNone/>
              <wp:docPr id="210" name="Group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84020" cy="585470"/>
                        <a:chOff x="0" y="0"/>
                        <a:chExt cx="26392" cy="9321"/>
                      </a:xfrm>
                    </wpg:grpSpPr>
                    <wps:wsp>
                      <wps:cNvPr id="211" name="Shape 69"/>
                      <wps:cNvSpPr>
                        <a:spLocks/>
                      </wps:cNvSpPr>
                      <wps:spPr bwMode="auto">
                        <a:xfrm>
                          <a:off x="467" y="7637"/>
                          <a:ext cx="1684" cy="1684"/>
                        </a:xfrm>
                        <a:custGeom>
                          <a:avLst/>
                          <a:gdLst>
                            <a:gd name="T0" fmla="*/ 0 w 168440"/>
                            <a:gd name="T1" fmla="*/ 0 h 168440"/>
                            <a:gd name="T2" fmla="*/ 168440 w 168440"/>
                            <a:gd name="T3" fmla="*/ 0 h 168440"/>
                            <a:gd name="T4" fmla="*/ 168440 w 168440"/>
                            <a:gd name="T5" fmla="*/ 168440 h 168440"/>
                            <a:gd name="T6" fmla="*/ 0 w 168440"/>
                            <a:gd name="T7" fmla="*/ 0 h 168440"/>
                            <a:gd name="T8" fmla="*/ 0 w 168440"/>
                            <a:gd name="T9" fmla="*/ 0 h 168440"/>
                            <a:gd name="T10" fmla="*/ 168440 w 168440"/>
                            <a:gd name="T11" fmla="*/ 168440 h 168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68440" h="168440">
                              <a:moveTo>
                                <a:pt x="0" y="0"/>
                              </a:moveTo>
                              <a:lnTo>
                                <a:pt x="168440" y="0"/>
                              </a:lnTo>
                              <a:lnTo>
                                <a:pt x="168440" y="168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Shape 2757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764" cy="5799"/>
                        </a:xfrm>
                        <a:custGeom>
                          <a:avLst/>
                          <a:gdLst>
                            <a:gd name="T0" fmla="*/ 0 w 1176414"/>
                            <a:gd name="T1" fmla="*/ 0 h 579958"/>
                            <a:gd name="T2" fmla="*/ 1176414 w 1176414"/>
                            <a:gd name="T3" fmla="*/ 0 h 579958"/>
                            <a:gd name="T4" fmla="*/ 1176414 w 1176414"/>
                            <a:gd name="T5" fmla="*/ 579958 h 579958"/>
                            <a:gd name="T6" fmla="*/ 0 w 1176414"/>
                            <a:gd name="T7" fmla="*/ 579958 h 579958"/>
                            <a:gd name="T8" fmla="*/ 0 w 1176414"/>
                            <a:gd name="T9" fmla="*/ 0 h 579958"/>
                            <a:gd name="T10" fmla="*/ 0 w 1176414"/>
                            <a:gd name="T11" fmla="*/ 0 h 579958"/>
                            <a:gd name="T12" fmla="*/ 1176414 w 1176414"/>
                            <a:gd name="T13" fmla="*/ 579958 h 579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76414" h="579958">
                              <a:moveTo>
                                <a:pt x="0" y="0"/>
                              </a:moveTo>
                              <a:lnTo>
                                <a:pt x="1176414" y="0"/>
                              </a:lnTo>
                              <a:lnTo>
                                <a:pt x="1176414" y="579958"/>
                              </a:lnTo>
                              <a:lnTo>
                                <a:pt x="0" y="5799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Shape 2758"/>
                      <wps:cNvSpPr>
                        <a:spLocks/>
                      </wps:cNvSpPr>
                      <wps:spPr bwMode="auto">
                        <a:xfrm>
                          <a:off x="0" y="6264"/>
                          <a:ext cx="11764" cy="908"/>
                        </a:xfrm>
                        <a:custGeom>
                          <a:avLst/>
                          <a:gdLst>
                            <a:gd name="T0" fmla="*/ 0 w 1176414"/>
                            <a:gd name="T1" fmla="*/ 0 h 90754"/>
                            <a:gd name="T2" fmla="*/ 1176414 w 1176414"/>
                            <a:gd name="T3" fmla="*/ 0 h 90754"/>
                            <a:gd name="T4" fmla="*/ 1176414 w 1176414"/>
                            <a:gd name="T5" fmla="*/ 90754 h 90754"/>
                            <a:gd name="T6" fmla="*/ 0 w 1176414"/>
                            <a:gd name="T7" fmla="*/ 90754 h 90754"/>
                            <a:gd name="T8" fmla="*/ 0 w 1176414"/>
                            <a:gd name="T9" fmla="*/ 0 h 90754"/>
                            <a:gd name="T10" fmla="*/ 0 w 1176414"/>
                            <a:gd name="T11" fmla="*/ 0 h 90754"/>
                            <a:gd name="T12" fmla="*/ 1176414 w 1176414"/>
                            <a:gd name="T13" fmla="*/ 90754 h 90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76414" h="90754">
                              <a:moveTo>
                                <a:pt x="0" y="0"/>
                              </a:moveTo>
                              <a:lnTo>
                                <a:pt x="1176414" y="0"/>
                              </a:lnTo>
                              <a:lnTo>
                                <a:pt x="1176414" y="90754"/>
                              </a:lnTo>
                              <a:lnTo>
                                <a:pt x="0" y="907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Shape 72"/>
                      <wps:cNvSpPr>
                        <a:spLocks/>
                      </wps:cNvSpPr>
                      <wps:spPr bwMode="auto">
                        <a:xfrm>
                          <a:off x="931" y="1349"/>
                          <a:ext cx="2826" cy="3101"/>
                        </a:xfrm>
                        <a:custGeom>
                          <a:avLst/>
                          <a:gdLst>
                            <a:gd name="T0" fmla="*/ 0 w 282626"/>
                            <a:gd name="T1" fmla="*/ 0 h 310096"/>
                            <a:gd name="T2" fmla="*/ 282626 w 282626"/>
                            <a:gd name="T3" fmla="*/ 0 h 310096"/>
                            <a:gd name="T4" fmla="*/ 282626 w 282626"/>
                            <a:gd name="T5" fmla="*/ 57061 h 310096"/>
                            <a:gd name="T6" fmla="*/ 66027 w 282626"/>
                            <a:gd name="T7" fmla="*/ 57061 h 310096"/>
                            <a:gd name="T8" fmla="*/ 66027 w 282626"/>
                            <a:gd name="T9" fmla="*/ 125730 h 310096"/>
                            <a:gd name="T10" fmla="*/ 259385 w 282626"/>
                            <a:gd name="T11" fmla="*/ 125730 h 310096"/>
                            <a:gd name="T12" fmla="*/ 259385 w 282626"/>
                            <a:gd name="T13" fmla="*/ 183324 h 310096"/>
                            <a:gd name="T14" fmla="*/ 66027 w 282626"/>
                            <a:gd name="T15" fmla="*/ 183324 h 310096"/>
                            <a:gd name="T16" fmla="*/ 66027 w 282626"/>
                            <a:gd name="T17" fmla="*/ 310096 h 310096"/>
                            <a:gd name="T18" fmla="*/ 0 w 282626"/>
                            <a:gd name="T19" fmla="*/ 310096 h 310096"/>
                            <a:gd name="T20" fmla="*/ 0 w 282626"/>
                            <a:gd name="T21" fmla="*/ 0 h 310096"/>
                            <a:gd name="T22" fmla="*/ 0 w 282626"/>
                            <a:gd name="T23" fmla="*/ 0 h 310096"/>
                            <a:gd name="T24" fmla="*/ 282626 w 282626"/>
                            <a:gd name="T25" fmla="*/ 310096 h 310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282626" h="310096">
                              <a:moveTo>
                                <a:pt x="0" y="0"/>
                              </a:moveTo>
                              <a:lnTo>
                                <a:pt x="282626" y="0"/>
                              </a:lnTo>
                              <a:lnTo>
                                <a:pt x="282626" y="57061"/>
                              </a:lnTo>
                              <a:lnTo>
                                <a:pt x="66027" y="57061"/>
                              </a:lnTo>
                              <a:lnTo>
                                <a:pt x="66027" y="125730"/>
                              </a:lnTo>
                              <a:lnTo>
                                <a:pt x="259385" y="125730"/>
                              </a:lnTo>
                              <a:lnTo>
                                <a:pt x="259385" y="183324"/>
                              </a:lnTo>
                              <a:lnTo>
                                <a:pt x="66027" y="183324"/>
                              </a:lnTo>
                              <a:lnTo>
                                <a:pt x="66027" y="310096"/>
                              </a:lnTo>
                              <a:lnTo>
                                <a:pt x="0" y="3100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Shape 73"/>
                      <wps:cNvSpPr>
                        <a:spLocks/>
                      </wps:cNvSpPr>
                      <wps:spPr bwMode="auto">
                        <a:xfrm>
                          <a:off x="4248" y="1349"/>
                          <a:ext cx="3101" cy="3101"/>
                        </a:xfrm>
                        <a:custGeom>
                          <a:avLst/>
                          <a:gdLst>
                            <a:gd name="T0" fmla="*/ 0 w 310096"/>
                            <a:gd name="T1" fmla="*/ 0 h 310096"/>
                            <a:gd name="T2" fmla="*/ 310096 w 310096"/>
                            <a:gd name="T3" fmla="*/ 0 h 310096"/>
                            <a:gd name="T4" fmla="*/ 310096 w 310096"/>
                            <a:gd name="T5" fmla="*/ 57061 h 310096"/>
                            <a:gd name="T6" fmla="*/ 188062 w 310096"/>
                            <a:gd name="T7" fmla="*/ 57061 h 310096"/>
                            <a:gd name="T8" fmla="*/ 188062 w 310096"/>
                            <a:gd name="T9" fmla="*/ 310096 h 310096"/>
                            <a:gd name="T10" fmla="*/ 122022 w 310096"/>
                            <a:gd name="T11" fmla="*/ 310096 h 310096"/>
                            <a:gd name="T12" fmla="*/ 122022 w 310096"/>
                            <a:gd name="T13" fmla="*/ 57061 h 310096"/>
                            <a:gd name="T14" fmla="*/ 0 w 310096"/>
                            <a:gd name="T15" fmla="*/ 57061 h 310096"/>
                            <a:gd name="T16" fmla="*/ 0 w 310096"/>
                            <a:gd name="T17" fmla="*/ 0 h 310096"/>
                            <a:gd name="T18" fmla="*/ 0 w 310096"/>
                            <a:gd name="T19" fmla="*/ 0 h 310096"/>
                            <a:gd name="T20" fmla="*/ 310096 w 310096"/>
                            <a:gd name="T21" fmla="*/ 310096 h 310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310096" h="310096">
                              <a:moveTo>
                                <a:pt x="0" y="0"/>
                              </a:moveTo>
                              <a:lnTo>
                                <a:pt x="310096" y="0"/>
                              </a:lnTo>
                              <a:lnTo>
                                <a:pt x="310096" y="57061"/>
                              </a:lnTo>
                              <a:lnTo>
                                <a:pt x="188062" y="57061"/>
                              </a:lnTo>
                              <a:lnTo>
                                <a:pt x="188062" y="310096"/>
                              </a:lnTo>
                              <a:lnTo>
                                <a:pt x="122022" y="310096"/>
                              </a:lnTo>
                              <a:lnTo>
                                <a:pt x="122022" y="57061"/>
                              </a:lnTo>
                              <a:lnTo>
                                <a:pt x="0" y="570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Shape 74"/>
                      <wps:cNvSpPr>
                        <a:spLocks/>
                      </wps:cNvSpPr>
                      <wps:spPr bwMode="auto">
                        <a:xfrm>
                          <a:off x="7752" y="1349"/>
                          <a:ext cx="3096" cy="3101"/>
                        </a:xfrm>
                        <a:custGeom>
                          <a:avLst/>
                          <a:gdLst>
                            <a:gd name="T0" fmla="*/ 123089 w 309563"/>
                            <a:gd name="T1" fmla="*/ 0 h 310096"/>
                            <a:gd name="T2" fmla="*/ 286322 w 309563"/>
                            <a:gd name="T3" fmla="*/ 0 h 310096"/>
                            <a:gd name="T4" fmla="*/ 286322 w 309563"/>
                            <a:gd name="T5" fmla="*/ 57061 h 310096"/>
                            <a:gd name="T6" fmla="*/ 123089 w 309563"/>
                            <a:gd name="T7" fmla="*/ 57061 h 310096"/>
                            <a:gd name="T8" fmla="*/ 65507 w 309563"/>
                            <a:gd name="T9" fmla="*/ 91922 h 310096"/>
                            <a:gd name="T10" fmla="*/ 123089 w 309563"/>
                            <a:gd name="T11" fmla="*/ 126251 h 310096"/>
                            <a:gd name="T12" fmla="*/ 185420 w 309563"/>
                            <a:gd name="T13" fmla="*/ 126251 h 310096"/>
                            <a:gd name="T14" fmla="*/ 309563 w 309563"/>
                            <a:gd name="T15" fmla="*/ 217653 h 310096"/>
                            <a:gd name="T16" fmla="*/ 185420 w 309563"/>
                            <a:gd name="T17" fmla="*/ 310096 h 310096"/>
                            <a:gd name="T18" fmla="*/ 0 w 309563"/>
                            <a:gd name="T19" fmla="*/ 310096 h 310096"/>
                            <a:gd name="T20" fmla="*/ 0 w 309563"/>
                            <a:gd name="T21" fmla="*/ 253048 h 310096"/>
                            <a:gd name="T22" fmla="*/ 185420 w 309563"/>
                            <a:gd name="T23" fmla="*/ 253048 h 310096"/>
                            <a:gd name="T24" fmla="*/ 243536 w 309563"/>
                            <a:gd name="T25" fmla="*/ 218186 h 310096"/>
                            <a:gd name="T26" fmla="*/ 185420 w 309563"/>
                            <a:gd name="T27" fmla="*/ 183832 h 310096"/>
                            <a:gd name="T28" fmla="*/ 123089 w 309563"/>
                            <a:gd name="T29" fmla="*/ 183832 h 310096"/>
                            <a:gd name="T30" fmla="*/ 0 w 309563"/>
                            <a:gd name="T31" fmla="*/ 92443 h 310096"/>
                            <a:gd name="T32" fmla="*/ 123089 w 309563"/>
                            <a:gd name="T33" fmla="*/ 0 h 310096"/>
                            <a:gd name="T34" fmla="*/ 0 w 309563"/>
                            <a:gd name="T35" fmla="*/ 0 h 310096"/>
                            <a:gd name="T36" fmla="*/ 309563 w 309563"/>
                            <a:gd name="T37" fmla="*/ 310096 h 3100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309563" h="310096">
                              <a:moveTo>
                                <a:pt x="123089" y="0"/>
                              </a:moveTo>
                              <a:lnTo>
                                <a:pt x="286322" y="0"/>
                              </a:lnTo>
                              <a:lnTo>
                                <a:pt x="286322" y="57061"/>
                              </a:lnTo>
                              <a:lnTo>
                                <a:pt x="123089" y="57061"/>
                              </a:lnTo>
                              <a:cubicBezTo>
                                <a:pt x="82944" y="57061"/>
                                <a:pt x="65507" y="64973"/>
                                <a:pt x="65507" y="91922"/>
                              </a:cubicBezTo>
                              <a:cubicBezTo>
                                <a:pt x="65507" y="117805"/>
                                <a:pt x="82944" y="126251"/>
                                <a:pt x="123089" y="126251"/>
                              </a:cubicBezTo>
                              <a:lnTo>
                                <a:pt x="185420" y="126251"/>
                              </a:lnTo>
                              <a:cubicBezTo>
                                <a:pt x="281572" y="126251"/>
                                <a:pt x="309563" y="157950"/>
                                <a:pt x="309563" y="217653"/>
                              </a:cubicBezTo>
                              <a:cubicBezTo>
                                <a:pt x="309563" y="276822"/>
                                <a:pt x="282092" y="310096"/>
                                <a:pt x="185420" y="310096"/>
                              </a:cubicBezTo>
                              <a:lnTo>
                                <a:pt x="0" y="310096"/>
                              </a:lnTo>
                              <a:lnTo>
                                <a:pt x="0" y="253048"/>
                              </a:lnTo>
                              <a:lnTo>
                                <a:pt x="185420" y="253048"/>
                              </a:lnTo>
                              <a:cubicBezTo>
                                <a:pt x="225565" y="253048"/>
                                <a:pt x="243536" y="245123"/>
                                <a:pt x="243536" y="218186"/>
                              </a:cubicBezTo>
                              <a:cubicBezTo>
                                <a:pt x="243536" y="191237"/>
                                <a:pt x="225565" y="183832"/>
                                <a:pt x="185420" y="183832"/>
                              </a:cubicBezTo>
                              <a:lnTo>
                                <a:pt x="123089" y="183832"/>
                              </a:lnTo>
                              <a:cubicBezTo>
                                <a:pt x="27470" y="183832"/>
                                <a:pt x="0" y="151613"/>
                                <a:pt x="0" y="92443"/>
                              </a:cubicBezTo>
                              <a:cubicBezTo>
                                <a:pt x="0" y="32753"/>
                                <a:pt x="27470" y="0"/>
                                <a:pt x="1230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Shape 75"/>
                      <wps:cNvSpPr>
                        <a:spLocks/>
                      </wps:cNvSpPr>
                      <wps:spPr bwMode="auto">
                        <a:xfrm>
                          <a:off x="13262" y="1413"/>
                          <a:ext cx="979" cy="979"/>
                        </a:xfrm>
                        <a:custGeom>
                          <a:avLst/>
                          <a:gdLst>
                            <a:gd name="T0" fmla="*/ 39700 w 97892"/>
                            <a:gd name="T1" fmla="*/ 0 h 97904"/>
                            <a:gd name="T2" fmla="*/ 88862 w 97892"/>
                            <a:gd name="T3" fmla="*/ 0 h 97904"/>
                            <a:gd name="T4" fmla="*/ 88862 w 97892"/>
                            <a:gd name="T5" fmla="*/ 20815 h 97904"/>
                            <a:gd name="T6" fmla="*/ 42228 w 97892"/>
                            <a:gd name="T7" fmla="*/ 20815 h 97904"/>
                            <a:gd name="T8" fmla="*/ 24371 w 97892"/>
                            <a:gd name="T9" fmla="*/ 29210 h 97904"/>
                            <a:gd name="T10" fmla="*/ 24371 w 97892"/>
                            <a:gd name="T11" fmla="*/ 31534 h 97904"/>
                            <a:gd name="T12" fmla="*/ 42228 w 97892"/>
                            <a:gd name="T13" fmla="*/ 39916 h 97904"/>
                            <a:gd name="T14" fmla="*/ 58407 w 97892"/>
                            <a:gd name="T15" fmla="*/ 39916 h 97904"/>
                            <a:gd name="T16" fmla="*/ 97892 w 97892"/>
                            <a:gd name="T17" fmla="*/ 67653 h 97904"/>
                            <a:gd name="T18" fmla="*/ 97892 w 97892"/>
                            <a:gd name="T19" fmla="*/ 70180 h 97904"/>
                            <a:gd name="T20" fmla="*/ 58407 w 97892"/>
                            <a:gd name="T21" fmla="*/ 97904 h 97904"/>
                            <a:gd name="T22" fmla="*/ 0 w 97892"/>
                            <a:gd name="T23" fmla="*/ 97904 h 97904"/>
                            <a:gd name="T24" fmla="*/ 0 w 97892"/>
                            <a:gd name="T25" fmla="*/ 77102 h 97904"/>
                            <a:gd name="T26" fmla="*/ 55677 w 97892"/>
                            <a:gd name="T27" fmla="*/ 77102 h 97904"/>
                            <a:gd name="T28" fmla="*/ 73520 w 97892"/>
                            <a:gd name="T29" fmla="*/ 68707 h 97904"/>
                            <a:gd name="T30" fmla="*/ 73520 w 97892"/>
                            <a:gd name="T31" fmla="*/ 66383 h 97904"/>
                            <a:gd name="T32" fmla="*/ 55677 w 97892"/>
                            <a:gd name="T33" fmla="*/ 58001 h 97904"/>
                            <a:gd name="T34" fmla="*/ 39700 w 97892"/>
                            <a:gd name="T35" fmla="*/ 58001 h 97904"/>
                            <a:gd name="T36" fmla="*/ 0 w 97892"/>
                            <a:gd name="T37" fmla="*/ 30264 h 97904"/>
                            <a:gd name="T38" fmla="*/ 0 w 97892"/>
                            <a:gd name="T39" fmla="*/ 27737 h 97904"/>
                            <a:gd name="T40" fmla="*/ 39700 w 97892"/>
                            <a:gd name="T41" fmla="*/ 0 h 97904"/>
                            <a:gd name="T42" fmla="*/ 0 w 97892"/>
                            <a:gd name="T43" fmla="*/ 0 h 97904"/>
                            <a:gd name="T44" fmla="*/ 97892 w 97892"/>
                            <a:gd name="T4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T42" t="T43" r="T44" b="T45"/>
                          <a:pathLst>
                            <a:path w="97892" h="97904">
                              <a:moveTo>
                                <a:pt x="39700" y="0"/>
                              </a:moveTo>
                              <a:lnTo>
                                <a:pt x="88862" y="0"/>
                              </a:lnTo>
                              <a:lnTo>
                                <a:pt x="88862" y="20815"/>
                              </a:lnTo>
                              <a:lnTo>
                                <a:pt x="42228" y="20815"/>
                              </a:lnTo>
                              <a:cubicBezTo>
                                <a:pt x="30468" y="20815"/>
                                <a:pt x="24371" y="22492"/>
                                <a:pt x="24371" y="29210"/>
                              </a:cubicBezTo>
                              <a:lnTo>
                                <a:pt x="24371" y="31534"/>
                              </a:lnTo>
                              <a:cubicBezTo>
                                <a:pt x="24371" y="38024"/>
                                <a:pt x="30468" y="39916"/>
                                <a:pt x="42228" y="39916"/>
                              </a:cubicBezTo>
                              <a:lnTo>
                                <a:pt x="58407" y="39916"/>
                              </a:lnTo>
                              <a:cubicBezTo>
                                <a:pt x="88646" y="39916"/>
                                <a:pt x="97892" y="50203"/>
                                <a:pt x="97892" y="67653"/>
                              </a:cubicBezTo>
                              <a:lnTo>
                                <a:pt x="97892" y="70180"/>
                              </a:lnTo>
                              <a:cubicBezTo>
                                <a:pt x="97892" y="87617"/>
                                <a:pt x="88646" y="97904"/>
                                <a:pt x="58407" y="97904"/>
                              </a:cubicBezTo>
                              <a:lnTo>
                                <a:pt x="0" y="97904"/>
                              </a:lnTo>
                              <a:lnTo>
                                <a:pt x="0" y="77102"/>
                              </a:lnTo>
                              <a:lnTo>
                                <a:pt x="55677" y="77102"/>
                              </a:lnTo>
                              <a:cubicBezTo>
                                <a:pt x="67640" y="77102"/>
                                <a:pt x="73520" y="75438"/>
                                <a:pt x="73520" y="68707"/>
                              </a:cubicBezTo>
                              <a:lnTo>
                                <a:pt x="73520" y="66383"/>
                              </a:lnTo>
                              <a:cubicBezTo>
                                <a:pt x="73520" y="59881"/>
                                <a:pt x="67640" y="58001"/>
                                <a:pt x="55677" y="58001"/>
                              </a:cubicBezTo>
                              <a:lnTo>
                                <a:pt x="39700" y="58001"/>
                              </a:lnTo>
                              <a:cubicBezTo>
                                <a:pt x="9246" y="58001"/>
                                <a:pt x="0" y="47701"/>
                                <a:pt x="0" y="30264"/>
                              </a:cubicBezTo>
                              <a:lnTo>
                                <a:pt x="0" y="27737"/>
                              </a:lnTo>
                              <a:cubicBezTo>
                                <a:pt x="0" y="10300"/>
                                <a:pt x="9246" y="0"/>
                                <a:pt x="397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Shape 76"/>
                      <wps:cNvSpPr>
                        <a:spLocks/>
                      </wps:cNvSpPr>
                      <wps:spPr bwMode="auto">
                        <a:xfrm>
                          <a:off x="14489" y="1037"/>
                          <a:ext cx="979" cy="1355"/>
                        </a:xfrm>
                        <a:custGeom>
                          <a:avLst/>
                          <a:gdLst>
                            <a:gd name="T0" fmla="*/ 0 w 97892"/>
                            <a:gd name="T1" fmla="*/ 0 h 135496"/>
                            <a:gd name="T2" fmla="*/ 24359 w 97892"/>
                            <a:gd name="T3" fmla="*/ 0 h 135496"/>
                            <a:gd name="T4" fmla="*/ 24359 w 97892"/>
                            <a:gd name="T5" fmla="*/ 37592 h 135496"/>
                            <a:gd name="T6" fmla="*/ 60071 w 97892"/>
                            <a:gd name="T7" fmla="*/ 37592 h 135496"/>
                            <a:gd name="T8" fmla="*/ 97892 w 97892"/>
                            <a:gd name="T9" fmla="*/ 72682 h 135496"/>
                            <a:gd name="T10" fmla="*/ 97892 w 97892"/>
                            <a:gd name="T11" fmla="*/ 135496 h 135496"/>
                            <a:gd name="T12" fmla="*/ 73520 w 97892"/>
                            <a:gd name="T13" fmla="*/ 135496 h 135496"/>
                            <a:gd name="T14" fmla="*/ 73520 w 97892"/>
                            <a:gd name="T15" fmla="*/ 74155 h 135496"/>
                            <a:gd name="T16" fmla="*/ 57353 w 97892"/>
                            <a:gd name="T17" fmla="*/ 58407 h 135496"/>
                            <a:gd name="T18" fmla="*/ 24359 w 97892"/>
                            <a:gd name="T19" fmla="*/ 58407 h 135496"/>
                            <a:gd name="T20" fmla="*/ 24359 w 97892"/>
                            <a:gd name="T21" fmla="*/ 135496 h 135496"/>
                            <a:gd name="T22" fmla="*/ 0 w 97892"/>
                            <a:gd name="T23" fmla="*/ 135496 h 135496"/>
                            <a:gd name="T24" fmla="*/ 0 w 97892"/>
                            <a:gd name="T25" fmla="*/ 0 h 135496"/>
                            <a:gd name="T26" fmla="*/ 0 w 97892"/>
                            <a:gd name="T27" fmla="*/ 0 h 135496"/>
                            <a:gd name="T28" fmla="*/ 97892 w 97892"/>
                            <a:gd name="T29" fmla="*/ 135496 h 135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97892" h="135496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37592"/>
                              </a:lnTo>
                              <a:lnTo>
                                <a:pt x="60071" y="37592"/>
                              </a:lnTo>
                              <a:cubicBezTo>
                                <a:pt x="90322" y="37592"/>
                                <a:pt x="97892" y="48108"/>
                                <a:pt x="97892" y="72682"/>
                              </a:cubicBezTo>
                              <a:lnTo>
                                <a:pt x="97892" y="135496"/>
                              </a:lnTo>
                              <a:lnTo>
                                <a:pt x="73520" y="135496"/>
                              </a:lnTo>
                              <a:lnTo>
                                <a:pt x="73520" y="74155"/>
                              </a:lnTo>
                              <a:cubicBezTo>
                                <a:pt x="73520" y="61747"/>
                                <a:pt x="69736" y="58407"/>
                                <a:pt x="57353" y="58407"/>
                              </a:cubicBezTo>
                              <a:lnTo>
                                <a:pt x="24359" y="58407"/>
                              </a:lnTo>
                              <a:lnTo>
                                <a:pt x="24359" y="135496"/>
                              </a:lnTo>
                              <a:lnTo>
                                <a:pt x="0" y="1354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Shape 77"/>
                      <wps:cNvSpPr>
                        <a:spLocks/>
                      </wps:cNvSpPr>
                      <wps:spPr bwMode="auto">
                        <a:xfrm>
                          <a:off x="15678" y="1789"/>
                          <a:ext cx="508" cy="603"/>
                        </a:xfrm>
                        <a:custGeom>
                          <a:avLst/>
                          <a:gdLst>
                            <a:gd name="T0" fmla="*/ 37808 w 50826"/>
                            <a:gd name="T1" fmla="*/ 0 h 60300"/>
                            <a:gd name="T2" fmla="*/ 50826 w 50826"/>
                            <a:gd name="T3" fmla="*/ 0 h 60300"/>
                            <a:gd name="T4" fmla="*/ 50826 w 50826"/>
                            <a:gd name="T5" fmla="*/ 18072 h 60300"/>
                            <a:gd name="T6" fmla="*/ 40538 w 50826"/>
                            <a:gd name="T7" fmla="*/ 18072 h 60300"/>
                            <a:gd name="T8" fmla="*/ 24359 w 50826"/>
                            <a:gd name="T9" fmla="*/ 26467 h 60300"/>
                            <a:gd name="T10" fmla="*/ 24359 w 50826"/>
                            <a:gd name="T11" fmla="*/ 31102 h 60300"/>
                            <a:gd name="T12" fmla="*/ 40538 w 50826"/>
                            <a:gd name="T13" fmla="*/ 39484 h 60300"/>
                            <a:gd name="T14" fmla="*/ 50826 w 50826"/>
                            <a:gd name="T15" fmla="*/ 39484 h 60300"/>
                            <a:gd name="T16" fmla="*/ 50826 w 50826"/>
                            <a:gd name="T17" fmla="*/ 60300 h 60300"/>
                            <a:gd name="T18" fmla="*/ 37808 w 50826"/>
                            <a:gd name="T19" fmla="*/ 60300 h 60300"/>
                            <a:gd name="T20" fmla="*/ 0 w 50826"/>
                            <a:gd name="T21" fmla="*/ 32563 h 60300"/>
                            <a:gd name="T22" fmla="*/ 0 w 50826"/>
                            <a:gd name="T23" fmla="*/ 27724 h 60300"/>
                            <a:gd name="T24" fmla="*/ 37808 w 50826"/>
                            <a:gd name="T25" fmla="*/ 0 h 60300"/>
                            <a:gd name="T26" fmla="*/ 0 w 50826"/>
                            <a:gd name="T27" fmla="*/ 0 h 60300"/>
                            <a:gd name="T28" fmla="*/ 50826 w 50826"/>
                            <a:gd name="T29" fmla="*/ 60300 h 60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0826" h="60300">
                              <a:moveTo>
                                <a:pt x="37808" y="0"/>
                              </a:moveTo>
                              <a:lnTo>
                                <a:pt x="50826" y="0"/>
                              </a:lnTo>
                              <a:lnTo>
                                <a:pt x="50826" y="18072"/>
                              </a:lnTo>
                              <a:lnTo>
                                <a:pt x="40538" y="18072"/>
                              </a:lnTo>
                              <a:cubicBezTo>
                                <a:pt x="28562" y="18072"/>
                                <a:pt x="24359" y="19736"/>
                                <a:pt x="24359" y="26467"/>
                              </a:cubicBezTo>
                              <a:lnTo>
                                <a:pt x="24359" y="31102"/>
                              </a:lnTo>
                              <a:cubicBezTo>
                                <a:pt x="24359" y="37821"/>
                                <a:pt x="28562" y="39484"/>
                                <a:pt x="40538" y="39484"/>
                              </a:cubicBezTo>
                              <a:lnTo>
                                <a:pt x="50826" y="39484"/>
                              </a:lnTo>
                              <a:lnTo>
                                <a:pt x="50826" y="60300"/>
                              </a:lnTo>
                              <a:lnTo>
                                <a:pt x="37808" y="60300"/>
                              </a:lnTo>
                              <a:cubicBezTo>
                                <a:pt x="7557" y="60300"/>
                                <a:pt x="0" y="51892"/>
                                <a:pt x="0" y="32563"/>
                              </a:cubicBezTo>
                              <a:lnTo>
                                <a:pt x="0" y="27724"/>
                              </a:lnTo>
                              <a:cubicBezTo>
                                <a:pt x="0" y="8407"/>
                                <a:pt x="7557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Shape 2759"/>
                      <wps:cNvSpPr>
                        <a:spLocks/>
                      </wps:cNvSpPr>
                      <wps:spPr bwMode="auto">
                        <a:xfrm>
                          <a:off x="15787" y="1413"/>
                          <a:ext cx="399" cy="208"/>
                        </a:xfrm>
                        <a:custGeom>
                          <a:avLst/>
                          <a:gdLst>
                            <a:gd name="T0" fmla="*/ 0 w 39916"/>
                            <a:gd name="T1" fmla="*/ 0 h 20815"/>
                            <a:gd name="T2" fmla="*/ 39916 w 39916"/>
                            <a:gd name="T3" fmla="*/ 0 h 20815"/>
                            <a:gd name="T4" fmla="*/ 39916 w 39916"/>
                            <a:gd name="T5" fmla="*/ 20815 h 20815"/>
                            <a:gd name="T6" fmla="*/ 0 w 39916"/>
                            <a:gd name="T7" fmla="*/ 20815 h 20815"/>
                            <a:gd name="T8" fmla="*/ 0 w 39916"/>
                            <a:gd name="T9" fmla="*/ 0 h 20815"/>
                            <a:gd name="T10" fmla="*/ 0 w 39916"/>
                            <a:gd name="T11" fmla="*/ 0 h 20815"/>
                            <a:gd name="T12" fmla="*/ 39916 w 39916"/>
                            <a:gd name="T13" fmla="*/ 20815 h 208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916" h="20815">
                              <a:moveTo>
                                <a:pt x="0" y="0"/>
                              </a:moveTo>
                              <a:lnTo>
                                <a:pt x="39916" y="0"/>
                              </a:lnTo>
                              <a:lnTo>
                                <a:pt x="39916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Shape 79"/>
                      <wps:cNvSpPr>
                        <a:spLocks/>
                      </wps:cNvSpPr>
                      <wps:spPr bwMode="auto">
                        <a:xfrm>
                          <a:off x="16186" y="1413"/>
                          <a:ext cx="509" cy="979"/>
                        </a:xfrm>
                        <a:custGeom>
                          <a:avLst/>
                          <a:gdLst>
                            <a:gd name="T0" fmla="*/ 0 w 50838"/>
                            <a:gd name="T1" fmla="*/ 0 h 97904"/>
                            <a:gd name="T2" fmla="*/ 13030 w 50838"/>
                            <a:gd name="T3" fmla="*/ 0 h 97904"/>
                            <a:gd name="T4" fmla="*/ 50838 w 50838"/>
                            <a:gd name="T5" fmla="*/ 35090 h 97904"/>
                            <a:gd name="T6" fmla="*/ 50838 w 50838"/>
                            <a:gd name="T7" fmla="*/ 97904 h 97904"/>
                            <a:gd name="T8" fmla="*/ 0 w 50838"/>
                            <a:gd name="T9" fmla="*/ 97904 h 97904"/>
                            <a:gd name="T10" fmla="*/ 0 w 50838"/>
                            <a:gd name="T11" fmla="*/ 77089 h 97904"/>
                            <a:gd name="T12" fmla="*/ 26467 w 50838"/>
                            <a:gd name="T13" fmla="*/ 77089 h 97904"/>
                            <a:gd name="T14" fmla="*/ 26467 w 50838"/>
                            <a:gd name="T15" fmla="*/ 55677 h 97904"/>
                            <a:gd name="T16" fmla="*/ 0 w 50838"/>
                            <a:gd name="T17" fmla="*/ 55677 h 97904"/>
                            <a:gd name="T18" fmla="*/ 0 w 50838"/>
                            <a:gd name="T19" fmla="*/ 37605 h 97904"/>
                            <a:gd name="T20" fmla="*/ 26467 w 50838"/>
                            <a:gd name="T21" fmla="*/ 37605 h 97904"/>
                            <a:gd name="T22" fmla="*/ 10299 w 50838"/>
                            <a:gd name="T23" fmla="*/ 20815 h 97904"/>
                            <a:gd name="T24" fmla="*/ 0 w 50838"/>
                            <a:gd name="T25" fmla="*/ 20815 h 97904"/>
                            <a:gd name="T26" fmla="*/ 0 w 50838"/>
                            <a:gd name="T27" fmla="*/ 0 h 97904"/>
                            <a:gd name="T28" fmla="*/ 0 w 50838"/>
                            <a:gd name="T29" fmla="*/ 0 h 97904"/>
                            <a:gd name="T30" fmla="*/ 50838 w 50838"/>
                            <a:gd name="T3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50838" h="97904">
                              <a:moveTo>
                                <a:pt x="0" y="0"/>
                              </a:moveTo>
                              <a:lnTo>
                                <a:pt x="13030" y="0"/>
                              </a:lnTo>
                              <a:cubicBezTo>
                                <a:pt x="43281" y="0"/>
                                <a:pt x="50838" y="10516"/>
                                <a:pt x="50838" y="35090"/>
                              </a:cubicBezTo>
                              <a:lnTo>
                                <a:pt x="50838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6467" y="77089"/>
                              </a:lnTo>
                              <a:lnTo>
                                <a:pt x="26467" y="55677"/>
                              </a:lnTo>
                              <a:lnTo>
                                <a:pt x="0" y="55677"/>
                              </a:lnTo>
                              <a:lnTo>
                                <a:pt x="0" y="37605"/>
                              </a:lnTo>
                              <a:lnTo>
                                <a:pt x="26467" y="37605"/>
                              </a:lnTo>
                              <a:cubicBezTo>
                                <a:pt x="26467" y="23533"/>
                                <a:pt x="22263" y="20815"/>
                                <a:pt x="10299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Shape 80"/>
                      <wps:cNvSpPr>
                        <a:spLocks/>
                      </wps:cNvSpPr>
                      <wps:spPr bwMode="auto">
                        <a:xfrm>
                          <a:off x="16955" y="1413"/>
                          <a:ext cx="498" cy="1376"/>
                        </a:xfrm>
                        <a:custGeom>
                          <a:avLst/>
                          <a:gdLst>
                            <a:gd name="T0" fmla="*/ 0 w 49778"/>
                            <a:gd name="T1" fmla="*/ 0 h 137592"/>
                            <a:gd name="T2" fmla="*/ 49778 w 49778"/>
                            <a:gd name="T3" fmla="*/ 0 h 137592"/>
                            <a:gd name="T4" fmla="*/ 49778 w 49778"/>
                            <a:gd name="T5" fmla="*/ 20815 h 137592"/>
                            <a:gd name="T6" fmla="*/ 24359 w 49778"/>
                            <a:gd name="T7" fmla="*/ 20815 h 137592"/>
                            <a:gd name="T8" fmla="*/ 24359 w 49778"/>
                            <a:gd name="T9" fmla="*/ 77089 h 137592"/>
                            <a:gd name="T10" fmla="*/ 49778 w 49778"/>
                            <a:gd name="T11" fmla="*/ 77089 h 137592"/>
                            <a:gd name="T12" fmla="*/ 49778 w 49778"/>
                            <a:gd name="T13" fmla="*/ 97904 h 137592"/>
                            <a:gd name="T14" fmla="*/ 24359 w 49778"/>
                            <a:gd name="T15" fmla="*/ 97904 h 137592"/>
                            <a:gd name="T16" fmla="*/ 24359 w 49778"/>
                            <a:gd name="T17" fmla="*/ 137592 h 137592"/>
                            <a:gd name="T18" fmla="*/ 0 w 49778"/>
                            <a:gd name="T19" fmla="*/ 137592 h 137592"/>
                            <a:gd name="T20" fmla="*/ 0 w 49778"/>
                            <a:gd name="T21" fmla="*/ 0 h 137592"/>
                            <a:gd name="T22" fmla="*/ 0 w 49778"/>
                            <a:gd name="T23" fmla="*/ 0 h 137592"/>
                            <a:gd name="T24" fmla="*/ 49778 w 49778"/>
                            <a:gd name="T25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49778" h="137592">
                              <a:moveTo>
                                <a:pt x="0" y="0"/>
                              </a:moveTo>
                              <a:lnTo>
                                <a:pt x="49778" y="0"/>
                              </a:lnTo>
                              <a:lnTo>
                                <a:pt x="49778" y="20815"/>
                              </a:lnTo>
                              <a:lnTo>
                                <a:pt x="24359" y="20815"/>
                              </a:lnTo>
                              <a:lnTo>
                                <a:pt x="24359" y="77089"/>
                              </a:lnTo>
                              <a:lnTo>
                                <a:pt x="49778" y="77089"/>
                              </a:lnTo>
                              <a:lnTo>
                                <a:pt x="49778" y="97904"/>
                              </a:lnTo>
                              <a:lnTo>
                                <a:pt x="24359" y="97904"/>
                              </a:lnTo>
                              <a:lnTo>
                                <a:pt x="24359" y="137592"/>
                              </a:lnTo>
                              <a:lnTo>
                                <a:pt x="0" y="13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Shape 81"/>
                      <wps:cNvSpPr>
                        <a:spLocks/>
                      </wps:cNvSpPr>
                      <wps:spPr bwMode="auto">
                        <a:xfrm>
                          <a:off x="17453" y="1413"/>
                          <a:ext cx="497" cy="979"/>
                        </a:xfrm>
                        <a:custGeom>
                          <a:avLst/>
                          <a:gdLst>
                            <a:gd name="T0" fmla="*/ 0 w 49778"/>
                            <a:gd name="T1" fmla="*/ 0 h 97904"/>
                            <a:gd name="T2" fmla="*/ 12186 w 49778"/>
                            <a:gd name="T3" fmla="*/ 0 h 97904"/>
                            <a:gd name="T4" fmla="*/ 49778 w 49778"/>
                            <a:gd name="T5" fmla="*/ 35090 h 97904"/>
                            <a:gd name="T6" fmla="*/ 49778 w 49778"/>
                            <a:gd name="T7" fmla="*/ 62801 h 97904"/>
                            <a:gd name="T8" fmla="*/ 12186 w 49778"/>
                            <a:gd name="T9" fmla="*/ 97904 h 97904"/>
                            <a:gd name="T10" fmla="*/ 0 w 49778"/>
                            <a:gd name="T11" fmla="*/ 97904 h 97904"/>
                            <a:gd name="T12" fmla="*/ 0 w 49778"/>
                            <a:gd name="T13" fmla="*/ 77089 h 97904"/>
                            <a:gd name="T14" fmla="*/ 9455 w 49778"/>
                            <a:gd name="T15" fmla="*/ 77089 h 97904"/>
                            <a:gd name="T16" fmla="*/ 25419 w 49778"/>
                            <a:gd name="T17" fmla="*/ 61341 h 97904"/>
                            <a:gd name="T18" fmla="*/ 25419 w 49778"/>
                            <a:gd name="T19" fmla="*/ 36563 h 97904"/>
                            <a:gd name="T20" fmla="*/ 9455 w 49778"/>
                            <a:gd name="T21" fmla="*/ 20815 h 97904"/>
                            <a:gd name="T22" fmla="*/ 0 w 49778"/>
                            <a:gd name="T23" fmla="*/ 20815 h 97904"/>
                            <a:gd name="T24" fmla="*/ 0 w 49778"/>
                            <a:gd name="T25" fmla="*/ 0 h 97904"/>
                            <a:gd name="T26" fmla="*/ 0 w 49778"/>
                            <a:gd name="T27" fmla="*/ 0 h 97904"/>
                            <a:gd name="T28" fmla="*/ 49778 w 49778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9778" h="97904">
                              <a:moveTo>
                                <a:pt x="0" y="0"/>
                              </a:moveTo>
                              <a:lnTo>
                                <a:pt x="12186" y="0"/>
                              </a:lnTo>
                              <a:cubicBezTo>
                                <a:pt x="42437" y="0"/>
                                <a:pt x="49778" y="10516"/>
                                <a:pt x="49778" y="35090"/>
                              </a:cubicBezTo>
                              <a:lnTo>
                                <a:pt x="49778" y="62801"/>
                              </a:lnTo>
                              <a:cubicBezTo>
                                <a:pt x="49778" y="87617"/>
                                <a:pt x="42437" y="97904"/>
                                <a:pt x="12186" y="97904"/>
                              </a:cubicBez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9455" y="77089"/>
                              </a:lnTo>
                              <a:cubicBezTo>
                                <a:pt x="21431" y="77089"/>
                                <a:pt x="25419" y="73749"/>
                                <a:pt x="25419" y="61341"/>
                              </a:cubicBezTo>
                              <a:lnTo>
                                <a:pt x="25419" y="36563"/>
                              </a:lnTo>
                              <a:cubicBezTo>
                                <a:pt x="25419" y="24155"/>
                                <a:pt x="21431" y="20815"/>
                                <a:pt x="9455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Shape 82"/>
                      <wps:cNvSpPr>
                        <a:spLocks/>
                      </wps:cNvSpPr>
                      <wps:spPr bwMode="auto">
                        <a:xfrm>
                          <a:off x="18118" y="1413"/>
                          <a:ext cx="397" cy="979"/>
                        </a:xfrm>
                        <a:custGeom>
                          <a:avLst/>
                          <a:gdLst>
                            <a:gd name="T0" fmla="*/ 0 w 39713"/>
                            <a:gd name="T1" fmla="*/ 0 h 97904"/>
                            <a:gd name="T2" fmla="*/ 39713 w 39713"/>
                            <a:gd name="T3" fmla="*/ 0 h 97904"/>
                            <a:gd name="T4" fmla="*/ 39713 w 39713"/>
                            <a:gd name="T5" fmla="*/ 97904 h 97904"/>
                            <a:gd name="T6" fmla="*/ 15341 w 39713"/>
                            <a:gd name="T7" fmla="*/ 97904 h 97904"/>
                            <a:gd name="T8" fmla="*/ 15341 w 39713"/>
                            <a:gd name="T9" fmla="*/ 20815 h 97904"/>
                            <a:gd name="T10" fmla="*/ 0 w 39713"/>
                            <a:gd name="T11" fmla="*/ 20815 h 97904"/>
                            <a:gd name="T12" fmla="*/ 0 w 39713"/>
                            <a:gd name="T13" fmla="*/ 0 h 97904"/>
                            <a:gd name="T14" fmla="*/ 0 w 39713"/>
                            <a:gd name="T15" fmla="*/ 0 h 97904"/>
                            <a:gd name="T16" fmla="*/ 39713 w 39713"/>
                            <a:gd name="T1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39713" h="97904">
                              <a:moveTo>
                                <a:pt x="0" y="0"/>
                              </a:moveTo>
                              <a:lnTo>
                                <a:pt x="39713" y="0"/>
                              </a:lnTo>
                              <a:lnTo>
                                <a:pt x="39713" y="97904"/>
                              </a:lnTo>
                              <a:lnTo>
                                <a:pt x="15341" y="97904"/>
                              </a:lnTo>
                              <a:lnTo>
                                <a:pt x="15341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Shape 2760"/>
                      <wps:cNvSpPr>
                        <a:spLocks/>
                      </wps:cNvSpPr>
                      <wps:spPr bwMode="auto">
                        <a:xfrm>
                          <a:off x="18272" y="1037"/>
                          <a:ext cx="243" cy="227"/>
                        </a:xfrm>
                        <a:custGeom>
                          <a:avLst/>
                          <a:gdLst>
                            <a:gd name="T0" fmla="*/ 0 w 24371"/>
                            <a:gd name="T1" fmla="*/ 0 h 22682"/>
                            <a:gd name="T2" fmla="*/ 24371 w 24371"/>
                            <a:gd name="T3" fmla="*/ 0 h 22682"/>
                            <a:gd name="T4" fmla="*/ 24371 w 24371"/>
                            <a:gd name="T5" fmla="*/ 22682 h 22682"/>
                            <a:gd name="T6" fmla="*/ 0 w 24371"/>
                            <a:gd name="T7" fmla="*/ 22682 h 22682"/>
                            <a:gd name="T8" fmla="*/ 0 w 24371"/>
                            <a:gd name="T9" fmla="*/ 0 h 22682"/>
                            <a:gd name="T10" fmla="*/ 0 w 24371"/>
                            <a:gd name="T11" fmla="*/ 0 h 22682"/>
                            <a:gd name="T12" fmla="*/ 24371 w 24371"/>
                            <a:gd name="T13" fmla="*/ 22682 h 22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371" h="22682">
                              <a:moveTo>
                                <a:pt x="0" y="0"/>
                              </a:moveTo>
                              <a:lnTo>
                                <a:pt x="24371" y="0"/>
                              </a:lnTo>
                              <a:lnTo>
                                <a:pt x="24371" y="22682"/>
                              </a:lnTo>
                              <a:lnTo>
                                <a:pt x="0" y="226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Shape 84"/>
                      <wps:cNvSpPr>
                        <a:spLocks/>
                      </wps:cNvSpPr>
                      <wps:spPr bwMode="auto">
                        <a:xfrm>
                          <a:off x="18809" y="1413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60071 w 97892"/>
                            <a:gd name="T3" fmla="*/ 0 h 97904"/>
                            <a:gd name="T4" fmla="*/ 97892 w 97892"/>
                            <a:gd name="T5" fmla="*/ 35090 h 97904"/>
                            <a:gd name="T6" fmla="*/ 97892 w 97892"/>
                            <a:gd name="T7" fmla="*/ 97904 h 97904"/>
                            <a:gd name="T8" fmla="*/ 73520 w 97892"/>
                            <a:gd name="T9" fmla="*/ 97904 h 97904"/>
                            <a:gd name="T10" fmla="*/ 73520 w 97892"/>
                            <a:gd name="T11" fmla="*/ 36563 h 97904"/>
                            <a:gd name="T12" fmla="*/ 57341 w 97892"/>
                            <a:gd name="T13" fmla="*/ 20815 h 97904"/>
                            <a:gd name="T14" fmla="*/ 24359 w 97892"/>
                            <a:gd name="T15" fmla="*/ 20815 h 97904"/>
                            <a:gd name="T16" fmla="*/ 24359 w 97892"/>
                            <a:gd name="T17" fmla="*/ 97904 h 97904"/>
                            <a:gd name="T18" fmla="*/ 0 w 97892"/>
                            <a:gd name="T19" fmla="*/ 97904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60071" y="0"/>
                              </a:lnTo>
                              <a:cubicBezTo>
                                <a:pt x="90322" y="0"/>
                                <a:pt x="97892" y="10516"/>
                                <a:pt x="97892" y="35090"/>
                              </a:cubicBezTo>
                              <a:lnTo>
                                <a:pt x="97892" y="97904"/>
                              </a:lnTo>
                              <a:lnTo>
                                <a:pt x="73520" y="97904"/>
                              </a:lnTo>
                              <a:lnTo>
                                <a:pt x="73520" y="36563"/>
                              </a:lnTo>
                              <a:cubicBezTo>
                                <a:pt x="73520" y="24155"/>
                                <a:pt x="69736" y="20815"/>
                                <a:pt x="57341" y="20815"/>
                              </a:cubicBezTo>
                              <a:lnTo>
                                <a:pt x="24359" y="20815"/>
                              </a:lnTo>
                              <a:lnTo>
                                <a:pt x="24359" y="97904"/>
                              </a:lnTo>
                              <a:lnTo>
                                <a:pt x="0" y="979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Shape 2761"/>
                      <wps:cNvSpPr>
                        <a:spLocks/>
                      </wps:cNvSpPr>
                      <wps:spPr bwMode="auto">
                        <a:xfrm>
                          <a:off x="20124" y="2581"/>
                          <a:ext cx="378" cy="208"/>
                        </a:xfrm>
                        <a:custGeom>
                          <a:avLst/>
                          <a:gdLst>
                            <a:gd name="T0" fmla="*/ 0 w 37814"/>
                            <a:gd name="T1" fmla="*/ 0 h 20790"/>
                            <a:gd name="T2" fmla="*/ 37814 w 37814"/>
                            <a:gd name="T3" fmla="*/ 0 h 20790"/>
                            <a:gd name="T4" fmla="*/ 37814 w 37814"/>
                            <a:gd name="T5" fmla="*/ 20790 h 20790"/>
                            <a:gd name="T6" fmla="*/ 0 w 37814"/>
                            <a:gd name="T7" fmla="*/ 20790 h 20790"/>
                            <a:gd name="T8" fmla="*/ 0 w 37814"/>
                            <a:gd name="T9" fmla="*/ 0 h 20790"/>
                            <a:gd name="T10" fmla="*/ 0 w 37814"/>
                            <a:gd name="T11" fmla="*/ 0 h 20790"/>
                            <a:gd name="T12" fmla="*/ 37814 w 37814"/>
                            <a:gd name="T13" fmla="*/ 20790 h 20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7814" h="20790">
                              <a:moveTo>
                                <a:pt x="0" y="0"/>
                              </a:moveTo>
                              <a:lnTo>
                                <a:pt x="37814" y="0"/>
                              </a:lnTo>
                              <a:lnTo>
                                <a:pt x="37814" y="20790"/>
                              </a:lnTo>
                              <a:lnTo>
                                <a:pt x="0" y="207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Shape 86"/>
                      <wps:cNvSpPr>
                        <a:spLocks/>
                      </wps:cNvSpPr>
                      <wps:spPr bwMode="auto">
                        <a:xfrm>
                          <a:off x="20013" y="1413"/>
                          <a:ext cx="489" cy="979"/>
                        </a:xfrm>
                        <a:custGeom>
                          <a:avLst/>
                          <a:gdLst>
                            <a:gd name="T0" fmla="*/ 37808 w 48940"/>
                            <a:gd name="T1" fmla="*/ 0 h 97904"/>
                            <a:gd name="T2" fmla="*/ 48940 w 48940"/>
                            <a:gd name="T3" fmla="*/ 0 h 97904"/>
                            <a:gd name="T4" fmla="*/ 48940 w 48940"/>
                            <a:gd name="T5" fmla="*/ 20815 h 97904"/>
                            <a:gd name="T6" fmla="*/ 40538 w 48940"/>
                            <a:gd name="T7" fmla="*/ 20815 h 97904"/>
                            <a:gd name="T8" fmla="*/ 24359 w 48940"/>
                            <a:gd name="T9" fmla="*/ 36563 h 97904"/>
                            <a:gd name="T10" fmla="*/ 24359 w 48940"/>
                            <a:gd name="T11" fmla="*/ 61341 h 97904"/>
                            <a:gd name="T12" fmla="*/ 40538 w 48940"/>
                            <a:gd name="T13" fmla="*/ 77089 h 97904"/>
                            <a:gd name="T14" fmla="*/ 48940 w 48940"/>
                            <a:gd name="T15" fmla="*/ 77089 h 97904"/>
                            <a:gd name="T16" fmla="*/ 48940 w 48940"/>
                            <a:gd name="T17" fmla="*/ 97904 h 97904"/>
                            <a:gd name="T18" fmla="*/ 37808 w 48940"/>
                            <a:gd name="T19" fmla="*/ 97904 h 97904"/>
                            <a:gd name="T20" fmla="*/ 0 w 48940"/>
                            <a:gd name="T21" fmla="*/ 62802 h 97904"/>
                            <a:gd name="T22" fmla="*/ 0 w 48940"/>
                            <a:gd name="T23" fmla="*/ 35090 h 97904"/>
                            <a:gd name="T24" fmla="*/ 37808 w 48940"/>
                            <a:gd name="T25" fmla="*/ 0 h 97904"/>
                            <a:gd name="T26" fmla="*/ 0 w 48940"/>
                            <a:gd name="T27" fmla="*/ 0 h 97904"/>
                            <a:gd name="T28" fmla="*/ 48940 w 4894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8940" h="97904">
                              <a:moveTo>
                                <a:pt x="37808" y="0"/>
                              </a:moveTo>
                              <a:lnTo>
                                <a:pt x="48940" y="0"/>
                              </a:lnTo>
                              <a:lnTo>
                                <a:pt x="48940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143" y="20815"/>
                                <a:pt x="24359" y="24156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8" y="77089"/>
                              </a:cubicBezTo>
                              <a:lnTo>
                                <a:pt x="48940" y="77089"/>
                              </a:lnTo>
                              <a:lnTo>
                                <a:pt x="4894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05"/>
                                <a:pt x="0" y="62802"/>
                              </a:cubicBezTo>
                              <a:lnTo>
                                <a:pt x="0" y="35090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Shape 87"/>
                      <wps:cNvSpPr>
                        <a:spLocks/>
                      </wps:cNvSpPr>
                      <wps:spPr bwMode="auto">
                        <a:xfrm>
                          <a:off x="20502" y="1413"/>
                          <a:ext cx="490" cy="1376"/>
                        </a:xfrm>
                        <a:custGeom>
                          <a:avLst/>
                          <a:gdLst>
                            <a:gd name="T0" fmla="*/ 0 w 48939"/>
                            <a:gd name="T1" fmla="*/ 0 h 137592"/>
                            <a:gd name="T2" fmla="*/ 48939 w 48939"/>
                            <a:gd name="T3" fmla="*/ 0 h 137592"/>
                            <a:gd name="T4" fmla="*/ 48939 w 48939"/>
                            <a:gd name="T5" fmla="*/ 102514 h 137592"/>
                            <a:gd name="T6" fmla="*/ 11347 w 48939"/>
                            <a:gd name="T7" fmla="*/ 137592 h 137592"/>
                            <a:gd name="T8" fmla="*/ 0 w 48939"/>
                            <a:gd name="T9" fmla="*/ 137592 h 137592"/>
                            <a:gd name="T10" fmla="*/ 0 w 48939"/>
                            <a:gd name="T11" fmla="*/ 116802 h 137592"/>
                            <a:gd name="T12" fmla="*/ 8604 w 48939"/>
                            <a:gd name="T13" fmla="*/ 116802 h 137592"/>
                            <a:gd name="T14" fmla="*/ 24581 w 48939"/>
                            <a:gd name="T15" fmla="*/ 101054 h 137592"/>
                            <a:gd name="T16" fmla="*/ 24581 w 48939"/>
                            <a:gd name="T17" fmla="*/ 97904 h 137592"/>
                            <a:gd name="T18" fmla="*/ 0 w 48939"/>
                            <a:gd name="T19" fmla="*/ 97904 h 137592"/>
                            <a:gd name="T20" fmla="*/ 0 w 48939"/>
                            <a:gd name="T21" fmla="*/ 77089 h 137592"/>
                            <a:gd name="T22" fmla="*/ 24581 w 48939"/>
                            <a:gd name="T23" fmla="*/ 77089 h 137592"/>
                            <a:gd name="T24" fmla="*/ 24581 w 48939"/>
                            <a:gd name="T25" fmla="*/ 20815 h 137592"/>
                            <a:gd name="T26" fmla="*/ 0 w 48939"/>
                            <a:gd name="T27" fmla="*/ 20815 h 137592"/>
                            <a:gd name="T28" fmla="*/ 0 w 48939"/>
                            <a:gd name="T29" fmla="*/ 0 h 137592"/>
                            <a:gd name="T30" fmla="*/ 0 w 48939"/>
                            <a:gd name="T31" fmla="*/ 0 h 137592"/>
                            <a:gd name="T32" fmla="*/ 48939 w 48939"/>
                            <a:gd name="T33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48939" h="137592">
                              <a:moveTo>
                                <a:pt x="0" y="0"/>
                              </a:moveTo>
                              <a:lnTo>
                                <a:pt x="48939" y="0"/>
                              </a:lnTo>
                              <a:lnTo>
                                <a:pt x="48939" y="102514"/>
                              </a:lnTo>
                              <a:cubicBezTo>
                                <a:pt x="48939" y="127292"/>
                                <a:pt x="41586" y="137592"/>
                                <a:pt x="11347" y="137592"/>
                              </a:cubicBezTo>
                              <a:lnTo>
                                <a:pt x="0" y="137592"/>
                              </a:lnTo>
                              <a:lnTo>
                                <a:pt x="0" y="116802"/>
                              </a:lnTo>
                              <a:lnTo>
                                <a:pt x="8604" y="116802"/>
                              </a:lnTo>
                              <a:cubicBezTo>
                                <a:pt x="20580" y="116802"/>
                                <a:pt x="24581" y="113436"/>
                                <a:pt x="24581" y="101054"/>
                              </a:cubicBezTo>
                              <a:lnTo>
                                <a:pt x="24581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4581" y="77089"/>
                              </a:lnTo>
                              <a:lnTo>
                                <a:pt x="24581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Shape 88"/>
                      <wps:cNvSpPr>
                        <a:spLocks/>
                      </wps:cNvSpPr>
                      <wps:spPr bwMode="auto">
                        <a:xfrm>
                          <a:off x="21788" y="1413"/>
                          <a:ext cx="979" cy="1376"/>
                        </a:xfrm>
                        <a:custGeom>
                          <a:avLst/>
                          <a:gdLst>
                            <a:gd name="T0" fmla="*/ 0 w 97892"/>
                            <a:gd name="T1" fmla="*/ 0 h 137592"/>
                            <a:gd name="T2" fmla="*/ 24359 w 97892"/>
                            <a:gd name="T3" fmla="*/ 0 h 137592"/>
                            <a:gd name="T4" fmla="*/ 24359 w 97892"/>
                            <a:gd name="T5" fmla="*/ 61341 h 137592"/>
                            <a:gd name="T6" fmla="*/ 40539 w 97892"/>
                            <a:gd name="T7" fmla="*/ 77089 h 137592"/>
                            <a:gd name="T8" fmla="*/ 73520 w 97892"/>
                            <a:gd name="T9" fmla="*/ 77089 h 137592"/>
                            <a:gd name="T10" fmla="*/ 73520 w 97892"/>
                            <a:gd name="T11" fmla="*/ 0 h 137592"/>
                            <a:gd name="T12" fmla="*/ 97892 w 97892"/>
                            <a:gd name="T13" fmla="*/ 0 h 137592"/>
                            <a:gd name="T14" fmla="*/ 97892 w 97892"/>
                            <a:gd name="T15" fmla="*/ 102514 h 137592"/>
                            <a:gd name="T16" fmla="*/ 60287 w 97892"/>
                            <a:gd name="T17" fmla="*/ 137592 h 137592"/>
                            <a:gd name="T18" fmla="*/ 11125 w 97892"/>
                            <a:gd name="T19" fmla="*/ 137592 h 137592"/>
                            <a:gd name="T20" fmla="*/ 11125 w 97892"/>
                            <a:gd name="T21" fmla="*/ 116802 h 137592"/>
                            <a:gd name="T22" fmla="*/ 57557 w 97892"/>
                            <a:gd name="T23" fmla="*/ 116802 h 137592"/>
                            <a:gd name="T24" fmla="*/ 73520 w 97892"/>
                            <a:gd name="T25" fmla="*/ 101054 h 137592"/>
                            <a:gd name="T26" fmla="*/ 73520 w 97892"/>
                            <a:gd name="T27" fmla="*/ 97904 h 137592"/>
                            <a:gd name="T28" fmla="*/ 37808 w 97892"/>
                            <a:gd name="T29" fmla="*/ 97904 h 137592"/>
                            <a:gd name="T30" fmla="*/ 0 w 97892"/>
                            <a:gd name="T31" fmla="*/ 62802 h 137592"/>
                            <a:gd name="T32" fmla="*/ 0 w 97892"/>
                            <a:gd name="T33" fmla="*/ 0 h 137592"/>
                            <a:gd name="T34" fmla="*/ 0 w 97892"/>
                            <a:gd name="T35" fmla="*/ 0 h 137592"/>
                            <a:gd name="T36" fmla="*/ 97892 w 97892"/>
                            <a:gd name="T37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97892" h="137592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102514"/>
                              </a:lnTo>
                              <a:cubicBezTo>
                                <a:pt x="97892" y="127292"/>
                                <a:pt x="90538" y="137592"/>
                                <a:pt x="60287" y="137592"/>
                              </a:cubicBezTo>
                              <a:lnTo>
                                <a:pt x="11125" y="137592"/>
                              </a:lnTo>
                              <a:lnTo>
                                <a:pt x="11125" y="116802"/>
                              </a:lnTo>
                              <a:lnTo>
                                <a:pt x="57557" y="116802"/>
                              </a:lnTo>
                              <a:cubicBezTo>
                                <a:pt x="69533" y="116802"/>
                                <a:pt x="73520" y="113436"/>
                                <a:pt x="73520" y="101054"/>
                              </a:cubicBezTo>
                              <a:lnTo>
                                <a:pt x="7352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Shape 89"/>
                      <wps:cNvSpPr>
                        <a:spLocks/>
                      </wps:cNvSpPr>
                      <wps:spPr bwMode="auto">
                        <a:xfrm>
                          <a:off x="23044" y="1413"/>
                          <a:ext cx="517" cy="979"/>
                        </a:xfrm>
                        <a:custGeom>
                          <a:avLst/>
                          <a:gdLst>
                            <a:gd name="T0" fmla="*/ 37808 w 51670"/>
                            <a:gd name="T1" fmla="*/ 0 h 97904"/>
                            <a:gd name="T2" fmla="*/ 51670 w 51670"/>
                            <a:gd name="T3" fmla="*/ 0 h 97904"/>
                            <a:gd name="T4" fmla="*/ 51670 w 51670"/>
                            <a:gd name="T5" fmla="*/ 20815 h 97904"/>
                            <a:gd name="T6" fmla="*/ 40538 w 51670"/>
                            <a:gd name="T7" fmla="*/ 20815 h 97904"/>
                            <a:gd name="T8" fmla="*/ 24359 w 51670"/>
                            <a:gd name="T9" fmla="*/ 36563 h 97904"/>
                            <a:gd name="T10" fmla="*/ 24359 w 51670"/>
                            <a:gd name="T11" fmla="*/ 61341 h 97904"/>
                            <a:gd name="T12" fmla="*/ 40538 w 51670"/>
                            <a:gd name="T13" fmla="*/ 77089 h 97904"/>
                            <a:gd name="T14" fmla="*/ 51670 w 51670"/>
                            <a:gd name="T15" fmla="*/ 77089 h 97904"/>
                            <a:gd name="T16" fmla="*/ 51670 w 51670"/>
                            <a:gd name="T17" fmla="*/ 97904 h 97904"/>
                            <a:gd name="T18" fmla="*/ 37808 w 51670"/>
                            <a:gd name="T19" fmla="*/ 97904 h 97904"/>
                            <a:gd name="T20" fmla="*/ 0 w 51670"/>
                            <a:gd name="T21" fmla="*/ 62801 h 97904"/>
                            <a:gd name="T22" fmla="*/ 0 w 51670"/>
                            <a:gd name="T23" fmla="*/ 35090 h 97904"/>
                            <a:gd name="T24" fmla="*/ 37808 w 51670"/>
                            <a:gd name="T25" fmla="*/ 0 h 97904"/>
                            <a:gd name="T26" fmla="*/ 0 w 51670"/>
                            <a:gd name="T27" fmla="*/ 0 h 97904"/>
                            <a:gd name="T28" fmla="*/ 51670 w 5167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1670" h="97904">
                              <a:moveTo>
                                <a:pt x="37808" y="0"/>
                              </a:moveTo>
                              <a:lnTo>
                                <a:pt x="51670" y="0"/>
                              </a:lnTo>
                              <a:lnTo>
                                <a:pt x="51670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562" y="20815"/>
                                <a:pt x="24359" y="24155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562" y="77089"/>
                                <a:pt x="40538" y="77089"/>
                              </a:cubicBezTo>
                              <a:lnTo>
                                <a:pt x="51670" y="77089"/>
                              </a:lnTo>
                              <a:lnTo>
                                <a:pt x="5167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17"/>
                                <a:pt x="0" y="62801"/>
                              </a:cubicBezTo>
                              <a:lnTo>
                                <a:pt x="0" y="35090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Shape 90"/>
                      <wps:cNvSpPr>
                        <a:spLocks/>
                      </wps:cNvSpPr>
                      <wps:spPr bwMode="auto">
                        <a:xfrm>
                          <a:off x="23561" y="1413"/>
                          <a:ext cx="516" cy="979"/>
                        </a:xfrm>
                        <a:custGeom>
                          <a:avLst/>
                          <a:gdLst>
                            <a:gd name="T0" fmla="*/ 0 w 51670"/>
                            <a:gd name="T1" fmla="*/ 0 h 97904"/>
                            <a:gd name="T2" fmla="*/ 13862 w 51670"/>
                            <a:gd name="T3" fmla="*/ 0 h 97904"/>
                            <a:gd name="T4" fmla="*/ 51670 w 51670"/>
                            <a:gd name="T5" fmla="*/ 35090 h 97904"/>
                            <a:gd name="T6" fmla="*/ 51670 w 51670"/>
                            <a:gd name="T7" fmla="*/ 62801 h 97904"/>
                            <a:gd name="T8" fmla="*/ 13862 w 51670"/>
                            <a:gd name="T9" fmla="*/ 97904 h 97904"/>
                            <a:gd name="T10" fmla="*/ 0 w 51670"/>
                            <a:gd name="T11" fmla="*/ 97904 h 97904"/>
                            <a:gd name="T12" fmla="*/ 0 w 51670"/>
                            <a:gd name="T13" fmla="*/ 77089 h 97904"/>
                            <a:gd name="T14" fmla="*/ 11132 w 51670"/>
                            <a:gd name="T15" fmla="*/ 77089 h 97904"/>
                            <a:gd name="T16" fmla="*/ 27312 w 51670"/>
                            <a:gd name="T17" fmla="*/ 61341 h 97904"/>
                            <a:gd name="T18" fmla="*/ 27312 w 51670"/>
                            <a:gd name="T19" fmla="*/ 36563 h 97904"/>
                            <a:gd name="T20" fmla="*/ 11132 w 51670"/>
                            <a:gd name="T21" fmla="*/ 20815 h 97904"/>
                            <a:gd name="T22" fmla="*/ 0 w 51670"/>
                            <a:gd name="T23" fmla="*/ 20815 h 97904"/>
                            <a:gd name="T24" fmla="*/ 0 w 51670"/>
                            <a:gd name="T25" fmla="*/ 0 h 97904"/>
                            <a:gd name="T26" fmla="*/ 0 w 51670"/>
                            <a:gd name="T27" fmla="*/ 0 h 97904"/>
                            <a:gd name="T28" fmla="*/ 51670 w 5167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1670" h="97904">
                              <a:moveTo>
                                <a:pt x="0" y="0"/>
                              </a:moveTo>
                              <a:lnTo>
                                <a:pt x="13862" y="0"/>
                              </a:lnTo>
                              <a:cubicBezTo>
                                <a:pt x="44329" y="0"/>
                                <a:pt x="51670" y="10516"/>
                                <a:pt x="51670" y="35090"/>
                              </a:cubicBezTo>
                              <a:lnTo>
                                <a:pt x="51670" y="62801"/>
                              </a:lnTo>
                              <a:cubicBezTo>
                                <a:pt x="51670" y="87617"/>
                                <a:pt x="44329" y="97904"/>
                                <a:pt x="13862" y="97904"/>
                              </a:cubicBez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11132" y="77089"/>
                              </a:lnTo>
                              <a:cubicBezTo>
                                <a:pt x="23527" y="77089"/>
                                <a:pt x="27312" y="73749"/>
                                <a:pt x="27312" y="61341"/>
                              </a:cubicBezTo>
                              <a:lnTo>
                                <a:pt x="27312" y="36563"/>
                              </a:lnTo>
                              <a:cubicBezTo>
                                <a:pt x="27312" y="24155"/>
                                <a:pt x="23527" y="20815"/>
                                <a:pt x="11132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Shape 91"/>
                      <wps:cNvSpPr>
                        <a:spLocks/>
                      </wps:cNvSpPr>
                      <wps:spPr bwMode="auto">
                        <a:xfrm>
                          <a:off x="24319" y="1413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24359 w 97892"/>
                            <a:gd name="T3" fmla="*/ 0 h 97904"/>
                            <a:gd name="T4" fmla="*/ 24359 w 97892"/>
                            <a:gd name="T5" fmla="*/ 61341 h 97904"/>
                            <a:gd name="T6" fmla="*/ 40539 w 97892"/>
                            <a:gd name="T7" fmla="*/ 77089 h 97904"/>
                            <a:gd name="T8" fmla="*/ 73520 w 97892"/>
                            <a:gd name="T9" fmla="*/ 77089 h 97904"/>
                            <a:gd name="T10" fmla="*/ 73520 w 97892"/>
                            <a:gd name="T11" fmla="*/ 0 h 97904"/>
                            <a:gd name="T12" fmla="*/ 97892 w 97892"/>
                            <a:gd name="T13" fmla="*/ 0 h 97904"/>
                            <a:gd name="T14" fmla="*/ 97892 w 97892"/>
                            <a:gd name="T15" fmla="*/ 97904 h 97904"/>
                            <a:gd name="T16" fmla="*/ 37808 w 97892"/>
                            <a:gd name="T17" fmla="*/ 97904 h 97904"/>
                            <a:gd name="T18" fmla="*/ 0 w 97892"/>
                            <a:gd name="T19" fmla="*/ 62802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Shape 92"/>
                      <wps:cNvSpPr>
                        <a:spLocks/>
                      </wps:cNvSpPr>
                      <wps:spPr bwMode="auto">
                        <a:xfrm>
                          <a:off x="25594" y="1413"/>
                          <a:ext cx="798" cy="979"/>
                        </a:xfrm>
                        <a:custGeom>
                          <a:avLst/>
                          <a:gdLst>
                            <a:gd name="T0" fmla="*/ 0 w 79820"/>
                            <a:gd name="T1" fmla="*/ 0 h 97904"/>
                            <a:gd name="T2" fmla="*/ 42011 w 79820"/>
                            <a:gd name="T3" fmla="*/ 0 h 97904"/>
                            <a:gd name="T4" fmla="*/ 79820 w 79820"/>
                            <a:gd name="T5" fmla="*/ 35090 h 97904"/>
                            <a:gd name="T6" fmla="*/ 55461 w 79820"/>
                            <a:gd name="T7" fmla="*/ 35090 h 97904"/>
                            <a:gd name="T8" fmla="*/ 39281 w 79820"/>
                            <a:gd name="T9" fmla="*/ 20815 h 97904"/>
                            <a:gd name="T10" fmla="*/ 24371 w 79820"/>
                            <a:gd name="T11" fmla="*/ 20815 h 97904"/>
                            <a:gd name="T12" fmla="*/ 24371 w 79820"/>
                            <a:gd name="T13" fmla="*/ 97904 h 97904"/>
                            <a:gd name="T14" fmla="*/ 0 w 79820"/>
                            <a:gd name="T15" fmla="*/ 97904 h 97904"/>
                            <a:gd name="T16" fmla="*/ 0 w 79820"/>
                            <a:gd name="T17" fmla="*/ 0 h 97904"/>
                            <a:gd name="T18" fmla="*/ 0 w 79820"/>
                            <a:gd name="T19" fmla="*/ 0 h 97904"/>
                            <a:gd name="T20" fmla="*/ 79820 w 79820"/>
                            <a:gd name="T2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79820" h="97904">
                              <a:moveTo>
                                <a:pt x="0" y="0"/>
                              </a:moveTo>
                              <a:lnTo>
                                <a:pt x="42011" y="0"/>
                              </a:lnTo>
                              <a:cubicBezTo>
                                <a:pt x="72263" y="0"/>
                                <a:pt x="79820" y="10516"/>
                                <a:pt x="79820" y="35090"/>
                              </a:cubicBezTo>
                              <a:lnTo>
                                <a:pt x="55461" y="35090"/>
                              </a:lnTo>
                              <a:cubicBezTo>
                                <a:pt x="55677" y="26695"/>
                                <a:pt x="52095" y="20815"/>
                                <a:pt x="39281" y="20815"/>
                              </a:cubicBezTo>
                              <a:lnTo>
                                <a:pt x="24371" y="20815"/>
                              </a:lnTo>
                              <a:lnTo>
                                <a:pt x="24371" y="97904"/>
                              </a:lnTo>
                              <a:lnTo>
                                <a:pt x="0" y="979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Shape 93"/>
                      <wps:cNvSpPr>
                        <a:spLocks/>
                      </wps:cNvSpPr>
                      <wps:spPr bwMode="auto">
                        <a:xfrm>
                          <a:off x="13262" y="3417"/>
                          <a:ext cx="499" cy="979"/>
                        </a:xfrm>
                        <a:custGeom>
                          <a:avLst/>
                          <a:gdLst>
                            <a:gd name="T0" fmla="*/ 37808 w 49885"/>
                            <a:gd name="T1" fmla="*/ 0 h 97904"/>
                            <a:gd name="T2" fmla="*/ 49885 w 49885"/>
                            <a:gd name="T3" fmla="*/ 0 h 97904"/>
                            <a:gd name="T4" fmla="*/ 49885 w 49885"/>
                            <a:gd name="T5" fmla="*/ 20815 h 97904"/>
                            <a:gd name="T6" fmla="*/ 40538 w 49885"/>
                            <a:gd name="T7" fmla="*/ 20815 h 97904"/>
                            <a:gd name="T8" fmla="*/ 24359 w 49885"/>
                            <a:gd name="T9" fmla="*/ 36563 h 97904"/>
                            <a:gd name="T10" fmla="*/ 24359 w 49885"/>
                            <a:gd name="T11" fmla="*/ 61341 h 97904"/>
                            <a:gd name="T12" fmla="*/ 40538 w 49885"/>
                            <a:gd name="T13" fmla="*/ 77089 h 97904"/>
                            <a:gd name="T14" fmla="*/ 49885 w 49885"/>
                            <a:gd name="T15" fmla="*/ 77089 h 97904"/>
                            <a:gd name="T16" fmla="*/ 49885 w 49885"/>
                            <a:gd name="T17" fmla="*/ 97904 h 97904"/>
                            <a:gd name="T18" fmla="*/ 37808 w 49885"/>
                            <a:gd name="T19" fmla="*/ 97904 h 97904"/>
                            <a:gd name="T20" fmla="*/ 0 w 49885"/>
                            <a:gd name="T21" fmla="*/ 62802 h 97904"/>
                            <a:gd name="T22" fmla="*/ 0 w 49885"/>
                            <a:gd name="T23" fmla="*/ 35103 h 97904"/>
                            <a:gd name="T24" fmla="*/ 37808 w 49885"/>
                            <a:gd name="T25" fmla="*/ 0 h 97904"/>
                            <a:gd name="T26" fmla="*/ 0 w 49885"/>
                            <a:gd name="T27" fmla="*/ 0 h 97904"/>
                            <a:gd name="T28" fmla="*/ 49885 w 49885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9885" h="97904">
                              <a:moveTo>
                                <a:pt x="37808" y="0"/>
                              </a:moveTo>
                              <a:lnTo>
                                <a:pt x="49885" y="0"/>
                              </a:lnTo>
                              <a:lnTo>
                                <a:pt x="49885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143" y="20815"/>
                                <a:pt x="24359" y="24156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8" y="77089"/>
                              </a:cubicBezTo>
                              <a:lnTo>
                                <a:pt x="49885" y="77089"/>
                              </a:lnTo>
                              <a:lnTo>
                                <a:pt x="49885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05"/>
                                <a:pt x="0" y="62802"/>
                              </a:cubicBezTo>
                              <a:lnTo>
                                <a:pt x="0" y="35103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Shape 94"/>
                      <wps:cNvSpPr>
                        <a:spLocks/>
                      </wps:cNvSpPr>
                      <wps:spPr bwMode="auto">
                        <a:xfrm>
                          <a:off x="13761" y="3041"/>
                          <a:ext cx="499" cy="1355"/>
                        </a:xfrm>
                        <a:custGeom>
                          <a:avLst/>
                          <a:gdLst>
                            <a:gd name="T0" fmla="*/ 25527 w 49886"/>
                            <a:gd name="T1" fmla="*/ 0 h 135509"/>
                            <a:gd name="T2" fmla="*/ 49886 w 49886"/>
                            <a:gd name="T3" fmla="*/ 0 h 135509"/>
                            <a:gd name="T4" fmla="*/ 49886 w 49886"/>
                            <a:gd name="T5" fmla="*/ 135509 h 135509"/>
                            <a:gd name="T6" fmla="*/ 0 w 49886"/>
                            <a:gd name="T7" fmla="*/ 135509 h 135509"/>
                            <a:gd name="T8" fmla="*/ 0 w 49886"/>
                            <a:gd name="T9" fmla="*/ 114694 h 135509"/>
                            <a:gd name="T10" fmla="*/ 25527 w 49886"/>
                            <a:gd name="T11" fmla="*/ 114694 h 135509"/>
                            <a:gd name="T12" fmla="*/ 25527 w 49886"/>
                            <a:gd name="T13" fmla="*/ 58420 h 135509"/>
                            <a:gd name="T14" fmla="*/ 0 w 49886"/>
                            <a:gd name="T15" fmla="*/ 58420 h 135509"/>
                            <a:gd name="T16" fmla="*/ 0 w 49886"/>
                            <a:gd name="T17" fmla="*/ 37605 h 135509"/>
                            <a:gd name="T18" fmla="*/ 25527 w 49886"/>
                            <a:gd name="T19" fmla="*/ 37605 h 135509"/>
                            <a:gd name="T20" fmla="*/ 25527 w 49886"/>
                            <a:gd name="T21" fmla="*/ 0 h 135509"/>
                            <a:gd name="T22" fmla="*/ 0 w 49886"/>
                            <a:gd name="T23" fmla="*/ 0 h 135509"/>
                            <a:gd name="T24" fmla="*/ 49886 w 49886"/>
                            <a:gd name="T25" fmla="*/ 135509 h 135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49886" h="135509">
                              <a:moveTo>
                                <a:pt x="25527" y="0"/>
                              </a:moveTo>
                              <a:lnTo>
                                <a:pt x="49886" y="0"/>
                              </a:lnTo>
                              <a:lnTo>
                                <a:pt x="49886" y="135509"/>
                              </a:lnTo>
                              <a:lnTo>
                                <a:pt x="0" y="135509"/>
                              </a:lnTo>
                              <a:lnTo>
                                <a:pt x="0" y="114694"/>
                              </a:lnTo>
                              <a:lnTo>
                                <a:pt x="25527" y="114694"/>
                              </a:lnTo>
                              <a:lnTo>
                                <a:pt x="25527" y="58420"/>
                              </a:lnTo>
                              <a:lnTo>
                                <a:pt x="0" y="58420"/>
                              </a:lnTo>
                              <a:lnTo>
                                <a:pt x="0" y="37605"/>
                              </a:lnTo>
                              <a:lnTo>
                                <a:pt x="25527" y="37605"/>
                              </a:lnTo>
                              <a:lnTo>
                                <a:pt x="25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Shape 95"/>
                      <wps:cNvSpPr>
                        <a:spLocks/>
                      </wps:cNvSpPr>
                      <wps:spPr bwMode="auto">
                        <a:xfrm>
                          <a:off x="14462" y="3417"/>
                          <a:ext cx="397" cy="979"/>
                        </a:xfrm>
                        <a:custGeom>
                          <a:avLst/>
                          <a:gdLst>
                            <a:gd name="T0" fmla="*/ 0 w 39700"/>
                            <a:gd name="T1" fmla="*/ 0 h 97904"/>
                            <a:gd name="T2" fmla="*/ 39700 w 39700"/>
                            <a:gd name="T3" fmla="*/ 0 h 97904"/>
                            <a:gd name="T4" fmla="*/ 39700 w 39700"/>
                            <a:gd name="T5" fmla="*/ 97904 h 97904"/>
                            <a:gd name="T6" fmla="*/ 15341 w 39700"/>
                            <a:gd name="T7" fmla="*/ 97904 h 97904"/>
                            <a:gd name="T8" fmla="*/ 15341 w 39700"/>
                            <a:gd name="T9" fmla="*/ 20803 h 97904"/>
                            <a:gd name="T10" fmla="*/ 0 w 39700"/>
                            <a:gd name="T11" fmla="*/ 20803 h 97904"/>
                            <a:gd name="T12" fmla="*/ 0 w 39700"/>
                            <a:gd name="T13" fmla="*/ 0 h 97904"/>
                            <a:gd name="T14" fmla="*/ 0 w 39700"/>
                            <a:gd name="T15" fmla="*/ 0 h 97904"/>
                            <a:gd name="T16" fmla="*/ 39700 w 39700"/>
                            <a:gd name="T1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39700" h="97904">
                              <a:moveTo>
                                <a:pt x="0" y="0"/>
                              </a:moveTo>
                              <a:lnTo>
                                <a:pt x="39700" y="0"/>
                              </a:lnTo>
                              <a:lnTo>
                                <a:pt x="39700" y="97904"/>
                              </a:lnTo>
                              <a:lnTo>
                                <a:pt x="15341" y="97904"/>
                              </a:lnTo>
                              <a:lnTo>
                                <a:pt x="15341" y="20803"/>
                              </a:lnTo>
                              <a:lnTo>
                                <a:pt x="0" y="20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Shape 2762"/>
                      <wps:cNvSpPr>
                        <a:spLocks/>
                      </wps:cNvSpPr>
                      <wps:spPr bwMode="auto">
                        <a:xfrm>
                          <a:off x="14615" y="3041"/>
                          <a:ext cx="244" cy="227"/>
                        </a:xfrm>
                        <a:custGeom>
                          <a:avLst/>
                          <a:gdLst>
                            <a:gd name="T0" fmla="*/ 0 w 24359"/>
                            <a:gd name="T1" fmla="*/ 0 h 22695"/>
                            <a:gd name="T2" fmla="*/ 24359 w 24359"/>
                            <a:gd name="T3" fmla="*/ 0 h 22695"/>
                            <a:gd name="T4" fmla="*/ 24359 w 24359"/>
                            <a:gd name="T5" fmla="*/ 22695 h 22695"/>
                            <a:gd name="T6" fmla="*/ 0 w 24359"/>
                            <a:gd name="T7" fmla="*/ 22695 h 22695"/>
                            <a:gd name="T8" fmla="*/ 0 w 24359"/>
                            <a:gd name="T9" fmla="*/ 0 h 22695"/>
                            <a:gd name="T10" fmla="*/ 0 w 24359"/>
                            <a:gd name="T11" fmla="*/ 0 h 22695"/>
                            <a:gd name="T12" fmla="*/ 24359 w 24359"/>
                            <a:gd name="T13" fmla="*/ 22695 h 226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359" h="22695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22695"/>
                              </a:lnTo>
                              <a:lnTo>
                                <a:pt x="0" y="226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Shape 2763"/>
                      <wps:cNvSpPr>
                        <a:spLocks/>
                      </wps:cNvSpPr>
                      <wps:spPr bwMode="auto">
                        <a:xfrm>
                          <a:off x="15228" y="4585"/>
                          <a:ext cx="378" cy="208"/>
                        </a:xfrm>
                        <a:custGeom>
                          <a:avLst/>
                          <a:gdLst>
                            <a:gd name="T0" fmla="*/ 0 w 37814"/>
                            <a:gd name="T1" fmla="*/ 0 h 20790"/>
                            <a:gd name="T2" fmla="*/ 37814 w 37814"/>
                            <a:gd name="T3" fmla="*/ 0 h 20790"/>
                            <a:gd name="T4" fmla="*/ 37814 w 37814"/>
                            <a:gd name="T5" fmla="*/ 20790 h 20790"/>
                            <a:gd name="T6" fmla="*/ 0 w 37814"/>
                            <a:gd name="T7" fmla="*/ 20790 h 20790"/>
                            <a:gd name="T8" fmla="*/ 0 w 37814"/>
                            <a:gd name="T9" fmla="*/ 0 h 20790"/>
                            <a:gd name="T10" fmla="*/ 0 w 37814"/>
                            <a:gd name="T11" fmla="*/ 0 h 20790"/>
                            <a:gd name="T12" fmla="*/ 37814 w 37814"/>
                            <a:gd name="T13" fmla="*/ 20790 h 20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7814" h="20790">
                              <a:moveTo>
                                <a:pt x="0" y="0"/>
                              </a:moveTo>
                              <a:lnTo>
                                <a:pt x="37814" y="0"/>
                              </a:lnTo>
                              <a:lnTo>
                                <a:pt x="37814" y="20790"/>
                              </a:lnTo>
                              <a:lnTo>
                                <a:pt x="0" y="207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Shape 98"/>
                      <wps:cNvSpPr>
                        <a:spLocks/>
                      </wps:cNvSpPr>
                      <wps:spPr bwMode="auto">
                        <a:xfrm>
                          <a:off x="15117" y="3417"/>
                          <a:ext cx="489" cy="979"/>
                        </a:xfrm>
                        <a:custGeom>
                          <a:avLst/>
                          <a:gdLst>
                            <a:gd name="T0" fmla="*/ 37808 w 48940"/>
                            <a:gd name="T1" fmla="*/ 0 h 97904"/>
                            <a:gd name="T2" fmla="*/ 48940 w 48940"/>
                            <a:gd name="T3" fmla="*/ 0 h 97904"/>
                            <a:gd name="T4" fmla="*/ 48940 w 48940"/>
                            <a:gd name="T5" fmla="*/ 20815 h 97904"/>
                            <a:gd name="T6" fmla="*/ 40538 w 48940"/>
                            <a:gd name="T7" fmla="*/ 20815 h 97904"/>
                            <a:gd name="T8" fmla="*/ 24359 w 48940"/>
                            <a:gd name="T9" fmla="*/ 36563 h 97904"/>
                            <a:gd name="T10" fmla="*/ 24359 w 48940"/>
                            <a:gd name="T11" fmla="*/ 61341 h 97904"/>
                            <a:gd name="T12" fmla="*/ 40538 w 48940"/>
                            <a:gd name="T13" fmla="*/ 77089 h 97904"/>
                            <a:gd name="T14" fmla="*/ 48940 w 48940"/>
                            <a:gd name="T15" fmla="*/ 77089 h 97904"/>
                            <a:gd name="T16" fmla="*/ 48940 w 48940"/>
                            <a:gd name="T17" fmla="*/ 97904 h 97904"/>
                            <a:gd name="T18" fmla="*/ 37808 w 48940"/>
                            <a:gd name="T19" fmla="*/ 97904 h 97904"/>
                            <a:gd name="T20" fmla="*/ 0 w 48940"/>
                            <a:gd name="T21" fmla="*/ 62802 h 97904"/>
                            <a:gd name="T22" fmla="*/ 0 w 48940"/>
                            <a:gd name="T23" fmla="*/ 35103 h 97904"/>
                            <a:gd name="T24" fmla="*/ 37808 w 48940"/>
                            <a:gd name="T25" fmla="*/ 0 h 97904"/>
                            <a:gd name="T26" fmla="*/ 0 w 48940"/>
                            <a:gd name="T27" fmla="*/ 0 h 97904"/>
                            <a:gd name="T28" fmla="*/ 48940 w 48940"/>
                            <a:gd name="T29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48940" h="97904">
                              <a:moveTo>
                                <a:pt x="37808" y="0"/>
                              </a:moveTo>
                              <a:lnTo>
                                <a:pt x="48940" y="0"/>
                              </a:lnTo>
                              <a:lnTo>
                                <a:pt x="48940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143" y="20815"/>
                                <a:pt x="24359" y="24156"/>
                                <a:pt x="24359" y="36563"/>
                              </a:cubicBez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8" y="77089"/>
                              </a:cubicBezTo>
                              <a:lnTo>
                                <a:pt x="48940" y="77089"/>
                              </a:lnTo>
                              <a:lnTo>
                                <a:pt x="48940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05"/>
                                <a:pt x="0" y="62802"/>
                              </a:cubicBezTo>
                              <a:lnTo>
                                <a:pt x="0" y="35103"/>
                              </a:lnTo>
                              <a:cubicBezTo>
                                <a:pt x="0" y="10516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Shape 99"/>
                      <wps:cNvSpPr>
                        <a:spLocks/>
                      </wps:cNvSpPr>
                      <wps:spPr bwMode="auto">
                        <a:xfrm>
                          <a:off x="15606" y="3417"/>
                          <a:ext cx="490" cy="1376"/>
                        </a:xfrm>
                        <a:custGeom>
                          <a:avLst/>
                          <a:gdLst>
                            <a:gd name="T0" fmla="*/ 0 w 48939"/>
                            <a:gd name="T1" fmla="*/ 0 h 137592"/>
                            <a:gd name="T2" fmla="*/ 48939 w 48939"/>
                            <a:gd name="T3" fmla="*/ 0 h 137592"/>
                            <a:gd name="T4" fmla="*/ 48939 w 48939"/>
                            <a:gd name="T5" fmla="*/ 102514 h 137592"/>
                            <a:gd name="T6" fmla="*/ 11347 w 48939"/>
                            <a:gd name="T7" fmla="*/ 137592 h 137592"/>
                            <a:gd name="T8" fmla="*/ 0 w 48939"/>
                            <a:gd name="T9" fmla="*/ 137592 h 137592"/>
                            <a:gd name="T10" fmla="*/ 0 w 48939"/>
                            <a:gd name="T11" fmla="*/ 116802 h 137592"/>
                            <a:gd name="T12" fmla="*/ 8604 w 48939"/>
                            <a:gd name="T13" fmla="*/ 116802 h 137592"/>
                            <a:gd name="T14" fmla="*/ 24581 w 48939"/>
                            <a:gd name="T15" fmla="*/ 101054 h 137592"/>
                            <a:gd name="T16" fmla="*/ 24581 w 48939"/>
                            <a:gd name="T17" fmla="*/ 97904 h 137592"/>
                            <a:gd name="T18" fmla="*/ 0 w 48939"/>
                            <a:gd name="T19" fmla="*/ 97904 h 137592"/>
                            <a:gd name="T20" fmla="*/ 0 w 48939"/>
                            <a:gd name="T21" fmla="*/ 77089 h 137592"/>
                            <a:gd name="T22" fmla="*/ 24581 w 48939"/>
                            <a:gd name="T23" fmla="*/ 77089 h 137592"/>
                            <a:gd name="T24" fmla="*/ 24581 w 48939"/>
                            <a:gd name="T25" fmla="*/ 20815 h 137592"/>
                            <a:gd name="T26" fmla="*/ 0 w 48939"/>
                            <a:gd name="T27" fmla="*/ 20815 h 137592"/>
                            <a:gd name="T28" fmla="*/ 0 w 48939"/>
                            <a:gd name="T29" fmla="*/ 0 h 137592"/>
                            <a:gd name="T30" fmla="*/ 0 w 48939"/>
                            <a:gd name="T31" fmla="*/ 0 h 137592"/>
                            <a:gd name="T32" fmla="*/ 48939 w 48939"/>
                            <a:gd name="T33" fmla="*/ 137592 h 13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48939" h="137592">
                              <a:moveTo>
                                <a:pt x="0" y="0"/>
                              </a:moveTo>
                              <a:lnTo>
                                <a:pt x="48939" y="0"/>
                              </a:lnTo>
                              <a:lnTo>
                                <a:pt x="48939" y="102514"/>
                              </a:lnTo>
                              <a:cubicBezTo>
                                <a:pt x="48939" y="127292"/>
                                <a:pt x="41586" y="137592"/>
                                <a:pt x="11347" y="137592"/>
                              </a:cubicBezTo>
                              <a:lnTo>
                                <a:pt x="0" y="137592"/>
                              </a:lnTo>
                              <a:lnTo>
                                <a:pt x="0" y="116802"/>
                              </a:lnTo>
                              <a:lnTo>
                                <a:pt x="8604" y="116802"/>
                              </a:lnTo>
                              <a:cubicBezTo>
                                <a:pt x="20580" y="116802"/>
                                <a:pt x="24581" y="113436"/>
                                <a:pt x="24581" y="101054"/>
                              </a:cubicBezTo>
                              <a:lnTo>
                                <a:pt x="24581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4581" y="77089"/>
                              </a:lnTo>
                              <a:lnTo>
                                <a:pt x="24581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Shape 100"/>
                      <wps:cNvSpPr>
                        <a:spLocks/>
                      </wps:cNvSpPr>
                      <wps:spPr bwMode="auto">
                        <a:xfrm>
                          <a:off x="16299" y="3417"/>
                          <a:ext cx="398" cy="979"/>
                        </a:xfrm>
                        <a:custGeom>
                          <a:avLst/>
                          <a:gdLst>
                            <a:gd name="T0" fmla="*/ 0 w 39713"/>
                            <a:gd name="T1" fmla="*/ 0 h 97904"/>
                            <a:gd name="T2" fmla="*/ 39713 w 39713"/>
                            <a:gd name="T3" fmla="*/ 0 h 97904"/>
                            <a:gd name="T4" fmla="*/ 39713 w 39713"/>
                            <a:gd name="T5" fmla="*/ 97904 h 97904"/>
                            <a:gd name="T6" fmla="*/ 15342 w 39713"/>
                            <a:gd name="T7" fmla="*/ 97904 h 97904"/>
                            <a:gd name="T8" fmla="*/ 15342 w 39713"/>
                            <a:gd name="T9" fmla="*/ 20803 h 97904"/>
                            <a:gd name="T10" fmla="*/ 0 w 39713"/>
                            <a:gd name="T11" fmla="*/ 20803 h 97904"/>
                            <a:gd name="T12" fmla="*/ 0 w 39713"/>
                            <a:gd name="T13" fmla="*/ 0 h 97904"/>
                            <a:gd name="T14" fmla="*/ 0 w 39713"/>
                            <a:gd name="T15" fmla="*/ 0 h 97904"/>
                            <a:gd name="T16" fmla="*/ 39713 w 39713"/>
                            <a:gd name="T1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T14" t="T15" r="T16" b="T17"/>
                          <a:pathLst>
                            <a:path w="39713" h="97904">
                              <a:moveTo>
                                <a:pt x="0" y="0"/>
                              </a:moveTo>
                              <a:lnTo>
                                <a:pt x="39713" y="0"/>
                              </a:lnTo>
                              <a:lnTo>
                                <a:pt x="39713" y="97904"/>
                              </a:lnTo>
                              <a:lnTo>
                                <a:pt x="15342" y="97904"/>
                              </a:lnTo>
                              <a:lnTo>
                                <a:pt x="15342" y="20803"/>
                              </a:lnTo>
                              <a:lnTo>
                                <a:pt x="0" y="20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Shape 2764"/>
                      <wps:cNvSpPr>
                        <a:spLocks/>
                      </wps:cNvSpPr>
                      <wps:spPr bwMode="auto">
                        <a:xfrm>
                          <a:off x="16453" y="3041"/>
                          <a:ext cx="244" cy="227"/>
                        </a:xfrm>
                        <a:custGeom>
                          <a:avLst/>
                          <a:gdLst>
                            <a:gd name="T0" fmla="*/ 0 w 24371"/>
                            <a:gd name="T1" fmla="*/ 0 h 22695"/>
                            <a:gd name="T2" fmla="*/ 24371 w 24371"/>
                            <a:gd name="T3" fmla="*/ 0 h 22695"/>
                            <a:gd name="T4" fmla="*/ 24371 w 24371"/>
                            <a:gd name="T5" fmla="*/ 22695 h 22695"/>
                            <a:gd name="T6" fmla="*/ 0 w 24371"/>
                            <a:gd name="T7" fmla="*/ 22695 h 22695"/>
                            <a:gd name="T8" fmla="*/ 0 w 24371"/>
                            <a:gd name="T9" fmla="*/ 0 h 22695"/>
                            <a:gd name="T10" fmla="*/ 0 w 24371"/>
                            <a:gd name="T11" fmla="*/ 0 h 22695"/>
                            <a:gd name="T12" fmla="*/ 24371 w 24371"/>
                            <a:gd name="T13" fmla="*/ 22695 h 226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4371" h="22695">
                              <a:moveTo>
                                <a:pt x="0" y="0"/>
                              </a:moveTo>
                              <a:lnTo>
                                <a:pt x="24371" y="0"/>
                              </a:lnTo>
                              <a:lnTo>
                                <a:pt x="24371" y="22695"/>
                              </a:lnTo>
                              <a:lnTo>
                                <a:pt x="0" y="226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Shape 102"/>
                      <wps:cNvSpPr>
                        <a:spLocks/>
                      </wps:cNvSpPr>
                      <wps:spPr bwMode="auto">
                        <a:xfrm>
                          <a:off x="16879" y="3163"/>
                          <a:ext cx="700" cy="1233"/>
                        </a:xfrm>
                        <a:custGeom>
                          <a:avLst/>
                          <a:gdLst>
                            <a:gd name="T0" fmla="*/ 15342 w 69952"/>
                            <a:gd name="T1" fmla="*/ 0 h 123304"/>
                            <a:gd name="T2" fmla="*/ 39700 w 69952"/>
                            <a:gd name="T3" fmla="*/ 0 h 123304"/>
                            <a:gd name="T4" fmla="*/ 39700 w 69952"/>
                            <a:gd name="T5" fmla="*/ 25400 h 123304"/>
                            <a:gd name="T6" fmla="*/ 69952 w 69952"/>
                            <a:gd name="T7" fmla="*/ 25400 h 123304"/>
                            <a:gd name="T8" fmla="*/ 69952 w 69952"/>
                            <a:gd name="T9" fmla="*/ 46215 h 123304"/>
                            <a:gd name="T10" fmla="*/ 39700 w 69952"/>
                            <a:gd name="T11" fmla="*/ 46215 h 123304"/>
                            <a:gd name="T12" fmla="*/ 39700 w 69952"/>
                            <a:gd name="T13" fmla="*/ 86741 h 123304"/>
                            <a:gd name="T14" fmla="*/ 55880 w 69952"/>
                            <a:gd name="T15" fmla="*/ 102489 h 123304"/>
                            <a:gd name="T16" fmla="*/ 69952 w 69952"/>
                            <a:gd name="T17" fmla="*/ 102489 h 123304"/>
                            <a:gd name="T18" fmla="*/ 69952 w 69952"/>
                            <a:gd name="T19" fmla="*/ 123304 h 123304"/>
                            <a:gd name="T20" fmla="*/ 53149 w 69952"/>
                            <a:gd name="T21" fmla="*/ 123304 h 123304"/>
                            <a:gd name="T22" fmla="*/ 15342 w 69952"/>
                            <a:gd name="T23" fmla="*/ 88202 h 123304"/>
                            <a:gd name="T24" fmla="*/ 15342 w 69952"/>
                            <a:gd name="T25" fmla="*/ 46215 h 123304"/>
                            <a:gd name="T26" fmla="*/ 0 w 69952"/>
                            <a:gd name="T27" fmla="*/ 46215 h 123304"/>
                            <a:gd name="T28" fmla="*/ 0 w 69952"/>
                            <a:gd name="T29" fmla="*/ 25400 h 123304"/>
                            <a:gd name="T30" fmla="*/ 15342 w 69952"/>
                            <a:gd name="T31" fmla="*/ 25400 h 123304"/>
                            <a:gd name="T32" fmla="*/ 15342 w 69952"/>
                            <a:gd name="T33" fmla="*/ 0 h 123304"/>
                            <a:gd name="T34" fmla="*/ 0 w 69952"/>
                            <a:gd name="T35" fmla="*/ 0 h 123304"/>
                            <a:gd name="T36" fmla="*/ 69952 w 69952"/>
                            <a:gd name="T37" fmla="*/ 123304 h 123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69952" h="123304">
                              <a:moveTo>
                                <a:pt x="15342" y="0"/>
                              </a:moveTo>
                              <a:lnTo>
                                <a:pt x="39700" y="0"/>
                              </a:lnTo>
                              <a:lnTo>
                                <a:pt x="39700" y="25400"/>
                              </a:lnTo>
                              <a:lnTo>
                                <a:pt x="69952" y="25400"/>
                              </a:lnTo>
                              <a:lnTo>
                                <a:pt x="69952" y="46215"/>
                              </a:lnTo>
                              <a:lnTo>
                                <a:pt x="39700" y="46215"/>
                              </a:lnTo>
                              <a:lnTo>
                                <a:pt x="39700" y="86741"/>
                              </a:lnTo>
                              <a:cubicBezTo>
                                <a:pt x="39700" y="99149"/>
                                <a:pt x="43485" y="102489"/>
                                <a:pt x="55880" y="102489"/>
                              </a:cubicBezTo>
                              <a:lnTo>
                                <a:pt x="69952" y="102489"/>
                              </a:lnTo>
                              <a:lnTo>
                                <a:pt x="69952" y="123304"/>
                              </a:lnTo>
                              <a:lnTo>
                                <a:pt x="53149" y="123304"/>
                              </a:lnTo>
                              <a:cubicBezTo>
                                <a:pt x="22695" y="123304"/>
                                <a:pt x="15342" y="113005"/>
                                <a:pt x="15342" y="88202"/>
                              </a:cubicBezTo>
                              <a:lnTo>
                                <a:pt x="15342" y="46215"/>
                              </a:lnTo>
                              <a:lnTo>
                                <a:pt x="0" y="46215"/>
                              </a:lnTo>
                              <a:lnTo>
                                <a:pt x="0" y="25400"/>
                              </a:lnTo>
                              <a:lnTo>
                                <a:pt x="15342" y="25400"/>
                              </a:lnTo>
                              <a:lnTo>
                                <a:pt x="1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Shape 103"/>
                      <wps:cNvSpPr>
                        <a:spLocks/>
                      </wps:cNvSpPr>
                      <wps:spPr bwMode="auto">
                        <a:xfrm>
                          <a:off x="17717" y="3793"/>
                          <a:ext cx="509" cy="603"/>
                        </a:xfrm>
                        <a:custGeom>
                          <a:avLst/>
                          <a:gdLst>
                            <a:gd name="T0" fmla="*/ 37808 w 50826"/>
                            <a:gd name="T1" fmla="*/ 0 h 60300"/>
                            <a:gd name="T2" fmla="*/ 50826 w 50826"/>
                            <a:gd name="T3" fmla="*/ 0 h 60300"/>
                            <a:gd name="T4" fmla="*/ 50826 w 50826"/>
                            <a:gd name="T5" fmla="*/ 18085 h 60300"/>
                            <a:gd name="T6" fmla="*/ 40538 w 50826"/>
                            <a:gd name="T7" fmla="*/ 18085 h 60300"/>
                            <a:gd name="T8" fmla="*/ 24359 w 50826"/>
                            <a:gd name="T9" fmla="*/ 26467 h 60300"/>
                            <a:gd name="T10" fmla="*/ 24359 w 50826"/>
                            <a:gd name="T11" fmla="*/ 31102 h 60300"/>
                            <a:gd name="T12" fmla="*/ 40538 w 50826"/>
                            <a:gd name="T13" fmla="*/ 39484 h 60300"/>
                            <a:gd name="T14" fmla="*/ 50826 w 50826"/>
                            <a:gd name="T15" fmla="*/ 39484 h 60300"/>
                            <a:gd name="T16" fmla="*/ 50826 w 50826"/>
                            <a:gd name="T17" fmla="*/ 60300 h 60300"/>
                            <a:gd name="T18" fmla="*/ 37808 w 50826"/>
                            <a:gd name="T19" fmla="*/ 60300 h 60300"/>
                            <a:gd name="T20" fmla="*/ 0 w 50826"/>
                            <a:gd name="T21" fmla="*/ 32563 h 60300"/>
                            <a:gd name="T22" fmla="*/ 0 w 50826"/>
                            <a:gd name="T23" fmla="*/ 27724 h 60300"/>
                            <a:gd name="T24" fmla="*/ 37808 w 50826"/>
                            <a:gd name="T25" fmla="*/ 0 h 60300"/>
                            <a:gd name="T26" fmla="*/ 0 w 50826"/>
                            <a:gd name="T27" fmla="*/ 0 h 60300"/>
                            <a:gd name="T28" fmla="*/ 50826 w 50826"/>
                            <a:gd name="T29" fmla="*/ 60300 h 60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T26" t="T27" r="T28" b="T29"/>
                          <a:pathLst>
                            <a:path w="50826" h="60300">
                              <a:moveTo>
                                <a:pt x="37808" y="0"/>
                              </a:moveTo>
                              <a:lnTo>
                                <a:pt x="50826" y="0"/>
                              </a:lnTo>
                              <a:lnTo>
                                <a:pt x="50826" y="18085"/>
                              </a:lnTo>
                              <a:lnTo>
                                <a:pt x="40538" y="18085"/>
                              </a:lnTo>
                              <a:cubicBezTo>
                                <a:pt x="28562" y="18085"/>
                                <a:pt x="24359" y="19736"/>
                                <a:pt x="24359" y="26467"/>
                              </a:cubicBezTo>
                              <a:lnTo>
                                <a:pt x="24359" y="31102"/>
                              </a:lnTo>
                              <a:cubicBezTo>
                                <a:pt x="24359" y="37821"/>
                                <a:pt x="28562" y="39484"/>
                                <a:pt x="40538" y="39484"/>
                              </a:cubicBezTo>
                              <a:lnTo>
                                <a:pt x="50826" y="39484"/>
                              </a:lnTo>
                              <a:lnTo>
                                <a:pt x="50826" y="60300"/>
                              </a:lnTo>
                              <a:lnTo>
                                <a:pt x="37808" y="60300"/>
                              </a:lnTo>
                              <a:cubicBezTo>
                                <a:pt x="7557" y="60300"/>
                                <a:pt x="0" y="51892"/>
                                <a:pt x="0" y="32563"/>
                              </a:cubicBezTo>
                              <a:lnTo>
                                <a:pt x="0" y="27724"/>
                              </a:lnTo>
                              <a:cubicBezTo>
                                <a:pt x="0" y="8407"/>
                                <a:pt x="7557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Shape 2765"/>
                      <wps:cNvSpPr>
                        <a:spLocks/>
                      </wps:cNvSpPr>
                      <wps:spPr bwMode="auto">
                        <a:xfrm>
                          <a:off x="17826" y="3417"/>
                          <a:ext cx="400" cy="208"/>
                        </a:xfrm>
                        <a:custGeom>
                          <a:avLst/>
                          <a:gdLst>
                            <a:gd name="T0" fmla="*/ 0 w 39916"/>
                            <a:gd name="T1" fmla="*/ 0 h 20815"/>
                            <a:gd name="T2" fmla="*/ 39916 w 39916"/>
                            <a:gd name="T3" fmla="*/ 0 h 20815"/>
                            <a:gd name="T4" fmla="*/ 39916 w 39916"/>
                            <a:gd name="T5" fmla="*/ 20815 h 20815"/>
                            <a:gd name="T6" fmla="*/ 0 w 39916"/>
                            <a:gd name="T7" fmla="*/ 20815 h 20815"/>
                            <a:gd name="T8" fmla="*/ 0 w 39916"/>
                            <a:gd name="T9" fmla="*/ 0 h 20815"/>
                            <a:gd name="T10" fmla="*/ 0 w 39916"/>
                            <a:gd name="T11" fmla="*/ 0 h 20815"/>
                            <a:gd name="T12" fmla="*/ 39916 w 39916"/>
                            <a:gd name="T13" fmla="*/ 20815 h 208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916" h="20815">
                              <a:moveTo>
                                <a:pt x="0" y="0"/>
                              </a:moveTo>
                              <a:lnTo>
                                <a:pt x="39916" y="0"/>
                              </a:lnTo>
                              <a:lnTo>
                                <a:pt x="39916" y="20815"/>
                              </a:ln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Shape 105"/>
                      <wps:cNvSpPr>
                        <a:spLocks/>
                      </wps:cNvSpPr>
                      <wps:spPr bwMode="auto">
                        <a:xfrm>
                          <a:off x="18226" y="3417"/>
                          <a:ext cx="508" cy="979"/>
                        </a:xfrm>
                        <a:custGeom>
                          <a:avLst/>
                          <a:gdLst>
                            <a:gd name="T0" fmla="*/ 0 w 50838"/>
                            <a:gd name="T1" fmla="*/ 0 h 97904"/>
                            <a:gd name="T2" fmla="*/ 13030 w 50838"/>
                            <a:gd name="T3" fmla="*/ 0 h 97904"/>
                            <a:gd name="T4" fmla="*/ 50838 w 50838"/>
                            <a:gd name="T5" fmla="*/ 35103 h 97904"/>
                            <a:gd name="T6" fmla="*/ 50838 w 50838"/>
                            <a:gd name="T7" fmla="*/ 97904 h 97904"/>
                            <a:gd name="T8" fmla="*/ 0 w 50838"/>
                            <a:gd name="T9" fmla="*/ 97904 h 97904"/>
                            <a:gd name="T10" fmla="*/ 0 w 50838"/>
                            <a:gd name="T11" fmla="*/ 77089 h 97904"/>
                            <a:gd name="T12" fmla="*/ 26467 w 50838"/>
                            <a:gd name="T13" fmla="*/ 77089 h 97904"/>
                            <a:gd name="T14" fmla="*/ 26467 w 50838"/>
                            <a:gd name="T15" fmla="*/ 55690 h 97904"/>
                            <a:gd name="T16" fmla="*/ 0 w 50838"/>
                            <a:gd name="T17" fmla="*/ 55690 h 97904"/>
                            <a:gd name="T18" fmla="*/ 0 w 50838"/>
                            <a:gd name="T19" fmla="*/ 37605 h 97904"/>
                            <a:gd name="T20" fmla="*/ 26467 w 50838"/>
                            <a:gd name="T21" fmla="*/ 37605 h 97904"/>
                            <a:gd name="T22" fmla="*/ 10299 w 50838"/>
                            <a:gd name="T23" fmla="*/ 20815 h 97904"/>
                            <a:gd name="T24" fmla="*/ 0 w 50838"/>
                            <a:gd name="T25" fmla="*/ 20815 h 97904"/>
                            <a:gd name="T26" fmla="*/ 0 w 50838"/>
                            <a:gd name="T27" fmla="*/ 0 h 97904"/>
                            <a:gd name="T28" fmla="*/ 0 w 50838"/>
                            <a:gd name="T29" fmla="*/ 0 h 97904"/>
                            <a:gd name="T30" fmla="*/ 50838 w 50838"/>
                            <a:gd name="T3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50838" h="97904">
                              <a:moveTo>
                                <a:pt x="0" y="0"/>
                              </a:moveTo>
                              <a:lnTo>
                                <a:pt x="13030" y="0"/>
                              </a:lnTo>
                              <a:cubicBezTo>
                                <a:pt x="43281" y="0"/>
                                <a:pt x="50838" y="10516"/>
                                <a:pt x="50838" y="35103"/>
                              </a:cubicBezTo>
                              <a:lnTo>
                                <a:pt x="50838" y="97904"/>
                              </a:lnTo>
                              <a:lnTo>
                                <a:pt x="0" y="97904"/>
                              </a:lnTo>
                              <a:lnTo>
                                <a:pt x="0" y="77089"/>
                              </a:lnTo>
                              <a:lnTo>
                                <a:pt x="26467" y="77089"/>
                              </a:lnTo>
                              <a:lnTo>
                                <a:pt x="26467" y="55690"/>
                              </a:lnTo>
                              <a:lnTo>
                                <a:pt x="0" y="55690"/>
                              </a:lnTo>
                              <a:lnTo>
                                <a:pt x="0" y="37605"/>
                              </a:lnTo>
                              <a:lnTo>
                                <a:pt x="26467" y="37605"/>
                              </a:lnTo>
                              <a:cubicBezTo>
                                <a:pt x="26467" y="23533"/>
                                <a:pt x="22263" y="20815"/>
                                <a:pt x="10299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Shape 106"/>
                      <wps:cNvSpPr>
                        <a:spLocks/>
                      </wps:cNvSpPr>
                      <wps:spPr bwMode="auto">
                        <a:xfrm>
                          <a:off x="18994" y="3041"/>
                          <a:ext cx="544" cy="1355"/>
                        </a:xfrm>
                        <a:custGeom>
                          <a:avLst/>
                          <a:gdLst>
                            <a:gd name="T0" fmla="*/ 0 w 54407"/>
                            <a:gd name="T1" fmla="*/ 0 h 135509"/>
                            <a:gd name="T2" fmla="*/ 24371 w 54407"/>
                            <a:gd name="T3" fmla="*/ 0 h 135509"/>
                            <a:gd name="T4" fmla="*/ 24371 w 54407"/>
                            <a:gd name="T5" fmla="*/ 98946 h 135509"/>
                            <a:gd name="T6" fmla="*/ 40335 w 54407"/>
                            <a:gd name="T7" fmla="*/ 114694 h 135509"/>
                            <a:gd name="T8" fmla="*/ 54407 w 54407"/>
                            <a:gd name="T9" fmla="*/ 114694 h 135509"/>
                            <a:gd name="T10" fmla="*/ 54407 w 54407"/>
                            <a:gd name="T11" fmla="*/ 135509 h 135509"/>
                            <a:gd name="T12" fmla="*/ 37605 w 54407"/>
                            <a:gd name="T13" fmla="*/ 135509 h 135509"/>
                            <a:gd name="T14" fmla="*/ 0 w 54407"/>
                            <a:gd name="T15" fmla="*/ 100406 h 135509"/>
                            <a:gd name="T16" fmla="*/ 0 w 54407"/>
                            <a:gd name="T17" fmla="*/ 0 h 135509"/>
                            <a:gd name="T18" fmla="*/ 0 w 54407"/>
                            <a:gd name="T19" fmla="*/ 0 h 135509"/>
                            <a:gd name="T20" fmla="*/ 54407 w 54407"/>
                            <a:gd name="T21" fmla="*/ 135509 h 135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54407" h="135509">
                              <a:moveTo>
                                <a:pt x="0" y="0"/>
                              </a:moveTo>
                              <a:lnTo>
                                <a:pt x="24371" y="0"/>
                              </a:lnTo>
                              <a:lnTo>
                                <a:pt x="24371" y="98946"/>
                              </a:lnTo>
                              <a:cubicBezTo>
                                <a:pt x="24371" y="111354"/>
                                <a:pt x="28359" y="114694"/>
                                <a:pt x="40335" y="114694"/>
                              </a:cubicBezTo>
                              <a:lnTo>
                                <a:pt x="54407" y="114694"/>
                              </a:lnTo>
                              <a:lnTo>
                                <a:pt x="54407" y="135509"/>
                              </a:lnTo>
                              <a:lnTo>
                                <a:pt x="37605" y="135509"/>
                              </a:lnTo>
                              <a:cubicBezTo>
                                <a:pt x="7353" y="135509"/>
                                <a:pt x="0" y="125209"/>
                                <a:pt x="0" y="10040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Shape 107"/>
                      <wps:cNvSpPr>
                        <a:spLocks/>
                      </wps:cNvSpPr>
                      <wps:spPr bwMode="auto">
                        <a:xfrm>
                          <a:off x="20124" y="3041"/>
                          <a:ext cx="700" cy="1355"/>
                        </a:xfrm>
                        <a:custGeom>
                          <a:avLst/>
                          <a:gdLst>
                            <a:gd name="T0" fmla="*/ 53149 w 69952"/>
                            <a:gd name="T1" fmla="*/ 0 h 135509"/>
                            <a:gd name="T2" fmla="*/ 69952 w 69952"/>
                            <a:gd name="T3" fmla="*/ 0 h 135509"/>
                            <a:gd name="T4" fmla="*/ 69952 w 69952"/>
                            <a:gd name="T5" fmla="*/ 20815 h 135509"/>
                            <a:gd name="T6" fmla="*/ 55664 w 69952"/>
                            <a:gd name="T7" fmla="*/ 20815 h 135509"/>
                            <a:gd name="T8" fmla="*/ 39700 w 69952"/>
                            <a:gd name="T9" fmla="*/ 36563 h 135509"/>
                            <a:gd name="T10" fmla="*/ 39700 w 69952"/>
                            <a:gd name="T11" fmla="*/ 37605 h 135509"/>
                            <a:gd name="T12" fmla="*/ 69952 w 69952"/>
                            <a:gd name="T13" fmla="*/ 37605 h 135509"/>
                            <a:gd name="T14" fmla="*/ 69952 w 69952"/>
                            <a:gd name="T15" fmla="*/ 58420 h 135509"/>
                            <a:gd name="T16" fmla="*/ 39700 w 69952"/>
                            <a:gd name="T17" fmla="*/ 58420 h 135509"/>
                            <a:gd name="T18" fmla="*/ 39700 w 69952"/>
                            <a:gd name="T19" fmla="*/ 135509 h 135509"/>
                            <a:gd name="T20" fmla="*/ 15342 w 69952"/>
                            <a:gd name="T21" fmla="*/ 135509 h 135509"/>
                            <a:gd name="T22" fmla="*/ 15342 w 69952"/>
                            <a:gd name="T23" fmla="*/ 58420 h 135509"/>
                            <a:gd name="T24" fmla="*/ 0 w 69952"/>
                            <a:gd name="T25" fmla="*/ 58420 h 135509"/>
                            <a:gd name="T26" fmla="*/ 0 w 69952"/>
                            <a:gd name="T27" fmla="*/ 37605 h 135509"/>
                            <a:gd name="T28" fmla="*/ 15342 w 69952"/>
                            <a:gd name="T29" fmla="*/ 37605 h 135509"/>
                            <a:gd name="T30" fmla="*/ 15342 w 69952"/>
                            <a:gd name="T31" fmla="*/ 35103 h 135509"/>
                            <a:gd name="T32" fmla="*/ 53149 w 69952"/>
                            <a:gd name="T33" fmla="*/ 0 h 135509"/>
                            <a:gd name="T34" fmla="*/ 0 w 69952"/>
                            <a:gd name="T35" fmla="*/ 0 h 135509"/>
                            <a:gd name="T36" fmla="*/ 69952 w 69952"/>
                            <a:gd name="T37" fmla="*/ 135509 h 1355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69952" h="135509">
                              <a:moveTo>
                                <a:pt x="53149" y="0"/>
                              </a:moveTo>
                              <a:lnTo>
                                <a:pt x="69952" y="0"/>
                              </a:lnTo>
                              <a:lnTo>
                                <a:pt x="69952" y="20815"/>
                              </a:lnTo>
                              <a:lnTo>
                                <a:pt x="55664" y="20815"/>
                              </a:lnTo>
                              <a:cubicBezTo>
                                <a:pt x="43688" y="20815"/>
                                <a:pt x="39700" y="24155"/>
                                <a:pt x="39700" y="36563"/>
                              </a:cubicBezTo>
                              <a:lnTo>
                                <a:pt x="39700" y="37605"/>
                              </a:lnTo>
                              <a:lnTo>
                                <a:pt x="69952" y="37605"/>
                              </a:lnTo>
                              <a:lnTo>
                                <a:pt x="69952" y="58420"/>
                              </a:lnTo>
                              <a:lnTo>
                                <a:pt x="39700" y="58420"/>
                              </a:lnTo>
                              <a:lnTo>
                                <a:pt x="39700" y="135509"/>
                              </a:lnTo>
                              <a:lnTo>
                                <a:pt x="15342" y="135509"/>
                              </a:lnTo>
                              <a:lnTo>
                                <a:pt x="15342" y="58420"/>
                              </a:lnTo>
                              <a:lnTo>
                                <a:pt x="0" y="58420"/>
                              </a:lnTo>
                              <a:lnTo>
                                <a:pt x="0" y="37605"/>
                              </a:lnTo>
                              <a:lnTo>
                                <a:pt x="15342" y="37605"/>
                              </a:lnTo>
                              <a:lnTo>
                                <a:pt x="15342" y="35103"/>
                              </a:lnTo>
                              <a:cubicBezTo>
                                <a:pt x="15342" y="10516"/>
                                <a:pt x="22695" y="0"/>
                                <a:pt x="531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Shape 108"/>
                      <wps:cNvSpPr>
                        <a:spLocks/>
                      </wps:cNvSpPr>
                      <wps:spPr bwMode="auto">
                        <a:xfrm>
                          <a:off x="20929" y="3417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24359 w 97892"/>
                            <a:gd name="T3" fmla="*/ 0 h 97904"/>
                            <a:gd name="T4" fmla="*/ 24359 w 97892"/>
                            <a:gd name="T5" fmla="*/ 61341 h 97904"/>
                            <a:gd name="T6" fmla="*/ 40539 w 97892"/>
                            <a:gd name="T7" fmla="*/ 77089 h 97904"/>
                            <a:gd name="T8" fmla="*/ 73520 w 97892"/>
                            <a:gd name="T9" fmla="*/ 77089 h 97904"/>
                            <a:gd name="T10" fmla="*/ 73520 w 97892"/>
                            <a:gd name="T11" fmla="*/ 0 h 97904"/>
                            <a:gd name="T12" fmla="*/ 97892 w 97892"/>
                            <a:gd name="T13" fmla="*/ 0 h 97904"/>
                            <a:gd name="T14" fmla="*/ 97892 w 97892"/>
                            <a:gd name="T15" fmla="*/ 97904 h 97904"/>
                            <a:gd name="T16" fmla="*/ 37808 w 97892"/>
                            <a:gd name="T17" fmla="*/ 97904 h 97904"/>
                            <a:gd name="T18" fmla="*/ 0 w 97892"/>
                            <a:gd name="T19" fmla="*/ 62802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Shape 109"/>
                      <wps:cNvSpPr>
                        <a:spLocks/>
                      </wps:cNvSpPr>
                      <wps:spPr bwMode="auto">
                        <a:xfrm>
                          <a:off x="22092" y="3163"/>
                          <a:ext cx="700" cy="1233"/>
                        </a:xfrm>
                        <a:custGeom>
                          <a:avLst/>
                          <a:gdLst>
                            <a:gd name="T0" fmla="*/ 15342 w 69952"/>
                            <a:gd name="T1" fmla="*/ 0 h 123304"/>
                            <a:gd name="T2" fmla="*/ 39700 w 69952"/>
                            <a:gd name="T3" fmla="*/ 0 h 123304"/>
                            <a:gd name="T4" fmla="*/ 39700 w 69952"/>
                            <a:gd name="T5" fmla="*/ 25400 h 123304"/>
                            <a:gd name="T6" fmla="*/ 69952 w 69952"/>
                            <a:gd name="T7" fmla="*/ 25400 h 123304"/>
                            <a:gd name="T8" fmla="*/ 69952 w 69952"/>
                            <a:gd name="T9" fmla="*/ 46215 h 123304"/>
                            <a:gd name="T10" fmla="*/ 39700 w 69952"/>
                            <a:gd name="T11" fmla="*/ 46215 h 123304"/>
                            <a:gd name="T12" fmla="*/ 39700 w 69952"/>
                            <a:gd name="T13" fmla="*/ 86741 h 123304"/>
                            <a:gd name="T14" fmla="*/ 55880 w 69952"/>
                            <a:gd name="T15" fmla="*/ 102489 h 123304"/>
                            <a:gd name="T16" fmla="*/ 69952 w 69952"/>
                            <a:gd name="T17" fmla="*/ 102489 h 123304"/>
                            <a:gd name="T18" fmla="*/ 69952 w 69952"/>
                            <a:gd name="T19" fmla="*/ 123304 h 123304"/>
                            <a:gd name="T20" fmla="*/ 53149 w 69952"/>
                            <a:gd name="T21" fmla="*/ 123304 h 123304"/>
                            <a:gd name="T22" fmla="*/ 15342 w 69952"/>
                            <a:gd name="T23" fmla="*/ 88202 h 123304"/>
                            <a:gd name="T24" fmla="*/ 15342 w 69952"/>
                            <a:gd name="T25" fmla="*/ 46215 h 123304"/>
                            <a:gd name="T26" fmla="*/ 0 w 69952"/>
                            <a:gd name="T27" fmla="*/ 46215 h 123304"/>
                            <a:gd name="T28" fmla="*/ 0 w 69952"/>
                            <a:gd name="T29" fmla="*/ 25400 h 123304"/>
                            <a:gd name="T30" fmla="*/ 15342 w 69952"/>
                            <a:gd name="T31" fmla="*/ 25400 h 123304"/>
                            <a:gd name="T32" fmla="*/ 15342 w 69952"/>
                            <a:gd name="T33" fmla="*/ 0 h 123304"/>
                            <a:gd name="T34" fmla="*/ 0 w 69952"/>
                            <a:gd name="T35" fmla="*/ 0 h 123304"/>
                            <a:gd name="T36" fmla="*/ 69952 w 69952"/>
                            <a:gd name="T37" fmla="*/ 123304 h 123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69952" h="123304">
                              <a:moveTo>
                                <a:pt x="15342" y="0"/>
                              </a:moveTo>
                              <a:lnTo>
                                <a:pt x="39700" y="0"/>
                              </a:lnTo>
                              <a:lnTo>
                                <a:pt x="39700" y="25400"/>
                              </a:lnTo>
                              <a:lnTo>
                                <a:pt x="69952" y="25400"/>
                              </a:lnTo>
                              <a:lnTo>
                                <a:pt x="69952" y="46215"/>
                              </a:lnTo>
                              <a:lnTo>
                                <a:pt x="39700" y="46215"/>
                              </a:lnTo>
                              <a:lnTo>
                                <a:pt x="39700" y="86741"/>
                              </a:lnTo>
                              <a:cubicBezTo>
                                <a:pt x="39700" y="99149"/>
                                <a:pt x="43485" y="102489"/>
                                <a:pt x="55880" y="102489"/>
                              </a:cubicBezTo>
                              <a:lnTo>
                                <a:pt x="69952" y="102489"/>
                              </a:lnTo>
                              <a:lnTo>
                                <a:pt x="69952" y="123304"/>
                              </a:lnTo>
                              <a:lnTo>
                                <a:pt x="53149" y="123304"/>
                              </a:lnTo>
                              <a:cubicBezTo>
                                <a:pt x="22695" y="123304"/>
                                <a:pt x="15342" y="113005"/>
                                <a:pt x="15342" y="88202"/>
                              </a:cubicBezTo>
                              <a:lnTo>
                                <a:pt x="15342" y="46215"/>
                              </a:lnTo>
                              <a:lnTo>
                                <a:pt x="0" y="46215"/>
                              </a:lnTo>
                              <a:lnTo>
                                <a:pt x="0" y="25400"/>
                              </a:lnTo>
                              <a:lnTo>
                                <a:pt x="15342" y="25400"/>
                              </a:lnTo>
                              <a:lnTo>
                                <a:pt x="15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Shape 110"/>
                      <wps:cNvSpPr>
                        <a:spLocks/>
                      </wps:cNvSpPr>
                      <wps:spPr bwMode="auto">
                        <a:xfrm>
                          <a:off x="22945" y="3417"/>
                          <a:ext cx="979" cy="979"/>
                        </a:xfrm>
                        <a:custGeom>
                          <a:avLst/>
                          <a:gdLst>
                            <a:gd name="T0" fmla="*/ 0 w 97892"/>
                            <a:gd name="T1" fmla="*/ 0 h 97904"/>
                            <a:gd name="T2" fmla="*/ 24359 w 97892"/>
                            <a:gd name="T3" fmla="*/ 0 h 97904"/>
                            <a:gd name="T4" fmla="*/ 24359 w 97892"/>
                            <a:gd name="T5" fmla="*/ 61341 h 97904"/>
                            <a:gd name="T6" fmla="*/ 40539 w 97892"/>
                            <a:gd name="T7" fmla="*/ 77089 h 97904"/>
                            <a:gd name="T8" fmla="*/ 73520 w 97892"/>
                            <a:gd name="T9" fmla="*/ 77089 h 97904"/>
                            <a:gd name="T10" fmla="*/ 73520 w 97892"/>
                            <a:gd name="T11" fmla="*/ 0 h 97904"/>
                            <a:gd name="T12" fmla="*/ 97892 w 97892"/>
                            <a:gd name="T13" fmla="*/ 0 h 97904"/>
                            <a:gd name="T14" fmla="*/ 97892 w 97892"/>
                            <a:gd name="T15" fmla="*/ 97904 h 97904"/>
                            <a:gd name="T16" fmla="*/ 37808 w 97892"/>
                            <a:gd name="T17" fmla="*/ 97904 h 97904"/>
                            <a:gd name="T18" fmla="*/ 0 w 97892"/>
                            <a:gd name="T19" fmla="*/ 62802 h 97904"/>
                            <a:gd name="T20" fmla="*/ 0 w 97892"/>
                            <a:gd name="T21" fmla="*/ 0 h 97904"/>
                            <a:gd name="T22" fmla="*/ 0 w 97892"/>
                            <a:gd name="T23" fmla="*/ 0 h 97904"/>
                            <a:gd name="T24" fmla="*/ 97892 w 97892"/>
                            <a:gd name="T25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97892" h="97904">
                              <a:moveTo>
                                <a:pt x="0" y="0"/>
                              </a:moveTo>
                              <a:lnTo>
                                <a:pt x="24359" y="0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143" y="77089"/>
                                <a:pt x="40539" y="77089"/>
                              </a:cubicBezTo>
                              <a:lnTo>
                                <a:pt x="73520" y="77089"/>
                              </a:lnTo>
                              <a:lnTo>
                                <a:pt x="73520" y="0"/>
                              </a:lnTo>
                              <a:lnTo>
                                <a:pt x="97892" y="0"/>
                              </a:lnTo>
                              <a:lnTo>
                                <a:pt x="97892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53" y="97904"/>
                                <a:pt x="0" y="87605"/>
                                <a:pt x="0" y="6280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Shape 111"/>
                      <wps:cNvSpPr>
                        <a:spLocks/>
                      </wps:cNvSpPr>
                      <wps:spPr bwMode="auto">
                        <a:xfrm>
                          <a:off x="24220" y="3417"/>
                          <a:ext cx="798" cy="979"/>
                        </a:xfrm>
                        <a:custGeom>
                          <a:avLst/>
                          <a:gdLst>
                            <a:gd name="T0" fmla="*/ 0 w 79820"/>
                            <a:gd name="T1" fmla="*/ 0 h 97904"/>
                            <a:gd name="T2" fmla="*/ 42012 w 79820"/>
                            <a:gd name="T3" fmla="*/ 0 h 97904"/>
                            <a:gd name="T4" fmla="*/ 79820 w 79820"/>
                            <a:gd name="T5" fmla="*/ 35103 h 97904"/>
                            <a:gd name="T6" fmla="*/ 55461 w 79820"/>
                            <a:gd name="T7" fmla="*/ 35103 h 97904"/>
                            <a:gd name="T8" fmla="*/ 39281 w 79820"/>
                            <a:gd name="T9" fmla="*/ 20815 h 97904"/>
                            <a:gd name="T10" fmla="*/ 24371 w 79820"/>
                            <a:gd name="T11" fmla="*/ 20815 h 97904"/>
                            <a:gd name="T12" fmla="*/ 24371 w 79820"/>
                            <a:gd name="T13" fmla="*/ 97904 h 97904"/>
                            <a:gd name="T14" fmla="*/ 0 w 79820"/>
                            <a:gd name="T15" fmla="*/ 97904 h 97904"/>
                            <a:gd name="T16" fmla="*/ 0 w 79820"/>
                            <a:gd name="T17" fmla="*/ 0 h 97904"/>
                            <a:gd name="T18" fmla="*/ 0 w 79820"/>
                            <a:gd name="T19" fmla="*/ 0 h 97904"/>
                            <a:gd name="T20" fmla="*/ 79820 w 79820"/>
                            <a:gd name="T21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T18" t="T19" r="T20" b="T21"/>
                          <a:pathLst>
                            <a:path w="79820" h="97904">
                              <a:moveTo>
                                <a:pt x="0" y="0"/>
                              </a:moveTo>
                              <a:lnTo>
                                <a:pt x="42012" y="0"/>
                              </a:lnTo>
                              <a:cubicBezTo>
                                <a:pt x="72263" y="0"/>
                                <a:pt x="79820" y="10516"/>
                                <a:pt x="79820" y="35103"/>
                              </a:cubicBezTo>
                              <a:lnTo>
                                <a:pt x="55461" y="35103"/>
                              </a:lnTo>
                              <a:cubicBezTo>
                                <a:pt x="55677" y="26695"/>
                                <a:pt x="52095" y="20815"/>
                                <a:pt x="39281" y="20815"/>
                              </a:cubicBezTo>
                              <a:lnTo>
                                <a:pt x="24371" y="20815"/>
                              </a:lnTo>
                              <a:lnTo>
                                <a:pt x="24371" y="97904"/>
                              </a:lnTo>
                              <a:lnTo>
                                <a:pt x="0" y="979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Shape 112"/>
                      <wps:cNvSpPr>
                        <a:spLocks/>
                      </wps:cNvSpPr>
                      <wps:spPr bwMode="auto">
                        <a:xfrm>
                          <a:off x="25104" y="3417"/>
                          <a:ext cx="499" cy="979"/>
                        </a:xfrm>
                        <a:custGeom>
                          <a:avLst/>
                          <a:gdLst>
                            <a:gd name="T0" fmla="*/ 37808 w 49886"/>
                            <a:gd name="T1" fmla="*/ 0 h 97904"/>
                            <a:gd name="T2" fmla="*/ 49886 w 49886"/>
                            <a:gd name="T3" fmla="*/ 0 h 97904"/>
                            <a:gd name="T4" fmla="*/ 49886 w 49886"/>
                            <a:gd name="T5" fmla="*/ 20815 h 97904"/>
                            <a:gd name="T6" fmla="*/ 40538 w 49886"/>
                            <a:gd name="T7" fmla="*/ 20815 h 97904"/>
                            <a:gd name="T8" fmla="*/ 24359 w 49886"/>
                            <a:gd name="T9" fmla="*/ 36563 h 97904"/>
                            <a:gd name="T10" fmla="*/ 24359 w 49886"/>
                            <a:gd name="T11" fmla="*/ 39916 h 97904"/>
                            <a:gd name="T12" fmla="*/ 49886 w 49886"/>
                            <a:gd name="T13" fmla="*/ 39916 h 97904"/>
                            <a:gd name="T14" fmla="*/ 49886 w 49886"/>
                            <a:gd name="T15" fmla="*/ 58001 h 97904"/>
                            <a:gd name="T16" fmla="*/ 24359 w 49886"/>
                            <a:gd name="T17" fmla="*/ 58001 h 97904"/>
                            <a:gd name="T18" fmla="*/ 24359 w 49886"/>
                            <a:gd name="T19" fmla="*/ 61341 h 97904"/>
                            <a:gd name="T20" fmla="*/ 40538 w 49886"/>
                            <a:gd name="T21" fmla="*/ 77102 h 97904"/>
                            <a:gd name="T22" fmla="*/ 49886 w 49886"/>
                            <a:gd name="T23" fmla="*/ 77102 h 97904"/>
                            <a:gd name="T24" fmla="*/ 49886 w 49886"/>
                            <a:gd name="T25" fmla="*/ 97904 h 97904"/>
                            <a:gd name="T26" fmla="*/ 37808 w 49886"/>
                            <a:gd name="T27" fmla="*/ 97904 h 97904"/>
                            <a:gd name="T28" fmla="*/ 0 w 49886"/>
                            <a:gd name="T29" fmla="*/ 62814 h 97904"/>
                            <a:gd name="T30" fmla="*/ 0 w 49886"/>
                            <a:gd name="T31" fmla="*/ 35103 h 97904"/>
                            <a:gd name="T32" fmla="*/ 37808 w 49886"/>
                            <a:gd name="T33" fmla="*/ 0 h 97904"/>
                            <a:gd name="T34" fmla="*/ 0 w 49886"/>
                            <a:gd name="T35" fmla="*/ 0 h 97904"/>
                            <a:gd name="T36" fmla="*/ 49886 w 49886"/>
                            <a:gd name="T37" fmla="*/ 97904 h 9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49886" h="97904">
                              <a:moveTo>
                                <a:pt x="37808" y="0"/>
                              </a:moveTo>
                              <a:lnTo>
                                <a:pt x="49886" y="0"/>
                              </a:lnTo>
                              <a:lnTo>
                                <a:pt x="49886" y="20815"/>
                              </a:lnTo>
                              <a:lnTo>
                                <a:pt x="40538" y="20815"/>
                              </a:lnTo>
                              <a:cubicBezTo>
                                <a:pt x="28562" y="20815"/>
                                <a:pt x="24359" y="24168"/>
                                <a:pt x="24359" y="36563"/>
                              </a:cubicBezTo>
                              <a:lnTo>
                                <a:pt x="24359" y="39916"/>
                              </a:lnTo>
                              <a:lnTo>
                                <a:pt x="49886" y="39916"/>
                              </a:lnTo>
                              <a:lnTo>
                                <a:pt x="49886" y="58001"/>
                              </a:lnTo>
                              <a:lnTo>
                                <a:pt x="24359" y="58001"/>
                              </a:lnTo>
                              <a:lnTo>
                                <a:pt x="24359" y="61341"/>
                              </a:lnTo>
                              <a:cubicBezTo>
                                <a:pt x="24359" y="73749"/>
                                <a:pt x="28562" y="77102"/>
                                <a:pt x="40538" y="77102"/>
                              </a:cubicBezTo>
                              <a:lnTo>
                                <a:pt x="49886" y="77102"/>
                              </a:lnTo>
                              <a:lnTo>
                                <a:pt x="49886" y="97904"/>
                              </a:lnTo>
                              <a:lnTo>
                                <a:pt x="37808" y="97904"/>
                              </a:lnTo>
                              <a:cubicBezTo>
                                <a:pt x="7341" y="97904"/>
                                <a:pt x="0" y="87617"/>
                                <a:pt x="0" y="62814"/>
                              </a:cubicBezTo>
                              <a:lnTo>
                                <a:pt x="0" y="35103"/>
                              </a:lnTo>
                              <a:cubicBezTo>
                                <a:pt x="0" y="10528"/>
                                <a:pt x="7341" y="0"/>
                                <a:pt x="378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Shape 2766"/>
                      <wps:cNvSpPr>
                        <a:spLocks/>
                      </wps:cNvSpPr>
                      <wps:spPr bwMode="auto">
                        <a:xfrm>
                          <a:off x="25603" y="4188"/>
                          <a:ext cx="446" cy="208"/>
                        </a:xfrm>
                        <a:custGeom>
                          <a:avLst/>
                          <a:gdLst>
                            <a:gd name="T0" fmla="*/ 0 w 44628"/>
                            <a:gd name="T1" fmla="*/ 0 h 20803"/>
                            <a:gd name="T2" fmla="*/ 44628 w 44628"/>
                            <a:gd name="T3" fmla="*/ 0 h 20803"/>
                            <a:gd name="T4" fmla="*/ 44628 w 44628"/>
                            <a:gd name="T5" fmla="*/ 20803 h 20803"/>
                            <a:gd name="T6" fmla="*/ 0 w 44628"/>
                            <a:gd name="T7" fmla="*/ 20803 h 20803"/>
                            <a:gd name="T8" fmla="*/ 0 w 44628"/>
                            <a:gd name="T9" fmla="*/ 0 h 20803"/>
                            <a:gd name="T10" fmla="*/ 0 w 44628"/>
                            <a:gd name="T11" fmla="*/ 0 h 20803"/>
                            <a:gd name="T12" fmla="*/ 44628 w 44628"/>
                            <a:gd name="T13" fmla="*/ 20803 h 208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4628" h="20803">
                              <a:moveTo>
                                <a:pt x="0" y="0"/>
                              </a:moveTo>
                              <a:lnTo>
                                <a:pt x="44628" y="0"/>
                              </a:lnTo>
                              <a:lnTo>
                                <a:pt x="44628" y="20803"/>
                              </a:lnTo>
                              <a:lnTo>
                                <a:pt x="0" y="208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Shape 114"/>
                      <wps:cNvSpPr>
                        <a:spLocks/>
                      </wps:cNvSpPr>
                      <wps:spPr bwMode="auto">
                        <a:xfrm>
                          <a:off x="25603" y="3417"/>
                          <a:ext cx="499" cy="580"/>
                        </a:xfrm>
                        <a:custGeom>
                          <a:avLst/>
                          <a:gdLst>
                            <a:gd name="T0" fmla="*/ 0 w 49885"/>
                            <a:gd name="T1" fmla="*/ 0 h 58001"/>
                            <a:gd name="T2" fmla="*/ 12078 w 49885"/>
                            <a:gd name="T3" fmla="*/ 0 h 58001"/>
                            <a:gd name="T4" fmla="*/ 49885 w 49885"/>
                            <a:gd name="T5" fmla="*/ 35103 h 58001"/>
                            <a:gd name="T6" fmla="*/ 49885 w 49885"/>
                            <a:gd name="T7" fmla="*/ 58001 h 58001"/>
                            <a:gd name="T8" fmla="*/ 0 w 49885"/>
                            <a:gd name="T9" fmla="*/ 58001 h 58001"/>
                            <a:gd name="T10" fmla="*/ 0 w 49885"/>
                            <a:gd name="T11" fmla="*/ 39916 h 58001"/>
                            <a:gd name="T12" fmla="*/ 25527 w 49885"/>
                            <a:gd name="T13" fmla="*/ 39916 h 58001"/>
                            <a:gd name="T14" fmla="*/ 25527 w 49885"/>
                            <a:gd name="T15" fmla="*/ 36563 h 58001"/>
                            <a:gd name="T16" fmla="*/ 9347 w 49885"/>
                            <a:gd name="T17" fmla="*/ 20815 h 58001"/>
                            <a:gd name="T18" fmla="*/ 0 w 49885"/>
                            <a:gd name="T19" fmla="*/ 20815 h 58001"/>
                            <a:gd name="T20" fmla="*/ 0 w 49885"/>
                            <a:gd name="T21" fmla="*/ 0 h 58001"/>
                            <a:gd name="T22" fmla="*/ 0 w 49885"/>
                            <a:gd name="T23" fmla="*/ 0 h 58001"/>
                            <a:gd name="T24" fmla="*/ 49885 w 49885"/>
                            <a:gd name="T25" fmla="*/ 58001 h 580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T22" t="T23" r="T24" b="T25"/>
                          <a:pathLst>
                            <a:path w="49885" h="58001">
                              <a:moveTo>
                                <a:pt x="0" y="0"/>
                              </a:moveTo>
                              <a:lnTo>
                                <a:pt x="12078" y="0"/>
                              </a:lnTo>
                              <a:cubicBezTo>
                                <a:pt x="42532" y="0"/>
                                <a:pt x="49885" y="10528"/>
                                <a:pt x="49885" y="35103"/>
                              </a:cubicBezTo>
                              <a:lnTo>
                                <a:pt x="49885" y="58001"/>
                              </a:lnTo>
                              <a:lnTo>
                                <a:pt x="0" y="58001"/>
                              </a:lnTo>
                              <a:lnTo>
                                <a:pt x="0" y="39916"/>
                              </a:lnTo>
                              <a:lnTo>
                                <a:pt x="25527" y="39916"/>
                              </a:lnTo>
                              <a:lnTo>
                                <a:pt x="25527" y="36563"/>
                              </a:lnTo>
                              <a:cubicBezTo>
                                <a:pt x="25527" y="24168"/>
                                <a:pt x="21742" y="20815"/>
                                <a:pt x="9347" y="20815"/>
                              </a:cubicBezTo>
                              <a:lnTo>
                                <a:pt x="0" y="208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3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BB5DDA" id="Group 210" o:spid="_x0000_s1026" style="position:absolute;margin-left:-6.75pt;margin-top:-16.9pt;width:132.6pt;height:46.1pt;z-index:251663872" coordsize="2639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">
              <v:shape id="Shape 69" o:spid="_x0000_s1027" style="position:absolute;left:467;top:7637;width:1684;height:1684;visibility:visible;mso-wrap-style:square;v-text-anchor:top" coordsize="168440,16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" path="m,l168440,r,168440l,xe" fillcolor="#ac132c" stroked="f" strokeweight="0">
                <v:stroke miterlimit="83231f" joinstyle="miter"/>
                <v:path arrowok="t" o:connecttype="custom" o:connectlocs="0,0;1684,0;1684,1684;0,0" o:connectangles="0,0,0,0" textboxrect="0,0,168440,168440"/>
              </v:shape>
              <v:shape id="Shape 2757" o:spid="_x0000_s1028" style="position:absolute;width:11764;height:5799;visibility:visible;mso-wrap-style:square;v-text-anchor:top" coordsize="1176414,57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" path="m,l1176414,r,579958l,579958,,e" fillcolor="#ac132c" stroked="f" strokeweight="0">
                <v:stroke miterlimit="83231f" joinstyle="miter"/>
                <v:path arrowok="t" o:connecttype="custom" o:connectlocs="0,0;11764,0;11764,5799;0,5799;0,0" o:connectangles="0,0,0,0,0" textboxrect="0,0,1176414,579958"/>
              </v:shape>
              <v:shape id="Shape 2758" o:spid="_x0000_s1029" style="position:absolute;top:6264;width:11764;height:908;visibility:visible;mso-wrap-style:square;v-text-anchor:top" coordsize="1176414,9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" path="m,l1176414,r,90754l,90754,,e" fillcolor="#ac132c" stroked="f" strokeweight="0">
                <v:stroke miterlimit="83231f" joinstyle="miter"/>
                <v:path arrowok="t" o:connecttype="custom" o:connectlocs="0,0;11764,0;11764,908;0,908;0,0" o:connectangles="0,0,0,0,0" textboxrect="0,0,1176414,90754"/>
              </v:shape>
              <v:shape id="Shape 72" o:spid="_x0000_s1030" style="position:absolute;left:931;top:1349;width:2826;height:3101;visibility:visible;mso-wrap-style:square;v-text-anchor:top" coordsize="282626,3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" path="m,l282626,r,57061l66027,57061r,68669l259385,125730r,57594l66027,183324r,126772l,310096,,xe" stroked="f" strokeweight="0">
                <v:stroke miterlimit="83231f" joinstyle="miter"/>
                <v:path arrowok="t" o:connecttype="custom" o:connectlocs="0,0;2826,0;2826,571;660,571;660,1257;2594,1257;2594,1833;660,1833;660,3101;0,3101;0,0" o:connectangles="0,0,0,0,0,0,0,0,0,0,0" textboxrect="0,0,282626,310096"/>
              </v:shape>
              <v:shape id="Shape 73" o:spid="_x0000_s1031" style="position:absolute;left:4248;top:1349;width:3101;height:3101;visibility:visible;mso-wrap-style:square;v-text-anchor:top" coordsize="310096,3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" path="m,l310096,r,57061l188062,57061r,253035l122022,310096r,-253035l,57061,,xe" stroked="f" strokeweight="0">
                <v:stroke miterlimit="83231f" joinstyle="miter"/>
                <v:path arrowok="t" o:connecttype="custom" o:connectlocs="0,0;3101,0;3101,571;1881,571;1881,3101;1220,3101;1220,571;0,571;0,0" o:connectangles="0,0,0,0,0,0,0,0,0" textboxrect="0,0,310096,310096"/>
              </v:shape>
              <v:shape id="Shape 74" o:spid="_x0000_s1032" style="position:absolute;left:7752;top:1349;width:3096;height:3101;visibility:visible;mso-wrap-style:square;v-text-anchor:top" coordsize="309563,3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" path="m123089,l286322,r,57061l123089,57061v-40145,,-57582,7912,-57582,34861c65507,117805,82944,126251,123089,126251r62331,c281572,126251,309563,157950,309563,217653v,59169,-27471,92443,-124143,92443l,310096,,253048r185420,c225565,253048,243536,245123,243536,218186v,-26949,-17971,-34354,-58116,-34354l123089,183832c27470,183832,,151613,,92443,,32753,27470,,123089,xe" stroked="f" strokeweight="0">
                <v:stroke miterlimit="83231f" joinstyle="miter"/>
                <v:path arrowok="t" o:connecttype="custom" o:connectlocs="1231,0;2864,0;2864,571;1231,571;655,919;1231,1263;1854,1263;3096,2177;1854,3101;0,3101;0,2531;1854,2531;2436,2182;1854,1838;1231,1838;0,924;1231,0" o:connectangles="0,0,0,0,0,0,0,0,0,0,0,0,0,0,0,0,0" textboxrect="0,0,309563,310096"/>
              </v:shape>
              <v:shape id="Shape 75" o:spid="_x0000_s1033" style="position:absolute;left:13262;top:1413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" path="m39700,l88862,r,20815l42228,20815v-11760,,-17857,1677,-17857,8395l24371,31534v,6490,6097,8382,17857,8382l58407,39916v30239,,39485,10287,39485,27737l97892,70180v,17437,-9246,27724,-39485,27724l,97904,,77102r55677,c67640,77102,73520,75438,73520,68707r,-2324c73520,59881,67640,58001,55677,58001r-15977,c9246,58001,,47701,,30264l,27737c,10300,9246,,39700,xe" fillcolor="#ac132c" stroked="f" strokeweight="0">
                <v:stroke miterlimit="83231f" joinstyle="miter"/>
                <v:path arrowok="t" o:connecttype="custom" o:connectlocs="397,0;889,0;889,208;422,208;244,292;244,315;422,399;584,399;979,677;979,702;584,979;0,979;0,771;557,771;735,687;735,664;557,580;397,580;0,303;0,277;397,0" o:connectangles="0,0,0,0,0,0,0,0,0,0,0,0,0,0,0,0,0,0,0,0,0" textboxrect="0,0,97892,97904"/>
              </v:shape>
              <v:shape id="Shape 76" o:spid="_x0000_s1034" style="position:absolute;left:14489;top:1037;width:979;height:1355;visibility:visible;mso-wrap-style:square;v-text-anchor:top" coordsize="97892,13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" path="m,l24359,r,37592l60071,37592v30251,,37821,10516,37821,35090l97892,135496r-24372,l73520,74155v,-12408,-3784,-15748,-16167,-15748l24359,58407r,77089l,135496,,xe" fillcolor="#ac132c" stroked="f" strokeweight="0">
                <v:stroke miterlimit="83231f" joinstyle="miter"/>
                <v:path arrowok="t" o:connecttype="custom" o:connectlocs="0,0;244,0;244,376;601,376;979,727;979,1355;735,1355;735,742;574,584;244,584;244,1355;0,1355;0,0" o:connectangles="0,0,0,0,0,0,0,0,0,0,0,0,0" textboxrect="0,0,97892,135496"/>
              </v:shape>
              <v:shape id="Shape 77" o:spid="_x0000_s1035" style="position:absolute;left:15678;top:1789;width:508;height:603;visibility:visible;mso-wrap-style:square;v-text-anchor:top" coordsize="50826,6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" path="m37808,l50826,r,18072l40538,18072v-11976,,-16179,1664,-16179,8395l24359,31102v,6719,4203,8382,16179,8382l50826,39484r,20816l37808,60300c7557,60300,,51892,,32563l,27724c,8407,7557,,37808,xe" fillcolor="#ac132c" stroked="f" strokeweight="0">
                <v:stroke miterlimit="83231f" joinstyle="miter"/>
                <v:path arrowok="t" o:connecttype="custom" o:connectlocs="378,0;508,0;508,181;405,181;243,265;243,311;405,395;508,395;508,603;378,603;0,326;0,277;378,0" o:connectangles="0,0,0,0,0,0,0,0,0,0,0,0,0" textboxrect="0,0,50826,60300"/>
              </v:shape>
              <v:shape id="Shape 2759" o:spid="_x0000_s1036" style="position:absolute;left:15787;top:1413;width:399;height:208;visibility:visible;mso-wrap-style:square;v-text-anchor:top" coordsize="39916,2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" path="m,l39916,r,20815l,20815,,e" fillcolor="#ac132c" stroked="f" strokeweight="0">
                <v:stroke miterlimit="83231f" joinstyle="miter"/>
                <v:path arrowok="t" o:connecttype="custom" o:connectlocs="0,0;399,0;399,208;0,208;0,0" o:connectangles="0,0,0,0,0" textboxrect="0,0,39916,20815"/>
              </v:shape>
              <v:shape id="Shape 79" o:spid="_x0000_s1037" style="position:absolute;left:16186;top:1413;width:509;height:979;visibility:visible;mso-wrap-style:square;v-text-anchor:top" coordsize="50838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" path="m,l13030,c43281,,50838,10516,50838,35090r,62814l,97904,,77089r26467,l26467,55677,,55677,,37605r26467,c26467,23533,22263,20815,10299,20815l,20815,,xe" fillcolor="#ac132c" stroked="f" strokeweight="0">
                <v:stroke miterlimit="83231f" joinstyle="miter"/>
                <v:path arrowok="t" o:connecttype="custom" o:connectlocs="0,0;130,0;509,351;509,979;0,979;0,771;265,771;265,557;0,557;0,376;265,376;103,208;0,208;0,0" o:connectangles="0,0,0,0,0,0,0,0,0,0,0,0,0,0" textboxrect="0,0,50838,97904"/>
              </v:shape>
              <v:shape id="Shape 80" o:spid="_x0000_s1038" style="position:absolute;left:16955;top:1413;width:498;height:1376;visibility:visible;mso-wrap-style:square;v-text-anchor:top" coordsize="49778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" path="m,l49778,r,20815l24359,20815r,56274l49778,77089r,20815l24359,97904r,39688l,137592,,xe" fillcolor="#ac132c" stroked="f" strokeweight="0">
                <v:stroke miterlimit="83231f" joinstyle="miter"/>
                <v:path arrowok="t" o:connecttype="custom" o:connectlocs="0,0;498,0;498,208;244,208;244,771;498,771;498,979;244,979;244,1376;0,1376;0,0" o:connectangles="0,0,0,0,0,0,0,0,0,0,0" textboxrect="0,0,49778,137592"/>
              </v:shape>
              <v:shape id="Shape 81" o:spid="_x0000_s1039" style="position:absolute;left:17453;top:1413;width:497;height:979;visibility:visible;mso-wrap-style:square;v-text-anchor:top" coordsize="49778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" path="m,l12186,c42437,,49778,10516,49778,35090r,27711c49778,87617,42437,97904,12186,97904l,97904,,77089r9455,c21431,77089,25419,73749,25419,61341r,-24778c25419,24155,21431,20815,9455,20815l,20815,,xe" fillcolor="#ac132c" stroked="f" strokeweight="0">
                <v:stroke miterlimit="83231f" joinstyle="miter"/>
                <v:path arrowok="t" o:connecttype="custom" o:connectlocs="0,0;122,0;497,351;497,628;122,979;0,979;0,771;94,771;254,613;254,366;94,208;0,208;0,0" o:connectangles="0,0,0,0,0,0,0,0,0,0,0,0,0" textboxrect="0,0,49778,97904"/>
              </v:shape>
              <v:shape id="Shape 82" o:spid="_x0000_s1040" style="position:absolute;left:18118;top:1413;width:397;height:979;visibility:visible;mso-wrap-style:square;v-text-anchor:top" coordsize="39713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" path="m,l39713,r,97904l15341,97904r,-77089l,20815,,xe" fillcolor="#ac132c" stroked="f" strokeweight="0">
                <v:stroke miterlimit="83231f" joinstyle="miter"/>
                <v:path arrowok="t" o:connecttype="custom" o:connectlocs="0,0;397,0;397,979;153,979;153,208;0,208;0,0" o:connectangles="0,0,0,0,0,0,0" textboxrect="0,0,39713,97904"/>
              </v:shape>
              <v:shape id="Shape 2760" o:spid="_x0000_s1041" style="position:absolute;left:18272;top:1037;width:243;height:227;visibility:visible;mso-wrap-style:square;v-text-anchor:top" coordsize="24371,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" path="m,l24371,r,22682l,22682,,e" fillcolor="#ac132c" stroked="f" strokeweight="0">
                <v:stroke miterlimit="83231f" joinstyle="miter"/>
                <v:path arrowok="t" o:connecttype="custom" o:connectlocs="0,0;243,0;243,227;0,227;0,0" o:connectangles="0,0,0,0,0" textboxrect="0,0,24371,22682"/>
              </v:shape>
              <v:shape id="Shape 84" o:spid="_x0000_s1042" style="position:absolute;left:18809;top:1413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" path="m,l60071,c90322,,97892,10516,97892,35090r,62814l73520,97904r,-61341c73520,24155,69736,20815,57341,20815r-32982,l24359,97904,,97904,,xe" fillcolor="#ac132c" stroked="f" strokeweight="0">
                <v:stroke miterlimit="83231f" joinstyle="miter"/>
                <v:path arrowok="t" o:connecttype="custom" o:connectlocs="0,0;601,0;979,351;979,979;735,979;735,366;573,208;244,208;244,979;0,979;0,0" o:connectangles="0,0,0,0,0,0,0,0,0,0,0" textboxrect="0,0,97892,97904"/>
              </v:shape>
              <v:shape id="Shape 2761" o:spid="_x0000_s1043" style="position:absolute;left:20124;top:2581;width:378;height:208;visibility:visible;mso-wrap-style:square;v-text-anchor:top" coordsize="37814,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" path="m,l37814,r,20790l,20790,,e" fillcolor="#ac132c" stroked="f" strokeweight="0">
                <v:stroke miterlimit="83231f" joinstyle="miter"/>
                <v:path arrowok="t" o:connecttype="custom" o:connectlocs="0,0;378,0;378,208;0,208;0,0" o:connectangles="0,0,0,0,0" textboxrect="0,0,37814,20790"/>
              </v:shape>
              <v:shape id="Shape 86" o:spid="_x0000_s1044" style="position:absolute;left:20013;top:1413;width:489;height:979;visibility:visible;mso-wrap-style:square;v-text-anchor:top" coordsize="4894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" path="m37808,l48940,r,20815l40538,20815v-12395,,-16179,3341,-16179,15748l24359,61341v,12408,3784,15748,16179,15748l48940,77089r,20815l37808,97904c7341,97904,,87605,,62802l,35090c,10516,7341,,37808,xe" fillcolor="#ac132c" stroked="f" strokeweight="0">
                <v:stroke miterlimit="83231f" joinstyle="miter"/>
                <v:path arrowok="t" o:connecttype="custom" o:connectlocs="378,0;489,0;489,208;405,208;243,366;243,613;405,771;489,771;489,979;378,979;0,628;0,351;378,0" o:connectangles="0,0,0,0,0,0,0,0,0,0,0,0,0" textboxrect="0,0,48940,97904"/>
              </v:shape>
              <v:shape id="Shape 87" o:spid="_x0000_s1045" style="position:absolute;left:20502;top:1413;width:490;height:1376;visibility:visible;mso-wrap-style:square;v-text-anchor:top" coordsize="48939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" path="m,l48939,r,102514c48939,127292,41586,137592,11347,137592l,137592,,116802r8604,c20580,116802,24581,113436,24581,101054r,-3150l,97904,,77089r24581,l24581,20815,,20815,,xe" fillcolor="#ac132c" stroked="f" strokeweight="0">
                <v:stroke miterlimit="83231f" joinstyle="miter"/>
                <v:path arrowok="t" o:connecttype="custom" o:connectlocs="0,0;490,0;490,1025;114,1376;0,1376;0,1168;86,1168;246,1011;246,979;0,979;0,771;246,771;246,208;0,208;0,0" o:connectangles="0,0,0,0,0,0,0,0,0,0,0,0,0,0,0" textboxrect="0,0,48939,137592"/>
              </v:shape>
              <v:shape id="Shape 88" o:spid="_x0000_s1046" style="position:absolute;left:21788;top:1413;width:979;height:1376;visibility:visible;mso-wrap-style:square;v-text-anchor:top" coordsize="97892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" path="m,l24359,r,61341c24359,73749,28143,77089,40539,77089r32981,l73520,,97892,r,102514c97892,127292,90538,137592,60287,137592r-49162,l11125,116802r46432,c69533,116802,73520,113436,73520,101054r,-3150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1025;603,1376;111,1376;111,1168;576,1168;735,1011;735,979;378,979;0,628;0,0" o:connectangles="0,0,0,0,0,0,0,0,0,0,0,0,0,0,0,0,0" textboxrect="0,0,97892,137592"/>
              </v:shape>
              <v:shape id="Shape 89" o:spid="_x0000_s1047" style="position:absolute;left:23044;top:1413;width:517;height:979;visibility:visible;mso-wrap-style:square;v-text-anchor:top" coordsize="5167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" path="m37808,l51670,r,20815l40538,20815v-11976,,-16179,3340,-16179,15748l24359,61341v,12408,4203,15748,16179,15748l51670,77089r,20815l37808,97904c7341,97904,,87617,,62801l,35090c,10516,7341,,37808,xe" fillcolor="#ac132c" stroked="f" strokeweight="0">
                <v:stroke miterlimit="83231f" joinstyle="miter"/>
                <v:path arrowok="t" o:connecttype="custom" o:connectlocs="378,0;517,0;517,208;406,208;244,366;244,613;406,771;517,771;517,979;378,979;0,628;0,351;378,0" o:connectangles="0,0,0,0,0,0,0,0,0,0,0,0,0" textboxrect="0,0,51670,97904"/>
              </v:shape>
              <v:shape id="Shape 90" o:spid="_x0000_s1048" style="position:absolute;left:23561;top:1413;width:516;height:979;visibility:visible;mso-wrap-style:square;v-text-anchor:top" coordsize="5167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" path="m,l13862,c44329,,51670,10516,51670,35090r,27711c51670,87617,44329,97904,13862,97904l,97904,,77089r11132,c23527,77089,27312,73749,27312,61341r,-24778c27312,24155,23527,20815,11132,20815l,20815,,xe" fillcolor="#ac132c" stroked="f" strokeweight="0">
                <v:stroke miterlimit="83231f" joinstyle="miter"/>
                <v:path arrowok="t" o:connecttype="custom" o:connectlocs="0,0;138,0;516,351;516,628;138,979;0,979;0,771;111,771;273,613;273,366;111,208;0,208;0,0" o:connectangles="0,0,0,0,0,0,0,0,0,0,0,0,0" textboxrect="0,0,51670,97904"/>
              </v:shape>
              <v:shape id="Shape 91" o:spid="_x0000_s1049" style="position:absolute;left:24319;top:1413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" path="m,l24359,r,61341c24359,73749,28143,77089,40539,77089r32981,l73520,,97892,r,97904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979;378,979;0,628;0,0" o:connectangles="0,0,0,0,0,0,0,0,0,0,0" textboxrect="0,0,97892,97904"/>
              </v:shape>
              <v:shape id="Shape 92" o:spid="_x0000_s1050" style="position:absolute;left:25594;top:1413;width:798;height:979;visibility:visible;mso-wrap-style:square;v-text-anchor:top" coordsize="7982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" path="m,l42011,c72263,,79820,10516,79820,35090r-24359,c55677,26695,52095,20815,39281,20815r-14910,l24371,97904,,97904,,xe" fillcolor="#ac132c" stroked="f" strokeweight="0">
                <v:stroke miterlimit="83231f" joinstyle="miter"/>
                <v:path arrowok="t" o:connecttype="custom" o:connectlocs="0,0;420,0;798,351;554,351;393,208;244,208;244,979;0,979;0,0" o:connectangles="0,0,0,0,0,0,0,0,0" textboxrect="0,0,79820,97904"/>
              </v:shape>
              <v:shape id="Shape 93" o:spid="_x0000_s1051" style="position:absolute;left:13262;top:3417;width:499;height:979;visibility:visible;mso-wrap-style:square;v-text-anchor:top" coordsize="49885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" path="m37808,l49885,r,20815l40538,20815v-12395,,-16179,3341,-16179,15748l24359,61341v,12408,3784,15748,16179,15748l49885,77089r,20815l37808,97904c7341,97904,,87605,,62802l,35103c,10516,7341,,37808,xe" fillcolor="#ac132c" stroked="f" strokeweight="0">
                <v:stroke miterlimit="83231f" joinstyle="miter"/>
                <v:path arrowok="t" o:connecttype="custom" o:connectlocs="378,0;499,0;499,208;406,208;244,366;244,613;406,771;499,771;499,979;378,979;0,628;0,351;378,0" o:connectangles="0,0,0,0,0,0,0,0,0,0,0,0,0" textboxrect="0,0,49885,97904"/>
              </v:shape>
              <v:shape id="Shape 94" o:spid="_x0000_s1052" style="position:absolute;left:13761;top:3041;width:499;height:1355;visibility:visible;mso-wrap-style:square;v-text-anchor:top" coordsize="49886,1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" path="m25527,l49886,r,135509l,135509,,114694r25527,l25527,58420,,58420,,37605r25527,l25527,xe" fillcolor="#ac132c" stroked="f" strokeweight="0">
                <v:stroke miterlimit="83231f" joinstyle="miter"/>
                <v:path arrowok="t" o:connecttype="custom" o:connectlocs="255,0;499,0;499,1355;0,1355;0,1147;255,1147;255,584;0,584;0,376;255,376;255,0" o:connectangles="0,0,0,0,0,0,0,0,0,0,0" textboxrect="0,0,49886,135509"/>
              </v:shape>
              <v:shape id="Shape 95" o:spid="_x0000_s1053" style="position:absolute;left:14462;top:3417;width:397;height:979;visibility:visible;mso-wrap-style:square;v-text-anchor:top" coordsize="3970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" path="m,l39700,r,97904l15341,97904r,-77101l,20803,,xe" fillcolor="#ac132c" stroked="f" strokeweight="0">
                <v:stroke miterlimit="83231f" joinstyle="miter"/>
                <v:path arrowok="t" o:connecttype="custom" o:connectlocs="0,0;397,0;397,979;153,979;153,208;0,208;0,0" o:connectangles="0,0,0,0,0,0,0" textboxrect="0,0,39700,97904"/>
              </v:shape>
              <v:shape id="Shape 2762" o:spid="_x0000_s1054" style="position:absolute;left:14615;top:3041;width:244;height:227;visibility:visible;mso-wrap-style:square;v-text-anchor:top" coordsize="24359,2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" path="m,l24359,r,22695l,22695,,e" fillcolor="#ac132c" stroked="f" strokeweight="0">
                <v:stroke miterlimit="83231f" joinstyle="miter"/>
                <v:path arrowok="t" o:connecttype="custom" o:connectlocs="0,0;244,0;244,227;0,227;0,0" o:connectangles="0,0,0,0,0" textboxrect="0,0,24359,22695"/>
              </v:shape>
              <v:shape id="Shape 2763" o:spid="_x0000_s1055" style="position:absolute;left:15228;top:4585;width:378;height:208;visibility:visible;mso-wrap-style:square;v-text-anchor:top" coordsize="37814,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" path="m,l37814,r,20790l,20790,,e" fillcolor="#ac132c" stroked="f" strokeweight="0">
                <v:stroke miterlimit="83231f" joinstyle="miter"/>
                <v:path arrowok="t" o:connecttype="custom" o:connectlocs="0,0;378,0;378,208;0,208;0,0" o:connectangles="0,0,0,0,0" textboxrect="0,0,37814,20790"/>
              </v:shape>
              <v:shape id="Shape 98" o:spid="_x0000_s1056" style="position:absolute;left:15117;top:3417;width:489;height:979;visibility:visible;mso-wrap-style:square;v-text-anchor:top" coordsize="4894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" path="m37808,l48940,r,20815l40538,20815v-12395,,-16179,3341,-16179,15748l24359,61341v,12408,3784,15748,16179,15748l48940,77089r,20815l37808,97904c7341,97904,,87605,,62802l,35103c,10516,7341,,37808,xe" fillcolor="#ac132c" stroked="f" strokeweight="0">
                <v:stroke miterlimit="83231f" joinstyle="miter"/>
                <v:path arrowok="t" o:connecttype="custom" o:connectlocs="378,0;489,0;489,208;405,208;243,366;243,613;405,771;489,771;489,979;378,979;0,628;0,351;378,0" o:connectangles="0,0,0,0,0,0,0,0,0,0,0,0,0" textboxrect="0,0,48940,97904"/>
              </v:shape>
              <v:shape id="Shape 99" o:spid="_x0000_s1057" style="position:absolute;left:15606;top:3417;width:490;height:1376;visibility:visible;mso-wrap-style:square;v-text-anchor:top" coordsize="48939,1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" path="m,l48939,r,102514c48939,127292,41586,137592,11347,137592l,137592,,116802r8604,c20580,116802,24581,113436,24581,101054r,-3150l,97904,,77089r24581,l24581,20815,,20815,,xe" fillcolor="#ac132c" stroked="f" strokeweight="0">
                <v:stroke miterlimit="83231f" joinstyle="miter"/>
                <v:path arrowok="t" o:connecttype="custom" o:connectlocs="0,0;490,0;490,1025;114,1376;0,1376;0,1168;86,1168;246,1011;246,979;0,979;0,771;246,771;246,208;0,208;0,0" o:connectangles="0,0,0,0,0,0,0,0,0,0,0,0,0,0,0" textboxrect="0,0,48939,137592"/>
              </v:shape>
              <v:shape id="Shape 100" o:spid="_x0000_s1058" style="position:absolute;left:16299;top:3417;width:398;height:979;visibility:visible;mso-wrap-style:square;v-text-anchor:top" coordsize="39713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" path="m,l39713,r,97904l15342,97904r,-77101l,20803,,xe" fillcolor="#ac132c" stroked="f" strokeweight="0">
                <v:stroke miterlimit="83231f" joinstyle="miter"/>
                <v:path arrowok="t" o:connecttype="custom" o:connectlocs="0,0;398,0;398,979;154,979;154,208;0,208;0,0" o:connectangles="0,0,0,0,0,0,0" textboxrect="0,0,39713,97904"/>
              </v:shape>
              <v:shape id="Shape 2764" o:spid="_x0000_s1059" style="position:absolute;left:16453;top:3041;width:244;height:227;visibility:visible;mso-wrap-style:square;v-text-anchor:top" coordsize="24371,2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" path="m,l24371,r,22695l,22695,,e" fillcolor="#ac132c" stroked="f" strokeweight="0">
                <v:stroke miterlimit="83231f" joinstyle="miter"/>
                <v:path arrowok="t" o:connecttype="custom" o:connectlocs="0,0;244,0;244,227;0,227;0,0" o:connectangles="0,0,0,0,0" textboxrect="0,0,24371,22695"/>
              </v:shape>
              <v:shape id="Shape 102" o:spid="_x0000_s1060" style="position:absolute;left:16879;top:3163;width:700;height:1233;visibility:visible;mso-wrap-style:square;v-text-anchor:top" coordsize="69952,12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" path="m15342,l39700,r,25400l69952,25400r,20815l39700,46215r,40526c39700,99149,43485,102489,55880,102489r14072,l69952,123304r-16803,c22695,123304,15342,113005,15342,88202r,-41987l,46215,,25400r15342,l15342,xe" fillcolor="#ac132c" stroked="f" strokeweight="0">
                <v:stroke miterlimit="83231f" joinstyle="miter"/>
                <v:path arrowok="t" o:connecttype="custom" o:connectlocs="154,0;397,0;397,254;700,254;700,462;397,462;397,867;559,1025;700,1025;700,1233;532,1233;154,882;154,462;0,462;0,254;154,254;154,0" o:connectangles="0,0,0,0,0,0,0,0,0,0,0,0,0,0,0,0,0" textboxrect="0,0,69952,123304"/>
              </v:shape>
              <v:shape id="Shape 103" o:spid="_x0000_s1061" style="position:absolute;left:17717;top:3793;width:509;height:603;visibility:visible;mso-wrap-style:square;v-text-anchor:top" coordsize="50826,6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" path="m37808,l50826,r,18085l40538,18085v-11976,,-16179,1651,-16179,8382l24359,31102v,6719,4203,8382,16179,8382l50826,39484r,20816l37808,60300c7557,60300,,51892,,32563l,27724c,8407,7557,,37808,xe" fillcolor="#ac132c" stroked="f" strokeweight="0">
                <v:stroke miterlimit="83231f" joinstyle="miter"/>
                <v:path arrowok="t" o:connecttype="custom" o:connectlocs="379,0;509,0;509,181;406,181;244,265;244,311;406,395;509,395;509,603;379,603;0,326;0,277;379,0" o:connectangles="0,0,0,0,0,0,0,0,0,0,0,0,0" textboxrect="0,0,50826,60300"/>
              </v:shape>
              <v:shape id="Shape 2765" o:spid="_x0000_s1062" style="position:absolute;left:17826;top:3417;width:400;height:208;visibility:visible;mso-wrap-style:square;v-text-anchor:top" coordsize="39916,2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" path="m,l39916,r,20815l,20815,,e" fillcolor="#ac132c" stroked="f" strokeweight="0">
                <v:stroke miterlimit="83231f" joinstyle="miter"/>
                <v:path arrowok="t" o:connecttype="custom" o:connectlocs="0,0;400,0;400,208;0,208;0,0" o:connectangles="0,0,0,0,0" textboxrect="0,0,39916,20815"/>
              </v:shape>
              <v:shape id="Shape 105" o:spid="_x0000_s1063" style="position:absolute;left:18226;top:3417;width:508;height:979;visibility:visible;mso-wrap-style:square;v-text-anchor:top" coordsize="50838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" path="m,l13030,c43281,,50838,10516,50838,35103r,62801l,97904,,77089r26467,l26467,55690,,55690,,37605r26467,c26467,23533,22263,20815,10299,20815l,20815,,xe" fillcolor="#ac132c" stroked="f" strokeweight="0">
                <v:stroke miterlimit="83231f" joinstyle="miter"/>
                <v:path arrowok="t" o:connecttype="custom" o:connectlocs="0,0;130,0;508,351;508,979;0,979;0,771;264,771;264,557;0,557;0,376;264,376;103,208;0,208;0,0" o:connectangles="0,0,0,0,0,0,0,0,0,0,0,0,0,0" textboxrect="0,0,50838,97904"/>
              </v:shape>
              <v:shape id="Shape 106" o:spid="_x0000_s1064" style="position:absolute;left:18994;top:3041;width:544;height:1355;visibility:visible;mso-wrap-style:square;v-text-anchor:top" coordsize="54407,1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" path="m,l24371,r,98946c24371,111354,28359,114694,40335,114694r14072,l54407,135509r-16802,c7353,135509,,125209,,100406l,xe" fillcolor="#ac132c" stroked="f" strokeweight="0">
                <v:stroke miterlimit="83231f" joinstyle="miter"/>
                <v:path arrowok="t" o:connecttype="custom" o:connectlocs="0,0;244,0;244,989;403,1147;544,1147;544,1355;376,1355;0,1004;0,0" o:connectangles="0,0,0,0,0,0,0,0,0" textboxrect="0,0,54407,135509"/>
              </v:shape>
              <v:shape id="Shape 107" o:spid="_x0000_s1065" style="position:absolute;left:20124;top:3041;width:700;height:1355;visibility:visible;mso-wrap-style:square;v-text-anchor:top" coordsize="69952,135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" path="m53149,l69952,r,20815l55664,20815v-11976,,-15964,3340,-15964,15748l39700,37605r30252,l69952,58420r-30252,l39700,135509r-24358,l15342,58420,,58420,,37605r15342,l15342,35103c15342,10516,22695,,53149,xe" fillcolor="#ac132c" stroked="f" strokeweight="0">
                <v:stroke miterlimit="83231f" joinstyle="miter"/>
                <v:path arrowok="t" o:connecttype="custom" o:connectlocs="532,0;700,0;700,208;557,208;397,366;397,376;700,376;700,584;397,584;397,1355;154,1355;154,584;0,584;0,376;154,376;154,351;532,0" o:connectangles="0,0,0,0,0,0,0,0,0,0,0,0,0,0,0,0,0" textboxrect="0,0,69952,135509"/>
              </v:shape>
              <v:shape id="Shape 108" o:spid="_x0000_s1066" style="position:absolute;left:20929;top:3417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" path="m,l24359,r,61341c24359,73749,28143,77089,40539,77089r32981,l73520,,97892,r,97904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979;378,979;0,628;0,0" o:connectangles="0,0,0,0,0,0,0,0,0,0,0" textboxrect="0,0,97892,97904"/>
              </v:shape>
              <v:shape id="Shape 109" o:spid="_x0000_s1067" style="position:absolute;left:22092;top:3163;width:700;height:1233;visibility:visible;mso-wrap-style:square;v-text-anchor:top" coordsize="69952,12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" path="m15342,l39700,r,25400l69952,25400r,20815l39700,46215r,40526c39700,99149,43485,102489,55880,102489r14072,l69952,123304r-16803,c22695,123304,15342,113005,15342,88202r,-41987l,46215,,25400r15342,l15342,xe" fillcolor="#ac132c" stroked="f" strokeweight="0">
                <v:stroke miterlimit="83231f" joinstyle="miter"/>
                <v:path arrowok="t" o:connecttype="custom" o:connectlocs="154,0;397,0;397,254;700,254;700,462;397,462;397,867;559,1025;700,1025;700,1233;532,1233;154,882;154,462;0,462;0,254;154,254;154,0" o:connectangles="0,0,0,0,0,0,0,0,0,0,0,0,0,0,0,0,0" textboxrect="0,0,69952,123304"/>
              </v:shape>
              <v:shape id="Shape 110" o:spid="_x0000_s1068" style="position:absolute;left:22945;top:3417;width:979;height:979;visibility:visible;mso-wrap-style:square;v-text-anchor:top" coordsize="97892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" path="m,l24359,r,61341c24359,73749,28143,77089,40539,77089r32981,l73520,,97892,r,97904l37808,97904c7353,97904,,87605,,62802l,xe" fillcolor="#ac132c" stroked="f" strokeweight="0">
                <v:stroke miterlimit="83231f" joinstyle="miter"/>
                <v:path arrowok="t" o:connecttype="custom" o:connectlocs="0,0;244,0;244,613;405,771;735,771;735,0;979,0;979,979;378,979;0,628;0,0" o:connectangles="0,0,0,0,0,0,0,0,0,0,0" textboxrect="0,0,97892,97904"/>
              </v:shape>
              <v:shape id="Shape 111" o:spid="_x0000_s1069" style="position:absolute;left:24220;top:3417;width:798;height:979;visibility:visible;mso-wrap-style:square;v-text-anchor:top" coordsize="79820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" path="m,l42012,c72263,,79820,10516,79820,35103r-24359,c55677,26695,52095,20815,39281,20815r-14910,l24371,97904,,97904,,xe" fillcolor="#ac132c" stroked="f" strokeweight="0">
                <v:stroke miterlimit="83231f" joinstyle="miter"/>
                <v:path arrowok="t" o:connecttype="custom" o:connectlocs="0,0;420,0;798,351;554,351;393,208;244,208;244,979;0,979;0,0" o:connectangles="0,0,0,0,0,0,0,0,0" textboxrect="0,0,79820,97904"/>
              </v:shape>
              <v:shape id="Shape 112" o:spid="_x0000_s1070" style="position:absolute;left:25104;top:3417;width:499;height:979;visibility:visible;mso-wrap-style:square;v-text-anchor:top" coordsize="49886,9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" path="m37808,l49886,r,20815l40538,20815v-11976,,-16179,3353,-16179,15748l24359,39916r25527,l49886,58001r-25527,l24359,61341v,12408,4203,15761,16179,15761l49886,77102r,20802l37808,97904c7341,97904,,87617,,62814l,35103c,10528,7341,,37808,xe" fillcolor="#ac132c" stroked="f" strokeweight="0">
                <v:stroke miterlimit="83231f" joinstyle="miter"/>
                <v:path arrowok="t" o:connecttype="custom" o:connectlocs="378,0;499,0;499,208;405,208;244,366;244,399;499,399;499,580;244,580;244,613;405,771;499,771;499,979;378,979;0,628;0,351;378,0" o:connectangles="0,0,0,0,0,0,0,0,0,0,0,0,0,0,0,0,0" textboxrect="0,0,49886,97904"/>
              </v:shape>
              <v:shape id="Shape 2766" o:spid="_x0000_s1071" style="position:absolute;left:25603;top:4188;width:446;height:208;visibility:visible;mso-wrap-style:square;v-text-anchor:top" coordsize="44628,2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" path="m,l44628,r,20803l,20803,,e" fillcolor="#ac132c" stroked="f" strokeweight="0">
                <v:stroke miterlimit="83231f" joinstyle="miter"/>
                <v:path arrowok="t" o:connecttype="custom" o:connectlocs="0,0;446,0;446,208;0,208;0,0" o:connectangles="0,0,0,0,0" textboxrect="0,0,44628,20803"/>
              </v:shape>
              <v:shape id="Shape 114" o:spid="_x0000_s1072" style="position:absolute;left:25603;top:3417;width:499;height:580;visibility:visible;mso-wrap-style:square;v-text-anchor:top" coordsize="49885,5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" path="m,l12078,c42532,,49885,10528,49885,35103r,22898l,58001,,39916r25527,l25527,36563c25527,24168,21742,20815,9347,20815l,20815,,xe" fillcolor="#ac132c" stroked="f" strokeweight="0">
                <v:stroke miterlimit="83231f" joinstyle="miter"/>
                <v:path arrowok="t" o:connecttype="custom" o:connectlocs="0,0;121,0;499,351;499,580;0,580;0,399;255,399;255,366;93,208;0,208;0,0" o:connectangles="0,0,0,0,0,0,0,0,0,0,0" textboxrect="0,0,49885,58001"/>
              </v:shape>
            </v:group>
          </w:pict>
        </mc:Fallback>
      </mc:AlternateContent>
    </w:r>
  </w:p>
  <w:p w14:paraId="2EFADB30" w14:textId="77777777" w:rsidR="009014B9" w:rsidRDefault="009014B9" w:rsidP="009014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9213376" wp14:editId="19C01208">
              <wp:simplePos x="0" y="0"/>
              <wp:positionH relativeFrom="column">
                <wp:posOffset>667748</wp:posOffset>
              </wp:positionH>
              <wp:positionV relativeFrom="paragraph">
                <wp:posOffset>10055</wp:posOffset>
              </wp:positionV>
              <wp:extent cx="5606980" cy="0"/>
              <wp:effectExtent l="0" t="0" r="0" b="0"/>
              <wp:wrapNone/>
              <wp:docPr id="25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69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B23B3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28267" id="Line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.8pt" to="494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" strokecolor="#b23b3b" strokeweight="1.25pt"/>
          </w:pict>
        </mc:Fallback>
      </mc:AlternateContent>
    </w:r>
  </w:p>
  <w:p w14:paraId="68B79BA0" w14:textId="77777777" w:rsidR="00BA68F6" w:rsidRDefault="00BA6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B94"/>
    <w:multiLevelType w:val="hybridMultilevel"/>
    <w:tmpl w:val="8658597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153"/>
    <w:multiLevelType w:val="hybridMultilevel"/>
    <w:tmpl w:val="D166D638"/>
    <w:lvl w:ilvl="0" w:tplc="BC0CA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71AB"/>
    <w:multiLevelType w:val="hybridMultilevel"/>
    <w:tmpl w:val="B6D6C6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771F8"/>
    <w:multiLevelType w:val="singleLevel"/>
    <w:tmpl w:val="1DDABEB6"/>
    <w:lvl w:ilvl="0">
      <w:start w:val="1"/>
      <w:numFmt w:val="bullet"/>
      <w:pStyle w:val="Tablebold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386D4C"/>
    <w:multiLevelType w:val="hybridMultilevel"/>
    <w:tmpl w:val="816C7B74"/>
    <w:lvl w:ilvl="0" w:tplc="7286E5A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1343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24557C"/>
    <w:multiLevelType w:val="multilevel"/>
    <w:tmpl w:val="ADDA31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80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916CD5"/>
    <w:multiLevelType w:val="hybridMultilevel"/>
    <w:tmpl w:val="0212A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82966"/>
    <w:multiLevelType w:val="hybridMultilevel"/>
    <w:tmpl w:val="252424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8595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2516B"/>
    <w:multiLevelType w:val="multilevel"/>
    <w:tmpl w:val="3CDC3606"/>
    <w:lvl w:ilvl="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SubBullet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1405953593">
    <w:abstractNumId w:val="4"/>
  </w:num>
  <w:num w:numId="2" w16cid:durableId="1991782870">
    <w:abstractNumId w:val="6"/>
  </w:num>
  <w:num w:numId="3" w16cid:durableId="1736974441">
    <w:abstractNumId w:val="9"/>
  </w:num>
  <w:num w:numId="4" w16cid:durableId="912857372">
    <w:abstractNumId w:val="3"/>
  </w:num>
  <w:num w:numId="5" w16cid:durableId="1858693515">
    <w:abstractNumId w:val="7"/>
  </w:num>
  <w:num w:numId="6" w16cid:durableId="1596742228">
    <w:abstractNumId w:val="1"/>
  </w:num>
  <w:num w:numId="7" w16cid:durableId="391276337">
    <w:abstractNumId w:val="0"/>
  </w:num>
  <w:num w:numId="8" w16cid:durableId="1523013673">
    <w:abstractNumId w:val="8"/>
  </w:num>
  <w:num w:numId="9" w16cid:durableId="1964967923">
    <w:abstractNumId w:val="5"/>
  </w:num>
  <w:num w:numId="10" w16cid:durableId="106109616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Mjc0MzE3MDU3MzJT0lEKTi0uzszPAykwqgUA7uaXeiwAAAA="/>
  </w:docVars>
  <w:rsids>
    <w:rsidRoot w:val="000B1FAA"/>
    <w:rsid w:val="00000A97"/>
    <w:rsid w:val="000011CF"/>
    <w:rsid w:val="000013CF"/>
    <w:rsid w:val="000015CB"/>
    <w:rsid w:val="00001EA4"/>
    <w:rsid w:val="0000235C"/>
    <w:rsid w:val="00002B5F"/>
    <w:rsid w:val="00002DE9"/>
    <w:rsid w:val="0000312B"/>
    <w:rsid w:val="000031E4"/>
    <w:rsid w:val="00003629"/>
    <w:rsid w:val="000038EC"/>
    <w:rsid w:val="000043C6"/>
    <w:rsid w:val="00004B2B"/>
    <w:rsid w:val="0000517F"/>
    <w:rsid w:val="0000518D"/>
    <w:rsid w:val="00005644"/>
    <w:rsid w:val="00005653"/>
    <w:rsid w:val="000056A1"/>
    <w:rsid w:val="00006D87"/>
    <w:rsid w:val="000070AE"/>
    <w:rsid w:val="00007598"/>
    <w:rsid w:val="00007A0E"/>
    <w:rsid w:val="00007F21"/>
    <w:rsid w:val="00010508"/>
    <w:rsid w:val="000114FF"/>
    <w:rsid w:val="00011575"/>
    <w:rsid w:val="00011754"/>
    <w:rsid w:val="00012949"/>
    <w:rsid w:val="00012C81"/>
    <w:rsid w:val="00012FDB"/>
    <w:rsid w:val="00013025"/>
    <w:rsid w:val="000130E4"/>
    <w:rsid w:val="00013308"/>
    <w:rsid w:val="00013385"/>
    <w:rsid w:val="000135F5"/>
    <w:rsid w:val="000136DF"/>
    <w:rsid w:val="00013952"/>
    <w:rsid w:val="00013ABE"/>
    <w:rsid w:val="00014069"/>
    <w:rsid w:val="000143EF"/>
    <w:rsid w:val="00014677"/>
    <w:rsid w:val="000149AC"/>
    <w:rsid w:val="00014DAF"/>
    <w:rsid w:val="00015752"/>
    <w:rsid w:val="00015956"/>
    <w:rsid w:val="00015CE0"/>
    <w:rsid w:val="00016ACF"/>
    <w:rsid w:val="00016D64"/>
    <w:rsid w:val="000173E5"/>
    <w:rsid w:val="000179C9"/>
    <w:rsid w:val="000201AF"/>
    <w:rsid w:val="0002031B"/>
    <w:rsid w:val="0002045D"/>
    <w:rsid w:val="000207DF"/>
    <w:rsid w:val="00020ABA"/>
    <w:rsid w:val="00020D80"/>
    <w:rsid w:val="00021740"/>
    <w:rsid w:val="00021D26"/>
    <w:rsid w:val="00021EDE"/>
    <w:rsid w:val="000222B3"/>
    <w:rsid w:val="00022408"/>
    <w:rsid w:val="00022427"/>
    <w:rsid w:val="00022687"/>
    <w:rsid w:val="000226FA"/>
    <w:rsid w:val="00022D63"/>
    <w:rsid w:val="000230DE"/>
    <w:rsid w:val="00023119"/>
    <w:rsid w:val="00023612"/>
    <w:rsid w:val="000238E5"/>
    <w:rsid w:val="000239C9"/>
    <w:rsid w:val="00023A70"/>
    <w:rsid w:val="00024062"/>
    <w:rsid w:val="0002469F"/>
    <w:rsid w:val="00024C34"/>
    <w:rsid w:val="00024E74"/>
    <w:rsid w:val="000250C1"/>
    <w:rsid w:val="0002514C"/>
    <w:rsid w:val="00025705"/>
    <w:rsid w:val="00025DA8"/>
    <w:rsid w:val="00025F46"/>
    <w:rsid w:val="000261BA"/>
    <w:rsid w:val="00026236"/>
    <w:rsid w:val="0002644D"/>
    <w:rsid w:val="00026815"/>
    <w:rsid w:val="00027791"/>
    <w:rsid w:val="00027877"/>
    <w:rsid w:val="00027BB6"/>
    <w:rsid w:val="00027DDC"/>
    <w:rsid w:val="00030484"/>
    <w:rsid w:val="0003129C"/>
    <w:rsid w:val="0003143A"/>
    <w:rsid w:val="00031A0C"/>
    <w:rsid w:val="00031DD6"/>
    <w:rsid w:val="0003221C"/>
    <w:rsid w:val="000322A8"/>
    <w:rsid w:val="00032913"/>
    <w:rsid w:val="00032DF1"/>
    <w:rsid w:val="00032E15"/>
    <w:rsid w:val="00032ECE"/>
    <w:rsid w:val="000338EB"/>
    <w:rsid w:val="00033931"/>
    <w:rsid w:val="00033AA1"/>
    <w:rsid w:val="00034376"/>
    <w:rsid w:val="00034387"/>
    <w:rsid w:val="0003497A"/>
    <w:rsid w:val="00034A4A"/>
    <w:rsid w:val="00035FD8"/>
    <w:rsid w:val="000369D2"/>
    <w:rsid w:val="00036A4D"/>
    <w:rsid w:val="00036A55"/>
    <w:rsid w:val="000400CB"/>
    <w:rsid w:val="00040894"/>
    <w:rsid w:val="00040982"/>
    <w:rsid w:val="00040F05"/>
    <w:rsid w:val="00041282"/>
    <w:rsid w:val="0004152D"/>
    <w:rsid w:val="0004162D"/>
    <w:rsid w:val="0004189A"/>
    <w:rsid w:val="00041900"/>
    <w:rsid w:val="00041FFF"/>
    <w:rsid w:val="0004206D"/>
    <w:rsid w:val="00043901"/>
    <w:rsid w:val="0004392A"/>
    <w:rsid w:val="00043BBF"/>
    <w:rsid w:val="00044098"/>
    <w:rsid w:val="000442CE"/>
    <w:rsid w:val="00044526"/>
    <w:rsid w:val="00044CED"/>
    <w:rsid w:val="00045001"/>
    <w:rsid w:val="00045229"/>
    <w:rsid w:val="00045420"/>
    <w:rsid w:val="00045D57"/>
    <w:rsid w:val="000461B8"/>
    <w:rsid w:val="000463D8"/>
    <w:rsid w:val="00046898"/>
    <w:rsid w:val="00046B10"/>
    <w:rsid w:val="00046DD2"/>
    <w:rsid w:val="0004745C"/>
    <w:rsid w:val="0004770C"/>
    <w:rsid w:val="0005050F"/>
    <w:rsid w:val="000509CD"/>
    <w:rsid w:val="00050C05"/>
    <w:rsid w:val="00050D38"/>
    <w:rsid w:val="00051A40"/>
    <w:rsid w:val="00051DF8"/>
    <w:rsid w:val="00052A6D"/>
    <w:rsid w:val="00052AE5"/>
    <w:rsid w:val="00052CE8"/>
    <w:rsid w:val="00052E05"/>
    <w:rsid w:val="00053295"/>
    <w:rsid w:val="0005393D"/>
    <w:rsid w:val="00053DE0"/>
    <w:rsid w:val="0005409C"/>
    <w:rsid w:val="00054383"/>
    <w:rsid w:val="000549DD"/>
    <w:rsid w:val="00054D77"/>
    <w:rsid w:val="00055D99"/>
    <w:rsid w:val="00055F37"/>
    <w:rsid w:val="000569C1"/>
    <w:rsid w:val="00056B7D"/>
    <w:rsid w:val="00057155"/>
    <w:rsid w:val="00057265"/>
    <w:rsid w:val="000576C7"/>
    <w:rsid w:val="00057D26"/>
    <w:rsid w:val="00057D8F"/>
    <w:rsid w:val="000602A5"/>
    <w:rsid w:val="000606EB"/>
    <w:rsid w:val="00060879"/>
    <w:rsid w:val="000608E0"/>
    <w:rsid w:val="00060A09"/>
    <w:rsid w:val="00060D7E"/>
    <w:rsid w:val="00060FF9"/>
    <w:rsid w:val="000610A4"/>
    <w:rsid w:val="000610EC"/>
    <w:rsid w:val="00061271"/>
    <w:rsid w:val="00061343"/>
    <w:rsid w:val="000613D1"/>
    <w:rsid w:val="00061EB0"/>
    <w:rsid w:val="00062003"/>
    <w:rsid w:val="00062777"/>
    <w:rsid w:val="00063051"/>
    <w:rsid w:val="00063610"/>
    <w:rsid w:val="000647B7"/>
    <w:rsid w:val="00064D67"/>
    <w:rsid w:val="00065B50"/>
    <w:rsid w:val="00065E6B"/>
    <w:rsid w:val="0006684A"/>
    <w:rsid w:val="000670FA"/>
    <w:rsid w:val="000671D1"/>
    <w:rsid w:val="000673C0"/>
    <w:rsid w:val="000675A9"/>
    <w:rsid w:val="000678B1"/>
    <w:rsid w:val="00067B5E"/>
    <w:rsid w:val="000700CF"/>
    <w:rsid w:val="000703F9"/>
    <w:rsid w:val="0007044F"/>
    <w:rsid w:val="00070883"/>
    <w:rsid w:val="000711C3"/>
    <w:rsid w:val="0007234D"/>
    <w:rsid w:val="000729F4"/>
    <w:rsid w:val="00072FFB"/>
    <w:rsid w:val="0007333D"/>
    <w:rsid w:val="00073A31"/>
    <w:rsid w:val="00073F4E"/>
    <w:rsid w:val="00074018"/>
    <w:rsid w:val="000743AA"/>
    <w:rsid w:val="000747BF"/>
    <w:rsid w:val="00074E24"/>
    <w:rsid w:val="000752C7"/>
    <w:rsid w:val="00076249"/>
    <w:rsid w:val="00077754"/>
    <w:rsid w:val="00077FAC"/>
    <w:rsid w:val="000807AC"/>
    <w:rsid w:val="00080D1F"/>
    <w:rsid w:val="00081128"/>
    <w:rsid w:val="0008129A"/>
    <w:rsid w:val="000813A6"/>
    <w:rsid w:val="000813FB"/>
    <w:rsid w:val="00081A9B"/>
    <w:rsid w:val="00082240"/>
    <w:rsid w:val="00082276"/>
    <w:rsid w:val="0008278A"/>
    <w:rsid w:val="00082DAB"/>
    <w:rsid w:val="0008328E"/>
    <w:rsid w:val="000832AE"/>
    <w:rsid w:val="000833C7"/>
    <w:rsid w:val="00083AFD"/>
    <w:rsid w:val="00083ED3"/>
    <w:rsid w:val="000844A9"/>
    <w:rsid w:val="000844F0"/>
    <w:rsid w:val="0008473C"/>
    <w:rsid w:val="00084DF9"/>
    <w:rsid w:val="00085788"/>
    <w:rsid w:val="00085890"/>
    <w:rsid w:val="00085ED0"/>
    <w:rsid w:val="00086114"/>
    <w:rsid w:val="00086201"/>
    <w:rsid w:val="000864B4"/>
    <w:rsid w:val="0008651D"/>
    <w:rsid w:val="00086B1D"/>
    <w:rsid w:val="0008715C"/>
    <w:rsid w:val="0008778D"/>
    <w:rsid w:val="00087A8C"/>
    <w:rsid w:val="00087B66"/>
    <w:rsid w:val="00087FD7"/>
    <w:rsid w:val="0009083F"/>
    <w:rsid w:val="000909E0"/>
    <w:rsid w:val="00090B00"/>
    <w:rsid w:val="0009148A"/>
    <w:rsid w:val="000917B5"/>
    <w:rsid w:val="0009433A"/>
    <w:rsid w:val="00094EA1"/>
    <w:rsid w:val="0009526B"/>
    <w:rsid w:val="000954DA"/>
    <w:rsid w:val="0009590B"/>
    <w:rsid w:val="00095FA9"/>
    <w:rsid w:val="00096433"/>
    <w:rsid w:val="0009647A"/>
    <w:rsid w:val="00096552"/>
    <w:rsid w:val="0009667E"/>
    <w:rsid w:val="000967B9"/>
    <w:rsid w:val="0009683B"/>
    <w:rsid w:val="000969B2"/>
    <w:rsid w:val="00096B58"/>
    <w:rsid w:val="00096DEA"/>
    <w:rsid w:val="00097746"/>
    <w:rsid w:val="00097960"/>
    <w:rsid w:val="00097F84"/>
    <w:rsid w:val="000A061B"/>
    <w:rsid w:val="000A08AF"/>
    <w:rsid w:val="000A1285"/>
    <w:rsid w:val="000A1BA1"/>
    <w:rsid w:val="000A246B"/>
    <w:rsid w:val="000A27AB"/>
    <w:rsid w:val="000A3D63"/>
    <w:rsid w:val="000A4093"/>
    <w:rsid w:val="000A40D4"/>
    <w:rsid w:val="000A4C36"/>
    <w:rsid w:val="000A4E15"/>
    <w:rsid w:val="000A5B60"/>
    <w:rsid w:val="000A609B"/>
    <w:rsid w:val="000A63FC"/>
    <w:rsid w:val="000A694F"/>
    <w:rsid w:val="000A701C"/>
    <w:rsid w:val="000A73E8"/>
    <w:rsid w:val="000B0015"/>
    <w:rsid w:val="000B100F"/>
    <w:rsid w:val="000B112A"/>
    <w:rsid w:val="000B11B6"/>
    <w:rsid w:val="000B1D5C"/>
    <w:rsid w:val="000B1FAA"/>
    <w:rsid w:val="000B243C"/>
    <w:rsid w:val="000B2550"/>
    <w:rsid w:val="000B3731"/>
    <w:rsid w:val="000B3D8A"/>
    <w:rsid w:val="000B4081"/>
    <w:rsid w:val="000B49BB"/>
    <w:rsid w:val="000B501E"/>
    <w:rsid w:val="000B5A38"/>
    <w:rsid w:val="000B5B9C"/>
    <w:rsid w:val="000B5E15"/>
    <w:rsid w:val="000B6EC5"/>
    <w:rsid w:val="000B79CA"/>
    <w:rsid w:val="000C014E"/>
    <w:rsid w:val="000C01D4"/>
    <w:rsid w:val="000C056E"/>
    <w:rsid w:val="000C0615"/>
    <w:rsid w:val="000C098D"/>
    <w:rsid w:val="000C0DF4"/>
    <w:rsid w:val="000C0E54"/>
    <w:rsid w:val="000C0F0D"/>
    <w:rsid w:val="000C1157"/>
    <w:rsid w:val="000C198C"/>
    <w:rsid w:val="000C1B3F"/>
    <w:rsid w:val="000C1D08"/>
    <w:rsid w:val="000C1F6F"/>
    <w:rsid w:val="000C1FE5"/>
    <w:rsid w:val="000C3436"/>
    <w:rsid w:val="000C344D"/>
    <w:rsid w:val="000C3503"/>
    <w:rsid w:val="000C3565"/>
    <w:rsid w:val="000C391E"/>
    <w:rsid w:val="000C3C5C"/>
    <w:rsid w:val="000C3D4C"/>
    <w:rsid w:val="000C452F"/>
    <w:rsid w:val="000C4955"/>
    <w:rsid w:val="000C4B16"/>
    <w:rsid w:val="000C52F8"/>
    <w:rsid w:val="000C54B5"/>
    <w:rsid w:val="000C557E"/>
    <w:rsid w:val="000C56FD"/>
    <w:rsid w:val="000C5893"/>
    <w:rsid w:val="000C5A7E"/>
    <w:rsid w:val="000C61CC"/>
    <w:rsid w:val="000C6A8B"/>
    <w:rsid w:val="000C6BB1"/>
    <w:rsid w:val="000C6CBB"/>
    <w:rsid w:val="000C6FFA"/>
    <w:rsid w:val="000C7D1D"/>
    <w:rsid w:val="000C7E98"/>
    <w:rsid w:val="000C7F67"/>
    <w:rsid w:val="000D04B6"/>
    <w:rsid w:val="000D0AF7"/>
    <w:rsid w:val="000D0E93"/>
    <w:rsid w:val="000D1A88"/>
    <w:rsid w:val="000D1DA9"/>
    <w:rsid w:val="000D24D1"/>
    <w:rsid w:val="000D24E0"/>
    <w:rsid w:val="000D2AD9"/>
    <w:rsid w:val="000D383C"/>
    <w:rsid w:val="000D39EB"/>
    <w:rsid w:val="000D419A"/>
    <w:rsid w:val="000D4228"/>
    <w:rsid w:val="000D454F"/>
    <w:rsid w:val="000D4A4A"/>
    <w:rsid w:val="000D4B82"/>
    <w:rsid w:val="000D50D6"/>
    <w:rsid w:val="000D5775"/>
    <w:rsid w:val="000D5C6F"/>
    <w:rsid w:val="000D6362"/>
    <w:rsid w:val="000D6783"/>
    <w:rsid w:val="000D6FD8"/>
    <w:rsid w:val="000D710E"/>
    <w:rsid w:val="000D744B"/>
    <w:rsid w:val="000D7510"/>
    <w:rsid w:val="000D76A8"/>
    <w:rsid w:val="000D7755"/>
    <w:rsid w:val="000D7FC2"/>
    <w:rsid w:val="000D7FDD"/>
    <w:rsid w:val="000E00C2"/>
    <w:rsid w:val="000E07B9"/>
    <w:rsid w:val="000E1031"/>
    <w:rsid w:val="000E15FC"/>
    <w:rsid w:val="000E17CA"/>
    <w:rsid w:val="000E1C04"/>
    <w:rsid w:val="000E2634"/>
    <w:rsid w:val="000E2986"/>
    <w:rsid w:val="000E35AC"/>
    <w:rsid w:val="000E3C64"/>
    <w:rsid w:val="000E49F8"/>
    <w:rsid w:val="000E4A65"/>
    <w:rsid w:val="000E4AB2"/>
    <w:rsid w:val="000E4EF5"/>
    <w:rsid w:val="000E4F6B"/>
    <w:rsid w:val="000E679A"/>
    <w:rsid w:val="000E6852"/>
    <w:rsid w:val="000E69A1"/>
    <w:rsid w:val="000E6FAC"/>
    <w:rsid w:val="000E73A6"/>
    <w:rsid w:val="000E7FC5"/>
    <w:rsid w:val="000F0071"/>
    <w:rsid w:val="000F019F"/>
    <w:rsid w:val="000F02BC"/>
    <w:rsid w:val="000F0870"/>
    <w:rsid w:val="000F0F56"/>
    <w:rsid w:val="000F0F8D"/>
    <w:rsid w:val="000F12E6"/>
    <w:rsid w:val="000F18DA"/>
    <w:rsid w:val="000F2163"/>
    <w:rsid w:val="000F243D"/>
    <w:rsid w:val="000F2827"/>
    <w:rsid w:val="000F283A"/>
    <w:rsid w:val="000F28F3"/>
    <w:rsid w:val="000F29EF"/>
    <w:rsid w:val="000F2A17"/>
    <w:rsid w:val="000F2A79"/>
    <w:rsid w:val="000F2A84"/>
    <w:rsid w:val="000F2D0B"/>
    <w:rsid w:val="000F3152"/>
    <w:rsid w:val="000F361A"/>
    <w:rsid w:val="000F3798"/>
    <w:rsid w:val="000F3DAF"/>
    <w:rsid w:val="000F4981"/>
    <w:rsid w:val="000F4FBF"/>
    <w:rsid w:val="000F5138"/>
    <w:rsid w:val="000F5D05"/>
    <w:rsid w:val="000F5F3F"/>
    <w:rsid w:val="000F6227"/>
    <w:rsid w:val="000F696D"/>
    <w:rsid w:val="000F6BA0"/>
    <w:rsid w:val="000F6BC8"/>
    <w:rsid w:val="000F723B"/>
    <w:rsid w:val="000F7283"/>
    <w:rsid w:val="000F72EC"/>
    <w:rsid w:val="000F7CEA"/>
    <w:rsid w:val="000F7FF1"/>
    <w:rsid w:val="00100C1B"/>
    <w:rsid w:val="00100D5B"/>
    <w:rsid w:val="00100FAD"/>
    <w:rsid w:val="00101E87"/>
    <w:rsid w:val="001027DC"/>
    <w:rsid w:val="0010293F"/>
    <w:rsid w:val="00102D3B"/>
    <w:rsid w:val="00103595"/>
    <w:rsid w:val="0010396B"/>
    <w:rsid w:val="001039F5"/>
    <w:rsid w:val="00103D02"/>
    <w:rsid w:val="00104423"/>
    <w:rsid w:val="001056BE"/>
    <w:rsid w:val="00105FB7"/>
    <w:rsid w:val="0010607D"/>
    <w:rsid w:val="001067E6"/>
    <w:rsid w:val="00106D15"/>
    <w:rsid w:val="0010724F"/>
    <w:rsid w:val="001074D5"/>
    <w:rsid w:val="00107E10"/>
    <w:rsid w:val="0011043C"/>
    <w:rsid w:val="001105FD"/>
    <w:rsid w:val="00110BEB"/>
    <w:rsid w:val="00110F96"/>
    <w:rsid w:val="001110E9"/>
    <w:rsid w:val="0011148A"/>
    <w:rsid w:val="00111CBC"/>
    <w:rsid w:val="0011253B"/>
    <w:rsid w:val="00112575"/>
    <w:rsid w:val="001127CA"/>
    <w:rsid w:val="001132DB"/>
    <w:rsid w:val="00113338"/>
    <w:rsid w:val="00113471"/>
    <w:rsid w:val="00114077"/>
    <w:rsid w:val="00114429"/>
    <w:rsid w:val="00114C99"/>
    <w:rsid w:val="00114EED"/>
    <w:rsid w:val="00114F80"/>
    <w:rsid w:val="001150A8"/>
    <w:rsid w:val="0011529A"/>
    <w:rsid w:val="001153CE"/>
    <w:rsid w:val="00115559"/>
    <w:rsid w:val="00115703"/>
    <w:rsid w:val="0011588E"/>
    <w:rsid w:val="00115E55"/>
    <w:rsid w:val="00115F76"/>
    <w:rsid w:val="0011677B"/>
    <w:rsid w:val="001167C5"/>
    <w:rsid w:val="00116A5C"/>
    <w:rsid w:val="00116BC3"/>
    <w:rsid w:val="00117597"/>
    <w:rsid w:val="00117789"/>
    <w:rsid w:val="001177A8"/>
    <w:rsid w:val="00117A17"/>
    <w:rsid w:val="001205B9"/>
    <w:rsid w:val="001206E7"/>
    <w:rsid w:val="00120A0C"/>
    <w:rsid w:val="00120EA4"/>
    <w:rsid w:val="00121AAC"/>
    <w:rsid w:val="00121B07"/>
    <w:rsid w:val="00121CD6"/>
    <w:rsid w:val="00122385"/>
    <w:rsid w:val="00122636"/>
    <w:rsid w:val="00122901"/>
    <w:rsid w:val="00122F7E"/>
    <w:rsid w:val="0012320C"/>
    <w:rsid w:val="00123312"/>
    <w:rsid w:val="0012370F"/>
    <w:rsid w:val="0012371B"/>
    <w:rsid w:val="00123787"/>
    <w:rsid w:val="00123F95"/>
    <w:rsid w:val="00124538"/>
    <w:rsid w:val="00124EE3"/>
    <w:rsid w:val="0012618F"/>
    <w:rsid w:val="00126768"/>
    <w:rsid w:val="00126855"/>
    <w:rsid w:val="0012725A"/>
    <w:rsid w:val="00127444"/>
    <w:rsid w:val="001277FF"/>
    <w:rsid w:val="00127BD8"/>
    <w:rsid w:val="00130133"/>
    <w:rsid w:val="001305B4"/>
    <w:rsid w:val="00130EE3"/>
    <w:rsid w:val="0013145D"/>
    <w:rsid w:val="00131A2E"/>
    <w:rsid w:val="00131A6B"/>
    <w:rsid w:val="00131ED8"/>
    <w:rsid w:val="00132384"/>
    <w:rsid w:val="00132A4F"/>
    <w:rsid w:val="00132BCB"/>
    <w:rsid w:val="00132DBF"/>
    <w:rsid w:val="00133A63"/>
    <w:rsid w:val="00133D82"/>
    <w:rsid w:val="00134953"/>
    <w:rsid w:val="00134CDD"/>
    <w:rsid w:val="00134D43"/>
    <w:rsid w:val="00135049"/>
    <w:rsid w:val="0013508C"/>
    <w:rsid w:val="00135420"/>
    <w:rsid w:val="00135C49"/>
    <w:rsid w:val="00135E9D"/>
    <w:rsid w:val="00136163"/>
    <w:rsid w:val="00136681"/>
    <w:rsid w:val="00136E38"/>
    <w:rsid w:val="00137481"/>
    <w:rsid w:val="0013764F"/>
    <w:rsid w:val="0014027F"/>
    <w:rsid w:val="00140340"/>
    <w:rsid w:val="0014063D"/>
    <w:rsid w:val="0014091C"/>
    <w:rsid w:val="0014093A"/>
    <w:rsid w:val="00140A83"/>
    <w:rsid w:val="0014130D"/>
    <w:rsid w:val="001417D9"/>
    <w:rsid w:val="00141E57"/>
    <w:rsid w:val="00141F14"/>
    <w:rsid w:val="00141F63"/>
    <w:rsid w:val="001420D9"/>
    <w:rsid w:val="00142586"/>
    <w:rsid w:val="00142599"/>
    <w:rsid w:val="00142A8A"/>
    <w:rsid w:val="001434BB"/>
    <w:rsid w:val="0014390E"/>
    <w:rsid w:val="00143E28"/>
    <w:rsid w:val="0014559A"/>
    <w:rsid w:val="00145BFD"/>
    <w:rsid w:val="00145C77"/>
    <w:rsid w:val="00146328"/>
    <w:rsid w:val="00146881"/>
    <w:rsid w:val="00146A16"/>
    <w:rsid w:val="00146F5B"/>
    <w:rsid w:val="00147EC5"/>
    <w:rsid w:val="001501A3"/>
    <w:rsid w:val="00150383"/>
    <w:rsid w:val="0015039B"/>
    <w:rsid w:val="00150FE2"/>
    <w:rsid w:val="001511F4"/>
    <w:rsid w:val="001514B7"/>
    <w:rsid w:val="00152401"/>
    <w:rsid w:val="0015287A"/>
    <w:rsid w:val="001529C4"/>
    <w:rsid w:val="00152C66"/>
    <w:rsid w:val="0015366F"/>
    <w:rsid w:val="001539F6"/>
    <w:rsid w:val="00153B7F"/>
    <w:rsid w:val="00153C3D"/>
    <w:rsid w:val="001545C2"/>
    <w:rsid w:val="00155002"/>
    <w:rsid w:val="001551C6"/>
    <w:rsid w:val="001553A5"/>
    <w:rsid w:val="00155847"/>
    <w:rsid w:val="00156897"/>
    <w:rsid w:val="00156CB7"/>
    <w:rsid w:val="0015763C"/>
    <w:rsid w:val="00160340"/>
    <w:rsid w:val="00160992"/>
    <w:rsid w:val="00160B8C"/>
    <w:rsid w:val="00160EDD"/>
    <w:rsid w:val="00161712"/>
    <w:rsid w:val="00161D5A"/>
    <w:rsid w:val="00161EF7"/>
    <w:rsid w:val="00162298"/>
    <w:rsid w:val="0016251B"/>
    <w:rsid w:val="00162969"/>
    <w:rsid w:val="00162B0C"/>
    <w:rsid w:val="00163467"/>
    <w:rsid w:val="001634AD"/>
    <w:rsid w:val="00163586"/>
    <w:rsid w:val="00163835"/>
    <w:rsid w:val="00163F5F"/>
    <w:rsid w:val="00164189"/>
    <w:rsid w:val="001649E5"/>
    <w:rsid w:val="00165658"/>
    <w:rsid w:val="0016666A"/>
    <w:rsid w:val="00166A22"/>
    <w:rsid w:val="00166DA1"/>
    <w:rsid w:val="00167587"/>
    <w:rsid w:val="00167D4D"/>
    <w:rsid w:val="00171006"/>
    <w:rsid w:val="00171264"/>
    <w:rsid w:val="001712B6"/>
    <w:rsid w:val="00171560"/>
    <w:rsid w:val="001717CB"/>
    <w:rsid w:val="00171A17"/>
    <w:rsid w:val="00171A5A"/>
    <w:rsid w:val="00171E12"/>
    <w:rsid w:val="00171E85"/>
    <w:rsid w:val="001724B6"/>
    <w:rsid w:val="001726A8"/>
    <w:rsid w:val="001726C6"/>
    <w:rsid w:val="001728D5"/>
    <w:rsid w:val="00173189"/>
    <w:rsid w:val="001738F7"/>
    <w:rsid w:val="00173B82"/>
    <w:rsid w:val="00174A10"/>
    <w:rsid w:val="00174A8D"/>
    <w:rsid w:val="00174B6D"/>
    <w:rsid w:val="001751E5"/>
    <w:rsid w:val="001755E9"/>
    <w:rsid w:val="001758DB"/>
    <w:rsid w:val="001758EA"/>
    <w:rsid w:val="001759B4"/>
    <w:rsid w:val="001759BC"/>
    <w:rsid w:val="00177357"/>
    <w:rsid w:val="001778E4"/>
    <w:rsid w:val="001802B9"/>
    <w:rsid w:val="00180586"/>
    <w:rsid w:val="00180592"/>
    <w:rsid w:val="001805AA"/>
    <w:rsid w:val="00180C33"/>
    <w:rsid w:val="00180C78"/>
    <w:rsid w:val="00181E40"/>
    <w:rsid w:val="00182187"/>
    <w:rsid w:val="001824F8"/>
    <w:rsid w:val="00182A4C"/>
    <w:rsid w:val="001833E0"/>
    <w:rsid w:val="00183525"/>
    <w:rsid w:val="0018365D"/>
    <w:rsid w:val="00183AEC"/>
    <w:rsid w:val="00183E60"/>
    <w:rsid w:val="001850AB"/>
    <w:rsid w:val="001854A8"/>
    <w:rsid w:val="001854D0"/>
    <w:rsid w:val="00185572"/>
    <w:rsid w:val="0018578D"/>
    <w:rsid w:val="00186384"/>
    <w:rsid w:val="001867D2"/>
    <w:rsid w:val="00186A21"/>
    <w:rsid w:val="0018717B"/>
    <w:rsid w:val="00187ABA"/>
    <w:rsid w:val="00187F2D"/>
    <w:rsid w:val="00190075"/>
    <w:rsid w:val="00190581"/>
    <w:rsid w:val="0019082A"/>
    <w:rsid w:val="00190DC7"/>
    <w:rsid w:val="001915D3"/>
    <w:rsid w:val="00191729"/>
    <w:rsid w:val="001918D5"/>
    <w:rsid w:val="00191EF9"/>
    <w:rsid w:val="00191FDB"/>
    <w:rsid w:val="001923A3"/>
    <w:rsid w:val="001926B5"/>
    <w:rsid w:val="00192C96"/>
    <w:rsid w:val="00193354"/>
    <w:rsid w:val="00193731"/>
    <w:rsid w:val="00193796"/>
    <w:rsid w:val="00193D1C"/>
    <w:rsid w:val="001940AF"/>
    <w:rsid w:val="00194AF5"/>
    <w:rsid w:val="00194FFF"/>
    <w:rsid w:val="0019501C"/>
    <w:rsid w:val="001954A2"/>
    <w:rsid w:val="00195921"/>
    <w:rsid w:val="00195D54"/>
    <w:rsid w:val="00195FD9"/>
    <w:rsid w:val="0019602F"/>
    <w:rsid w:val="00196552"/>
    <w:rsid w:val="00196A03"/>
    <w:rsid w:val="00196AF1"/>
    <w:rsid w:val="001976BE"/>
    <w:rsid w:val="0019773B"/>
    <w:rsid w:val="00197987"/>
    <w:rsid w:val="00197ABF"/>
    <w:rsid w:val="00197D6C"/>
    <w:rsid w:val="00197DB3"/>
    <w:rsid w:val="001A00F3"/>
    <w:rsid w:val="001A06D2"/>
    <w:rsid w:val="001A1098"/>
    <w:rsid w:val="001A132C"/>
    <w:rsid w:val="001A1A18"/>
    <w:rsid w:val="001A1AF8"/>
    <w:rsid w:val="001A23DD"/>
    <w:rsid w:val="001A27A0"/>
    <w:rsid w:val="001A2A55"/>
    <w:rsid w:val="001A3636"/>
    <w:rsid w:val="001A398C"/>
    <w:rsid w:val="001A3AAF"/>
    <w:rsid w:val="001A3DA1"/>
    <w:rsid w:val="001A3F33"/>
    <w:rsid w:val="001A4079"/>
    <w:rsid w:val="001A408A"/>
    <w:rsid w:val="001A434F"/>
    <w:rsid w:val="001A4354"/>
    <w:rsid w:val="001A495A"/>
    <w:rsid w:val="001A4AF7"/>
    <w:rsid w:val="001A4C8D"/>
    <w:rsid w:val="001A4D4D"/>
    <w:rsid w:val="001A59C1"/>
    <w:rsid w:val="001A5D3F"/>
    <w:rsid w:val="001A6680"/>
    <w:rsid w:val="001A6D4C"/>
    <w:rsid w:val="001A7E7E"/>
    <w:rsid w:val="001B0108"/>
    <w:rsid w:val="001B03C1"/>
    <w:rsid w:val="001B059F"/>
    <w:rsid w:val="001B06B2"/>
    <w:rsid w:val="001B0B20"/>
    <w:rsid w:val="001B0FDD"/>
    <w:rsid w:val="001B17C9"/>
    <w:rsid w:val="001B1A3D"/>
    <w:rsid w:val="001B1F50"/>
    <w:rsid w:val="001B2D1E"/>
    <w:rsid w:val="001B33E0"/>
    <w:rsid w:val="001B3582"/>
    <w:rsid w:val="001B4050"/>
    <w:rsid w:val="001B4CFA"/>
    <w:rsid w:val="001B5051"/>
    <w:rsid w:val="001B55EB"/>
    <w:rsid w:val="001B5C64"/>
    <w:rsid w:val="001B6575"/>
    <w:rsid w:val="001B668F"/>
    <w:rsid w:val="001B70A7"/>
    <w:rsid w:val="001B7482"/>
    <w:rsid w:val="001B7563"/>
    <w:rsid w:val="001B7E00"/>
    <w:rsid w:val="001B7FCF"/>
    <w:rsid w:val="001C0122"/>
    <w:rsid w:val="001C01AB"/>
    <w:rsid w:val="001C04E3"/>
    <w:rsid w:val="001C0CD4"/>
    <w:rsid w:val="001C123F"/>
    <w:rsid w:val="001C12ED"/>
    <w:rsid w:val="001C1824"/>
    <w:rsid w:val="001C20A3"/>
    <w:rsid w:val="001C2774"/>
    <w:rsid w:val="001C2AB4"/>
    <w:rsid w:val="001C383A"/>
    <w:rsid w:val="001C3C7E"/>
    <w:rsid w:val="001C4059"/>
    <w:rsid w:val="001C42DE"/>
    <w:rsid w:val="001C4558"/>
    <w:rsid w:val="001C46F8"/>
    <w:rsid w:val="001C493A"/>
    <w:rsid w:val="001C499C"/>
    <w:rsid w:val="001C4A4C"/>
    <w:rsid w:val="001C4C79"/>
    <w:rsid w:val="001C4F07"/>
    <w:rsid w:val="001C5308"/>
    <w:rsid w:val="001C5493"/>
    <w:rsid w:val="001C583E"/>
    <w:rsid w:val="001C5A7E"/>
    <w:rsid w:val="001C611A"/>
    <w:rsid w:val="001C673E"/>
    <w:rsid w:val="001C6D9C"/>
    <w:rsid w:val="001C6F15"/>
    <w:rsid w:val="001C75CC"/>
    <w:rsid w:val="001C7A2E"/>
    <w:rsid w:val="001D022C"/>
    <w:rsid w:val="001D023B"/>
    <w:rsid w:val="001D0252"/>
    <w:rsid w:val="001D050F"/>
    <w:rsid w:val="001D0560"/>
    <w:rsid w:val="001D18E3"/>
    <w:rsid w:val="001D1E5D"/>
    <w:rsid w:val="001D1FBE"/>
    <w:rsid w:val="001D23AF"/>
    <w:rsid w:val="001D2520"/>
    <w:rsid w:val="001D27EE"/>
    <w:rsid w:val="001D2B6B"/>
    <w:rsid w:val="001D2E83"/>
    <w:rsid w:val="001D30E1"/>
    <w:rsid w:val="001D350F"/>
    <w:rsid w:val="001D453C"/>
    <w:rsid w:val="001D462A"/>
    <w:rsid w:val="001D569C"/>
    <w:rsid w:val="001D5DDC"/>
    <w:rsid w:val="001D6197"/>
    <w:rsid w:val="001D625C"/>
    <w:rsid w:val="001D64E0"/>
    <w:rsid w:val="001D6A25"/>
    <w:rsid w:val="001E035B"/>
    <w:rsid w:val="001E07B6"/>
    <w:rsid w:val="001E098E"/>
    <w:rsid w:val="001E0995"/>
    <w:rsid w:val="001E0A4E"/>
    <w:rsid w:val="001E0B15"/>
    <w:rsid w:val="001E0DD3"/>
    <w:rsid w:val="001E141B"/>
    <w:rsid w:val="001E16A8"/>
    <w:rsid w:val="001E1E2D"/>
    <w:rsid w:val="001E24AC"/>
    <w:rsid w:val="001E253A"/>
    <w:rsid w:val="001E2D3A"/>
    <w:rsid w:val="001E3054"/>
    <w:rsid w:val="001E32D8"/>
    <w:rsid w:val="001E41B1"/>
    <w:rsid w:val="001E4757"/>
    <w:rsid w:val="001E4F40"/>
    <w:rsid w:val="001E5448"/>
    <w:rsid w:val="001E546B"/>
    <w:rsid w:val="001E58AB"/>
    <w:rsid w:val="001E5AE1"/>
    <w:rsid w:val="001E5D4E"/>
    <w:rsid w:val="001E618F"/>
    <w:rsid w:val="001E69EA"/>
    <w:rsid w:val="001E6DBE"/>
    <w:rsid w:val="001E7474"/>
    <w:rsid w:val="001E75BF"/>
    <w:rsid w:val="001E7935"/>
    <w:rsid w:val="001E7A24"/>
    <w:rsid w:val="001E7C6A"/>
    <w:rsid w:val="001E7F6B"/>
    <w:rsid w:val="001F02BC"/>
    <w:rsid w:val="001F0BF0"/>
    <w:rsid w:val="001F0F9B"/>
    <w:rsid w:val="001F142B"/>
    <w:rsid w:val="001F158A"/>
    <w:rsid w:val="001F2291"/>
    <w:rsid w:val="001F2E5A"/>
    <w:rsid w:val="001F3518"/>
    <w:rsid w:val="001F37C5"/>
    <w:rsid w:val="001F389F"/>
    <w:rsid w:val="001F3FBE"/>
    <w:rsid w:val="001F41BA"/>
    <w:rsid w:val="001F42C6"/>
    <w:rsid w:val="001F4C6A"/>
    <w:rsid w:val="001F4EF3"/>
    <w:rsid w:val="001F4F2E"/>
    <w:rsid w:val="001F51D5"/>
    <w:rsid w:val="001F58DB"/>
    <w:rsid w:val="001F62D1"/>
    <w:rsid w:val="001F6953"/>
    <w:rsid w:val="001F7178"/>
    <w:rsid w:val="001F7A2F"/>
    <w:rsid w:val="001F7A59"/>
    <w:rsid w:val="001F7D7C"/>
    <w:rsid w:val="001F7FFB"/>
    <w:rsid w:val="00200136"/>
    <w:rsid w:val="002006A7"/>
    <w:rsid w:val="00200AC8"/>
    <w:rsid w:val="00200C4A"/>
    <w:rsid w:val="00200FCF"/>
    <w:rsid w:val="00201349"/>
    <w:rsid w:val="00201826"/>
    <w:rsid w:val="002019EC"/>
    <w:rsid w:val="00202B06"/>
    <w:rsid w:val="00202DCC"/>
    <w:rsid w:val="00202E24"/>
    <w:rsid w:val="00203537"/>
    <w:rsid w:val="00203903"/>
    <w:rsid w:val="00203B58"/>
    <w:rsid w:val="00203D1B"/>
    <w:rsid w:val="002043F7"/>
    <w:rsid w:val="002047E1"/>
    <w:rsid w:val="00204810"/>
    <w:rsid w:val="002049E5"/>
    <w:rsid w:val="00205299"/>
    <w:rsid w:val="00205750"/>
    <w:rsid w:val="002059B6"/>
    <w:rsid w:val="00205F54"/>
    <w:rsid w:val="00206181"/>
    <w:rsid w:val="00206320"/>
    <w:rsid w:val="002064D7"/>
    <w:rsid w:val="00206A82"/>
    <w:rsid w:val="00206DB4"/>
    <w:rsid w:val="00206E51"/>
    <w:rsid w:val="002074EA"/>
    <w:rsid w:val="00207C25"/>
    <w:rsid w:val="00207D11"/>
    <w:rsid w:val="002109C0"/>
    <w:rsid w:val="00210F27"/>
    <w:rsid w:val="00211004"/>
    <w:rsid w:val="002115FE"/>
    <w:rsid w:val="0021216F"/>
    <w:rsid w:val="002122C5"/>
    <w:rsid w:val="002126ED"/>
    <w:rsid w:val="00212779"/>
    <w:rsid w:val="002129C1"/>
    <w:rsid w:val="0021409F"/>
    <w:rsid w:val="002141B7"/>
    <w:rsid w:val="002144B6"/>
    <w:rsid w:val="00214710"/>
    <w:rsid w:val="00215016"/>
    <w:rsid w:val="00215533"/>
    <w:rsid w:val="002157A4"/>
    <w:rsid w:val="00215BDF"/>
    <w:rsid w:val="00215D4B"/>
    <w:rsid w:val="00216776"/>
    <w:rsid w:val="00216915"/>
    <w:rsid w:val="00216E10"/>
    <w:rsid w:val="002172A2"/>
    <w:rsid w:val="002172AC"/>
    <w:rsid w:val="00217E8D"/>
    <w:rsid w:val="00220CCF"/>
    <w:rsid w:val="00220E2F"/>
    <w:rsid w:val="00220F67"/>
    <w:rsid w:val="00220FD1"/>
    <w:rsid w:val="00221134"/>
    <w:rsid w:val="00221368"/>
    <w:rsid w:val="00221697"/>
    <w:rsid w:val="00221A9D"/>
    <w:rsid w:val="00221D0C"/>
    <w:rsid w:val="00222553"/>
    <w:rsid w:val="0022270F"/>
    <w:rsid w:val="00222741"/>
    <w:rsid w:val="00222A83"/>
    <w:rsid w:val="00222D23"/>
    <w:rsid w:val="0022328D"/>
    <w:rsid w:val="00223620"/>
    <w:rsid w:val="00223A41"/>
    <w:rsid w:val="00223A72"/>
    <w:rsid w:val="00223C7C"/>
    <w:rsid w:val="00223F66"/>
    <w:rsid w:val="00223FB9"/>
    <w:rsid w:val="0022579C"/>
    <w:rsid w:val="00225942"/>
    <w:rsid w:val="00225BD6"/>
    <w:rsid w:val="00225E4D"/>
    <w:rsid w:val="00226386"/>
    <w:rsid w:val="00226AB6"/>
    <w:rsid w:val="00226D47"/>
    <w:rsid w:val="00226F50"/>
    <w:rsid w:val="002271E1"/>
    <w:rsid w:val="0023017A"/>
    <w:rsid w:val="002307AD"/>
    <w:rsid w:val="00230FAA"/>
    <w:rsid w:val="0023275C"/>
    <w:rsid w:val="00232870"/>
    <w:rsid w:val="00232AC4"/>
    <w:rsid w:val="00232CBD"/>
    <w:rsid w:val="002330E9"/>
    <w:rsid w:val="00234991"/>
    <w:rsid w:val="00235255"/>
    <w:rsid w:val="0023527F"/>
    <w:rsid w:val="00235622"/>
    <w:rsid w:val="00235670"/>
    <w:rsid w:val="0023572D"/>
    <w:rsid w:val="002357C9"/>
    <w:rsid w:val="002359E3"/>
    <w:rsid w:val="0023697F"/>
    <w:rsid w:val="00236CAA"/>
    <w:rsid w:val="0024013E"/>
    <w:rsid w:val="002404CD"/>
    <w:rsid w:val="00240D0A"/>
    <w:rsid w:val="00241010"/>
    <w:rsid w:val="00241335"/>
    <w:rsid w:val="0024174E"/>
    <w:rsid w:val="0024187A"/>
    <w:rsid w:val="002419A5"/>
    <w:rsid w:val="00241EAC"/>
    <w:rsid w:val="00242028"/>
    <w:rsid w:val="002429F3"/>
    <w:rsid w:val="002434EA"/>
    <w:rsid w:val="00243B0F"/>
    <w:rsid w:val="00244052"/>
    <w:rsid w:val="00244236"/>
    <w:rsid w:val="00244744"/>
    <w:rsid w:val="00244A8B"/>
    <w:rsid w:val="00244AF0"/>
    <w:rsid w:val="00244B45"/>
    <w:rsid w:val="002452A6"/>
    <w:rsid w:val="002452D9"/>
    <w:rsid w:val="0024550A"/>
    <w:rsid w:val="002458A1"/>
    <w:rsid w:val="00246078"/>
    <w:rsid w:val="002462DE"/>
    <w:rsid w:val="0024676C"/>
    <w:rsid w:val="00246A3C"/>
    <w:rsid w:val="00246DB6"/>
    <w:rsid w:val="00246F6C"/>
    <w:rsid w:val="00247230"/>
    <w:rsid w:val="002473B4"/>
    <w:rsid w:val="002476A7"/>
    <w:rsid w:val="002476BB"/>
    <w:rsid w:val="00247C25"/>
    <w:rsid w:val="00247D50"/>
    <w:rsid w:val="002502AF"/>
    <w:rsid w:val="002502CA"/>
    <w:rsid w:val="002507F4"/>
    <w:rsid w:val="00250B6D"/>
    <w:rsid w:val="00250C40"/>
    <w:rsid w:val="00250DE8"/>
    <w:rsid w:val="00250FAF"/>
    <w:rsid w:val="0025104C"/>
    <w:rsid w:val="002514C7"/>
    <w:rsid w:val="002516A2"/>
    <w:rsid w:val="002516B3"/>
    <w:rsid w:val="002523B4"/>
    <w:rsid w:val="00252732"/>
    <w:rsid w:val="002531A9"/>
    <w:rsid w:val="00253211"/>
    <w:rsid w:val="002535E6"/>
    <w:rsid w:val="00253752"/>
    <w:rsid w:val="00253798"/>
    <w:rsid w:val="002549C6"/>
    <w:rsid w:val="002555F9"/>
    <w:rsid w:val="00255AB5"/>
    <w:rsid w:val="00255FB9"/>
    <w:rsid w:val="00256059"/>
    <w:rsid w:val="002565B3"/>
    <w:rsid w:val="00256C50"/>
    <w:rsid w:val="002573A5"/>
    <w:rsid w:val="002574FC"/>
    <w:rsid w:val="00257B65"/>
    <w:rsid w:val="00260E5A"/>
    <w:rsid w:val="00262024"/>
    <w:rsid w:val="002627A7"/>
    <w:rsid w:val="00263210"/>
    <w:rsid w:val="00263487"/>
    <w:rsid w:val="002635A4"/>
    <w:rsid w:val="00263FC6"/>
    <w:rsid w:val="002642C5"/>
    <w:rsid w:val="00265153"/>
    <w:rsid w:val="00265916"/>
    <w:rsid w:val="00265946"/>
    <w:rsid w:val="0026717C"/>
    <w:rsid w:val="002676EC"/>
    <w:rsid w:val="00267797"/>
    <w:rsid w:val="00267FC5"/>
    <w:rsid w:val="00270802"/>
    <w:rsid w:val="00270A51"/>
    <w:rsid w:val="00270CC5"/>
    <w:rsid w:val="00270F38"/>
    <w:rsid w:val="00271563"/>
    <w:rsid w:val="00271B17"/>
    <w:rsid w:val="00271B44"/>
    <w:rsid w:val="00271D59"/>
    <w:rsid w:val="00271FBE"/>
    <w:rsid w:val="0027247A"/>
    <w:rsid w:val="00272647"/>
    <w:rsid w:val="00272C7A"/>
    <w:rsid w:val="00272C9D"/>
    <w:rsid w:val="00273466"/>
    <w:rsid w:val="00273BA6"/>
    <w:rsid w:val="0027471D"/>
    <w:rsid w:val="00274B3C"/>
    <w:rsid w:val="00275C53"/>
    <w:rsid w:val="00275C7E"/>
    <w:rsid w:val="00275E3D"/>
    <w:rsid w:val="0027690A"/>
    <w:rsid w:val="00276A48"/>
    <w:rsid w:val="0027738C"/>
    <w:rsid w:val="002773F3"/>
    <w:rsid w:val="0027792F"/>
    <w:rsid w:val="00281749"/>
    <w:rsid w:val="002819C3"/>
    <w:rsid w:val="00281D18"/>
    <w:rsid w:val="002820AC"/>
    <w:rsid w:val="002825EE"/>
    <w:rsid w:val="00282918"/>
    <w:rsid w:val="00283223"/>
    <w:rsid w:val="00283251"/>
    <w:rsid w:val="002833CF"/>
    <w:rsid w:val="0028358C"/>
    <w:rsid w:val="00283BBD"/>
    <w:rsid w:val="00283E46"/>
    <w:rsid w:val="00283F6C"/>
    <w:rsid w:val="0028428D"/>
    <w:rsid w:val="00285981"/>
    <w:rsid w:val="002859DE"/>
    <w:rsid w:val="00287BFA"/>
    <w:rsid w:val="00287DFE"/>
    <w:rsid w:val="002903A9"/>
    <w:rsid w:val="00290990"/>
    <w:rsid w:val="002909A4"/>
    <w:rsid w:val="00290A1E"/>
    <w:rsid w:val="00291187"/>
    <w:rsid w:val="0029135E"/>
    <w:rsid w:val="00291772"/>
    <w:rsid w:val="0029181E"/>
    <w:rsid w:val="00291A4D"/>
    <w:rsid w:val="00291B35"/>
    <w:rsid w:val="00291FAA"/>
    <w:rsid w:val="002923A2"/>
    <w:rsid w:val="002923CC"/>
    <w:rsid w:val="00292662"/>
    <w:rsid w:val="00292C43"/>
    <w:rsid w:val="0029352D"/>
    <w:rsid w:val="002937AA"/>
    <w:rsid w:val="00293960"/>
    <w:rsid w:val="00293C50"/>
    <w:rsid w:val="00293D7C"/>
    <w:rsid w:val="002940E6"/>
    <w:rsid w:val="002941C0"/>
    <w:rsid w:val="00294245"/>
    <w:rsid w:val="00294916"/>
    <w:rsid w:val="00294EB0"/>
    <w:rsid w:val="00295716"/>
    <w:rsid w:val="002958C1"/>
    <w:rsid w:val="0029719D"/>
    <w:rsid w:val="00297265"/>
    <w:rsid w:val="00297502"/>
    <w:rsid w:val="00297524"/>
    <w:rsid w:val="002A01F5"/>
    <w:rsid w:val="002A043C"/>
    <w:rsid w:val="002A09B7"/>
    <w:rsid w:val="002A09B9"/>
    <w:rsid w:val="002A14A3"/>
    <w:rsid w:val="002A1635"/>
    <w:rsid w:val="002A1FAA"/>
    <w:rsid w:val="002A21EB"/>
    <w:rsid w:val="002A278E"/>
    <w:rsid w:val="002A27CC"/>
    <w:rsid w:val="002A2A6E"/>
    <w:rsid w:val="002A2B11"/>
    <w:rsid w:val="002A3488"/>
    <w:rsid w:val="002A385C"/>
    <w:rsid w:val="002A3A9F"/>
    <w:rsid w:val="002A3B09"/>
    <w:rsid w:val="002A3D45"/>
    <w:rsid w:val="002A3FC1"/>
    <w:rsid w:val="002A40F5"/>
    <w:rsid w:val="002A4755"/>
    <w:rsid w:val="002A4833"/>
    <w:rsid w:val="002A4935"/>
    <w:rsid w:val="002A4BD4"/>
    <w:rsid w:val="002A4C77"/>
    <w:rsid w:val="002A55F7"/>
    <w:rsid w:val="002A5862"/>
    <w:rsid w:val="002A618E"/>
    <w:rsid w:val="002A6B35"/>
    <w:rsid w:val="002A7527"/>
    <w:rsid w:val="002A76D8"/>
    <w:rsid w:val="002A7BA6"/>
    <w:rsid w:val="002A7CE2"/>
    <w:rsid w:val="002A7DCE"/>
    <w:rsid w:val="002B0991"/>
    <w:rsid w:val="002B0EA7"/>
    <w:rsid w:val="002B1B75"/>
    <w:rsid w:val="002B1BEF"/>
    <w:rsid w:val="002B1E8C"/>
    <w:rsid w:val="002B2002"/>
    <w:rsid w:val="002B20E4"/>
    <w:rsid w:val="002B22CA"/>
    <w:rsid w:val="002B2ABA"/>
    <w:rsid w:val="002B3294"/>
    <w:rsid w:val="002B34E8"/>
    <w:rsid w:val="002B47AA"/>
    <w:rsid w:val="002B480F"/>
    <w:rsid w:val="002B4940"/>
    <w:rsid w:val="002B4952"/>
    <w:rsid w:val="002B4BB4"/>
    <w:rsid w:val="002B52DE"/>
    <w:rsid w:val="002B5972"/>
    <w:rsid w:val="002B61B6"/>
    <w:rsid w:val="002B6FE3"/>
    <w:rsid w:val="002B70B4"/>
    <w:rsid w:val="002B71C5"/>
    <w:rsid w:val="002C0011"/>
    <w:rsid w:val="002C0266"/>
    <w:rsid w:val="002C0566"/>
    <w:rsid w:val="002C0B7E"/>
    <w:rsid w:val="002C0CD1"/>
    <w:rsid w:val="002C0D8A"/>
    <w:rsid w:val="002C0F39"/>
    <w:rsid w:val="002C174D"/>
    <w:rsid w:val="002C1937"/>
    <w:rsid w:val="002C1E48"/>
    <w:rsid w:val="002C222D"/>
    <w:rsid w:val="002C24B8"/>
    <w:rsid w:val="002C257B"/>
    <w:rsid w:val="002C2AFA"/>
    <w:rsid w:val="002C2BE0"/>
    <w:rsid w:val="002C39F4"/>
    <w:rsid w:val="002C42FD"/>
    <w:rsid w:val="002C490C"/>
    <w:rsid w:val="002C5004"/>
    <w:rsid w:val="002C50B6"/>
    <w:rsid w:val="002C5385"/>
    <w:rsid w:val="002C5874"/>
    <w:rsid w:val="002C5CC6"/>
    <w:rsid w:val="002C5DB7"/>
    <w:rsid w:val="002C5DFB"/>
    <w:rsid w:val="002C735A"/>
    <w:rsid w:val="002C763C"/>
    <w:rsid w:val="002C765D"/>
    <w:rsid w:val="002C772C"/>
    <w:rsid w:val="002C77A9"/>
    <w:rsid w:val="002C7C11"/>
    <w:rsid w:val="002D01E4"/>
    <w:rsid w:val="002D03D3"/>
    <w:rsid w:val="002D06C8"/>
    <w:rsid w:val="002D11BC"/>
    <w:rsid w:val="002D1767"/>
    <w:rsid w:val="002D1AF6"/>
    <w:rsid w:val="002D2B91"/>
    <w:rsid w:val="002D2DF6"/>
    <w:rsid w:val="002D2EAD"/>
    <w:rsid w:val="002D32CE"/>
    <w:rsid w:val="002D4099"/>
    <w:rsid w:val="002D44F7"/>
    <w:rsid w:val="002D49AE"/>
    <w:rsid w:val="002D4B16"/>
    <w:rsid w:val="002D4CB2"/>
    <w:rsid w:val="002D58EE"/>
    <w:rsid w:val="002D622C"/>
    <w:rsid w:val="002D65F5"/>
    <w:rsid w:val="002D6B31"/>
    <w:rsid w:val="002D74D4"/>
    <w:rsid w:val="002D7697"/>
    <w:rsid w:val="002E0979"/>
    <w:rsid w:val="002E17E2"/>
    <w:rsid w:val="002E1A67"/>
    <w:rsid w:val="002E25A7"/>
    <w:rsid w:val="002E3336"/>
    <w:rsid w:val="002E35A3"/>
    <w:rsid w:val="002E3D35"/>
    <w:rsid w:val="002E4031"/>
    <w:rsid w:val="002E493D"/>
    <w:rsid w:val="002E4F79"/>
    <w:rsid w:val="002E54C3"/>
    <w:rsid w:val="002E5BB4"/>
    <w:rsid w:val="002E5E12"/>
    <w:rsid w:val="002E618D"/>
    <w:rsid w:val="002E62AE"/>
    <w:rsid w:val="002E6321"/>
    <w:rsid w:val="002E6BDB"/>
    <w:rsid w:val="002E72B3"/>
    <w:rsid w:val="002E7351"/>
    <w:rsid w:val="002E7369"/>
    <w:rsid w:val="002E7A2A"/>
    <w:rsid w:val="002E7A6E"/>
    <w:rsid w:val="002E7C7B"/>
    <w:rsid w:val="002F0333"/>
    <w:rsid w:val="002F0705"/>
    <w:rsid w:val="002F0FDC"/>
    <w:rsid w:val="002F131E"/>
    <w:rsid w:val="002F1A07"/>
    <w:rsid w:val="002F2082"/>
    <w:rsid w:val="002F2A78"/>
    <w:rsid w:val="002F2BB1"/>
    <w:rsid w:val="002F34BB"/>
    <w:rsid w:val="002F3E61"/>
    <w:rsid w:val="002F40E7"/>
    <w:rsid w:val="002F411E"/>
    <w:rsid w:val="002F43F7"/>
    <w:rsid w:val="002F44FD"/>
    <w:rsid w:val="002F4E99"/>
    <w:rsid w:val="002F570A"/>
    <w:rsid w:val="002F5E91"/>
    <w:rsid w:val="002F61AA"/>
    <w:rsid w:val="002F6229"/>
    <w:rsid w:val="002F6996"/>
    <w:rsid w:val="002F6A0E"/>
    <w:rsid w:val="002F703D"/>
    <w:rsid w:val="002F779E"/>
    <w:rsid w:val="002F798E"/>
    <w:rsid w:val="002F7DB5"/>
    <w:rsid w:val="002F7F8D"/>
    <w:rsid w:val="00300AD6"/>
    <w:rsid w:val="00300D51"/>
    <w:rsid w:val="00301206"/>
    <w:rsid w:val="003015D9"/>
    <w:rsid w:val="003018EE"/>
    <w:rsid w:val="00301B49"/>
    <w:rsid w:val="00303382"/>
    <w:rsid w:val="00303820"/>
    <w:rsid w:val="00303B62"/>
    <w:rsid w:val="00303E12"/>
    <w:rsid w:val="00304517"/>
    <w:rsid w:val="003055A6"/>
    <w:rsid w:val="00305F95"/>
    <w:rsid w:val="00306670"/>
    <w:rsid w:val="0030686A"/>
    <w:rsid w:val="00306C7E"/>
    <w:rsid w:val="00306D7C"/>
    <w:rsid w:val="00307896"/>
    <w:rsid w:val="003100D4"/>
    <w:rsid w:val="00310102"/>
    <w:rsid w:val="00310141"/>
    <w:rsid w:val="00310F32"/>
    <w:rsid w:val="00311CC9"/>
    <w:rsid w:val="00311DC9"/>
    <w:rsid w:val="003133BE"/>
    <w:rsid w:val="003139DF"/>
    <w:rsid w:val="00313F4F"/>
    <w:rsid w:val="00314324"/>
    <w:rsid w:val="003147A7"/>
    <w:rsid w:val="00314CBC"/>
    <w:rsid w:val="00314FFA"/>
    <w:rsid w:val="0031527A"/>
    <w:rsid w:val="0031588F"/>
    <w:rsid w:val="003162EC"/>
    <w:rsid w:val="003165F5"/>
    <w:rsid w:val="00316820"/>
    <w:rsid w:val="003169D5"/>
    <w:rsid w:val="00316AEC"/>
    <w:rsid w:val="00316BCD"/>
    <w:rsid w:val="00316CAA"/>
    <w:rsid w:val="00316E43"/>
    <w:rsid w:val="00316EB3"/>
    <w:rsid w:val="00317018"/>
    <w:rsid w:val="003170DF"/>
    <w:rsid w:val="003171A0"/>
    <w:rsid w:val="00317F29"/>
    <w:rsid w:val="003200D8"/>
    <w:rsid w:val="00320114"/>
    <w:rsid w:val="00320171"/>
    <w:rsid w:val="003202C8"/>
    <w:rsid w:val="0032070F"/>
    <w:rsid w:val="003207E6"/>
    <w:rsid w:val="003209FA"/>
    <w:rsid w:val="00320A3A"/>
    <w:rsid w:val="00320CD6"/>
    <w:rsid w:val="00320D12"/>
    <w:rsid w:val="00322E8C"/>
    <w:rsid w:val="00323167"/>
    <w:rsid w:val="00323331"/>
    <w:rsid w:val="00324037"/>
    <w:rsid w:val="0032405E"/>
    <w:rsid w:val="00324738"/>
    <w:rsid w:val="00324D86"/>
    <w:rsid w:val="0032539D"/>
    <w:rsid w:val="003254BA"/>
    <w:rsid w:val="0032564B"/>
    <w:rsid w:val="003256BA"/>
    <w:rsid w:val="003261F4"/>
    <w:rsid w:val="003276D4"/>
    <w:rsid w:val="00330920"/>
    <w:rsid w:val="003309FA"/>
    <w:rsid w:val="00330B04"/>
    <w:rsid w:val="00330B1A"/>
    <w:rsid w:val="00330F0C"/>
    <w:rsid w:val="0033113C"/>
    <w:rsid w:val="0033166B"/>
    <w:rsid w:val="00331E4E"/>
    <w:rsid w:val="00331ED6"/>
    <w:rsid w:val="003326FA"/>
    <w:rsid w:val="00332CC6"/>
    <w:rsid w:val="003332AF"/>
    <w:rsid w:val="003341AE"/>
    <w:rsid w:val="003342C1"/>
    <w:rsid w:val="003344CE"/>
    <w:rsid w:val="003346C2"/>
    <w:rsid w:val="00334800"/>
    <w:rsid w:val="00334E7D"/>
    <w:rsid w:val="003362AC"/>
    <w:rsid w:val="003364F5"/>
    <w:rsid w:val="003366AF"/>
    <w:rsid w:val="00336DBB"/>
    <w:rsid w:val="00336E6A"/>
    <w:rsid w:val="003372A0"/>
    <w:rsid w:val="00337517"/>
    <w:rsid w:val="003378FD"/>
    <w:rsid w:val="00337A79"/>
    <w:rsid w:val="003407A1"/>
    <w:rsid w:val="00340A44"/>
    <w:rsid w:val="00341036"/>
    <w:rsid w:val="003413A2"/>
    <w:rsid w:val="0034145C"/>
    <w:rsid w:val="00341CB4"/>
    <w:rsid w:val="0034290A"/>
    <w:rsid w:val="00343003"/>
    <w:rsid w:val="003433F7"/>
    <w:rsid w:val="00343838"/>
    <w:rsid w:val="00343EE5"/>
    <w:rsid w:val="003452A0"/>
    <w:rsid w:val="003452A7"/>
    <w:rsid w:val="003452EF"/>
    <w:rsid w:val="0034552B"/>
    <w:rsid w:val="003459EA"/>
    <w:rsid w:val="00346516"/>
    <w:rsid w:val="00346776"/>
    <w:rsid w:val="00347315"/>
    <w:rsid w:val="00347AAC"/>
    <w:rsid w:val="003500A6"/>
    <w:rsid w:val="003507E9"/>
    <w:rsid w:val="00350946"/>
    <w:rsid w:val="0035096C"/>
    <w:rsid w:val="00351254"/>
    <w:rsid w:val="00352132"/>
    <w:rsid w:val="00352DB9"/>
    <w:rsid w:val="0035307C"/>
    <w:rsid w:val="00353579"/>
    <w:rsid w:val="00353807"/>
    <w:rsid w:val="003538E8"/>
    <w:rsid w:val="00353983"/>
    <w:rsid w:val="00353B79"/>
    <w:rsid w:val="00354CB6"/>
    <w:rsid w:val="00354CCC"/>
    <w:rsid w:val="00354FF3"/>
    <w:rsid w:val="003552C6"/>
    <w:rsid w:val="00355568"/>
    <w:rsid w:val="003557B6"/>
    <w:rsid w:val="00355F84"/>
    <w:rsid w:val="00356189"/>
    <w:rsid w:val="00356968"/>
    <w:rsid w:val="00356B2C"/>
    <w:rsid w:val="00356C91"/>
    <w:rsid w:val="00356EC5"/>
    <w:rsid w:val="0035720F"/>
    <w:rsid w:val="00357689"/>
    <w:rsid w:val="003576C8"/>
    <w:rsid w:val="00357BCD"/>
    <w:rsid w:val="00360094"/>
    <w:rsid w:val="00360528"/>
    <w:rsid w:val="00360EF5"/>
    <w:rsid w:val="00361A2F"/>
    <w:rsid w:val="0036220E"/>
    <w:rsid w:val="00362387"/>
    <w:rsid w:val="0036272B"/>
    <w:rsid w:val="00362BE2"/>
    <w:rsid w:val="0036322D"/>
    <w:rsid w:val="003639E8"/>
    <w:rsid w:val="00364EAC"/>
    <w:rsid w:val="00365683"/>
    <w:rsid w:val="00365BC5"/>
    <w:rsid w:val="00365C55"/>
    <w:rsid w:val="0036600C"/>
    <w:rsid w:val="003661FA"/>
    <w:rsid w:val="00366201"/>
    <w:rsid w:val="003666C7"/>
    <w:rsid w:val="00366E0E"/>
    <w:rsid w:val="00367765"/>
    <w:rsid w:val="00370606"/>
    <w:rsid w:val="0037065D"/>
    <w:rsid w:val="00371791"/>
    <w:rsid w:val="003719A1"/>
    <w:rsid w:val="00371A1A"/>
    <w:rsid w:val="0037229B"/>
    <w:rsid w:val="00372374"/>
    <w:rsid w:val="00372511"/>
    <w:rsid w:val="00372635"/>
    <w:rsid w:val="00372953"/>
    <w:rsid w:val="0037334A"/>
    <w:rsid w:val="00373769"/>
    <w:rsid w:val="003737A3"/>
    <w:rsid w:val="00373F0D"/>
    <w:rsid w:val="00374052"/>
    <w:rsid w:val="00374858"/>
    <w:rsid w:val="0037486C"/>
    <w:rsid w:val="00374B3B"/>
    <w:rsid w:val="00374DA3"/>
    <w:rsid w:val="00374FE2"/>
    <w:rsid w:val="0037578A"/>
    <w:rsid w:val="00375C77"/>
    <w:rsid w:val="00375E91"/>
    <w:rsid w:val="00377914"/>
    <w:rsid w:val="0038009F"/>
    <w:rsid w:val="0038035B"/>
    <w:rsid w:val="00380846"/>
    <w:rsid w:val="00380B07"/>
    <w:rsid w:val="00380CC6"/>
    <w:rsid w:val="00380CEA"/>
    <w:rsid w:val="00380D4B"/>
    <w:rsid w:val="00381066"/>
    <w:rsid w:val="00381193"/>
    <w:rsid w:val="003813B6"/>
    <w:rsid w:val="00382376"/>
    <w:rsid w:val="0038258C"/>
    <w:rsid w:val="003825E9"/>
    <w:rsid w:val="00382F56"/>
    <w:rsid w:val="003830A9"/>
    <w:rsid w:val="0038408E"/>
    <w:rsid w:val="00385D03"/>
    <w:rsid w:val="00385DAF"/>
    <w:rsid w:val="0038618D"/>
    <w:rsid w:val="00386798"/>
    <w:rsid w:val="00386927"/>
    <w:rsid w:val="00386B94"/>
    <w:rsid w:val="00386CE1"/>
    <w:rsid w:val="003873EE"/>
    <w:rsid w:val="00387A5C"/>
    <w:rsid w:val="00387BCE"/>
    <w:rsid w:val="00390074"/>
    <w:rsid w:val="003901CF"/>
    <w:rsid w:val="00390224"/>
    <w:rsid w:val="003905EF"/>
    <w:rsid w:val="00390D32"/>
    <w:rsid w:val="00391147"/>
    <w:rsid w:val="003917B8"/>
    <w:rsid w:val="00391B07"/>
    <w:rsid w:val="00392505"/>
    <w:rsid w:val="00392991"/>
    <w:rsid w:val="00392F23"/>
    <w:rsid w:val="0039302E"/>
    <w:rsid w:val="00393351"/>
    <w:rsid w:val="003933BC"/>
    <w:rsid w:val="00393E92"/>
    <w:rsid w:val="003940DA"/>
    <w:rsid w:val="003943BD"/>
    <w:rsid w:val="0039475E"/>
    <w:rsid w:val="003949E4"/>
    <w:rsid w:val="00395CBF"/>
    <w:rsid w:val="003962D5"/>
    <w:rsid w:val="003963D9"/>
    <w:rsid w:val="0039650D"/>
    <w:rsid w:val="003965A1"/>
    <w:rsid w:val="003966DC"/>
    <w:rsid w:val="00396930"/>
    <w:rsid w:val="003972CF"/>
    <w:rsid w:val="003977E2"/>
    <w:rsid w:val="0039798C"/>
    <w:rsid w:val="003A02D8"/>
    <w:rsid w:val="003A03B7"/>
    <w:rsid w:val="003A087D"/>
    <w:rsid w:val="003A0AC2"/>
    <w:rsid w:val="003A0F9B"/>
    <w:rsid w:val="003A147B"/>
    <w:rsid w:val="003A16C9"/>
    <w:rsid w:val="003A181D"/>
    <w:rsid w:val="003A1B44"/>
    <w:rsid w:val="003A227B"/>
    <w:rsid w:val="003A2EE8"/>
    <w:rsid w:val="003A386F"/>
    <w:rsid w:val="003A4355"/>
    <w:rsid w:val="003A46C2"/>
    <w:rsid w:val="003A4A2F"/>
    <w:rsid w:val="003A4A62"/>
    <w:rsid w:val="003A4EE7"/>
    <w:rsid w:val="003A501B"/>
    <w:rsid w:val="003A51BA"/>
    <w:rsid w:val="003A5217"/>
    <w:rsid w:val="003A5701"/>
    <w:rsid w:val="003A5AC2"/>
    <w:rsid w:val="003A5CA5"/>
    <w:rsid w:val="003A65F1"/>
    <w:rsid w:val="003A7CD6"/>
    <w:rsid w:val="003A7D26"/>
    <w:rsid w:val="003A7F0B"/>
    <w:rsid w:val="003B04FB"/>
    <w:rsid w:val="003B0968"/>
    <w:rsid w:val="003B0A40"/>
    <w:rsid w:val="003B12A6"/>
    <w:rsid w:val="003B1BC4"/>
    <w:rsid w:val="003B1D63"/>
    <w:rsid w:val="003B2042"/>
    <w:rsid w:val="003B257C"/>
    <w:rsid w:val="003B2632"/>
    <w:rsid w:val="003B275D"/>
    <w:rsid w:val="003B2A1F"/>
    <w:rsid w:val="003B31FE"/>
    <w:rsid w:val="003B3641"/>
    <w:rsid w:val="003B37E6"/>
    <w:rsid w:val="003B393C"/>
    <w:rsid w:val="003B3B9F"/>
    <w:rsid w:val="003B3D59"/>
    <w:rsid w:val="003B41BA"/>
    <w:rsid w:val="003B436E"/>
    <w:rsid w:val="003B53F7"/>
    <w:rsid w:val="003B547B"/>
    <w:rsid w:val="003B54B8"/>
    <w:rsid w:val="003B57A3"/>
    <w:rsid w:val="003B59B5"/>
    <w:rsid w:val="003B5AB8"/>
    <w:rsid w:val="003B5DE2"/>
    <w:rsid w:val="003B5E5C"/>
    <w:rsid w:val="003B6DB2"/>
    <w:rsid w:val="003B77AE"/>
    <w:rsid w:val="003B79F7"/>
    <w:rsid w:val="003B7CED"/>
    <w:rsid w:val="003B7CFD"/>
    <w:rsid w:val="003C0548"/>
    <w:rsid w:val="003C091E"/>
    <w:rsid w:val="003C0B8C"/>
    <w:rsid w:val="003C1554"/>
    <w:rsid w:val="003C17C3"/>
    <w:rsid w:val="003C2CA4"/>
    <w:rsid w:val="003C405E"/>
    <w:rsid w:val="003C40DF"/>
    <w:rsid w:val="003C43BF"/>
    <w:rsid w:val="003C4A68"/>
    <w:rsid w:val="003C4AC1"/>
    <w:rsid w:val="003C4C98"/>
    <w:rsid w:val="003C4FF3"/>
    <w:rsid w:val="003C5034"/>
    <w:rsid w:val="003C5170"/>
    <w:rsid w:val="003C5956"/>
    <w:rsid w:val="003C59FF"/>
    <w:rsid w:val="003C611E"/>
    <w:rsid w:val="003C64A4"/>
    <w:rsid w:val="003C6634"/>
    <w:rsid w:val="003C672E"/>
    <w:rsid w:val="003C6912"/>
    <w:rsid w:val="003C6AD4"/>
    <w:rsid w:val="003C6DCD"/>
    <w:rsid w:val="003C7005"/>
    <w:rsid w:val="003C714E"/>
    <w:rsid w:val="003C7359"/>
    <w:rsid w:val="003C76A0"/>
    <w:rsid w:val="003C7C1B"/>
    <w:rsid w:val="003C7EDE"/>
    <w:rsid w:val="003D04AE"/>
    <w:rsid w:val="003D07F0"/>
    <w:rsid w:val="003D08F1"/>
    <w:rsid w:val="003D09A9"/>
    <w:rsid w:val="003D0CC0"/>
    <w:rsid w:val="003D0FC6"/>
    <w:rsid w:val="003D1255"/>
    <w:rsid w:val="003D1A8E"/>
    <w:rsid w:val="003D27FC"/>
    <w:rsid w:val="003D2E99"/>
    <w:rsid w:val="003D3590"/>
    <w:rsid w:val="003D367F"/>
    <w:rsid w:val="003D36AB"/>
    <w:rsid w:val="003D36C5"/>
    <w:rsid w:val="003D3D78"/>
    <w:rsid w:val="003D458D"/>
    <w:rsid w:val="003D462F"/>
    <w:rsid w:val="003D563A"/>
    <w:rsid w:val="003D60C7"/>
    <w:rsid w:val="003D64FF"/>
    <w:rsid w:val="003D692A"/>
    <w:rsid w:val="003D7638"/>
    <w:rsid w:val="003D779B"/>
    <w:rsid w:val="003D7D97"/>
    <w:rsid w:val="003E059C"/>
    <w:rsid w:val="003E0984"/>
    <w:rsid w:val="003E1123"/>
    <w:rsid w:val="003E2127"/>
    <w:rsid w:val="003E25BD"/>
    <w:rsid w:val="003E26EF"/>
    <w:rsid w:val="003E270F"/>
    <w:rsid w:val="003E27C3"/>
    <w:rsid w:val="003E2A48"/>
    <w:rsid w:val="003E2AA7"/>
    <w:rsid w:val="003E2E13"/>
    <w:rsid w:val="003E3057"/>
    <w:rsid w:val="003E3356"/>
    <w:rsid w:val="003E3724"/>
    <w:rsid w:val="003E3A99"/>
    <w:rsid w:val="003E4287"/>
    <w:rsid w:val="003E4556"/>
    <w:rsid w:val="003E45DC"/>
    <w:rsid w:val="003E46AC"/>
    <w:rsid w:val="003E4819"/>
    <w:rsid w:val="003E48BA"/>
    <w:rsid w:val="003E51BB"/>
    <w:rsid w:val="003E52EA"/>
    <w:rsid w:val="003E53B9"/>
    <w:rsid w:val="003E54F7"/>
    <w:rsid w:val="003E5500"/>
    <w:rsid w:val="003E572C"/>
    <w:rsid w:val="003E57F9"/>
    <w:rsid w:val="003E597E"/>
    <w:rsid w:val="003E638D"/>
    <w:rsid w:val="003F00F3"/>
    <w:rsid w:val="003F0552"/>
    <w:rsid w:val="003F0A9A"/>
    <w:rsid w:val="003F0ACB"/>
    <w:rsid w:val="003F0CF3"/>
    <w:rsid w:val="003F1681"/>
    <w:rsid w:val="003F1804"/>
    <w:rsid w:val="003F1823"/>
    <w:rsid w:val="003F270D"/>
    <w:rsid w:val="003F2B23"/>
    <w:rsid w:val="003F34AA"/>
    <w:rsid w:val="003F35D5"/>
    <w:rsid w:val="003F3617"/>
    <w:rsid w:val="003F3D1C"/>
    <w:rsid w:val="003F47B4"/>
    <w:rsid w:val="003F47D0"/>
    <w:rsid w:val="003F4AA5"/>
    <w:rsid w:val="003F56FC"/>
    <w:rsid w:val="003F57EB"/>
    <w:rsid w:val="003F58A1"/>
    <w:rsid w:val="003F5C5C"/>
    <w:rsid w:val="003F732C"/>
    <w:rsid w:val="003F7ACD"/>
    <w:rsid w:val="00400287"/>
    <w:rsid w:val="00400890"/>
    <w:rsid w:val="00400A5E"/>
    <w:rsid w:val="00400B49"/>
    <w:rsid w:val="00400BA9"/>
    <w:rsid w:val="004011F9"/>
    <w:rsid w:val="004020BB"/>
    <w:rsid w:val="004020C9"/>
    <w:rsid w:val="00402FF3"/>
    <w:rsid w:val="00404013"/>
    <w:rsid w:val="004041B3"/>
    <w:rsid w:val="00404FB8"/>
    <w:rsid w:val="00405045"/>
    <w:rsid w:val="00405736"/>
    <w:rsid w:val="004060DA"/>
    <w:rsid w:val="00406564"/>
    <w:rsid w:val="00406811"/>
    <w:rsid w:val="00407BBD"/>
    <w:rsid w:val="00407C2F"/>
    <w:rsid w:val="00407F02"/>
    <w:rsid w:val="00410345"/>
    <w:rsid w:val="00410797"/>
    <w:rsid w:val="004107E0"/>
    <w:rsid w:val="00410908"/>
    <w:rsid w:val="00410B67"/>
    <w:rsid w:val="004111A7"/>
    <w:rsid w:val="004113B3"/>
    <w:rsid w:val="0041146F"/>
    <w:rsid w:val="00411640"/>
    <w:rsid w:val="0041191B"/>
    <w:rsid w:val="00411BE1"/>
    <w:rsid w:val="00411EDD"/>
    <w:rsid w:val="00412409"/>
    <w:rsid w:val="00412841"/>
    <w:rsid w:val="00412C79"/>
    <w:rsid w:val="0041325F"/>
    <w:rsid w:val="00413387"/>
    <w:rsid w:val="00413889"/>
    <w:rsid w:val="0041459F"/>
    <w:rsid w:val="00414787"/>
    <w:rsid w:val="00414B2C"/>
    <w:rsid w:val="00414D11"/>
    <w:rsid w:val="00414E21"/>
    <w:rsid w:val="00415F29"/>
    <w:rsid w:val="004168EA"/>
    <w:rsid w:val="00416EE8"/>
    <w:rsid w:val="0041700B"/>
    <w:rsid w:val="00417010"/>
    <w:rsid w:val="00417574"/>
    <w:rsid w:val="00417852"/>
    <w:rsid w:val="00417A40"/>
    <w:rsid w:val="00417E3B"/>
    <w:rsid w:val="00420B8B"/>
    <w:rsid w:val="00420F06"/>
    <w:rsid w:val="004213F8"/>
    <w:rsid w:val="00421824"/>
    <w:rsid w:val="0042214B"/>
    <w:rsid w:val="00422453"/>
    <w:rsid w:val="00422949"/>
    <w:rsid w:val="00422BF9"/>
    <w:rsid w:val="00423879"/>
    <w:rsid w:val="004243C9"/>
    <w:rsid w:val="004252D0"/>
    <w:rsid w:val="0042553E"/>
    <w:rsid w:val="004256EC"/>
    <w:rsid w:val="00425749"/>
    <w:rsid w:val="004259FA"/>
    <w:rsid w:val="00425F99"/>
    <w:rsid w:val="004261AB"/>
    <w:rsid w:val="004261C9"/>
    <w:rsid w:val="004263FD"/>
    <w:rsid w:val="00426A86"/>
    <w:rsid w:val="0042793B"/>
    <w:rsid w:val="0043052E"/>
    <w:rsid w:val="004306AE"/>
    <w:rsid w:val="00430B47"/>
    <w:rsid w:val="00430BBA"/>
    <w:rsid w:val="00430EFC"/>
    <w:rsid w:val="004310F9"/>
    <w:rsid w:val="004312F5"/>
    <w:rsid w:val="00431640"/>
    <w:rsid w:val="0043182D"/>
    <w:rsid w:val="0043210C"/>
    <w:rsid w:val="0043224C"/>
    <w:rsid w:val="0043229E"/>
    <w:rsid w:val="00432CB3"/>
    <w:rsid w:val="00432CF1"/>
    <w:rsid w:val="00432F96"/>
    <w:rsid w:val="00435185"/>
    <w:rsid w:val="00435886"/>
    <w:rsid w:val="0043593D"/>
    <w:rsid w:val="00435B50"/>
    <w:rsid w:val="00435D7F"/>
    <w:rsid w:val="00436476"/>
    <w:rsid w:val="004364A9"/>
    <w:rsid w:val="0043661E"/>
    <w:rsid w:val="004371F2"/>
    <w:rsid w:val="00437926"/>
    <w:rsid w:val="00437963"/>
    <w:rsid w:val="00437F48"/>
    <w:rsid w:val="00437F88"/>
    <w:rsid w:val="00440124"/>
    <w:rsid w:val="00440421"/>
    <w:rsid w:val="0044088B"/>
    <w:rsid w:val="004411D8"/>
    <w:rsid w:val="0044127B"/>
    <w:rsid w:val="00441618"/>
    <w:rsid w:val="00441947"/>
    <w:rsid w:val="004419BF"/>
    <w:rsid w:val="00441B97"/>
    <w:rsid w:val="004422EA"/>
    <w:rsid w:val="00442331"/>
    <w:rsid w:val="004427A6"/>
    <w:rsid w:val="004427FB"/>
    <w:rsid w:val="0044307F"/>
    <w:rsid w:val="0044367B"/>
    <w:rsid w:val="00443942"/>
    <w:rsid w:val="00443BCF"/>
    <w:rsid w:val="0044404A"/>
    <w:rsid w:val="00444366"/>
    <w:rsid w:val="0044455B"/>
    <w:rsid w:val="00444721"/>
    <w:rsid w:val="00444FB2"/>
    <w:rsid w:val="00445855"/>
    <w:rsid w:val="00445BBB"/>
    <w:rsid w:val="0044708D"/>
    <w:rsid w:val="004470C0"/>
    <w:rsid w:val="0044761B"/>
    <w:rsid w:val="00450240"/>
    <w:rsid w:val="004502F9"/>
    <w:rsid w:val="00450385"/>
    <w:rsid w:val="00450515"/>
    <w:rsid w:val="0045076E"/>
    <w:rsid w:val="00450A6D"/>
    <w:rsid w:val="00450AA5"/>
    <w:rsid w:val="00450FD9"/>
    <w:rsid w:val="00451483"/>
    <w:rsid w:val="004524ED"/>
    <w:rsid w:val="00452515"/>
    <w:rsid w:val="0045271A"/>
    <w:rsid w:val="004535E3"/>
    <w:rsid w:val="004545A1"/>
    <w:rsid w:val="00454ABC"/>
    <w:rsid w:val="00454D7D"/>
    <w:rsid w:val="00454E2B"/>
    <w:rsid w:val="00455066"/>
    <w:rsid w:val="004553F7"/>
    <w:rsid w:val="00455708"/>
    <w:rsid w:val="00455CBB"/>
    <w:rsid w:val="00455E09"/>
    <w:rsid w:val="004569BB"/>
    <w:rsid w:val="00456E23"/>
    <w:rsid w:val="00456E9D"/>
    <w:rsid w:val="004572A8"/>
    <w:rsid w:val="0045739E"/>
    <w:rsid w:val="0045775E"/>
    <w:rsid w:val="00457804"/>
    <w:rsid w:val="00457AA6"/>
    <w:rsid w:val="00460209"/>
    <w:rsid w:val="00460341"/>
    <w:rsid w:val="00460562"/>
    <w:rsid w:val="004606E7"/>
    <w:rsid w:val="0046078E"/>
    <w:rsid w:val="00460A07"/>
    <w:rsid w:val="00461B83"/>
    <w:rsid w:val="0046235A"/>
    <w:rsid w:val="00462682"/>
    <w:rsid w:val="00462709"/>
    <w:rsid w:val="00462A08"/>
    <w:rsid w:val="00463311"/>
    <w:rsid w:val="00463577"/>
    <w:rsid w:val="004636E9"/>
    <w:rsid w:val="00463B9C"/>
    <w:rsid w:val="00464668"/>
    <w:rsid w:val="00464798"/>
    <w:rsid w:val="00464F8E"/>
    <w:rsid w:val="0046508A"/>
    <w:rsid w:val="004651B7"/>
    <w:rsid w:val="004656BC"/>
    <w:rsid w:val="0046589B"/>
    <w:rsid w:val="00465E60"/>
    <w:rsid w:val="00465F59"/>
    <w:rsid w:val="00465FB0"/>
    <w:rsid w:val="00466075"/>
    <w:rsid w:val="00466877"/>
    <w:rsid w:val="004668FA"/>
    <w:rsid w:val="004678E4"/>
    <w:rsid w:val="0047087D"/>
    <w:rsid w:val="00470FC6"/>
    <w:rsid w:val="0047100F"/>
    <w:rsid w:val="004716DD"/>
    <w:rsid w:val="0047170F"/>
    <w:rsid w:val="004724AA"/>
    <w:rsid w:val="00472D97"/>
    <w:rsid w:val="00473333"/>
    <w:rsid w:val="00473A24"/>
    <w:rsid w:val="00473DD4"/>
    <w:rsid w:val="004745B2"/>
    <w:rsid w:val="00474F6A"/>
    <w:rsid w:val="004756FA"/>
    <w:rsid w:val="00475855"/>
    <w:rsid w:val="0047588C"/>
    <w:rsid w:val="00475B99"/>
    <w:rsid w:val="00475C0F"/>
    <w:rsid w:val="00476B07"/>
    <w:rsid w:val="00476BE7"/>
    <w:rsid w:val="00476DC6"/>
    <w:rsid w:val="00476EF5"/>
    <w:rsid w:val="00477774"/>
    <w:rsid w:val="00477A83"/>
    <w:rsid w:val="004800B5"/>
    <w:rsid w:val="00480147"/>
    <w:rsid w:val="00480BDD"/>
    <w:rsid w:val="00481896"/>
    <w:rsid w:val="004818AF"/>
    <w:rsid w:val="0048199B"/>
    <w:rsid w:val="00481FDF"/>
    <w:rsid w:val="00482616"/>
    <w:rsid w:val="00482DCF"/>
    <w:rsid w:val="00483683"/>
    <w:rsid w:val="004837F3"/>
    <w:rsid w:val="00483C6E"/>
    <w:rsid w:val="0048416F"/>
    <w:rsid w:val="004842F0"/>
    <w:rsid w:val="00484321"/>
    <w:rsid w:val="00484438"/>
    <w:rsid w:val="004845DF"/>
    <w:rsid w:val="00484DE1"/>
    <w:rsid w:val="004850CE"/>
    <w:rsid w:val="004852AD"/>
    <w:rsid w:val="00485302"/>
    <w:rsid w:val="004856E9"/>
    <w:rsid w:val="00485C29"/>
    <w:rsid w:val="00485D67"/>
    <w:rsid w:val="00485E1B"/>
    <w:rsid w:val="004863E9"/>
    <w:rsid w:val="00486553"/>
    <w:rsid w:val="0048684A"/>
    <w:rsid w:val="00486F72"/>
    <w:rsid w:val="004871F7"/>
    <w:rsid w:val="00487424"/>
    <w:rsid w:val="0048764C"/>
    <w:rsid w:val="0048778B"/>
    <w:rsid w:val="00490671"/>
    <w:rsid w:val="00490D3E"/>
    <w:rsid w:val="00490D41"/>
    <w:rsid w:val="00490F03"/>
    <w:rsid w:val="00491D5C"/>
    <w:rsid w:val="00492009"/>
    <w:rsid w:val="0049234D"/>
    <w:rsid w:val="00492595"/>
    <w:rsid w:val="00492B1A"/>
    <w:rsid w:val="004931AB"/>
    <w:rsid w:val="0049327B"/>
    <w:rsid w:val="004934F4"/>
    <w:rsid w:val="00493546"/>
    <w:rsid w:val="0049356D"/>
    <w:rsid w:val="004935D1"/>
    <w:rsid w:val="004938C2"/>
    <w:rsid w:val="00493B40"/>
    <w:rsid w:val="00494501"/>
    <w:rsid w:val="00494E20"/>
    <w:rsid w:val="0049520F"/>
    <w:rsid w:val="0049544E"/>
    <w:rsid w:val="0049578B"/>
    <w:rsid w:val="00495829"/>
    <w:rsid w:val="00495851"/>
    <w:rsid w:val="00495DCA"/>
    <w:rsid w:val="00496034"/>
    <w:rsid w:val="00496C39"/>
    <w:rsid w:val="00496CB4"/>
    <w:rsid w:val="00496E5D"/>
    <w:rsid w:val="00497108"/>
    <w:rsid w:val="0049740B"/>
    <w:rsid w:val="00497447"/>
    <w:rsid w:val="00497C70"/>
    <w:rsid w:val="004A028E"/>
    <w:rsid w:val="004A0388"/>
    <w:rsid w:val="004A1BCB"/>
    <w:rsid w:val="004A1BE9"/>
    <w:rsid w:val="004A2125"/>
    <w:rsid w:val="004A2183"/>
    <w:rsid w:val="004A22DD"/>
    <w:rsid w:val="004A36BF"/>
    <w:rsid w:val="004A4846"/>
    <w:rsid w:val="004A4A61"/>
    <w:rsid w:val="004A4EB8"/>
    <w:rsid w:val="004A4F12"/>
    <w:rsid w:val="004A538C"/>
    <w:rsid w:val="004A5402"/>
    <w:rsid w:val="004A5585"/>
    <w:rsid w:val="004A5CDD"/>
    <w:rsid w:val="004A61D6"/>
    <w:rsid w:val="004A661A"/>
    <w:rsid w:val="004A72F9"/>
    <w:rsid w:val="004A7318"/>
    <w:rsid w:val="004A75BF"/>
    <w:rsid w:val="004A7AFD"/>
    <w:rsid w:val="004A7C05"/>
    <w:rsid w:val="004A7ED9"/>
    <w:rsid w:val="004B0032"/>
    <w:rsid w:val="004B02B4"/>
    <w:rsid w:val="004B0321"/>
    <w:rsid w:val="004B0367"/>
    <w:rsid w:val="004B04DA"/>
    <w:rsid w:val="004B052E"/>
    <w:rsid w:val="004B073A"/>
    <w:rsid w:val="004B0A62"/>
    <w:rsid w:val="004B1620"/>
    <w:rsid w:val="004B1686"/>
    <w:rsid w:val="004B1A6C"/>
    <w:rsid w:val="004B1A8E"/>
    <w:rsid w:val="004B1D4D"/>
    <w:rsid w:val="004B23C1"/>
    <w:rsid w:val="004B25C8"/>
    <w:rsid w:val="004B27B5"/>
    <w:rsid w:val="004B27E7"/>
    <w:rsid w:val="004B289F"/>
    <w:rsid w:val="004B29E4"/>
    <w:rsid w:val="004B2D84"/>
    <w:rsid w:val="004B312C"/>
    <w:rsid w:val="004B31E7"/>
    <w:rsid w:val="004B34A3"/>
    <w:rsid w:val="004B4055"/>
    <w:rsid w:val="004B42E3"/>
    <w:rsid w:val="004B469C"/>
    <w:rsid w:val="004B4A3E"/>
    <w:rsid w:val="004B5503"/>
    <w:rsid w:val="004B5897"/>
    <w:rsid w:val="004B67CD"/>
    <w:rsid w:val="004B6876"/>
    <w:rsid w:val="004B6904"/>
    <w:rsid w:val="004B6AAE"/>
    <w:rsid w:val="004B6E97"/>
    <w:rsid w:val="004B7234"/>
    <w:rsid w:val="004B7A85"/>
    <w:rsid w:val="004C0134"/>
    <w:rsid w:val="004C0525"/>
    <w:rsid w:val="004C0DC0"/>
    <w:rsid w:val="004C0FAE"/>
    <w:rsid w:val="004C146D"/>
    <w:rsid w:val="004C1634"/>
    <w:rsid w:val="004C1C7E"/>
    <w:rsid w:val="004C1F55"/>
    <w:rsid w:val="004C2169"/>
    <w:rsid w:val="004C2B10"/>
    <w:rsid w:val="004C2E0A"/>
    <w:rsid w:val="004C30FF"/>
    <w:rsid w:val="004C339E"/>
    <w:rsid w:val="004C34ED"/>
    <w:rsid w:val="004C3BB9"/>
    <w:rsid w:val="004C3C23"/>
    <w:rsid w:val="004C3EFB"/>
    <w:rsid w:val="004C41CF"/>
    <w:rsid w:val="004C4220"/>
    <w:rsid w:val="004C5ABB"/>
    <w:rsid w:val="004C5C86"/>
    <w:rsid w:val="004C5E01"/>
    <w:rsid w:val="004C5F12"/>
    <w:rsid w:val="004C637E"/>
    <w:rsid w:val="004C686B"/>
    <w:rsid w:val="004C6BC1"/>
    <w:rsid w:val="004C6D08"/>
    <w:rsid w:val="004C7468"/>
    <w:rsid w:val="004C7722"/>
    <w:rsid w:val="004C7E33"/>
    <w:rsid w:val="004D0253"/>
    <w:rsid w:val="004D073F"/>
    <w:rsid w:val="004D0B3A"/>
    <w:rsid w:val="004D0DAD"/>
    <w:rsid w:val="004D0EB0"/>
    <w:rsid w:val="004D12AA"/>
    <w:rsid w:val="004D12DC"/>
    <w:rsid w:val="004D13F7"/>
    <w:rsid w:val="004D1491"/>
    <w:rsid w:val="004D1619"/>
    <w:rsid w:val="004D1D12"/>
    <w:rsid w:val="004D2107"/>
    <w:rsid w:val="004D24A1"/>
    <w:rsid w:val="004D299B"/>
    <w:rsid w:val="004D2CB1"/>
    <w:rsid w:val="004D2CB5"/>
    <w:rsid w:val="004D2D0A"/>
    <w:rsid w:val="004D32D0"/>
    <w:rsid w:val="004D3394"/>
    <w:rsid w:val="004D377E"/>
    <w:rsid w:val="004D3A17"/>
    <w:rsid w:val="004D41B2"/>
    <w:rsid w:val="004D4207"/>
    <w:rsid w:val="004D4F8D"/>
    <w:rsid w:val="004D52BE"/>
    <w:rsid w:val="004D5439"/>
    <w:rsid w:val="004D5CAD"/>
    <w:rsid w:val="004D5CBA"/>
    <w:rsid w:val="004D5F42"/>
    <w:rsid w:val="004D5FF1"/>
    <w:rsid w:val="004D607C"/>
    <w:rsid w:val="004D7214"/>
    <w:rsid w:val="004D7302"/>
    <w:rsid w:val="004D73E0"/>
    <w:rsid w:val="004D7488"/>
    <w:rsid w:val="004D76B5"/>
    <w:rsid w:val="004D76E3"/>
    <w:rsid w:val="004D7F84"/>
    <w:rsid w:val="004E097C"/>
    <w:rsid w:val="004E0C79"/>
    <w:rsid w:val="004E0C8B"/>
    <w:rsid w:val="004E16EC"/>
    <w:rsid w:val="004E196C"/>
    <w:rsid w:val="004E1DFE"/>
    <w:rsid w:val="004E2462"/>
    <w:rsid w:val="004E24B3"/>
    <w:rsid w:val="004E27F0"/>
    <w:rsid w:val="004E2804"/>
    <w:rsid w:val="004E2D13"/>
    <w:rsid w:val="004E2E0C"/>
    <w:rsid w:val="004E30BF"/>
    <w:rsid w:val="004E3257"/>
    <w:rsid w:val="004E34AE"/>
    <w:rsid w:val="004E4082"/>
    <w:rsid w:val="004E41A3"/>
    <w:rsid w:val="004E42F4"/>
    <w:rsid w:val="004E53EF"/>
    <w:rsid w:val="004E5438"/>
    <w:rsid w:val="004E58B0"/>
    <w:rsid w:val="004E5955"/>
    <w:rsid w:val="004E595C"/>
    <w:rsid w:val="004E5FE5"/>
    <w:rsid w:val="004E60E8"/>
    <w:rsid w:val="004E61B5"/>
    <w:rsid w:val="004E6B04"/>
    <w:rsid w:val="004E73B8"/>
    <w:rsid w:val="004E7459"/>
    <w:rsid w:val="004E779C"/>
    <w:rsid w:val="004E7B81"/>
    <w:rsid w:val="004E7BB5"/>
    <w:rsid w:val="004E7C1D"/>
    <w:rsid w:val="004E7E2C"/>
    <w:rsid w:val="004E7E47"/>
    <w:rsid w:val="004E7EF2"/>
    <w:rsid w:val="004F1091"/>
    <w:rsid w:val="004F1737"/>
    <w:rsid w:val="004F20C7"/>
    <w:rsid w:val="004F223C"/>
    <w:rsid w:val="004F31ED"/>
    <w:rsid w:val="004F5278"/>
    <w:rsid w:val="004F5915"/>
    <w:rsid w:val="004F5AC6"/>
    <w:rsid w:val="004F5B04"/>
    <w:rsid w:val="004F5BEC"/>
    <w:rsid w:val="004F6D9A"/>
    <w:rsid w:val="004F72D8"/>
    <w:rsid w:val="004F7515"/>
    <w:rsid w:val="004F77A9"/>
    <w:rsid w:val="004F7857"/>
    <w:rsid w:val="00500072"/>
    <w:rsid w:val="0050037A"/>
    <w:rsid w:val="00500787"/>
    <w:rsid w:val="00500989"/>
    <w:rsid w:val="00500A22"/>
    <w:rsid w:val="00500B2E"/>
    <w:rsid w:val="00500D97"/>
    <w:rsid w:val="00500F67"/>
    <w:rsid w:val="00501627"/>
    <w:rsid w:val="00501911"/>
    <w:rsid w:val="00501BC1"/>
    <w:rsid w:val="00502A14"/>
    <w:rsid w:val="00502AA5"/>
    <w:rsid w:val="005031B5"/>
    <w:rsid w:val="0050395B"/>
    <w:rsid w:val="00503FA4"/>
    <w:rsid w:val="0050452E"/>
    <w:rsid w:val="00504858"/>
    <w:rsid w:val="005049DF"/>
    <w:rsid w:val="00505476"/>
    <w:rsid w:val="0050554C"/>
    <w:rsid w:val="00505AE6"/>
    <w:rsid w:val="00505C47"/>
    <w:rsid w:val="00506F06"/>
    <w:rsid w:val="00507422"/>
    <w:rsid w:val="00510481"/>
    <w:rsid w:val="0051093C"/>
    <w:rsid w:val="00511222"/>
    <w:rsid w:val="00511227"/>
    <w:rsid w:val="00511292"/>
    <w:rsid w:val="0051187D"/>
    <w:rsid w:val="005118C8"/>
    <w:rsid w:val="00511A97"/>
    <w:rsid w:val="00511E34"/>
    <w:rsid w:val="00511ED3"/>
    <w:rsid w:val="00512B07"/>
    <w:rsid w:val="00512BFD"/>
    <w:rsid w:val="00512CF3"/>
    <w:rsid w:val="00513136"/>
    <w:rsid w:val="0051344E"/>
    <w:rsid w:val="005134B7"/>
    <w:rsid w:val="00513AAF"/>
    <w:rsid w:val="00513CB6"/>
    <w:rsid w:val="00513CD6"/>
    <w:rsid w:val="00514012"/>
    <w:rsid w:val="0051421C"/>
    <w:rsid w:val="0051438D"/>
    <w:rsid w:val="005146BF"/>
    <w:rsid w:val="00515359"/>
    <w:rsid w:val="0051535D"/>
    <w:rsid w:val="00515634"/>
    <w:rsid w:val="00515867"/>
    <w:rsid w:val="0051627F"/>
    <w:rsid w:val="00516790"/>
    <w:rsid w:val="00516C33"/>
    <w:rsid w:val="005178BC"/>
    <w:rsid w:val="0052032E"/>
    <w:rsid w:val="0052052B"/>
    <w:rsid w:val="00520C84"/>
    <w:rsid w:val="00520E07"/>
    <w:rsid w:val="0052102E"/>
    <w:rsid w:val="005211AC"/>
    <w:rsid w:val="00521337"/>
    <w:rsid w:val="00522D18"/>
    <w:rsid w:val="00523344"/>
    <w:rsid w:val="0052385A"/>
    <w:rsid w:val="005242E5"/>
    <w:rsid w:val="005248F7"/>
    <w:rsid w:val="00524C2A"/>
    <w:rsid w:val="00524D5E"/>
    <w:rsid w:val="00524F1E"/>
    <w:rsid w:val="00525C31"/>
    <w:rsid w:val="00525D39"/>
    <w:rsid w:val="005263F5"/>
    <w:rsid w:val="005265EF"/>
    <w:rsid w:val="00526905"/>
    <w:rsid w:val="00526A1E"/>
    <w:rsid w:val="00526D32"/>
    <w:rsid w:val="00527085"/>
    <w:rsid w:val="00527E65"/>
    <w:rsid w:val="0053130D"/>
    <w:rsid w:val="005324DC"/>
    <w:rsid w:val="005330A5"/>
    <w:rsid w:val="005337D7"/>
    <w:rsid w:val="00534017"/>
    <w:rsid w:val="00534165"/>
    <w:rsid w:val="005348E2"/>
    <w:rsid w:val="005349BD"/>
    <w:rsid w:val="00534A50"/>
    <w:rsid w:val="00534D18"/>
    <w:rsid w:val="0053568B"/>
    <w:rsid w:val="0053570B"/>
    <w:rsid w:val="00536F05"/>
    <w:rsid w:val="00537132"/>
    <w:rsid w:val="005376CD"/>
    <w:rsid w:val="00537B2F"/>
    <w:rsid w:val="00540647"/>
    <w:rsid w:val="00540DAB"/>
    <w:rsid w:val="00541126"/>
    <w:rsid w:val="005416CB"/>
    <w:rsid w:val="005416DF"/>
    <w:rsid w:val="00542AEF"/>
    <w:rsid w:val="00542D61"/>
    <w:rsid w:val="0054354A"/>
    <w:rsid w:val="00543B97"/>
    <w:rsid w:val="00543E66"/>
    <w:rsid w:val="00544040"/>
    <w:rsid w:val="00544655"/>
    <w:rsid w:val="00545BD6"/>
    <w:rsid w:val="00545F88"/>
    <w:rsid w:val="0054673D"/>
    <w:rsid w:val="00547BF5"/>
    <w:rsid w:val="0055007A"/>
    <w:rsid w:val="00550203"/>
    <w:rsid w:val="005504E8"/>
    <w:rsid w:val="0055093B"/>
    <w:rsid w:val="00550EED"/>
    <w:rsid w:val="0055112A"/>
    <w:rsid w:val="0055116A"/>
    <w:rsid w:val="005512EC"/>
    <w:rsid w:val="00551638"/>
    <w:rsid w:val="00551BD5"/>
    <w:rsid w:val="005524F9"/>
    <w:rsid w:val="005525A4"/>
    <w:rsid w:val="00552758"/>
    <w:rsid w:val="00552EF2"/>
    <w:rsid w:val="00554DD9"/>
    <w:rsid w:val="00554E2C"/>
    <w:rsid w:val="00555024"/>
    <w:rsid w:val="00555057"/>
    <w:rsid w:val="005551A3"/>
    <w:rsid w:val="00555898"/>
    <w:rsid w:val="00556249"/>
    <w:rsid w:val="0055637D"/>
    <w:rsid w:val="00556440"/>
    <w:rsid w:val="0055729C"/>
    <w:rsid w:val="005572B4"/>
    <w:rsid w:val="00557610"/>
    <w:rsid w:val="00557BB5"/>
    <w:rsid w:val="005602D2"/>
    <w:rsid w:val="005602E5"/>
    <w:rsid w:val="00560638"/>
    <w:rsid w:val="00560934"/>
    <w:rsid w:val="00560B97"/>
    <w:rsid w:val="00560BB7"/>
    <w:rsid w:val="00560BF3"/>
    <w:rsid w:val="00561690"/>
    <w:rsid w:val="00561923"/>
    <w:rsid w:val="00561B2F"/>
    <w:rsid w:val="00561CC5"/>
    <w:rsid w:val="00561FEA"/>
    <w:rsid w:val="00562072"/>
    <w:rsid w:val="005622C3"/>
    <w:rsid w:val="00562695"/>
    <w:rsid w:val="00562C20"/>
    <w:rsid w:val="00562DAD"/>
    <w:rsid w:val="00562DC7"/>
    <w:rsid w:val="0056391A"/>
    <w:rsid w:val="00563FFB"/>
    <w:rsid w:val="00564316"/>
    <w:rsid w:val="005648B6"/>
    <w:rsid w:val="00565206"/>
    <w:rsid w:val="0056522F"/>
    <w:rsid w:val="00566947"/>
    <w:rsid w:val="00566C07"/>
    <w:rsid w:val="00567087"/>
    <w:rsid w:val="0056724C"/>
    <w:rsid w:val="00567366"/>
    <w:rsid w:val="005673EA"/>
    <w:rsid w:val="00567534"/>
    <w:rsid w:val="0056785D"/>
    <w:rsid w:val="00567A52"/>
    <w:rsid w:val="00567A9D"/>
    <w:rsid w:val="00570D8A"/>
    <w:rsid w:val="00571142"/>
    <w:rsid w:val="00571320"/>
    <w:rsid w:val="0057139C"/>
    <w:rsid w:val="005716C0"/>
    <w:rsid w:val="005717F9"/>
    <w:rsid w:val="00571F06"/>
    <w:rsid w:val="00572200"/>
    <w:rsid w:val="00572C37"/>
    <w:rsid w:val="00572F1B"/>
    <w:rsid w:val="00573512"/>
    <w:rsid w:val="005736FD"/>
    <w:rsid w:val="0057387D"/>
    <w:rsid w:val="005758CA"/>
    <w:rsid w:val="00575EB4"/>
    <w:rsid w:val="0057629B"/>
    <w:rsid w:val="00576738"/>
    <w:rsid w:val="00576DBF"/>
    <w:rsid w:val="00576FB4"/>
    <w:rsid w:val="00577193"/>
    <w:rsid w:val="0057748D"/>
    <w:rsid w:val="005775F6"/>
    <w:rsid w:val="005776C6"/>
    <w:rsid w:val="00577A13"/>
    <w:rsid w:val="00577A96"/>
    <w:rsid w:val="00577CF6"/>
    <w:rsid w:val="0058028E"/>
    <w:rsid w:val="00580937"/>
    <w:rsid w:val="00580E7C"/>
    <w:rsid w:val="00580EA3"/>
    <w:rsid w:val="005814DE"/>
    <w:rsid w:val="005818E5"/>
    <w:rsid w:val="005826DF"/>
    <w:rsid w:val="00582859"/>
    <w:rsid w:val="005828B1"/>
    <w:rsid w:val="005829FD"/>
    <w:rsid w:val="00582BB0"/>
    <w:rsid w:val="00583004"/>
    <w:rsid w:val="00583744"/>
    <w:rsid w:val="00583889"/>
    <w:rsid w:val="005838AE"/>
    <w:rsid w:val="00583A37"/>
    <w:rsid w:val="00583BA7"/>
    <w:rsid w:val="00584200"/>
    <w:rsid w:val="00584538"/>
    <w:rsid w:val="005847F2"/>
    <w:rsid w:val="00584DB3"/>
    <w:rsid w:val="0058510F"/>
    <w:rsid w:val="00585366"/>
    <w:rsid w:val="005856C3"/>
    <w:rsid w:val="00585BD8"/>
    <w:rsid w:val="00585CD2"/>
    <w:rsid w:val="00585DC7"/>
    <w:rsid w:val="00585F86"/>
    <w:rsid w:val="00586505"/>
    <w:rsid w:val="0058709D"/>
    <w:rsid w:val="0058767C"/>
    <w:rsid w:val="00587B4A"/>
    <w:rsid w:val="0059053C"/>
    <w:rsid w:val="00590BAC"/>
    <w:rsid w:val="00590EDA"/>
    <w:rsid w:val="005910E0"/>
    <w:rsid w:val="00591184"/>
    <w:rsid w:val="005916D4"/>
    <w:rsid w:val="005921E1"/>
    <w:rsid w:val="0059231B"/>
    <w:rsid w:val="005923E9"/>
    <w:rsid w:val="00592F69"/>
    <w:rsid w:val="00593030"/>
    <w:rsid w:val="005930E9"/>
    <w:rsid w:val="005932F0"/>
    <w:rsid w:val="005934C9"/>
    <w:rsid w:val="005938BC"/>
    <w:rsid w:val="00593974"/>
    <w:rsid w:val="005940B1"/>
    <w:rsid w:val="0059469A"/>
    <w:rsid w:val="00594FF6"/>
    <w:rsid w:val="005950AF"/>
    <w:rsid w:val="00595D35"/>
    <w:rsid w:val="00596332"/>
    <w:rsid w:val="005964DD"/>
    <w:rsid w:val="00596689"/>
    <w:rsid w:val="00597013"/>
    <w:rsid w:val="005978BE"/>
    <w:rsid w:val="005A192A"/>
    <w:rsid w:val="005A1D51"/>
    <w:rsid w:val="005A1E24"/>
    <w:rsid w:val="005A20A7"/>
    <w:rsid w:val="005A20DD"/>
    <w:rsid w:val="005A3375"/>
    <w:rsid w:val="005A349B"/>
    <w:rsid w:val="005A3729"/>
    <w:rsid w:val="005A3812"/>
    <w:rsid w:val="005A401D"/>
    <w:rsid w:val="005A48ED"/>
    <w:rsid w:val="005A490C"/>
    <w:rsid w:val="005A5044"/>
    <w:rsid w:val="005A6092"/>
    <w:rsid w:val="005A60E6"/>
    <w:rsid w:val="005A6463"/>
    <w:rsid w:val="005A7C18"/>
    <w:rsid w:val="005B03EB"/>
    <w:rsid w:val="005B145E"/>
    <w:rsid w:val="005B182A"/>
    <w:rsid w:val="005B18C2"/>
    <w:rsid w:val="005B19CE"/>
    <w:rsid w:val="005B1A5C"/>
    <w:rsid w:val="005B1AEF"/>
    <w:rsid w:val="005B2C26"/>
    <w:rsid w:val="005B2D87"/>
    <w:rsid w:val="005B2E96"/>
    <w:rsid w:val="005B308D"/>
    <w:rsid w:val="005B3276"/>
    <w:rsid w:val="005B3862"/>
    <w:rsid w:val="005B38BD"/>
    <w:rsid w:val="005B3C83"/>
    <w:rsid w:val="005B41CD"/>
    <w:rsid w:val="005B43C3"/>
    <w:rsid w:val="005B4FFB"/>
    <w:rsid w:val="005B5033"/>
    <w:rsid w:val="005B5161"/>
    <w:rsid w:val="005B5228"/>
    <w:rsid w:val="005B52EC"/>
    <w:rsid w:val="005B53D5"/>
    <w:rsid w:val="005B5419"/>
    <w:rsid w:val="005B5798"/>
    <w:rsid w:val="005B57C5"/>
    <w:rsid w:val="005B5D93"/>
    <w:rsid w:val="005B609B"/>
    <w:rsid w:val="005B66F2"/>
    <w:rsid w:val="005B6795"/>
    <w:rsid w:val="005B7679"/>
    <w:rsid w:val="005B7C92"/>
    <w:rsid w:val="005C07A6"/>
    <w:rsid w:val="005C0AD7"/>
    <w:rsid w:val="005C117A"/>
    <w:rsid w:val="005C1601"/>
    <w:rsid w:val="005C18AC"/>
    <w:rsid w:val="005C1D55"/>
    <w:rsid w:val="005C1E5C"/>
    <w:rsid w:val="005C2390"/>
    <w:rsid w:val="005C2543"/>
    <w:rsid w:val="005C26AD"/>
    <w:rsid w:val="005C3375"/>
    <w:rsid w:val="005C3AE9"/>
    <w:rsid w:val="005C3B44"/>
    <w:rsid w:val="005C4DBD"/>
    <w:rsid w:val="005C5738"/>
    <w:rsid w:val="005C5C73"/>
    <w:rsid w:val="005C5DD5"/>
    <w:rsid w:val="005C64C7"/>
    <w:rsid w:val="005C73BE"/>
    <w:rsid w:val="005C7438"/>
    <w:rsid w:val="005C7E4D"/>
    <w:rsid w:val="005C7E4E"/>
    <w:rsid w:val="005D0C2D"/>
    <w:rsid w:val="005D0F0B"/>
    <w:rsid w:val="005D0F94"/>
    <w:rsid w:val="005D15FF"/>
    <w:rsid w:val="005D17BF"/>
    <w:rsid w:val="005D1D23"/>
    <w:rsid w:val="005D1DF1"/>
    <w:rsid w:val="005D23F3"/>
    <w:rsid w:val="005D264B"/>
    <w:rsid w:val="005D2A33"/>
    <w:rsid w:val="005D2ACB"/>
    <w:rsid w:val="005D34EB"/>
    <w:rsid w:val="005D38E8"/>
    <w:rsid w:val="005D3C1F"/>
    <w:rsid w:val="005D4175"/>
    <w:rsid w:val="005D46A6"/>
    <w:rsid w:val="005D4A7E"/>
    <w:rsid w:val="005D5008"/>
    <w:rsid w:val="005D50BA"/>
    <w:rsid w:val="005D59DA"/>
    <w:rsid w:val="005D5D38"/>
    <w:rsid w:val="005D648B"/>
    <w:rsid w:val="005D6CD9"/>
    <w:rsid w:val="005D6CF2"/>
    <w:rsid w:val="005D7073"/>
    <w:rsid w:val="005D7212"/>
    <w:rsid w:val="005D7F30"/>
    <w:rsid w:val="005E02F1"/>
    <w:rsid w:val="005E04BE"/>
    <w:rsid w:val="005E0DFA"/>
    <w:rsid w:val="005E0F3F"/>
    <w:rsid w:val="005E0F4B"/>
    <w:rsid w:val="005E182D"/>
    <w:rsid w:val="005E1CDA"/>
    <w:rsid w:val="005E21B8"/>
    <w:rsid w:val="005E28C0"/>
    <w:rsid w:val="005E292F"/>
    <w:rsid w:val="005E2D6B"/>
    <w:rsid w:val="005E424C"/>
    <w:rsid w:val="005E45C4"/>
    <w:rsid w:val="005E503A"/>
    <w:rsid w:val="005E509A"/>
    <w:rsid w:val="005E5868"/>
    <w:rsid w:val="005E5B32"/>
    <w:rsid w:val="005E5E54"/>
    <w:rsid w:val="005E6109"/>
    <w:rsid w:val="005E6700"/>
    <w:rsid w:val="005E6B43"/>
    <w:rsid w:val="005E6EC5"/>
    <w:rsid w:val="005E6F9F"/>
    <w:rsid w:val="005E7790"/>
    <w:rsid w:val="005E794C"/>
    <w:rsid w:val="005E7C5F"/>
    <w:rsid w:val="005F0365"/>
    <w:rsid w:val="005F038B"/>
    <w:rsid w:val="005F0433"/>
    <w:rsid w:val="005F0514"/>
    <w:rsid w:val="005F073B"/>
    <w:rsid w:val="005F08AE"/>
    <w:rsid w:val="005F0FCC"/>
    <w:rsid w:val="005F104C"/>
    <w:rsid w:val="005F1DBE"/>
    <w:rsid w:val="005F1E77"/>
    <w:rsid w:val="005F1F36"/>
    <w:rsid w:val="005F2225"/>
    <w:rsid w:val="005F36A4"/>
    <w:rsid w:val="005F37B9"/>
    <w:rsid w:val="005F3A5D"/>
    <w:rsid w:val="005F3E59"/>
    <w:rsid w:val="005F423B"/>
    <w:rsid w:val="005F4348"/>
    <w:rsid w:val="005F451A"/>
    <w:rsid w:val="005F47BE"/>
    <w:rsid w:val="005F5275"/>
    <w:rsid w:val="005F583A"/>
    <w:rsid w:val="005F5AC0"/>
    <w:rsid w:val="005F6857"/>
    <w:rsid w:val="005F6C93"/>
    <w:rsid w:val="005F7E42"/>
    <w:rsid w:val="0060072F"/>
    <w:rsid w:val="006012E3"/>
    <w:rsid w:val="0060157B"/>
    <w:rsid w:val="00601789"/>
    <w:rsid w:val="00601886"/>
    <w:rsid w:val="00602191"/>
    <w:rsid w:val="00602DAA"/>
    <w:rsid w:val="00602DB1"/>
    <w:rsid w:val="00603B86"/>
    <w:rsid w:val="006046FD"/>
    <w:rsid w:val="0060523C"/>
    <w:rsid w:val="0060561A"/>
    <w:rsid w:val="0060563C"/>
    <w:rsid w:val="00605F29"/>
    <w:rsid w:val="0060610B"/>
    <w:rsid w:val="00606589"/>
    <w:rsid w:val="00606A54"/>
    <w:rsid w:val="00607260"/>
    <w:rsid w:val="00607D06"/>
    <w:rsid w:val="00610BF9"/>
    <w:rsid w:val="0061145B"/>
    <w:rsid w:val="00611508"/>
    <w:rsid w:val="00611961"/>
    <w:rsid w:val="006120DF"/>
    <w:rsid w:val="00612168"/>
    <w:rsid w:val="0061275F"/>
    <w:rsid w:val="00612D1C"/>
    <w:rsid w:val="00612E66"/>
    <w:rsid w:val="006135BA"/>
    <w:rsid w:val="006140B0"/>
    <w:rsid w:val="00614287"/>
    <w:rsid w:val="006146E4"/>
    <w:rsid w:val="006148B7"/>
    <w:rsid w:val="00614FFB"/>
    <w:rsid w:val="0061500B"/>
    <w:rsid w:val="00615015"/>
    <w:rsid w:val="00615330"/>
    <w:rsid w:val="006153A0"/>
    <w:rsid w:val="006153FA"/>
    <w:rsid w:val="006156B8"/>
    <w:rsid w:val="00615D3C"/>
    <w:rsid w:val="00616085"/>
    <w:rsid w:val="00616192"/>
    <w:rsid w:val="00616920"/>
    <w:rsid w:val="0061693A"/>
    <w:rsid w:val="00617A41"/>
    <w:rsid w:val="00617DCA"/>
    <w:rsid w:val="00620381"/>
    <w:rsid w:val="006205C2"/>
    <w:rsid w:val="00620845"/>
    <w:rsid w:val="00620A2E"/>
    <w:rsid w:val="00620B42"/>
    <w:rsid w:val="00620CA4"/>
    <w:rsid w:val="00620DF4"/>
    <w:rsid w:val="00620F21"/>
    <w:rsid w:val="00621335"/>
    <w:rsid w:val="00621768"/>
    <w:rsid w:val="00621E58"/>
    <w:rsid w:val="00622564"/>
    <w:rsid w:val="00622D35"/>
    <w:rsid w:val="006230F8"/>
    <w:rsid w:val="0062316F"/>
    <w:rsid w:val="0062319F"/>
    <w:rsid w:val="0062400F"/>
    <w:rsid w:val="0062453B"/>
    <w:rsid w:val="00624B86"/>
    <w:rsid w:val="0062510F"/>
    <w:rsid w:val="00625266"/>
    <w:rsid w:val="00625C96"/>
    <w:rsid w:val="00626333"/>
    <w:rsid w:val="006266CD"/>
    <w:rsid w:val="00626BB8"/>
    <w:rsid w:val="00626C7B"/>
    <w:rsid w:val="00626CB3"/>
    <w:rsid w:val="00627171"/>
    <w:rsid w:val="006271F7"/>
    <w:rsid w:val="00627284"/>
    <w:rsid w:val="00627809"/>
    <w:rsid w:val="00627AE6"/>
    <w:rsid w:val="006307CD"/>
    <w:rsid w:val="00631339"/>
    <w:rsid w:val="006320DD"/>
    <w:rsid w:val="00632131"/>
    <w:rsid w:val="00632A44"/>
    <w:rsid w:val="00632BE1"/>
    <w:rsid w:val="00633F0A"/>
    <w:rsid w:val="00634932"/>
    <w:rsid w:val="00634962"/>
    <w:rsid w:val="00634981"/>
    <w:rsid w:val="00634E9C"/>
    <w:rsid w:val="00635006"/>
    <w:rsid w:val="00635189"/>
    <w:rsid w:val="006356B9"/>
    <w:rsid w:val="00636750"/>
    <w:rsid w:val="0063696D"/>
    <w:rsid w:val="0063710B"/>
    <w:rsid w:val="006377E6"/>
    <w:rsid w:val="006403D2"/>
    <w:rsid w:val="00640832"/>
    <w:rsid w:val="00640952"/>
    <w:rsid w:val="00640AF6"/>
    <w:rsid w:val="0064108B"/>
    <w:rsid w:val="0064159C"/>
    <w:rsid w:val="00641826"/>
    <w:rsid w:val="00642FF5"/>
    <w:rsid w:val="00643370"/>
    <w:rsid w:val="00644089"/>
    <w:rsid w:val="00644398"/>
    <w:rsid w:val="00644467"/>
    <w:rsid w:val="0064461E"/>
    <w:rsid w:val="00645039"/>
    <w:rsid w:val="006456DE"/>
    <w:rsid w:val="006457E8"/>
    <w:rsid w:val="00645B66"/>
    <w:rsid w:val="00645C3F"/>
    <w:rsid w:val="00645C9A"/>
    <w:rsid w:val="006460C9"/>
    <w:rsid w:val="006462B1"/>
    <w:rsid w:val="0064677F"/>
    <w:rsid w:val="0064741A"/>
    <w:rsid w:val="00647672"/>
    <w:rsid w:val="006477D9"/>
    <w:rsid w:val="00647809"/>
    <w:rsid w:val="00647883"/>
    <w:rsid w:val="006478A1"/>
    <w:rsid w:val="00647E67"/>
    <w:rsid w:val="0065009B"/>
    <w:rsid w:val="006500B9"/>
    <w:rsid w:val="006508D4"/>
    <w:rsid w:val="00650994"/>
    <w:rsid w:val="00650C14"/>
    <w:rsid w:val="00650FC7"/>
    <w:rsid w:val="006511A7"/>
    <w:rsid w:val="006511EE"/>
    <w:rsid w:val="00651719"/>
    <w:rsid w:val="006519D0"/>
    <w:rsid w:val="006523D3"/>
    <w:rsid w:val="00652502"/>
    <w:rsid w:val="00652856"/>
    <w:rsid w:val="006528F3"/>
    <w:rsid w:val="00652949"/>
    <w:rsid w:val="00652AE8"/>
    <w:rsid w:val="00652D36"/>
    <w:rsid w:val="006532D7"/>
    <w:rsid w:val="00653D2C"/>
    <w:rsid w:val="00653D4A"/>
    <w:rsid w:val="00653FB7"/>
    <w:rsid w:val="006540C6"/>
    <w:rsid w:val="006541A7"/>
    <w:rsid w:val="006545A7"/>
    <w:rsid w:val="006548E6"/>
    <w:rsid w:val="00654934"/>
    <w:rsid w:val="0065494D"/>
    <w:rsid w:val="00654B8A"/>
    <w:rsid w:val="00655D00"/>
    <w:rsid w:val="00655D08"/>
    <w:rsid w:val="00655EB1"/>
    <w:rsid w:val="006560D9"/>
    <w:rsid w:val="00656B76"/>
    <w:rsid w:val="00656E31"/>
    <w:rsid w:val="0065734B"/>
    <w:rsid w:val="0065751A"/>
    <w:rsid w:val="00657647"/>
    <w:rsid w:val="006578A7"/>
    <w:rsid w:val="006578CD"/>
    <w:rsid w:val="00657B87"/>
    <w:rsid w:val="00657DE9"/>
    <w:rsid w:val="00660014"/>
    <w:rsid w:val="00660D30"/>
    <w:rsid w:val="006611D2"/>
    <w:rsid w:val="006612E1"/>
    <w:rsid w:val="006614A9"/>
    <w:rsid w:val="00661717"/>
    <w:rsid w:val="00661B2A"/>
    <w:rsid w:val="00661B73"/>
    <w:rsid w:val="00661FB7"/>
    <w:rsid w:val="006620DD"/>
    <w:rsid w:val="0066271E"/>
    <w:rsid w:val="006628FC"/>
    <w:rsid w:val="00663874"/>
    <w:rsid w:val="0066395C"/>
    <w:rsid w:val="00663C7D"/>
    <w:rsid w:val="00663DC4"/>
    <w:rsid w:val="00663FF8"/>
    <w:rsid w:val="00664264"/>
    <w:rsid w:val="00664576"/>
    <w:rsid w:val="0066476D"/>
    <w:rsid w:val="0066496F"/>
    <w:rsid w:val="006649ED"/>
    <w:rsid w:val="006651A2"/>
    <w:rsid w:val="00665AFB"/>
    <w:rsid w:val="00665CBE"/>
    <w:rsid w:val="00665D91"/>
    <w:rsid w:val="00666153"/>
    <w:rsid w:val="00666775"/>
    <w:rsid w:val="0066690C"/>
    <w:rsid w:val="00666974"/>
    <w:rsid w:val="00666E1D"/>
    <w:rsid w:val="00667033"/>
    <w:rsid w:val="00667D1D"/>
    <w:rsid w:val="00670AFF"/>
    <w:rsid w:val="00670B28"/>
    <w:rsid w:val="00670C7B"/>
    <w:rsid w:val="0067117D"/>
    <w:rsid w:val="0067122D"/>
    <w:rsid w:val="00671C39"/>
    <w:rsid w:val="00671E87"/>
    <w:rsid w:val="00671E9B"/>
    <w:rsid w:val="00672858"/>
    <w:rsid w:val="006728F0"/>
    <w:rsid w:val="0067294A"/>
    <w:rsid w:val="00672EAF"/>
    <w:rsid w:val="00673061"/>
    <w:rsid w:val="00673CE9"/>
    <w:rsid w:val="00674D49"/>
    <w:rsid w:val="00674E68"/>
    <w:rsid w:val="0067537A"/>
    <w:rsid w:val="0067561B"/>
    <w:rsid w:val="006757D6"/>
    <w:rsid w:val="00675A2D"/>
    <w:rsid w:val="00675BBA"/>
    <w:rsid w:val="00676274"/>
    <w:rsid w:val="00676E18"/>
    <w:rsid w:val="00677268"/>
    <w:rsid w:val="00677341"/>
    <w:rsid w:val="0067763C"/>
    <w:rsid w:val="0067784B"/>
    <w:rsid w:val="00677897"/>
    <w:rsid w:val="00677DB3"/>
    <w:rsid w:val="00677EAC"/>
    <w:rsid w:val="00680195"/>
    <w:rsid w:val="006801BD"/>
    <w:rsid w:val="00680242"/>
    <w:rsid w:val="00680453"/>
    <w:rsid w:val="00682094"/>
    <w:rsid w:val="00682C8E"/>
    <w:rsid w:val="00682CFE"/>
    <w:rsid w:val="00682E2F"/>
    <w:rsid w:val="006833B4"/>
    <w:rsid w:val="006833EA"/>
    <w:rsid w:val="00683794"/>
    <w:rsid w:val="00684468"/>
    <w:rsid w:val="006844D7"/>
    <w:rsid w:val="00684749"/>
    <w:rsid w:val="00684EB8"/>
    <w:rsid w:val="00685C48"/>
    <w:rsid w:val="006866FF"/>
    <w:rsid w:val="0068691F"/>
    <w:rsid w:val="006869F3"/>
    <w:rsid w:val="00687455"/>
    <w:rsid w:val="00687692"/>
    <w:rsid w:val="006878AB"/>
    <w:rsid w:val="006878DD"/>
    <w:rsid w:val="006904C1"/>
    <w:rsid w:val="006904C4"/>
    <w:rsid w:val="00690D52"/>
    <w:rsid w:val="006911C8"/>
    <w:rsid w:val="006917E2"/>
    <w:rsid w:val="00692700"/>
    <w:rsid w:val="00693AEA"/>
    <w:rsid w:val="00693ECF"/>
    <w:rsid w:val="00694831"/>
    <w:rsid w:val="00694EF4"/>
    <w:rsid w:val="00695741"/>
    <w:rsid w:val="00695C0A"/>
    <w:rsid w:val="00695E7E"/>
    <w:rsid w:val="00696C95"/>
    <w:rsid w:val="00696C97"/>
    <w:rsid w:val="00696E4E"/>
    <w:rsid w:val="00697514"/>
    <w:rsid w:val="00697C94"/>
    <w:rsid w:val="00697E5A"/>
    <w:rsid w:val="006A0175"/>
    <w:rsid w:val="006A0567"/>
    <w:rsid w:val="006A0B5F"/>
    <w:rsid w:val="006A0C64"/>
    <w:rsid w:val="006A0EE7"/>
    <w:rsid w:val="006A0F8E"/>
    <w:rsid w:val="006A128F"/>
    <w:rsid w:val="006A1617"/>
    <w:rsid w:val="006A1DB2"/>
    <w:rsid w:val="006A243F"/>
    <w:rsid w:val="006A2469"/>
    <w:rsid w:val="006A24DE"/>
    <w:rsid w:val="006A271A"/>
    <w:rsid w:val="006A29FD"/>
    <w:rsid w:val="006A2DDE"/>
    <w:rsid w:val="006A338E"/>
    <w:rsid w:val="006A361C"/>
    <w:rsid w:val="006A40C3"/>
    <w:rsid w:val="006A43C1"/>
    <w:rsid w:val="006A5041"/>
    <w:rsid w:val="006A54A2"/>
    <w:rsid w:val="006A599F"/>
    <w:rsid w:val="006A5A60"/>
    <w:rsid w:val="006A62B1"/>
    <w:rsid w:val="006A642C"/>
    <w:rsid w:val="006A6570"/>
    <w:rsid w:val="006A68A8"/>
    <w:rsid w:val="006A6B86"/>
    <w:rsid w:val="006A6D32"/>
    <w:rsid w:val="006A7826"/>
    <w:rsid w:val="006A7A97"/>
    <w:rsid w:val="006B0162"/>
    <w:rsid w:val="006B0947"/>
    <w:rsid w:val="006B13EC"/>
    <w:rsid w:val="006B1A4F"/>
    <w:rsid w:val="006B1AB7"/>
    <w:rsid w:val="006B2A55"/>
    <w:rsid w:val="006B2D89"/>
    <w:rsid w:val="006B39BD"/>
    <w:rsid w:val="006B3B73"/>
    <w:rsid w:val="006B3F5F"/>
    <w:rsid w:val="006B41E6"/>
    <w:rsid w:val="006B452F"/>
    <w:rsid w:val="006B4652"/>
    <w:rsid w:val="006B4816"/>
    <w:rsid w:val="006B48A5"/>
    <w:rsid w:val="006B4E9B"/>
    <w:rsid w:val="006B4F90"/>
    <w:rsid w:val="006B5D4E"/>
    <w:rsid w:val="006B60E9"/>
    <w:rsid w:val="006B6300"/>
    <w:rsid w:val="006B636E"/>
    <w:rsid w:val="006B69A6"/>
    <w:rsid w:val="006B7016"/>
    <w:rsid w:val="006B727C"/>
    <w:rsid w:val="006B76B0"/>
    <w:rsid w:val="006B7876"/>
    <w:rsid w:val="006B78A4"/>
    <w:rsid w:val="006B7DB0"/>
    <w:rsid w:val="006B7E92"/>
    <w:rsid w:val="006C00F0"/>
    <w:rsid w:val="006C045D"/>
    <w:rsid w:val="006C104C"/>
    <w:rsid w:val="006C1595"/>
    <w:rsid w:val="006C1C9A"/>
    <w:rsid w:val="006C29DA"/>
    <w:rsid w:val="006C341B"/>
    <w:rsid w:val="006C343F"/>
    <w:rsid w:val="006C3730"/>
    <w:rsid w:val="006C397B"/>
    <w:rsid w:val="006C3E1D"/>
    <w:rsid w:val="006C4822"/>
    <w:rsid w:val="006C4BE4"/>
    <w:rsid w:val="006C4C9C"/>
    <w:rsid w:val="006C4DB0"/>
    <w:rsid w:val="006C4E27"/>
    <w:rsid w:val="006C5317"/>
    <w:rsid w:val="006C5570"/>
    <w:rsid w:val="006C5A9C"/>
    <w:rsid w:val="006C5D0A"/>
    <w:rsid w:val="006C6007"/>
    <w:rsid w:val="006C6826"/>
    <w:rsid w:val="006C6995"/>
    <w:rsid w:val="006C6D67"/>
    <w:rsid w:val="006C7AB5"/>
    <w:rsid w:val="006C7ACF"/>
    <w:rsid w:val="006C7B06"/>
    <w:rsid w:val="006C7D1F"/>
    <w:rsid w:val="006D00AF"/>
    <w:rsid w:val="006D02E0"/>
    <w:rsid w:val="006D04B5"/>
    <w:rsid w:val="006D0802"/>
    <w:rsid w:val="006D08DD"/>
    <w:rsid w:val="006D0D1F"/>
    <w:rsid w:val="006D13DD"/>
    <w:rsid w:val="006D1589"/>
    <w:rsid w:val="006D18B0"/>
    <w:rsid w:val="006D1C01"/>
    <w:rsid w:val="006D1F3D"/>
    <w:rsid w:val="006D28C2"/>
    <w:rsid w:val="006D3126"/>
    <w:rsid w:val="006D3347"/>
    <w:rsid w:val="006D35AB"/>
    <w:rsid w:val="006D3B6A"/>
    <w:rsid w:val="006D3FEB"/>
    <w:rsid w:val="006D414D"/>
    <w:rsid w:val="006D41B0"/>
    <w:rsid w:val="006D5277"/>
    <w:rsid w:val="006D576F"/>
    <w:rsid w:val="006D5BFB"/>
    <w:rsid w:val="006D6945"/>
    <w:rsid w:val="006D70B9"/>
    <w:rsid w:val="006D7194"/>
    <w:rsid w:val="006D781E"/>
    <w:rsid w:val="006D785C"/>
    <w:rsid w:val="006D7B35"/>
    <w:rsid w:val="006D7EDA"/>
    <w:rsid w:val="006E05EA"/>
    <w:rsid w:val="006E0BC6"/>
    <w:rsid w:val="006E172D"/>
    <w:rsid w:val="006E1D49"/>
    <w:rsid w:val="006E2357"/>
    <w:rsid w:val="006E2413"/>
    <w:rsid w:val="006E3068"/>
    <w:rsid w:val="006E30AF"/>
    <w:rsid w:val="006E3A24"/>
    <w:rsid w:val="006E3C2B"/>
    <w:rsid w:val="006E43C5"/>
    <w:rsid w:val="006E5083"/>
    <w:rsid w:val="006E5138"/>
    <w:rsid w:val="006E577E"/>
    <w:rsid w:val="006E5D80"/>
    <w:rsid w:val="006E6142"/>
    <w:rsid w:val="006E664B"/>
    <w:rsid w:val="006E6C92"/>
    <w:rsid w:val="006E6D4A"/>
    <w:rsid w:val="006E7237"/>
    <w:rsid w:val="006E7676"/>
    <w:rsid w:val="006F005F"/>
    <w:rsid w:val="006F00FD"/>
    <w:rsid w:val="006F066C"/>
    <w:rsid w:val="006F0CAA"/>
    <w:rsid w:val="006F171F"/>
    <w:rsid w:val="006F17CA"/>
    <w:rsid w:val="006F22D4"/>
    <w:rsid w:val="006F28F8"/>
    <w:rsid w:val="006F2BA1"/>
    <w:rsid w:val="006F34C1"/>
    <w:rsid w:val="006F40DB"/>
    <w:rsid w:val="006F40E8"/>
    <w:rsid w:val="006F4CFA"/>
    <w:rsid w:val="006F4EC7"/>
    <w:rsid w:val="006F5027"/>
    <w:rsid w:val="006F58DC"/>
    <w:rsid w:val="006F597B"/>
    <w:rsid w:val="006F5B59"/>
    <w:rsid w:val="006F5CFD"/>
    <w:rsid w:val="006F6385"/>
    <w:rsid w:val="006F6FB5"/>
    <w:rsid w:val="006F7123"/>
    <w:rsid w:val="006F7290"/>
    <w:rsid w:val="006F7C96"/>
    <w:rsid w:val="00700257"/>
    <w:rsid w:val="00701532"/>
    <w:rsid w:val="00701665"/>
    <w:rsid w:val="0070183A"/>
    <w:rsid w:val="00701CD8"/>
    <w:rsid w:val="0070276F"/>
    <w:rsid w:val="00703454"/>
    <w:rsid w:val="00703691"/>
    <w:rsid w:val="00704333"/>
    <w:rsid w:val="00704B70"/>
    <w:rsid w:val="00704D79"/>
    <w:rsid w:val="007051EE"/>
    <w:rsid w:val="007051EF"/>
    <w:rsid w:val="007053A4"/>
    <w:rsid w:val="007054C3"/>
    <w:rsid w:val="0070558C"/>
    <w:rsid w:val="00705633"/>
    <w:rsid w:val="00705A35"/>
    <w:rsid w:val="00705B62"/>
    <w:rsid w:val="00706711"/>
    <w:rsid w:val="00706C3F"/>
    <w:rsid w:val="00706D4E"/>
    <w:rsid w:val="00706E15"/>
    <w:rsid w:val="00707280"/>
    <w:rsid w:val="00707367"/>
    <w:rsid w:val="00707541"/>
    <w:rsid w:val="00707809"/>
    <w:rsid w:val="00707916"/>
    <w:rsid w:val="00707B28"/>
    <w:rsid w:val="00710438"/>
    <w:rsid w:val="00710C02"/>
    <w:rsid w:val="007110F1"/>
    <w:rsid w:val="007116A5"/>
    <w:rsid w:val="007118C1"/>
    <w:rsid w:val="00711C40"/>
    <w:rsid w:val="00711DAA"/>
    <w:rsid w:val="00711DC9"/>
    <w:rsid w:val="00711E7B"/>
    <w:rsid w:val="007125B5"/>
    <w:rsid w:val="007125C6"/>
    <w:rsid w:val="007127DE"/>
    <w:rsid w:val="00713AB8"/>
    <w:rsid w:val="00713B55"/>
    <w:rsid w:val="00713DA2"/>
    <w:rsid w:val="00714103"/>
    <w:rsid w:val="007143CF"/>
    <w:rsid w:val="00714552"/>
    <w:rsid w:val="00714C87"/>
    <w:rsid w:val="007156FD"/>
    <w:rsid w:val="00715788"/>
    <w:rsid w:val="007165DB"/>
    <w:rsid w:val="007177C3"/>
    <w:rsid w:val="007203BE"/>
    <w:rsid w:val="007206C2"/>
    <w:rsid w:val="00720BE1"/>
    <w:rsid w:val="00721095"/>
    <w:rsid w:val="00721213"/>
    <w:rsid w:val="007212C2"/>
    <w:rsid w:val="0072136A"/>
    <w:rsid w:val="007219F4"/>
    <w:rsid w:val="007221A8"/>
    <w:rsid w:val="00722A7B"/>
    <w:rsid w:val="00722C70"/>
    <w:rsid w:val="00723603"/>
    <w:rsid w:val="00723604"/>
    <w:rsid w:val="00723ED0"/>
    <w:rsid w:val="0072420D"/>
    <w:rsid w:val="007242A1"/>
    <w:rsid w:val="00724392"/>
    <w:rsid w:val="00725581"/>
    <w:rsid w:val="00725BC8"/>
    <w:rsid w:val="00726619"/>
    <w:rsid w:val="00727D4C"/>
    <w:rsid w:val="00730284"/>
    <w:rsid w:val="0073078B"/>
    <w:rsid w:val="00730CE9"/>
    <w:rsid w:val="007310AB"/>
    <w:rsid w:val="00731582"/>
    <w:rsid w:val="00731D40"/>
    <w:rsid w:val="00732723"/>
    <w:rsid w:val="00733272"/>
    <w:rsid w:val="007336E5"/>
    <w:rsid w:val="00733EEE"/>
    <w:rsid w:val="00734443"/>
    <w:rsid w:val="007349CF"/>
    <w:rsid w:val="00735216"/>
    <w:rsid w:val="007353C3"/>
    <w:rsid w:val="007353D3"/>
    <w:rsid w:val="007354AF"/>
    <w:rsid w:val="007357CB"/>
    <w:rsid w:val="00735B3E"/>
    <w:rsid w:val="00735CF9"/>
    <w:rsid w:val="00737962"/>
    <w:rsid w:val="00737AD5"/>
    <w:rsid w:val="00737ECA"/>
    <w:rsid w:val="007403FA"/>
    <w:rsid w:val="00740404"/>
    <w:rsid w:val="00740464"/>
    <w:rsid w:val="00740627"/>
    <w:rsid w:val="0074095B"/>
    <w:rsid w:val="00740DD7"/>
    <w:rsid w:val="00740E63"/>
    <w:rsid w:val="00741D03"/>
    <w:rsid w:val="00741E07"/>
    <w:rsid w:val="0074219D"/>
    <w:rsid w:val="00742656"/>
    <w:rsid w:val="00742686"/>
    <w:rsid w:val="00742D5E"/>
    <w:rsid w:val="007430CD"/>
    <w:rsid w:val="007430E8"/>
    <w:rsid w:val="00743DE3"/>
    <w:rsid w:val="00744514"/>
    <w:rsid w:val="007447C8"/>
    <w:rsid w:val="00744A18"/>
    <w:rsid w:val="007457C8"/>
    <w:rsid w:val="00746274"/>
    <w:rsid w:val="0074645B"/>
    <w:rsid w:val="00746C8D"/>
    <w:rsid w:val="007471FE"/>
    <w:rsid w:val="00747DF9"/>
    <w:rsid w:val="007503C2"/>
    <w:rsid w:val="00750B2F"/>
    <w:rsid w:val="00751227"/>
    <w:rsid w:val="00751B2D"/>
    <w:rsid w:val="007520F8"/>
    <w:rsid w:val="00752F2C"/>
    <w:rsid w:val="0075328B"/>
    <w:rsid w:val="007533DF"/>
    <w:rsid w:val="007552A0"/>
    <w:rsid w:val="007558EE"/>
    <w:rsid w:val="00755B6D"/>
    <w:rsid w:val="00755C5C"/>
    <w:rsid w:val="0075632F"/>
    <w:rsid w:val="00756A35"/>
    <w:rsid w:val="00756C5C"/>
    <w:rsid w:val="00756C67"/>
    <w:rsid w:val="00756E90"/>
    <w:rsid w:val="007578CC"/>
    <w:rsid w:val="007604A6"/>
    <w:rsid w:val="00760F54"/>
    <w:rsid w:val="007611D7"/>
    <w:rsid w:val="0076176F"/>
    <w:rsid w:val="0076198B"/>
    <w:rsid w:val="00761A58"/>
    <w:rsid w:val="00761A5D"/>
    <w:rsid w:val="00761B88"/>
    <w:rsid w:val="00761CA3"/>
    <w:rsid w:val="00762C9E"/>
    <w:rsid w:val="00763585"/>
    <w:rsid w:val="0076380D"/>
    <w:rsid w:val="00763B95"/>
    <w:rsid w:val="00763EA1"/>
    <w:rsid w:val="007649EF"/>
    <w:rsid w:val="00764BFD"/>
    <w:rsid w:val="007650A1"/>
    <w:rsid w:val="007650D7"/>
    <w:rsid w:val="007650F1"/>
    <w:rsid w:val="007656A3"/>
    <w:rsid w:val="00765B7D"/>
    <w:rsid w:val="00765DEE"/>
    <w:rsid w:val="00766A30"/>
    <w:rsid w:val="00767652"/>
    <w:rsid w:val="00767D89"/>
    <w:rsid w:val="00770497"/>
    <w:rsid w:val="0077125F"/>
    <w:rsid w:val="0077147A"/>
    <w:rsid w:val="00772184"/>
    <w:rsid w:val="007724BE"/>
    <w:rsid w:val="00772914"/>
    <w:rsid w:val="00772BA2"/>
    <w:rsid w:val="007732E2"/>
    <w:rsid w:val="007738E3"/>
    <w:rsid w:val="007746F4"/>
    <w:rsid w:val="00774F3A"/>
    <w:rsid w:val="00775112"/>
    <w:rsid w:val="007754FF"/>
    <w:rsid w:val="0077561A"/>
    <w:rsid w:val="00775B93"/>
    <w:rsid w:val="00775FF4"/>
    <w:rsid w:val="007762D6"/>
    <w:rsid w:val="00776CA0"/>
    <w:rsid w:val="00777238"/>
    <w:rsid w:val="00777369"/>
    <w:rsid w:val="0077745A"/>
    <w:rsid w:val="0077775C"/>
    <w:rsid w:val="00777ABB"/>
    <w:rsid w:val="00777C6E"/>
    <w:rsid w:val="00780D38"/>
    <w:rsid w:val="007811C2"/>
    <w:rsid w:val="007811CC"/>
    <w:rsid w:val="007818D0"/>
    <w:rsid w:val="00781A1D"/>
    <w:rsid w:val="00781F22"/>
    <w:rsid w:val="0078203E"/>
    <w:rsid w:val="007820F5"/>
    <w:rsid w:val="00782551"/>
    <w:rsid w:val="007836BA"/>
    <w:rsid w:val="007836CF"/>
    <w:rsid w:val="00783817"/>
    <w:rsid w:val="00783CCA"/>
    <w:rsid w:val="00783FA5"/>
    <w:rsid w:val="007840BE"/>
    <w:rsid w:val="007845BA"/>
    <w:rsid w:val="007855EF"/>
    <w:rsid w:val="007856EF"/>
    <w:rsid w:val="00785777"/>
    <w:rsid w:val="00785F78"/>
    <w:rsid w:val="00786474"/>
    <w:rsid w:val="007875D4"/>
    <w:rsid w:val="007877E0"/>
    <w:rsid w:val="00787A83"/>
    <w:rsid w:val="00787AA0"/>
    <w:rsid w:val="0079007D"/>
    <w:rsid w:val="0079013E"/>
    <w:rsid w:val="0079060F"/>
    <w:rsid w:val="00790621"/>
    <w:rsid w:val="007908A8"/>
    <w:rsid w:val="00790BC4"/>
    <w:rsid w:val="00790EFB"/>
    <w:rsid w:val="0079212A"/>
    <w:rsid w:val="00792BA8"/>
    <w:rsid w:val="00792E9C"/>
    <w:rsid w:val="007932E8"/>
    <w:rsid w:val="007933AD"/>
    <w:rsid w:val="007935C9"/>
    <w:rsid w:val="00793639"/>
    <w:rsid w:val="00793B02"/>
    <w:rsid w:val="0079403C"/>
    <w:rsid w:val="00794286"/>
    <w:rsid w:val="0079562F"/>
    <w:rsid w:val="00795BCE"/>
    <w:rsid w:val="00795F39"/>
    <w:rsid w:val="00796627"/>
    <w:rsid w:val="0079723C"/>
    <w:rsid w:val="007A01B5"/>
    <w:rsid w:val="007A0426"/>
    <w:rsid w:val="007A16FD"/>
    <w:rsid w:val="007A1717"/>
    <w:rsid w:val="007A1732"/>
    <w:rsid w:val="007A18B1"/>
    <w:rsid w:val="007A282D"/>
    <w:rsid w:val="007A2E6C"/>
    <w:rsid w:val="007A2F32"/>
    <w:rsid w:val="007A36C9"/>
    <w:rsid w:val="007A3A24"/>
    <w:rsid w:val="007A3A9B"/>
    <w:rsid w:val="007A3E31"/>
    <w:rsid w:val="007A3FD6"/>
    <w:rsid w:val="007A4189"/>
    <w:rsid w:val="007A5588"/>
    <w:rsid w:val="007A55B0"/>
    <w:rsid w:val="007A5BD7"/>
    <w:rsid w:val="007A62CF"/>
    <w:rsid w:val="007A6B80"/>
    <w:rsid w:val="007A73C9"/>
    <w:rsid w:val="007A7C04"/>
    <w:rsid w:val="007A7D08"/>
    <w:rsid w:val="007B00D1"/>
    <w:rsid w:val="007B056A"/>
    <w:rsid w:val="007B080C"/>
    <w:rsid w:val="007B103F"/>
    <w:rsid w:val="007B1743"/>
    <w:rsid w:val="007B17EA"/>
    <w:rsid w:val="007B1A24"/>
    <w:rsid w:val="007B1AC1"/>
    <w:rsid w:val="007B1ECA"/>
    <w:rsid w:val="007B1F60"/>
    <w:rsid w:val="007B1F76"/>
    <w:rsid w:val="007B2688"/>
    <w:rsid w:val="007B2DDE"/>
    <w:rsid w:val="007B3722"/>
    <w:rsid w:val="007B3A70"/>
    <w:rsid w:val="007B3B63"/>
    <w:rsid w:val="007B3EC7"/>
    <w:rsid w:val="007B4363"/>
    <w:rsid w:val="007B4574"/>
    <w:rsid w:val="007B506D"/>
    <w:rsid w:val="007B5112"/>
    <w:rsid w:val="007B549E"/>
    <w:rsid w:val="007B5A2D"/>
    <w:rsid w:val="007B5B70"/>
    <w:rsid w:val="007B5FCB"/>
    <w:rsid w:val="007B606D"/>
    <w:rsid w:val="007B6787"/>
    <w:rsid w:val="007B68A1"/>
    <w:rsid w:val="007B68A7"/>
    <w:rsid w:val="007B68C0"/>
    <w:rsid w:val="007B6E54"/>
    <w:rsid w:val="007B6E66"/>
    <w:rsid w:val="007B71C4"/>
    <w:rsid w:val="007B7B4B"/>
    <w:rsid w:val="007B7BC1"/>
    <w:rsid w:val="007B7C64"/>
    <w:rsid w:val="007C05DC"/>
    <w:rsid w:val="007C084A"/>
    <w:rsid w:val="007C1197"/>
    <w:rsid w:val="007C17F4"/>
    <w:rsid w:val="007C1F1B"/>
    <w:rsid w:val="007C2306"/>
    <w:rsid w:val="007C2732"/>
    <w:rsid w:val="007C29C8"/>
    <w:rsid w:val="007C2D7D"/>
    <w:rsid w:val="007C2DCB"/>
    <w:rsid w:val="007C30E4"/>
    <w:rsid w:val="007C3660"/>
    <w:rsid w:val="007C3A03"/>
    <w:rsid w:val="007C3E06"/>
    <w:rsid w:val="007C3E3D"/>
    <w:rsid w:val="007C3F7F"/>
    <w:rsid w:val="007C3F80"/>
    <w:rsid w:val="007C442B"/>
    <w:rsid w:val="007C4654"/>
    <w:rsid w:val="007C4863"/>
    <w:rsid w:val="007C4BBF"/>
    <w:rsid w:val="007C4FB9"/>
    <w:rsid w:val="007C57CC"/>
    <w:rsid w:val="007C5986"/>
    <w:rsid w:val="007C5F7A"/>
    <w:rsid w:val="007C5FF5"/>
    <w:rsid w:val="007C618E"/>
    <w:rsid w:val="007C61BB"/>
    <w:rsid w:val="007C6686"/>
    <w:rsid w:val="007C6AD9"/>
    <w:rsid w:val="007C6F0C"/>
    <w:rsid w:val="007C6F4C"/>
    <w:rsid w:val="007C7143"/>
    <w:rsid w:val="007C7648"/>
    <w:rsid w:val="007C7979"/>
    <w:rsid w:val="007C7CFE"/>
    <w:rsid w:val="007C7DEF"/>
    <w:rsid w:val="007D083C"/>
    <w:rsid w:val="007D241D"/>
    <w:rsid w:val="007D2508"/>
    <w:rsid w:val="007D274E"/>
    <w:rsid w:val="007D27E5"/>
    <w:rsid w:val="007D2C43"/>
    <w:rsid w:val="007D2E46"/>
    <w:rsid w:val="007D35D4"/>
    <w:rsid w:val="007D37B5"/>
    <w:rsid w:val="007D3A28"/>
    <w:rsid w:val="007D42E3"/>
    <w:rsid w:val="007D474C"/>
    <w:rsid w:val="007D4AE2"/>
    <w:rsid w:val="007D4F6D"/>
    <w:rsid w:val="007D4F70"/>
    <w:rsid w:val="007D5192"/>
    <w:rsid w:val="007D57F1"/>
    <w:rsid w:val="007D62C1"/>
    <w:rsid w:val="007D646F"/>
    <w:rsid w:val="007D675F"/>
    <w:rsid w:val="007D6C6D"/>
    <w:rsid w:val="007D6CF9"/>
    <w:rsid w:val="007D6D91"/>
    <w:rsid w:val="007D702E"/>
    <w:rsid w:val="007D70BE"/>
    <w:rsid w:val="007D7301"/>
    <w:rsid w:val="007D73C5"/>
    <w:rsid w:val="007D7465"/>
    <w:rsid w:val="007D7633"/>
    <w:rsid w:val="007D7AC4"/>
    <w:rsid w:val="007D7C42"/>
    <w:rsid w:val="007D7FF4"/>
    <w:rsid w:val="007E087D"/>
    <w:rsid w:val="007E0AB6"/>
    <w:rsid w:val="007E0D5F"/>
    <w:rsid w:val="007E0D60"/>
    <w:rsid w:val="007E1223"/>
    <w:rsid w:val="007E12A8"/>
    <w:rsid w:val="007E19CD"/>
    <w:rsid w:val="007E1A9A"/>
    <w:rsid w:val="007E2041"/>
    <w:rsid w:val="007E2423"/>
    <w:rsid w:val="007E2431"/>
    <w:rsid w:val="007E2A7D"/>
    <w:rsid w:val="007E33C0"/>
    <w:rsid w:val="007E364C"/>
    <w:rsid w:val="007E37A6"/>
    <w:rsid w:val="007E39C7"/>
    <w:rsid w:val="007E3DE6"/>
    <w:rsid w:val="007E3FE4"/>
    <w:rsid w:val="007E4736"/>
    <w:rsid w:val="007E5038"/>
    <w:rsid w:val="007E5C07"/>
    <w:rsid w:val="007E5EBE"/>
    <w:rsid w:val="007E61F1"/>
    <w:rsid w:val="007E6419"/>
    <w:rsid w:val="007E64A6"/>
    <w:rsid w:val="007E6927"/>
    <w:rsid w:val="007E6DCA"/>
    <w:rsid w:val="007E761F"/>
    <w:rsid w:val="007F00FF"/>
    <w:rsid w:val="007F04C5"/>
    <w:rsid w:val="007F08BE"/>
    <w:rsid w:val="007F1080"/>
    <w:rsid w:val="007F1234"/>
    <w:rsid w:val="007F14A0"/>
    <w:rsid w:val="007F1858"/>
    <w:rsid w:val="007F1918"/>
    <w:rsid w:val="007F1FB0"/>
    <w:rsid w:val="007F2A7C"/>
    <w:rsid w:val="007F2C37"/>
    <w:rsid w:val="007F3DF5"/>
    <w:rsid w:val="007F3F4B"/>
    <w:rsid w:val="007F3F96"/>
    <w:rsid w:val="007F43A4"/>
    <w:rsid w:val="007F4E95"/>
    <w:rsid w:val="007F4FEB"/>
    <w:rsid w:val="007F5322"/>
    <w:rsid w:val="007F5498"/>
    <w:rsid w:val="007F56CC"/>
    <w:rsid w:val="007F5CDB"/>
    <w:rsid w:val="007F5D0F"/>
    <w:rsid w:val="007F60C1"/>
    <w:rsid w:val="007F6704"/>
    <w:rsid w:val="007F68DB"/>
    <w:rsid w:val="007F68F7"/>
    <w:rsid w:val="007F6952"/>
    <w:rsid w:val="007F7378"/>
    <w:rsid w:val="00800235"/>
    <w:rsid w:val="00800433"/>
    <w:rsid w:val="00800845"/>
    <w:rsid w:val="00800E86"/>
    <w:rsid w:val="00801050"/>
    <w:rsid w:val="008010AD"/>
    <w:rsid w:val="008012E9"/>
    <w:rsid w:val="0080219A"/>
    <w:rsid w:val="008021B6"/>
    <w:rsid w:val="00802201"/>
    <w:rsid w:val="00802962"/>
    <w:rsid w:val="00802B0C"/>
    <w:rsid w:val="00803F43"/>
    <w:rsid w:val="00804280"/>
    <w:rsid w:val="008048EF"/>
    <w:rsid w:val="008049A3"/>
    <w:rsid w:val="0080521E"/>
    <w:rsid w:val="0080582C"/>
    <w:rsid w:val="00806B1E"/>
    <w:rsid w:val="00806B9C"/>
    <w:rsid w:val="00806FEA"/>
    <w:rsid w:val="00807165"/>
    <w:rsid w:val="0080725D"/>
    <w:rsid w:val="00807737"/>
    <w:rsid w:val="008079BE"/>
    <w:rsid w:val="00807EEF"/>
    <w:rsid w:val="0081002B"/>
    <w:rsid w:val="00810417"/>
    <w:rsid w:val="00810BE3"/>
    <w:rsid w:val="008114AD"/>
    <w:rsid w:val="008114EE"/>
    <w:rsid w:val="00811CBA"/>
    <w:rsid w:val="00811DDB"/>
    <w:rsid w:val="0081201A"/>
    <w:rsid w:val="00812D83"/>
    <w:rsid w:val="00813B5B"/>
    <w:rsid w:val="00813CF7"/>
    <w:rsid w:val="0081443F"/>
    <w:rsid w:val="00814B24"/>
    <w:rsid w:val="00814DB8"/>
    <w:rsid w:val="00814E16"/>
    <w:rsid w:val="00815366"/>
    <w:rsid w:val="0081540C"/>
    <w:rsid w:val="00815784"/>
    <w:rsid w:val="00815C69"/>
    <w:rsid w:val="0081620F"/>
    <w:rsid w:val="00816405"/>
    <w:rsid w:val="00816ADC"/>
    <w:rsid w:val="00817493"/>
    <w:rsid w:val="008178EE"/>
    <w:rsid w:val="00817AD7"/>
    <w:rsid w:val="00817BE8"/>
    <w:rsid w:val="008202C3"/>
    <w:rsid w:val="00820329"/>
    <w:rsid w:val="0082089D"/>
    <w:rsid w:val="00821312"/>
    <w:rsid w:val="008213FC"/>
    <w:rsid w:val="008214D6"/>
    <w:rsid w:val="00821F67"/>
    <w:rsid w:val="00822338"/>
    <w:rsid w:val="008229DB"/>
    <w:rsid w:val="00822C0E"/>
    <w:rsid w:val="00822D57"/>
    <w:rsid w:val="00823741"/>
    <w:rsid w:val="00823A18"/>
    <w:rsid w:val="00823B46"/>
    <w:rsid w:val="00823B7D"/>
    <w:rsid w:val="0082402C"/>
    <w:rsid w:val="00824575"/>
    <w:rsid w:val="00825143"/>
    <w:rsid w:val="00825CC3"/>
    <w:rsid w:val="008261D0"/>
    <w:rsid w:val="00826211"/>
    <w:rsid w:val="008264C4"/>
    <w:rsid w:val="0082682A"/>
    <w:rsid w:val="008269B2"/>
    <w:rsid w:val="00826DF8"/>
    <w:rsid w:val="00826FD1"/>
    <w:rsid w:val="00827289"/>
    <w:rsid w:val="008273FF"/>
    <w:rsid w:val="008274D1"/>
    <w:rsid w:val="00827BE8"/>
    <w:rsid w:val="00827C35"/>
    <w:rsid w:val="00827D60"/>
    <w:rsid w:val="00830411"/>
    <w:rsid w:val="00830532"/>
    <w:rsid w:val="0083059E"/>
    <w:rsid w:val="0083063B"/>
    <w:rsid w:val="008307B1"/>
    <w:rsid w:val="0083128A"/>
    <w:rsid w:val="00831E42"/>
    <w:rsid w:val="00831F2D"/>
    <w:rsid w:val="008321A6"/>
    <w:rsid w:val="008323F1"/>
    <w:rsid w:val="00832B70"/>
    <w:rsid w:val="00832B91"/>
    <w:rsid w:val="00832C78"/>
    <w:rsid w:val="00832F1D"/>
    <w:rsid w:val="00833021"/>
    <w:rsid w:val="008332C4"/>
    <w:rsid w:val="00833918"/>
    <w:rsid w:val="00834253"/>
    <w:rsid w:val="008344EF"/>
    <w:rsid w:val="00835204"/>
    <w:rsid w:val="00835D6B"/>
    <w:rsid w:val="00835F13"/>
    <w:rsid w:val="008361A4"/>
    <w:rsid w:val="008361D8"/>
    <w:rsid w:val="00836637"/>
    <w:rsid w:val="008367DB"/>
    <w:rsid w:val="0083718C"/>
    <w:rsid w:val="00837CC7"/>
    <w:rsid w:val="00837EA9"/>
    <w:rsid w:val="0084020B"/>
    <w:rsid w:val="00840346"/>
    <w:rsid w:val="00840675"/>
    <w:rsid w:val="00840932"/>
    <w:rsid w:val="00840ECA"/>
    <w:rsid w:val="00841012"/>
    <w:rsid w:val="008410F1"/>
    <w:rsid w:val="00842052"/>
    <w:rsid w:val="00842254"/>
    <w:rsid w:val="00842591"/>
    <w:rsid w:val="0084259C"/>
    <w:rsid w:val="008428AC"/>
    <w:rsid w:val="00843F4E"/>
    <w:rsid w:val="00843F7B"/>
    <w:rsid w:val="0084414F"/>
    <w:rsid w:val="00844245"/>
    <w:rsid w:val="00844542"/>
    <w:rsid w:val="00844C7B"/>
    <w:rsid w:val="00844E4F"/>
    <w:rsid w:val="00844E57"/>
    <w:rsid w:val="0084574C"/>
    <w:rsid w:val="00846415"/>
    <w:rsid w:val="00846559"/>
    <w:rsid w:val="00846B79"/>
    <w:rsid w:val="00846B94"/>
    <w:rsid w:val="00846C20"/>
    <w:rsid w:val="0084709D"/>
    <w:rsid w:val="00847548"/>
    <w:rsid w:val="00847FF1"/>
    <w:rsid w:val="008500B7"/>
    <w:rsid w:val="00850686"/>
    <w:rsid w:val="0085134D"/>
    <w:rsid w:val="0085167F"/>
    <w:rsid w:val="00851A36"/>
    <w:rsid w:val="008520CA"/>
    <w:rsid w:val="008527EB"/>
    <w:rsid w:val="00852C83"/>
    <w:rsid w:val="00852CAF"/>
    <w:rsid w:val="0085338E"/>
    <w:rsid w:val="008536EF"/>
    <w:rsid w:val="008537E3"/>
    <w:rsid w:val="008539D0"/>
    <w:rsid w:val="00853D29"/>
    <w:rsid w:val="00853D7D"/>
    <w:rsid w:val="00853E4D"/>
    <w:rsid w:val="008540B8"/>
    <w:rsid w:val="008543FB"/>
    <w:rsid w:val="00855118"/>
    <w:rsid w:val="008554CB"/>
    <w:rsid w:val="0085551D"/>
    <w:rsid w:val="00855BD4"/>
    <w:rsid w:val="00855CA9"/>
    <w:rsid w:val="00855DE6"/>
    <w:rsid w:val="00855E6E"/>
    <w:rsid w:val="008561CD"/>
    <w:rsid w:val="00856435"/>
    <w:rsid w:val="00856DA8"/>
    <w:rsid w:val="00856DC5"/>
    <w:rsid w:val="00857207"/>
    <w:rsid w:val="00857731"/>
    <w:rsid w:val="00857C9D"/>
    <w:rsid w:val="00857F99"/>
    <w:rsid w:val="008608B9"/>
    <w:rsid w:val="00860A85"/>
    <w:rsid w:val="00862743"/>
    <w:rsid w:val="008630ED"/>
    <w:rsid w:val="00863898"/>
    <w:rsid w:val="00863B01"/>
    <w:rsid w:val="00863F86"/>
    <w:rsid w:val="008644CB"/>
    <w:rsid w:val="00866F77"/>
    <w:rsid w:val="00867354"/>
    <w:rsid w:val="0086753D"/>
    <w:rsid w:val="00867903"/>
    <w:rsid w:val="00867BAA"/>
    <w:rsid w:val="00870292"/>
    <w:rsid w:val="00870344"/>
    <w:rsid w:val="008710C8"/>
    <w:rsid w:val="00871C4B"/>
    <w:rsid w:val="008721F4"/>
    <w:rsid w:val="00872751"/>
    <w:rsid w:val="00872C87"/>
    <w:rsid w:val="0087338A"/>
    <w:rsid w:val="00873908"/>
    <w:rsid w:val="00873D2D"/>
    <w:rsid w:val="0087417A"/>
    <w:rsid w:val="008746E6"/>
    <w:rsid w:val="0087505B"/>
    <w:rsid w:val="0087534D"/>
    <w:rsid w:val="00875765"/>
    <w:rsid w:val="00875E6A"/>
    <w:rsid w:val="00876591"/>
    <w:rsid w:val="00876A2E"/>
    <w:rsid w:val="00876FD9"/>
    <w:rsid w:val="008771F5"/>
    <w:rsid w:val="0087796A"/>
    <w:rsid w:val="00880010"/>
    <w:rsid w:val="0088021B"/>
    <w:rsid w:val="008802BB"/>
    <w:rsid w:val="00880347"/>
    <w:rsid w:val="008806B8"/>
    <w:rsid w:val="008806C0"/>
    <w:rsid w:val="00880A4E"/>
    <w:rsid w:val="00880C1A"/>
    <w:rsid w:val="00880F33"/>
    <w:rsid w:val="00881138"/>
    <w:rsid w:val="008815CB"/>
    <w:rsid w:val="0088176D"/>
    <w:rsid w:val="00881A0B"/>
    <w:rsid w:val="00882D0D"/>
    <w:rsid w:val="008839C0"/>
    <w:rsid w:val="00883BA9"/>
    <w:rsid w:val="008844DD"/>
    <w:rsid w:val="008850EB"/>
    <w:rsid w:val="0088510A"/>
    <w:rsid w:val="008851C6"/>
    <w:rsid w:val="008853C5"/>
    <w:rsid w:val="00885639"/>
    <w:rsid w:val="0088574E"/>
    <w:rsid w:val="008859EE"/>
    <w:rsid w:val="00885F04"/>
    <w:rsid w:val="00886111"/>
    <w:rsid w:val="0088622B"/>
    <w:rsid w:val="008863A5"/>
    <w:rsid w:val="0088773A"/>
    <w:rsid w:val="008877A5"/>
    <w:rsid w:val="00887AE8"/>
    <w:rsid w:val="008900B6"/>
    <w:rsid w:val="0089048A"/>
    <w:rsid w:val="008917E9"/>
    <w:rsid w:val="008922CF"/>
    <w:rsid w:val="00893A8B"/>
    <w:rsid w:val="008944B0"/>
    <w:rsid w:val="0089541A"/>
    <w:rsid w:val="00896655"/>
    <w:rsid w:val="00896737"/>
    <w:rsid w:val="0089674F"/>
    <w:rsid w:val="00897159"/>
    <w:rsid w:val="00897184"/>
    <w:rsid w:val="00897233"/>
    <w:rsid w:val="008974EF"/>
    <w:rsid w:val="00897E3D"/>
    <w:rsid w:val="008A0117"/>
    <w:rsid w:val="008A03D1"/>
    <w:rsid w:val="008A0B94"/>
    <w:rsid w:val="008A0BA9"/>
    <w:rsid w:val="008A0D1D"/>
    <w:rsid w:val="008A0D25"/>
    <w:rsid w:val="008A0DB2"/>
    <w:rsid w:val="008A0E75"/>
    <w:rsid w:val="008A2415"/>
    <w:rsid w:val="008A2589"/>
    <w:rsid w:val="008A26AA"/>
    <w:rsid w:val="008A2AAD"/>
    <w:rsid w:val="008A2EA0"/>
    <w:rsid w:val="008A34B9"/>
    <w:rsid w:val="008A36EE"/>
    <w:rsid w:val="008A37FD"/>
    <w:rsid w:val="008A4F07"/>
    <w:rsid w:val="008A55F2"/>
    <w:rsid w:val="008A5603"/>
    <w:rsid w:val="008A5E91"/>
    <w:rsid w:val="008A6A88"/>
    <w:rsid w:val="008A6C6C"/>
    <w:rsid w:val="008A7137"/>
    <w:rsid w:val="008A71B4"/>
    <w:rsid w:val="008A7339"/>
    <w:rsid w:val="008A76E8"/>
    <w:rsid w:val="008A7B25"/>
    <w:rsid w:val="008B08C9"/>
    <w:rsid w:val="008B0E19"/>
    <w:rsid w:val="008B1445"/>
    <w:rsid w:val="008B1691"/>
    <w:rsid w:val="008B1E84"/>
    <w:rsid w:val="008B1FB2"/>
    <w:rsid w:val="008B32A7"/>
    <w:rsid w:val="008B3F6B"/>
    <w:rsid w:val="008B411F"/>
    <w:rsid w:val="008B419E"/>
    <w:rsid w:val="008B42E3"/>
    <w:rsid w:val="008B50FF"/>
    <w:rsid w:val="008B5194"/>
    <w:rsid w:val="008B56DC"/>
    <w:rsid w:val="008B585C"/>
    <w:rsid w:val="008B6012"/>
    <w:rsid w:val="008B62D6"/>
    <w:rsid w:val="008B667C"/>
    <w:rsid w:val="008B674C"/>
    <w:rsid w:val="008B691D"/>
    <w:rsid w:val="008B6C3B"/>
    <w:rsid w:val="008B6C85"/>
    <w:rsid w:val="008B6CE4"/>
    <w:rsid w:val="008B6D5C"/>
    <w:rsid w:val="008B76DE"/>
    <w:rsid w:val="008B78F2"/>
    <w:rsid w:val="008B792D"/>
    <w:rsid w:val="008B7B94"/>
    <w:rsid w:val="008B7C0A"/>
    <w:rsid w:val="008C0035"/>
    <w:rsid w:val="008C016B"/>
    <w:rsid w:val="008C0928"/>
    <w:rsid w:val="008C0CCF"/>
    <w:rsid w:val="008C0D14"/>
    <w:rsid w:val="008C0D1F"/>
    <w:rsid w:val="008C0D91"/>
    <w:rsid w:val="008C1678"/>
    <w:rsid w:val="008C1937"/>
    <w:rsid w:val="008C1AF7"/>
    <w:rsid w:val="008C1E57"/>
    <w:rsid w:val="008C21EE"/>
    <w:rsid w:val="008C2708"/>
    <w:rsid w:val="008C2796"/>
    <w:rsid w:val="008C2821"/>
    <w:rsid w:val="008C32DA"/>
    <w:rsid w:val="008C3388"/>
    <w:rsid w:val="008C357D"/>
    <w:rsid w:val="008C3885"/>
    <w:rsid w:val="008C4725"/>
    <w:rsid w:val="008C47EA"/>
    <w:rsid w:val="008C4F25"/>
    <w:rsid w:val="008C5FF2"/>
    <w:rsid w:val="008C65B0"/>
    <w:rsid w:val="008C6679"/>
    <w:rsid w:val="008C6D06"/>
    <w:rsid w:val="008C711A"/>
    <w:rsid w:val="008C733A"/>
    <w:rsid w:val="008C7F29"/>
    <w:rsid w:val="008D0961"/>
    <w:rsid w:val="008D0C67"/>
    <w:rsid w:val="008D0EA0"/>
    <w:rsid w:val="008D117A"/>
    <w:rsid w:val="008D1A16"/>
    <w:rsid w:val="008D2D50"/>
    <w:rsid w:val="008D3BDD"/>
    <w:rsid w:val="008D4117"/>
    <w:rsid w:val="008D45F5"/>
    <w:rsid w:val="008D46A0"/>
    <w:rsid w:val="008D4926"/>
    <w:rsid w:val="008D4A00"/>
    <w:rsid w:val="008D532C"/>
    <w:rsid w:val="008D5A64"/>
    <w:rsid w:val="008D5B9A"/>
    <w:rsid w:val="008D6459"/>
    <w:rsid w:val="008D6650"/>
    <w:rsid w:val="008D6B3F"/>
    <w:rsid w:val="008D720A"/>
    <w:rsid w:val="008D75BA"/>
    <w:rsid w:val="008D75EB"/>
    <w:rsid w:val="008D7771"/>
    <w:rsid w:val="008D7844"/>
    <w:rsid w:val="008D7E78"/>
    <w:rsid w:val="008E0501"/>
    <w:rsid w:val="008E09B2"/>
    <w:rsid w:val="008E1549"/>
    <w:rsid w:val="008E1B59"/>
    <w:rsid w:val="008E2102"/>
    <w:rsid w:val="008E218A"/>
    <w:rsid w:val="008E2734"/>
    <w:rsid w:val="008E281D"/>
    <w:rsid w:val="008E28B1"/>
    <w:rsid w:val="008E2917"/>
    <w:rsid w:val="008E2992"/>
    <w:rsid w:val="008E2AC7"/>
    <w:rsid w:val="008E2BED"/>
    <w:rsid w:val="008E2C06"/>
    <w:rsid w:val="008E3186"/>
    <w:rsid w:val="008E32BB"/>
    <w:rsid w:val="008E48DE"/>
    <w:rsid w:val="008E49AD"/>
    <w:rsid w:val="008E4DE6"/>
    <w:rsid w:val="008E4F39"/>
    <w:rsid w:val="008E51CF"/>
    <w:rsid w:val="008E5988"/>
    <w:rsid w:val="008E5B37"/>
    <w:rsid w:val="008E6240"/>
    <w:rsid w:val="008E6764"/>
    <w:rsid w:val="008E6A5D"/>
    <w:rsid w:val="008E6B57"/>
    <w:rsid w:val="008E6E31"/>
    <w:rsid w:val="008E784F"/>
    <w:rsid w:val="008E78A3"/>
    <w:rsid w:val="008E7C17"/>
    <w:rsid w:val="008F027C"/>
    <w:rsid w:val="008F0823"/>
    <w:rsid w:val="008F09B3"/>
    <w:rsid w:val="008F0ADC"/>
    <w:rsid w:val="008F0BA5"/>
    <w:rsid w:val="008F0FCE"/>
    <w:rsid w:val="008F10DB"/>
    <w:rsid w:val="008F1947"/>
    <w:rsid w:val="008F1A8D"/>
    <w:rsid w:val="008F1BA2"/>
    <w:rsid w:val="008F1DF4"/>
    <w:rsid w:val="008F1E4C"/>
    <w:rsid w:val="008F20FF"/>
    <w:rsid w:val="008F26C0"/>
    <w:rsid w:val="008F298A"/>
    <w:rsid w:val="008F2AE4"/>
    <w:rsid w:val="008F35AF"/>
    <w:rsid w:val="008F3A31"/>
    <w:rsid w:val="008F3C30"/>
    <w:rsid w:val="008F3DA2"/>
    <w:rsid w:val="008F44A4"/>
    <w:rsid w:val="008F47F0"/>
    <w:rsid w:val="008F494F"/>
    <w:rsid w:val="008F4C5E"/>
    <w:rsid w:val="008F4DCD"/>
    <w:rsid w:val="008F5BB1"/>
    <w:rsid w:val="008F6568"/>
    <w:rsid w:val="008F66C4"/>
    <w:rsid w:val="008F686E"/>
    <w:rsid w:val="008F7673"/>
    <w:rsid w:val="00900389"/>
    <w:rsid w:val="00900595"/>
    <w:rsid w:val="009009B9"/>
    <w:rsid w:val="00900B19"/>
    <w:rsid w:val="009014B9"/>
    <w:rsid w:val="00901C89"/>
    <w:rsid w:val="00901CD2"/>
    <w:rsid w:val="00901EEF"/>
    <w:rsid w:val="00902216"/>
    <w:rsid w:val="00902ACE"/>
    <w:rsid w:val="00903AB0"/>
    <w:rsid w:val="00903C1C"/>
    <w:rsid w:val="00903F82"/>
    <w:rsid w:val="009040CB"/>
    <w:rsid w:val="00904130"/>
    <w:rsid w:val="00904C38"/>
    <w:rsid w:val="00904CE9"/>
    <w:rsid w:val="00904F02"/>
    <w:rsid w:val="0090503D"/>
    <w:rsid w:val="00905146"/>
    <w:rsid w:val="00905286"/>
    <w:rsid w:val="00905417"/>
    <w:rsid w:val="009056C1"/>
    <w:rsid w:val="0090591E"/>
    <w:rsid w:val="00906462"/>
    <w:rsid w:val="0090657C"/>
    <w:rsid w:val="009067A8"/>
    <w:rsid w:val="00906D49"/>
    <w:rsid w:val="0090703E"/>
    <w:rsid w:val="00907222"/>
    <w:rsid w:val="00907357"/>
    <w:rsid w:val="009079C7"/>
    <w:rsid w:val="00907A5D"/>
    <w:rsid w:val="00907F00"/>
    <w:rsid w:val="00910150"/>
    <w:rsid w:val="0091062F"/>
    <w:rsid w:val="00910C55"/>
    <w:rsid w:val="00910F03"/>
    <w:rsid w:val="00911A49"/>
    <w:rsid w:val="00912A5A"/>
    <w:rsid w:val="00912F46"/>
    <w:rsid w:val="00913380"/>
    <w:rsid w:val="00913E20"/>
    <w:rsid w:val="009144DF"/>
    <w:rsid w:val="0091490C"/>
    <w:rsid w:val="00914D81"/>
    <w:rsid w:val="00914E3D"/>
    <w:rsid w:val="00914E80"/>
    <w:rsid w:val="00914EBF"/>
    <w:rsid w:val="00914F54"/>
    <w:rsid w:val="009151E6"/>
    <w:rsid w:val="00915503"/>
    <w:rsid w:val="00915818"/>
    <w:rsid w:val="009161B3"/>
    <w:rsid w:val="00916350"/>
    <w:rsid w:val="00916739"/>
    <w:rsid w:val="009167C6"/>
    <w:rsid w:val="00916A22"/>
    <w:rsid w:val="0091765B"/>
    <w:rsid w:val="009176C3"/>
    <w:rsid w:val="00917BA3"/>
    <w:rsid w:val="00920308"/>
    <w:rsid w:val="00920348"/>
    <w:rsid w:val="0092042D"/>
    <w:rsid w:val="009207EB"/>
    <w:rsid w:val="009210D5"/>
    <w:rsid w:val="0092167F"/>
    <w:rsid w:val="009220E0"/>
    <w:rsid w:val="0092392D"/>
    <w:rsid w:val="00924377"/>
    <w:rsid w:val="00924DF6"/>
    <w:rsid w:val="009257AD"/>
    <w:rsid w:val="009258CD"/>
    <w:rsid w:val="00925D1D"/>
    <w:rsid w:val="00925DD0"/>
    <w:rsid w:val="00926870"/>
    <w:rsid w:val="00926D30"/>
    <w:rsid w:val="0092754F"/>
    <w:rsid w:val="00927924"/>
    <w:rsid w:val="009279AD"/>
    <w:rsid w:val="009279B7"/>
    <w:rsid w:val="009306D5"/>
    <w:rsid w:val="00930B94"/>
    <w:rsid w:val="0093120E"/>
    <w:rsid w:val="00931600"/>
    <w:rsid w:val="00932002"/>
    <w:rsid w:val="009323D1"/>
    <w:rsid w:val="00932B16"/>
    <w:rsid w:val="0093332E"/>
    <w:rsid w:val="00933F68"/>
    <w:rsid w:val="00933FD0"/>
    <w:rsid w:val="00934465"/>
    <w:rsid w:val="0093472A"/>
    <w:rsid w:val="009348C1"/>
    <w:rsid w:val="0093498F"/>
    <w:rsid w:val="00935217"/>
    <w:rsid w:val="00935693"/>
    <w:rsid w:val="00935698"/>
    <w:rsid w:val="00935894"/>
    <w:rsid w:val="00935D23"/>
    <w:rsid w:val="00935F02"/>
    <w:rsid w:val="00936129"/>
    <w:rsid w:val="009366FA"/>
    <w:rsid w:val="00937446"/>
    <w:rsid w:val="00937B07"/>
    <w:rsid w:val="00937EF1"/>
    <w:rsid w:val="00940791"/>
    <w:rsid w:val="009407BB"/>
    <w:rsid w:val="00940FCB"/>
    <w:rsid w:val="00941925"/>
    <w:rsid w:val="009425B6"/>
    <w:rsid w:val="00942A16"/>
    <w:rsid w:val="009435F1"/>
    <w:rsid w:val="009437A1"/>
    <w:rsid w:val="009438D1"/>
    <w:rsid w:val="0094417C"/>
    <w:rsid w:val="0094417E"/>
    <w:rsid w:val="0094481E"/>
    <w:rsid w:val="00944980"/>
    <w:rsid w:val="00944D62"/>
    <w:rsid w:val="00945ABD"/>
    <w:rsid w:val="00945CD8"/>
    <w:rsid w:val="0094606B"/>
    <w:rsid w:val="0094668E"/>
    <w:rsid w:val="00946C95"/>
    <w:rsid w:val="0094707D"/>
    <w:rsid w:val="009472D8"/>
    <w:rsid w:val="0094787B"/>
    <w:rsid w:val="00947E8D"/>
    <w:rsid w:val="009500CC"/>
    <w:rsid w:val="009504B5"/>
    <w:rsid w:val="009504F8"/>
    <w:rsid w:val="00950888"/>
    <w:rsid w:val="0095294F"/>
    <w:rsid w:val="00952A8A"/>
    <w:rsid w:val="00953954"/>
    <w:rsid w:val="00953DD2"/>
    <w:rsid w:val="00954212"/>
    <w:rsid w:val="0095434D"/>
    <w:rsid w:val="00954788"/>
    <w:rsid w:val="009558FA"/>
    <w:rsid w:val="00955A43"/>
    <w:rsid w:val="00955EC2"/>
    <w:rsid w:val="00956045"/>
    <w:rsid w:val="00956739"/>
    <w:rsid w:val="00956CE6"/>
    <w:rsid w:val="0096010E"/>
    <w:rsid w:val="00960145"/>
    <w:rsid w:val="00960300"/>
    <w:rsid w:val="0096044C"/>
    <w:rsid w:val="00961001"/>
    <w:rsid w:val="00961FFD"/>
    <w:rsid w:val="009626CA"/>
    <w:rsid w:val="009628E0"/>
    <w:rsid w:val="0096301D"/>
    <w:rsid w:val="00963143"/>
    <w:rsid w:val="009637F3"/>
    <w:rsid w:val="0096381D"/>
    <w:rsid w:val="00963AB7"/>
    <w:rsid w:val="00963E26"/>
    <w:rsid w:val="00964456"/>
    <w:rsid w:val="009649A1"/>
    <w:rsid w:val="00964F8C"/>
    <w:rsid w:val="00965478"/>
    <w:rsid w:val="00966578"/>
    <w:rsid w:val="00966970"/>
    <w:rsid w:val="00966984"/>
    <w:rsid w:val="00966A91"/>
    <w:rsid w:val="0096742E"/>
    <w:rsid w:val="0097040C"/>
    <w:rsid w:val="00970C16"/>
    <w:rsid w:val="00971608"/>
    <w:rsid w:val="0097201F"/>
    <w:rsid w:val="009725B0"/>
    <w:rsid w:val="0097283E"/>
    <w:rsid w:val="00972879"/>
    <w:rsid w:val="00972FC0"/>
    <w:rsid w:val="009732D0"/>
    <w:rsid w:val="0097339F"/>
    <w:rsid w:val="0097351A"/>
    <w:rsid w:val="00973A4C"/>
    <w:rsid w:val="00973A59"/>
    <w:rsid w:val="00973C79"/>
    <w:rsid w:val="00973D88"/>
    <w:rsid w:val="00974120"/>
    <w:rsid w:val="0097433D"/>
    <w:rsid w:val="009749D4"/>
    <w:rsid w:val="00974A3B"/>
    <w:rsid w:val="00974BD4"/>
    <w:rsid w:val="00974C89"/>
    <w:rsid w:val="00975CD8"/>
    <w:rsid w:val="00975D8A"/>
    <w:rsid w:val="009760CD"/>
    <w:rsid w:val="009762D8"/>
    <w:rsid w:val="0097661A"/>
    <w:rsid w:val="00976B3F"/>
    <w:rsid w:val="0097737F"/>
    <w:rsid w:val="009773FF"/>
    <w:rsid w:val="00977695"/>
    <w:rsid w:val="00977899"/>
    <w:rsid w:val="009779D5"/>
    <w:rsid w:val="00977C9D"/>
    <w:rsid w:val="00980AF4"/>
    <w:rsid w:val="009810D1"/>
    <w:rsid w:val="0098145F"/>
    <w:rsid w:val="009814C8"/>
    <w:rsid w:val="00981713"/>
    <w:rsid w:val="00981812"/>
    <w:rsid w:val="00982107"/>
    <w:rsid w:val="00982DE0"/>
    <w:rsid w:val="00983403"/>
    <w:rsid w:val="009834FC"/>
    <w:rsid w:val="009835AA"/>
    <w:rsid w:val="0098451B"/>
    <w:rsid w:val="009854D1"/>
    <w:rsid w:val="009854D8"/>
    <w:rsid w:val="0098561A"/>
    <w:rsid w:val="009857A0"/>
    <w:rsid w:val="0098616A"/>
    <w:rsid w:val="009867D2"/>
    <w:rsid w:val="0098797F"/>
    <w:rsid w:val="00987C18"/>
    <w:rsid w:val="009901AF"/>
    <w:rsid w:val="00990345"/>
    <w:rsid w:val="009906F8"/>
    <w:rsid w:val="00990A90"/>
    <w:rsid w:val="00990BD8"/>
    <w:rsid w:val="00991309"/>
    <w:rsid w:val="00991368"/>
    <w:rsid w:val="00991708"/>
    <w:rsid w:val="00992207"/>
    <w:rsid w:val="009927B3"/>
    <w:rsid w:val="00992905"/>
    <w:rsid w:val="009932B5"/>
    <w:rsid w:val="00993618"/>
    <w:rsid w:val="0099374C"/>
    <w:rsid w:val="00993B27"/>
    <w:rsid w:val="0099419E"/>
    <w:rsid w:val="00994CDA"/>
    <w:rsid w:val="0099607D"/>
    <w:rsid w:val="009962B4"/>
    <w:rsid w:val="009968C9"/>
    <w:rsid w:val="00996D6D"/>
    <w:rsid w:val="00996EBE"/>
    <w:rsid w:val="009977D0"/>
    <w:rsid w:val="009A090A"/>
    <w:rsid w:val="009A19B2"/>
    <w:rsid w:val="009A2999"/>
    <w:rsid w:val="009A318C"/>
    <w:rsid w:val="009A3340"/>
    <w:rsid w:val="009A3753"/>
    <w:rsid w:val="009A38CB"/>
    <w:rsid w:val="009A3FEE"/>
    <w:rsid w:val="009A420A"/>
    <w:rsid w:val="009A4CFD"/>
    <w:rsid w:val="009A537B"/>
    <w:rsid w:val="009A5D2F"/>
    <w:rsid w:val="009A6304"/>
    <w:rsid w:val="009A6E4C"/>
    <w:rsid w:val="009A7182"/>
    <w:rsid w:val="009A718D"/>
    <w:rsid w:val="009A75E2"/>
    <w:rsid w:val="009A7949"/>
    <w:rsid w:val="009A7D02"/>
    <w:rsid w:val="009B0311"/>
    <w:rsid w:val="009B0693"/>
    <w:rsid w:val="009B0BE3"/>
    <w:rsid w:val="009B0DED"/>
    <w:rsid w:val="009B15B4"/>
    <w:rsid w:val="009B182E"/>
    <w:rsid w:val="009B27AC"/>
    <w:rsid w:val="009B2BFE"/>
    <w:rsid w:val="009B2C19"/>
    <w:rsid w:val="009B2D37"/>
    <w:rsid w:val="009B3898"/>
    <w:rsid w:val="009B396C"/>
    <w:rsid w:val="009B3D67"/>
    <w:rsid w:val="009B3E59"/>
    <w:rsid w:val="009B4A03"/>
    <w:rsid w:val="009B4D31"/>
    <w:rsid w:val="009B5C5C"/>
    <w:rsid w:val="009B5E30"/>
    <w:rsid w:val="009B5FB0"/>
    <w:rsid w:val="009B61ED"/>
    <w:rsid w:val="009B6504"/>
    <w:rsid w:val="009B6614"/>
    <w:rsid w:val="009B6764"/>
    <w:rsid w:val="009B6992"/>
    <w:rsid w:val="009B6D29"/>
    <w:rsid w:val="009B7D7E"/>
    <w:rsid w:val="009B7DA3"/>
    <w:rsid w:val="009C0505"/>
    <w:rsid w:val="009C0730"/>
    <w:rsid w:val="009C07FC"/>
    <w:rsid w:val="009C0B5A"/>
    <w:rsid w:val="009C0CC8"/>
    <w:rsid w:val="009C0ECA"/>
    <w:rsid w:val="009C0F22"/>
    <w:rsid w:val="009C140A"/>
    <w:rsid w:val="009C1CF5"/>
    <w:rsid w:val="009C2256"/>
    <w:rsid w:val="009C26DF"/>
    <w:rsid w:val="009C2F70"/>
    <w:rsid w:val="009C397E"/>
    <w:rsid w:val="009C3A20"/>
    <w:rsid w:val="009C3B03"/>
    <w:rsid w:val="009C3EF9"/>
    <w:rsid w:val="009C3F36"/>
    <w:rsid w:val="009C427D"/>
    <w:rsid w:val="009C537A"/>
    <w:rsid w:val="009C5B39"/>
    <w:rsid w:val="009C5B6C"/>
    <w:rsid w:val="009C6BA8"/>
    <w:rsid w:val="009C6DAD"/>
    <w:rsid w:val="009C736C"/>
    <w:rsid w:val="009C780A"/>
    <w:rsid w:val="009C78AF"/>
    <w:rsid w:val="009C7C93"/>
    <w:rsid w:val="009C7D4B"/>
    <w:rsid w:val="009D0E92"/>
    <w:rsid w:val="009D13F0"/>
    <w:rsid w:val="009D14D5"/>
    <w:rsid w:val="009D1996"/>
    <w:rsid w:val="009D2052"/>
    <w:rsid w:val="009D21B3"/>
    <w:rsid w:val="009D21EA"/>
    <w:rsid w:val="009D220A"/>
    <w:rsid w:val="009D24C8"/>
    <w:rsid w:val="009D26A5"/>
    <w:rsid w:val="009D3312"/>
    <w:rsid w:val="009D366B"/>
    <w:rsid w:val="009D3907"/>
    <w:rsid w:val="009D3959"/>
    <w:rsid w:val="009D3BDB"/>
    <w:rsid w:val="009D3F3E"/>
    <w:rsid w:val="009D3FB4"/>
    <w:rsid w:val="009D42C3"/>
    <w:rsid w:val="009D4405"/>
    <w:rsid w:val="009D4901"/>
    <w:rsid w:val="009D4D81"/>
    <w:rsid w:val="009D5961"/>
    <w:rsid w:val="009D59A8"/>
    <w:rsid w:val="009D61B7"/>
    <w:rsid w:val="009D6E99"/>
    <w:rsid w:val="009D7528"/>
    <w:rsid w:val="009D76FA"/>
    <w:rsid w:val="009E008F"/>
    <w:rsid w:val="009E00D5"/>
    <w:rsid w:val="009E02B2"/>
    <w:rsid w:val="009E04F0"/>
    <w:rsid w:val="009E06D1"/>
    <w:rsid w:val="009E0CCE"/>
    <w:rsid w:val="009E0F23"/>
    <w:rsid w:val="009E1787"/>
    <w:rsid w:val="009E1DE1"/>
    <w:rsid w:val="009E1F38"/>
    <w:rsid w:val="009E25CF"/>
    <w:rsid w:val="009E2681"/>
    <w:rsid w:val="009E26DF"/>
    <w:rsid w:val="009E2936"/>
    <w:rsid w:val="009E2CAF"/>
    <w:rsid w:val="009E2ECB"/>
    <w:rsid w:val="009E3A60"/>
    <w:rsid w:val="009E4239"/>
    <w:rsid w:val="009E45B2"/>
    <w:rsid w:val="009E4727"/>
    <w:rsid w:val="009E47EB"/>
    <w:rsid w:val="009E53CB"/>
    <w:rsid w:val="009E5683"/>
    <w:rsid w:val="009E5B6B"/>
    <w:rsid w:val="009E5CCF"/>
    <w:rsid w:val="009E697D"/>
    <w:rsid w:val="009E74B9"/>
    <w:rsid w:val="009E7C74"/>
    <w:rsid w:val="009F052D"/>
    <w:rsid w:val="009F0863"/>
    <w:rsid w:val="009F08A6"/>
    <w:rsid w:val="009F0F78"/>
    <w:rsid w:val="009F124F"/>
    <w:rsid w:val="009F17DF"/>
    <w:rsid w:val="009F1B78"/>
    <w:rsid w:val="009F1DEB"/>
    <w:rsid w:val="009F20A2"/>
    <w:rsid w:val="009F2D52"/>
    <w:rsid w:val="009F3010"/>
    <w:rsid w:val="009F33B2"/>
    <w:rsid w:val="009F3424"/>
    <w:rsid w:val="009F3AFC"/>
    <w:rsid w:val="009F3E1B"/>
    <w:rsid w:val="009F405F"/>
    <w:rsid w:val="009F413D"/>
    <w:rsid w:val="009F41FB"/>
    <w:rsid w:val="009F460A"/>
    <w:rsid w:val="009F506D"/>
    <w:rsid w:val="009F50B8"/>
    <w:rsid w:val="009F55B7"/>
    <w:rsid w:val="009F5A3A"/>
    <w:rsid w:val="009F5D34"/>
    <w:rsid w:val="009F60CB"/>
    <w:rsid w:val="009F682B"/>
    <w:rsid w:val="009F6B03"/>
    <w:rsid w:val="009F75B7"/>
    <w:rsid w:val="009F7FB2"/>
    <w:rsid w:val="00A001AA"/>
    <w:rsid w:val="00A00949"/>
    <w:rsid w:val="00A00B9D"/>
    <w:rsid w:val="00A00D06"/>
    <w:rsid w:val="00A00E71"/>
    <w:rsid w:val="00A01495"/>
    <w:rsid w:val="00A027AE"/>
    <w:rsid w:val="00A040B9"/>
    <w:rsid w:val="00A0487E"/>
    <w:rsid w:val="00A04A96"/>
    <w:rsid w:val="00A04C39"/>
    <w:rsid w:val="00A055EB"/>
    <w:rsid w:val="00A05B14"/>
    <w:rsid w:val="00A05BEC"/>
    <w:rsid w:val="00A05D7A"/>
    <w:rsid w:val="00A06BDB"/>
    <w:rsid w:val="00A06BE3"/>
    <w:rsid w:val="00A0718A"/>
    <w:rsid w:val="00A07208"/>
    <w:rsid w:val="00A07374"/>
    <w:rsid w:val="00A073FF"/>
    <w:rsid w:val="00A07416"/>
    <w:rsid w:val="00A079B4"/>
    <w:rsid w:val="00A079D2"/>
    <w:rsid w:val="00A1032E"/>
    <w:rsid w:val="00A10377"/>
    <w:rsid w:val="00A108CF"/>
    <w:rsid w:val="00A11547"/>
    <w:rsid w:val="00A117EA"/>
    <w:rsid w:val="00A1196C"/>
    <w:rsid w:val="00A12CE9"/>
    <w:rsid w:val="00A13007"/>
    <w:rsid w:val="00A130A4"/>
    <w:rsid w:val="00A1354B"/>
    <w:rsid w:val="00A13E6D"/>
    <w:rsid w:val="00A14501"/>
    <w:rsid w:val="00A148C9"/>
    <w:rsid w:val="00A149E0"/>
    <w:rsid w:val="00A15229"/>
    <w:rsid w:val="00A15703"/>
    <w:rsid w:val="00A15718"/>
    <w:rsid w:val="00A15B7C"/>
    <w:rsid w:val="00A15D7C"/>
    <w:rsid w:val="00A15EC9"/>
    <w:rsid w:val="00A160D4"/>
    <w:rsid w:val="00A16309"/>
    <w:rsid w:val="00A164C4"/>
    <w:rsid w:val="00A16B6C"/>
    <w:rsid w:val="00A179A4"/>
    <w:rsid w:val="00A17DA0"/>
    <w:rsid w:val="00A20B41"/>
    <w:rsid w:val="00A20C43"/>
    <w:rsid w:val="00A20C4A"/>
    <w:rsid w:val="00A2113A"/>
    <w:rsid w:val="00A212C6"/>
    <w:rsid w:val="00A2169B"/>
    <w:rsid w:val="00A223E5"/>
    <w:rsid w:val="00A22510"/>
    <w:rsid w:val="00A22C38"/>
    <w:rsid w:val="00A23302"/>
    <w:rsid w:val="00A23413"/>
    <w:rsid w:val="00A2348B"/>
    <w:rsid w:val="00A23EAA"/>
    <w:rsid w:val="00A24336"/>
    <w:rsid w:val="00A24ADB"/>
    <w:rsid w:val="00A24BDD"/>
    <w:rsid w:val="00A25B76"/>
    <w:rsid w:val="00A25FDF"/>
    <w:rsid w:val="00A26F0B"/>
    <w:rsid w:val="00A2726E"/>
    <w:rsid w:val="00A274B8"/>
    <w:rsid w:val="00A275D9"/>
    <w:rsid w:val="00A27A03"/>
    <w:rsid w:val="00A3005B"/>
    <w:rsid w:val="00A30483"/>
    <w:rsid w:val="00A30882"/>
    <w:rsid w:val="00A30960"/>
    <w:rsid w:val="00A31594"/>
    <w:rsid w:val="00A31864"/>
    <w:rsid w:val="00A323BA"/>
    <w:rsid w:val="00A3248A"/>
    <w:rsid w:val="00A332A1"/>
    <w:rsid w:val="00A33855"/>
    <w:rsid w:val="00A34449"/>
    <w:rsid w:val="00A347BE"/>
    <w:rsid w:val="00A348C0"/>
    <w:rsid w:val="00A34E24"/>
    <w:rsid w:val="00A353E5"/>
    <w:rsid w:val="00A359BA"/>
    <w:rsid w:val="00A35E33"/>
    <w:rsid w:val="00A3671E"/>
    <w:rsid w:val="00A36F2A"/>
    <w:rsid w:val="00A37345"/>
    <w:rsid w:val="00A37782"/>
    <w:rsid w:val="00A37D14"/>
    <w:rsid w:val="00A37EFA"/>
    <w:rsid w:val="00A37F88"/>
    <w:rsid w:val="00A40837"/>
    <w:rsid w:val="00A40DA1"/>
    <w:rsid w:val="00A40F31"/>
    <w:rsid w:val="00A420BC"/>
    <w:rsid w:val="00A4277E"/>
    <w:rsid w:val="00A4287E"/>
    <w:rsid w:val="00A42A36"/>
    <w:rsid w:val="00A42C07"/>
    <w:rsid w:val="00A43090"/>
    <w:rsid w:val="00A4336B"/>
    <w:rsid w:val="00A44DDD"/>
    <w:rsid w:val="00A456DF"/>
    <w:rsid w:val="00A456E8"/>
    <w:rsid w:val="00A459FC"/>
    <w:rsid w:val="00A45EF5"/>
    <w:rsid w:val="00A46829"/>
    <w:rsid w:val="00A46E5C"/>
    <w:rsid w:val="00A471DF"/>
    <w:rsid w:val="00A47D4E"/>
    <w:rsid w:val="00A47DA0"/>
    <w:rsid w:val="00A47F00"/>
    <w:rsid w:val="00A47FCB"/>
    <w:rsid w:val="00A511B6"/>
    <w:rsid w:val="00A5123F"/>
    <w:rsid w:val="00A51ADF"/>
    <w:rsid w:val="00A51DF9"/>
    <w:rsid w:val="00A51F94"/>
    <w:rsid w:val="00A5272C"/>
    <w:rsid w:val="00A52C8E"/>
    <w:rsid w:val="00A52D8C"/>
    <w:rsid w:val="00A52FD9"/>
    <w:rsid w:val="00A53490"/>
    <w:rsid w:val="00A53530"/>
    <w:rsid w:val="00A53697"/>
    <w:rsid w:val="00A539DE"/>
    <w:rsid w:val="00A53B02"/>
    <w:rsid w:val="00A53F14"/>
    <w:rsid w:val="00A54CFB"/>
    <w:rsid w:val="00A556B9"/>
    <w:rsid w:val="00A557A8"/>
    <w:rsid w:val="00A55B71"/>
    <w:rsid w:val="00A55E84"/>
    <w:rsid w:val="00A55F89"/>
    <w:rsid w:val="00A563D1"/>
    <w:rsid w:val="00A5668B"/>
    <w:rsid w:val="00A57635"/>
    <w:rsid w:val="00A577B0"/>
    <w:rsid w:val="00A577E6"/>
    <w:rsid w:val="00A57934"/>
    <w:rsid w:val="00A57FC9"/>
    <w:rsid w:val="00A6088D"/>
    <w:rsid w:val="00A6094F"/>
    <w:rsid w:val="00A6095B"/>
    <w:rsid w:val="00A60F99"/>
    <w:rsid w:val="00A61378"/>
    <w:rsid w:val="00A615CB"/>
    <w:rsid w:val="00A6192D"/>
    <w:rsid w:val="00A61B30"/>
    <w:rsid w:val="00A61B3B"/>
    <w:rsid w:val="00A61B73"/>
    <w:rsid w:val="00A61DAD"/>
    <w:rsid w:val="00A6245F"/>
    <w:rsid w:val="00A62C55"/>
    <w:rsid w:val="00A6422B"/>
    <w:rsid w:val="00A64754"/>
    <w:rsid w:val="00A649DF"/>
    <w:rsid w:val="00A65224"/>
    <w:rsid w:val="00A653E7"/>
    <w:rsid w:val="00A65A0C"/>
    <w:rsid w:val="00A667A0"/>
    <w:rsid w:val="00A66D69"/>
    <w:rsid w:val="00A66DAB"/>
    <w:rsid w:val="00A67246"/>
    <w:rsid w:val="00A67356"/>
    <w:rsid w:val="00A675EC"/>
    <w:rsid w:val="00A6767D"/>
    <w:rsid w:val="00A6776F"/>
    <w:rsid w:val="00A67B49"/>
    <w:rsid w:val="00A67CC9"/>
    <w:rsid w:val="00A67D6D"/>
    <w:rsid w:val="00A701B2"/>
    <w:rsid w:val="00A70327"/>
    <w:rsid w:val="00A70521"/>
    <w:rsid w:val="00A7073F"/>
    <w:rsid w:val="00A70781"/>
    <w:rsid w:val="00A7085A"/>
    <w:rsid w:val="00A70A20"/>
    <w:rsid w:val="00A70BC2"/>
    <w:rsid w:val="00A70EE0"/>
    <w:rsid w:val="00A710CA"/>
    <w:rsid w:val="00A71314"/>
    <w:rsid w:val="00A71713"/>
    <w:rsid w:val="00A71C0D"/>
    <w:rsid w:val="00A71F7E"/>
    <w:rsid w:val="00A72104"/>
    <w:rsid w:val="00A72A1C"/>
    <w:rsid w:val="00A72A6C"/>
    <w:rsid w:val="00A72B0F"/>
    <w:rsid w:val="00A7314A"/>
    <w:rsid w:val="00A732C1"/>
    <w:rsid w:val="00A73C34"/>
    <w:rsid w:val="00A7438C"/>
    <w:rsid w:val="00A74774"/>
    <w:rsid w:val="00A74BB4"/>
    <w:rsid w:val="00A74F46"/>
    <w:rsid w:val="00A74FFC"/>
    <w:rsid w:val="00A75090"/>
    <w:rsid w:val="00A752B8"/>
    <w:rsid w:val="00A759E8"/>
    <w:rsid w:val="00A75D57"/>
    <w:rsid w:val="00A7612A"/>
    <w:rsid w:val="00A761FA"/>
    <w:rsid w:val="00A76266"/>
    <w:rsid w:val="00A766DC"/>
    <w:rsid w:val="00A769A4"/>
    <w:rsid w:val="00A76A14"/>
    <w:rsid w:val="00A77C89"/>
    <w:rsid w:val="00A80645"/>
    <w:rsid w:val="00A80A5A"/>
    <w:rsid w:val="00A811CA"/>
    <w:rsid w:val="00A81885"/>
    <w:rsid w:val="00A81CC0"/>
    <w:rsid w:val="00A821F7"/>
    <w:rsid w:val="00A8240C"/>
    <w:rsid w:val="00A82C1B"/>
    <w:rsid w:val="00A82C8E"/>
    <w:rsid w:val="00A83474"/>
    <w:rsid w:val="00A83EE7"/>
    <w:rsid w:val="00A84018"/>
    <w:rsid w:val="00A84535"/>
    <w:rsid w:val="00A84BF4"/>
    <w:rsid w:val="00A84FC8"/>
    <w:rsid w:val="00A85062"/>
    <w:rsid w:val="00A854EE"/>
    <w:rsid w:val="00A85AFB"/>
    <w:rsid w:val="00A85D88"/>
    <w:rsid w:val="00A85F03"/>
    <w:rsid w:val="00A86475"/>
    <w:rsid w:val="00A86B8A"/>
    <w:rsid w:val="00A87D3E"/>
    <w:rsid w:val="00A87ECA"/>
    <w:rsid w:val="00A90949"/>
    <w:rsid w:val="00A9108B"/>
    <w:rsid w:val="00A91250"/>
    <w:rsid w:val="00A91993"/>
    <w:rsid w:val="00A92319"/>
    <w:rsid w:val="00A92515"/>
    <w:rsid w:val="00A92A2E"/>
    <w:rsid w:val="00A92B03"/>
    <w:rsid w:val="00A92E74"/>
    <w:rsid w:val="00A93FF0"/>
    <w:rsid w:val="00A942C8"/>
    <w:rsid w:val="00A94B43"/>
    <w:rsid w:val="00A95610"/>
    <w:rsid w:val="00A96254"/>
    <w:rsid w:val="00A963A3"/>
    <w:rsid w:val="00A96951"/>
    <w:rsid w:val="00A96AC8"/>
    <w:rsid w:val="00A96F9C"/>
    <w:rsid w:val="00A97574"/>
    <w:rsid w:val="00A975EA"/>
    <w:rsid w:val="00A9762C"/>
    <w:rsid w:val="00A977B9"/>
    <w:rsid w:val="00AA0551"/>
    <w:rsid w:val="00AA06DA"/>
    <w:rsid w:val="00AA0964"/>
    <w:rsid w:val="00AA0A6D"/>
    <w:rsid w:val="00AA1972"/>
    <w:rsid w:val="00AA1FCF"/>
    <w:rsid w:val="00AA2040"/>
    <w:rsid w:val="00AA25E4"/>
    <w:rsid w:val="00AA2BAF"/>
    <w:rsid w:val="00AA2C11"/>
    <w:rsid w:val="00AA2DFE"/>
    <w:rsid w:val="00AA2F7D"/>
    <w:rsid w:val="00AA30C4"/>
    <w:rsid w:val="00AA3567"/>
    <w:rsid w:val="00AA36D4"/>
    <w:rsid w:val="00AA3F1D"/>
    <w:rsid w:val="00AA4114"/>
    <w:rsid w:val="00AA482C"/>
    <w:rsid w:val="00AA4C88"/>
    <w:rsid w:val="00AA5134"/>
    <w:rsid w:val="00AA5136"/>
    <w:rsid w:val="00AA57BC"/>
    <w:rsid w:val="00AA5AF9"/>
    <w:rsid w:val="00AA5BED"/>
    <w:rsid w:val="00AA5CB1"/>
    <w:rsid w:val="00AA5D13"/>
    <w:rsid w:val="00AA6384"/>
    <w:rsid w:val="00AA660C"/>
    <w:rsid w:val="00AA673D"/>
    <w:rsid w:val="00AA6B43"/>
    <w:rsid w:val="00AA6EB6"/>
    <w:rsid w:val="00AA79CE"/>
    <w:rsid w:val="00AA7BE4"/>
    <w:rsid w:val="00AB0767"/>
    <w:rsid w:val="00AB0F80"/>
    <w:rsid w:val="00AB1157"/>
    <w:rsid w:val="00AB13E1"/>
    <w:rsid w:val="00AB20ED"/>
    <w:rsid w:val="00AB25FA"/>
    <w:rsid w:val="00AB28DB"/>
    <w:rsid w:val="00AB3406"/>
    <w:rsid w:val="00AB355E"/>
    <w:rsid w:val="00AB3D78"/>
    <w:rsid w:val="00AB40FD"/>
    <w:rsid w:val="00AB466E"/>
    <w:rsid w:val="00AB4C9A"/>
    <w:rsid w:val="00AB5188"/>
    <w:rsid w:val="00AB523C"/>
    <w:rsid w:val="00AB550D"/>
    <w:rsid w:val="00AB56F9"/>
    <w:rsid w:val="00AB6136"/>
    <w:rsid w:val="00AB6164"/>
    <w:rsid w:val="00AB7714"/>
    <w:rsid w:val="00AB77A8"/>
    <w:rsid w:val="00AB77E8"/>
    <w:rsid w:val="00AB7D13"/>
    <w:rsid w:val="00AC0057"/>
    <w:rsid w:val="00AC03F4"/>
    <w:rsid w:val="00AC0562"/>
    <w:rsid w:val="00AC07E5"/>
    <w:rsid w:val="00AC0CAF"/>
    <w:rsid w:val="00AC0DCC"/>
    <w:rsid w:val="00AC1A92"/>
    <w:rsid w:val="00AC1B88"/>
    <w:rsid w:val="00AC1D24"/>
    <w:rsid w:val="00AC1E1F"/>
    <w:rsid w:val="00AC246C"/>
    <w:rsid w:val="00AC2567"/>
    <w:rsid w:val="00AC2AC0"/>
    <w:rsid w:val="00AC2C3B"/>
    <w:rsid w:val="00AC3069"/>
    <w:rsid w:val="00AC30B0"/>
    <w:rsid w:val="00AC38D4"/>
    <w:rsid w:val="00AC3BC6"/>
    <w:rsid w:val="00AC3BF1"/>
    <w:rsid w:val="00AC3E22"/>
    <w:rsid w:val="00AC3F99"/>
    <w:rsid w:val="00AC4A40"/>
    <w:rsid w:val="00AC4B39"/>
    <w:rsid w:val="00AC4F17"/>
    <w:rsid w:val="00AC4FF2"/>
    <w:rsid w:val="00AC5381"/>
    <w:rsid w:val="00AC579F"/>
    <w:rsid w:val="00AC57C2"/>
    <w:rsid w:val="00AC5C03"/>
    <w:rsid w:val="00AC5E8D"/>
    <w:rsid w:val="00AC5F1B"/>
    <w:rsid w:val="00AC6351"/>
    <w:rsid w:val="00AC6419"/>
    <w:rsid w:val="00AC66DC"/>
    <w:rsid w:val="00AC7547"/>
    <w:rsid w:val="00AC7912"/>
    <w:rsid w:val="00AC7B44"/>
    <w:rsid w:val="00AC7DF1"/>
    <w:rsid w:val="00AD0269"/>
    <w:rsid w:val="00AD0E87"/>
    <w:rsid w:val="00AD130D"/>
    <w:rsid w:val="00AD141D"/>
    <w:rsid w:val="00AD1706"/>
    <w:rsid w:val="00AD1E37"/>
    <w:rsid w:val="00AD1F74"/>
    <w:rsid w:val="00AD2628"/>
    <w:rsid w:val="00AD3830"/>
    <w:rsid w:val="00AD3A98"/>
    <w:rsid w:val="00AD3CA8"/>
    <w:rsid w:val="00AD4350"/>
    <w:rsid w:val="00AD491D"/>
    <w:rsid w:val="00AD4920"/>
    <w:rsid w:val="00AD4A04"/>
    <w:rsid w:val="00AD4C71"/>
    <w:rsid w:val="00AD5637"/>
    <w:rsid w:val="00AD5822"/>
    <w:rsid w:val="00AD5A0F"/>
    <w:rsid w:val="00AD5D54"/>
    <w:rsid w:val="00AD60E5"/>
    <w:rsid w:val="00AD6472"/>
    <w:rsid w:val="00AD6B37"/>
    <w:rsid w:val="00AD6DAA"/>
    <w:rsid w:val="00AD713F"/>
    <w:rsid w:val="00AD7177"/>
    <w:rsid w:val="00AD7257"/>
    <w:rsid w:val="00AD78C6"/>
    <w:rsid w:val="00AE0231"/>
    <w:rsid w:val="00AE0E03"/>
    <w:rsid w:val="00AE16DD"/>
    <w:rsid w:val="00AE1955"/>
    <w:rsid w:val="00AE1B2C"/>
    <w:rsid w:val="00AE1CC7"/>
    <w:rsid w:val="00AE1FE7"/>
    <w:rsid w:val="00AE2763"/>
    <w:rsid w:val="00AE2C8C"/>
    <w:rsid w:val="00AE36D9"/>
    <w:rsid w:val="00AE47DF"/>
    <w:rsid w:val="00AE4912"/>
    <w:rsid w:val="00AE499E"/>
    <w:rsid w:val="00AE49E5"/>
    <w:rsid w:val="00AE4DBF"/>
    <w:rsid w:val="00AE4DD8"/>
    <w:rsid w:val="00AE51E3"/>
    <w:rsid w:val="00AE54EA"/>
    <w:rsid w:val="00AE5741"/>
    <w:rsid w:val="00AE5B97"/>
    <w:rsid w:val="00AE5BB3"/>
    <w:rsid w:val="00AE5E97"/>
    <w:rsid w:val="00AE6269"/>
    <w:rsid w:val="00AE6282"/>
    <w:rsid w:val="00AE6B19"/>
    <w:rsid w:val="00AE6F89"/>
    <w:rsid w:val="00AE7543"/>
    <w:rsid w:val="00AE7829"/>
    <w:rsid w:val="00AF041F"/>
    <w:rsid w:val="00AF07DD"/>
    <w:rsid w:val="00AF0DA7"/>
    <w:rsid w:val="00AF0F2F"/>
    <w:rsid w:val="00AF22A7"/>
    <w:rsid w:val="00AF234E"/>
    <w:rsid w:val="00AF2537"/>
    <w:rsid w:val="00AF2606"/>
    <w:rsid w:val="00AF2ABD"/>
    <w:rsid w:val="00AF2C97"/>
    <w:rsid w:val="00AF37F7"/>
    <w:rsid w:val="00AF4598"/>
    <w:rsid w:val="00AF47A4"/>
    <w:rsid w:val="00AF48F9"/>
    <w:rsid w:val="00AF4A5C"/>
    <w:rsid w:val="00AF4C1E"/>
    <w:rsid w:val="00AF4F03"/>
    <w:rsid w:val="00AF5135"/>
    <w:rsid w:val="00AF52CA"/>
    <w:rsid w:val="00AF5448"/>
    <w:rsid w:val="00AF5941"/>
    <w:rsid w:val="00AF5C0C"/>
    <w:rsid w:val="00AF5D72"/>
    <w:rsid w:val="00AF608F"/>
    <w:rsid w:val="00AF6164"/>
    <w:rsid w:val="00AF6652"/>
    <w:rsid w:val="00AF6D65"/>
    <w:rsid w:val="00AF7326"/>
    <w:rsid w:val="00AF753E"/>
    <w:rsid w:val="00AF7A36"/>
    <w:rsid w:val="00AF7B14"/>
    <w:rsid w:val="00AF7C3B"/>
    <w:rsid w:val="00AF7D0D"/>
    <w:rsid w:val="00B00359"/>
    <w:rsid w:val="00B00BB0"/>
    <w:rsid w:val="00B00C93"/>
    <w:rsid w:val="00B00CAE"/>
    <w:rsid w:val="00B00EA9"/>
    <w:rsid w:val="00B022C4"/>
    <w:rsid w:val="00B02A93"/>
    <w:rsid w:val="00B02D2C"/>
    <w:rsid w:val="00B03B3F"/>
    <w:rsid w:val="00B04D4A"/>
    <w:rsid w:val="00B04EC7"/>
    <w:rsid w:val="00B054C3"/>
    <w:rsid w:val="00B065B9"/>
    <w:rsid w:val="00B06613"/>
    <w:rsid w:val="00B06729"/>
    <w:rsid w:val="00B067AB"/>
    <w:rsid w:val="00B06984"/>
    <w:rsid w:val="00B06CC4"/>
    <w:rsid w:val="00B07243"/>
    <w:rsid w:val="00B074C5"/>
    <w:rsid w:val="00B07596"/>
    <w:rsid w:val="00B078F4"/>
    <w:rsid w:val="00B07A72"/>
    <w:rsid w:val="00B07D57"/>
    <w:rsid w:val="00B1029A"/>
    <w:rsid w:val="00B104D2"/>
    <w:rsid w:val="00B11352"/>
    <w:rsid w:val="00B1197F"/>
    <w:rsid w:val="00B11CB8"/>
    <w:rsid w:val="00B11CDB"/>
    <w:rsid w:val="00B12444"/>
    <w:rsid w:val="00B12AFD"/>
    <w:rsid w:val="00B12F16"/>
    <w:rsid w:val="00B138D0"/>
    <w:rsid w:val="00B1391C"/>
    <w:rsid w:val="00B13D02"/>
    <w:rsid w:val="00B1423F"/>
    <w:rsid w:val="00B14871"/>
    <w:rsid w:val="00B15326"/>
    <w:rsid w:val="00B1678E"/>
    <w:rsid w:val="00B16815"/>
    <w:rsid w:val="00B1682D"/>
    <w:rsid w:val="00B175A9"/>
    <w:rsid w:val="00B179C8"/>
    <w:rsid w:val="00B20916"/>
    <w:rsid w:val="00B20FD6"/>
    <w:rsid w:val="00B22096"/>
    <w:rsid w:val="00B233EC"/>
    <w:rsid w:val="00B23713"/>
    <w:rsid w:val="00B2400D"/>
    <w:rsid w:val="00B24058"/>
    <w:rsid w:val="00B240A9"/>
    <w:rsid w:val="00B2415C"/>
    <w:rsid w:val="00B24A03"/>
    <w:rsid w:val="00B24C39"/>
    <w:rsid w:val="00B252C1"/>
    <w:rsid w:val="00B253C6"/>
    <w:rsid w:val="00B257BE"/>
    <w:rsid w:val="00B25830"/>
    <w:rsid w:val="00B26463"/>
    <w:rsid w:val="00B26750"/>
    <w:rsid w:val="00B26AD1"/>
    <w:rsid w:val="00B27A12"/>
    <w:rsid w:val="00B27D05"/>
    <w:rsid w:val="00B27D0F"/>
    <w:rsid w:val="00B30453"/>
    <w:rsid w:val="00B3053A"/>
    <w:rsid w:val="00B305CB"/>
    <w:rsid w:val="00B30E39"/>
    <w:rsid w:val="00B31C16"/>
    <w:rsid w:val="00B31D41"/>
    <w:rsid w:val="00B31F70"/>
    <w:rsid w:val="00B3241D"/>
    <w:rsid w:val="00B32CC7"/>
    <w:rsid w:val="00B332A1"/>
    <w:rsid w:val="00B335D1"/>
    <w:rsid w:val="00B33A73"/>
    <w:rsid w:val="00B33BD7"/>
    <w:rsid w:val="00B33D50"/>
    <w:rsid w:val="00B33E07"/>
    <w:rsid w:val="00B33E84"/>
    <w:rsid w:val="00B34535"/>
    <w:rsid w:val="00B34619"/>
    <w:rsid w:val="00B346DB"/>
    <w:rsid w:val="00B34970"/>
    <w:rsid w:val="00B353C3"/>
    <w:rsid w:val="00B35AB3"/>
    <w:rsid w:val="00B35FEA"/>
    <w:rsid w:val="00B3631B"/>
    <w:rsid w:val="00B36436"/>
    <w:rsid w:val="00B365DD"/>
    <w:rsid w:val="00B36AAC"/>
    <w:rsid w:val="00B36D14"/>
    <w:rsid w:val="00B3702A"/>
    <w:rsid w:val="00B37A5D"/>
    <w:rsid w:val="00B37BA2"/>
    <w:rsid w:val="00B40675"/>
    <w:rsid w:val="00B409AF"/>
    <w:rsid w:val="00B414B6"/>
    <w:rsid w:val="00B417F6"/>
    <w:rsid w:val="00B41A77"/>
    <w:rsid w:val="00B41AAF"/>
    <w:rsid w:val="00B41C10"/>
    <w:rsid w:val="00B41CD5"/>
    <w:rsid w:val="00B41E20"/>
    <w:rsid w:val="00B4227A"/>
    <w:rsid w:val="00B42A71"/>
    <w:rsid w:val="00B42B3B"/>
    <w:rsid w:val="00B42FCF"/>
    <w:rsid w:val="00B43DC8"/>
    <w:rsid w:val="00B44B3F"/>
    <w:rsid w:val="00B454A7"/>
    <w:rsid w:val="00B45559"/>
    <w:rsid w:val="00B45C67"/>
    <w:rsid w:val="00B46139"/>
    <w:rsid w:val="00B461AB"/>
    <w:rsid w:val="00B46614"/>
    <w:rsid w:val="00B466DD"/>
    <w:rsid w:val="00B467E6"/>
    <w:rsid w:val="00B46A2B"/>
    <w:rsid w:val="00B46BEF"/>
    <w:rsid w:val="00B46D4A"/>
    <w:rsid w:val="00B47480"/>
    <w:rsid w:val="00B47654"/>
    <w:rsid w:val="00B47AF0"/>
    <w:rsid w:val="00B501E8"/>
    <w:rsid w:val="00B5020D"/>
    <w:rsid w:val="00B5110D"/>
    <w:rsid w:val="00B51122"/>
    <w:rsid w:val="00B51173"/>
    <w:rsid w:val="00B51217"/>
    <w:rsid w:val="00B51816"/>
    <w:rsid w:val="00B52080"/>
    <w:rsid w:val="00B5217B"/>
    <w:rsid w:val="00B5298C"/>
    <w:rsid w:val="00B52BBE"/>
    <w:rsid w:val="00B5391F"/>
    <w:rsid w:val="00B53AAF"/>
    <w:rsid w:val="00B53BDF"/>
    <w:rsid w:val="00B54096"/>
    <w:rsid w:val="00B540C1"/>
    <w:rsid w:val="00B54582"/>
    <w:rsid w:val="00B5461D"/>
    <w:rsid w:val="00B54A9D"/>
    <w:rsid w:val="00B54C19"/>
    <w:rsid w:val="00B54F92"/>
    <w:rsid w:val="00B55009"/>
    <w:rsid w:val="00B5506A"/>
    <w:rsid w:val="00B565D9"/>
    <w:rsid w:val="00B5671B"/>
    <w:rsid w:val="00B567BA"/>
    <w:rsid w:val="00B56B0B"/>
    <w:rsid w:val="00B56E6F"/>
    <w:rsid w:val="00B56EC6"/>
    <w:rsid w:val="00B56FD6"/>
    <w:rsid w:val="00B57173"/>
    <w:rsid w:val="00B5752B"/>
    <w:rsid w:val="00B57C65"/>
    <w:rsid w:val="00B57D3B"/>
    <w:rsid w:val="00B57F8F"/>
    <w:rsid w:val="00B61030"/>
    <w:rsid w:val="00B611A9"/>
    <w:rsid w:val="00B616D6"/>
    <w:rsid w:val="00B619A1"/>
    <w:rsid w:val="00B61DEF"/>
    <w:rsid w:val="00B61EC9"/>
    <w:rsid w:val="00B62678"/>
    <w:rsid w:val="00B62EB7"/>
    <w:rsid w:val="00B63014"/>
    <w:rsid w:val="00B6355F"/>
    <w:rsid w:val="00B63FCF"/>
    <w:rsid w:val="00B64075"/>
    <w:rsid w:val="00B64AD4"/>
    <w:rsid w:val="00B64C30"/>
    <w:rsid w:val="00B64C6F"/>
    <w:rsid w:val="00B65DFD"/>
    <w:rsid w:val="00B6620B"/>
    <w:rsid w:val="00B66500"/>
    <w:rsid w:val="00B66687"/>
    <w:rsid w:val="00B66995"/>
    <w:rsid w:val="00B67016"/>
    <w:rsid w:val="00B673DB"/>
    <w:rsid w:val="00B67530"/>
    <w:rsid w:val="00B6753F"/>
    <w:rsid w:val="00B67CB9"/>
    <w:rsid w:val="00B7098A"/>
    <w:rsid w:val="00B70A0C"/>
    <w:rsid w:val="00B70B14"/>
    <w:rsid w:val="00B70B65"/>
    <w:rsid w:val="00B710D1"/>
    <w:rsid w:val="00B710D7"/>
    <w:rsid w:val="00B71719"/>
    <w:rsid w:val="00B71DE3"/>
    <w:rsid w:val="00B721C6"/>
    <w:rsid w:val="00B7324F"/>
    <w:rsid w:val="00B73D82"/>
    <w:rsid w:val="00B73E8B"/>
    <w:rsid w:val="00B73F7D"/>
    <w:rsid w:val="00B7410F"/>
    <w:rsid w:val="00B747F9"/>
    <w:rsid w:val="00B74AF4"/>
    <w:rsid w:val="00B7524C"/>
    <w:rsid w:val="00B7602A"/>
    <w:rsid w:val="00B76187"/>
    <w:rsid w:val="00B76534"/>
    <w:rsid w:val="00B76609"/>
    <w:rsid w:val="00B76938"/>
    <w:rsid w:val="00B76A2D"/>
    <w:rsid w:val="00B76B6D"/>
    <w:rsid w:val="00B77002"/>
    <w:rsid w:val="00B77975"/>
    <w:rsid w:val="00B801BA"/>
    <w:rsid w:val="00B8043F"/>
    <w:rsid w:val="00B80442"/>
    <w:rsid w:val="00B80451"/>
    <w:rsid w:val="00B806B3"/>
    <w:rsid w:val="00B80712"/>
    <w:rsid w:val="00B8094A"/>
    <w:rsid w:val="00B80988"/>
    <w:rsid w:val="00B80BC7"/>
    <w:rsid w:val="00B811EB"/>
    <w:rsid w:val="00B8122B"/>
    <w:rsid w:val="00B815F4"/>
    <w:rsid w:val="00B81EF4"/>
    <w:rsid w:val="00B81FCE"/>
    <w:rsid w:val="00B822B2"/>
    <w:rsid w:val="00B823A0"/>
    <w:rsid w:val="00B83B97"/>
    <w:rsid w:val="00B84248"/>
    <w:rsid w:val="00B852D3"/>
    <w:rsid w:val="00B860A7"/>
    <w:rsid w:val="00B863C9"/>
    <w:rsid w:val="00B868E7"/>
    <w:rsid w:val="00B86AB0"/>
    <w:rsid w:val="00B86BF2"/>
    <w:rsid w:val="00B86E9F"/>
    <w:rsid w:val="00B86EF1"/>
    <w:rsid w:val="00B87F36"/>
    <w:rsid w:val="00B901A0"/>
    <w:rsid w:val="00B90233"/>
    <w:rsid w:val="00B9056A"/>
    <w:rsid w:val="00B906A9"/>
    <w:rsid w:val="00B90B11"/>
    <w:rsid w:val="00B90DE8"/>
    <w:rsid w:val="00B91B37"/>
    <w:rsid w:val="00B91E81"/>
    <w:rsid w:val="00B92491"/>
    <w:rsid w:val="00B9299B"/>
    <w:rsid w:val="00B92CCB"/>
    <w:rsid w:val="00B92D6C"/>
    <w:rsid w:val="00B9347F"/>
    <w:rsid w:val="00B9380C"/>
    <w:rsid w:val="00B9398F"/>
    <w:rsid w:val="00B93EF2"/>
    <w:rsid w:val="00B9490C"/>
    <w:rsid w:val="00B94B6E"/>
    <w:rsid w:val="00B95187"/>
    <w:rsid w:val="00B95679"/>
    <w:rsid w:val="00B9589C"/>
    <w:rsid w:val="00B9602E"/>
    <w:rsid w:val="00B960A6"/>
    <w:rsid w:val="00B9619D"/>
    <w:rsid w:val="00B9628B"/>
    <w:rsid w:val="00B976A4"/>
    <w:rsid w:val="00BA0E9F"/>
    <w:rsid w:val="00BA1465"/>
    <w:rsid w:val="00BA16E8"/>
    <w:rsid w:val="00BA1ADF"/>
    <w:rsid w:val="00BA1B86"/>
    <w:rsid w:val="00BA1F08"/>
    <w:rsid w:val="00BA29A1"/>
    <w:rsid w:val="00BA2AAE"/>
    <w:rsid w:val="00BA2CE0"/>
    <w:rsid w:val="00BA2FB9"/>
    <w:rsid w:val="00BA30CB"/>
    <w:rsid w:val="00BA3132"/>
    <w:rsid w:val="00BA340F"/>
    <w:rsid w:val="00BA3540"/>
    <w:rsid w:val="00BA388B"/>
    <w:rsid w:val="00BA3BC8"/>
    <w:rsid w:val="00BA3E04"/>
    <w:rsid w:val="00BA5035"/>
    <w:rsid w:val="00BA53AA"/>
    <w:rsid w:val="00BA56EA"/>
    <w:rsid w:val="00BA5E16"/>
    <w:rsid w:val="00BA5EA7"/>
    <w:rsid w:val="00BA6057"/>
    <w:rsid w:val="00BA618F"/>
    <w:rsid w:val="00BA6854"/>
    <w:rsid w:val="00BA68F6"/>
    <w:rsid w:val="00BA7826"/>
    <w:rsid w:val="00BA7A76"/>
    <w:rsid w:val="00BA7BAB"/>
    <w:rsid w:val="00BB045A"/>
    <w:rsid w:val="00BB0EC0"/>
    <w:rsid w:val="00BB1942"/>
    <w:rsid w:val="00BB19A1"/>
    <w:rsid w:val="00BB1DF5"/>
    <w:rsid w:val="00BB256A"/>
    <w:rsid w:val="00BB2BE3"/>
    <w:rsid w:val="00BB2E88"/>
    <w:rsid w:val="00BB3B4D"/>
    <w:rsid w:val="00BB40CF"/>
    <w:rsid w:val="00BB437D"/>
    <w:rsid w:val="00BB4AEB"/>
    <w:rsid w:val="00BB53D0"/>
    <w:rsid w:val="00BB561F"/>
    <w:rsid w:val="00BB5661"/>
    <w:rsid w:val="00BB59CB"/>
    <w:rsid w:val="00BB5A47"/>
    <w:rsid w:val="00BB5A4A"/>
    <w:rsid w:val="00BB5F5E"/>
    <w:rsid w:val="00BB5F93"/>
    <w:rsid w:val="00BB69E3"/>
    <w:rsid w:val="00BB7C22"/>
    <w:rsid w:val="00BB7C4B"/>
    <w:rsid w:val="00BC040A"/>
    <w:rsid w:val="00BC0A98"/>
    <w:rsid w:val="00BC169A"/>
    <w:rsid w:val="00BC2612"/>
    <w:rsid w:val="00BC293F"/>
    <w:rsid w:val="00BC2AFE"/>
    <w:rsid w:val="00BC355E"/>
    <w:rsid w:val="00BC3B42"/>
    <w:rsid w:val="00BC57FB"/>
    <w:rsid w:val="00BC6253"/>
    <w:rsid w:val="00BC6751"/>
    <w:rsid w:val="00BC68C7"/>
    <w:rsid w:val="00BC6A9C"/>
    <w:rsid w:val="00BC6D87"/>
    <w:rsid w:val="00BC6DFE"/>
    <w:rsid w:val="00BC6E07"/>
    <w:rsid w:val="00BC71D8"/>
    <w:rsid w:val="00BC7544"/>
    <w:rsid w:val="00BC7766"/>
    <w:rsid w:val="00BD0066"/>
    <w:rsid w:val="00BD0248"/>
    <w:rsid w:val="00BD0621"/>
    <w:rsid w:val="00BD0D0C"/>
    <w:rsid w:val="00BD0E13"/>
    <w:rsid w:val="00BD1514"/>
    <w:rsid w:val="00BD1BF1"/>
    <w:rsid w:val="00BD22AA"/>
    <w:rsid w:val="00BD23E7"/>
    <w:rsid w:val="00BD2617"/>
    <w:rsid w:val="00BD2CE2"/>
    <w:rsid w:val="00BD37F7"/>
    <w:rsid w:val="00BD38EF"/>
    <w:rsid w:val="00BD3A4A"/>
    <w:rsid w:val="00BD4911"/>
    <w:rsid w:val="00BD4A1A"/>
    <w:rsid w:val="00BD4E7E"/>
    <w:rsid w:val="00BD5434"/>
    <w:rsid w:val="00BD56AD"/>
    <w:rsid w:val="00BD5945"/>
    <w:rsid w:val="00BD641E"/>
    <w:rsid w:val="00BD6653"/>
    <w:rsid w:val="00BD6B9C"/>
    <w:rsid w:val="00BD70AF"/>
    <w:rsid w:val="00BD7236"/>
    <w:rsid w:val="00BD7616"/>
    <w:rsid w:val="00BD772F"/>
    <w:rsid w:val="00BD779E"/>
    <w:rsid w:val="00BD7AE7"/>
    <w:rsid w:val="00BD7E1B"/>
    <w:rsid w:val="00BD7F8F"/>
    <w:rsid w:val="00BE0488"/>
    <w:rsid w:val="00BE0B5C"/>
    <w:rsid w:val="00BE1218"/>
    <w:rsid w:val="00BE15C2"/>
    <w:rsid w:val="00BE1CF4"/>
    <w:rsid w:val="00BE2444"/>
    <w:rsid w:val="00BE245F"/>
    <w:rsid w:val="00BE24DF"/>
    <w:rsid w:val="00BE2BCE"/>
    <w:rsid w:val="00BE313E"/>
    <w:rsid w:val="00BE31C5"/>
    <w:rsid w:val="00BE3640"/>
    <w:rsid w:val="00BE38D2"/>
    <w:rsid w:val="00BE4509"/>
    <w:rsid w:val="00BE4E36"/>
    <w:rsid w:val="00BE5106"/>
    <w:rsid w:val="00BE527A"/>
    <w:rsid w:val="00BE5AF6"/>
    <w:rsid w:val="00BE622B"/>
    <w:rsid w:val="00BE6981"/>
    <w:rsid w:val="00BE6990"/>
    <w:rsid w:val="00BE6DBE"/>
    <w:rsid w:val="00BE7220"/>
    <w:rsid w:val="00BE76D4"/>
    <w:rsid w:val="00BE7A25"/>
    <w:rsid w:val="00BE7E7C"/>
    <w:rsid w:val="00BF07BA"/>
    <w:rsid w:val="00BF0D1C"/>
    <w:rsid w:val="00BF0DB9"/>
    <w:rsid w:val="00BF1036"/>
    <w:rsid w:val="00BF1107"/>
    <w:rsid w:val="00BF11B6"/>
    <w:rsid w:val="00BF11C7"/>
    <w:rsid w:val="00BF2745"/>
    <w:rsid w:val="00BF31AA"/>
    <w:rsid w:val="00BF413D"/>
    <w:rsid w:val="00BF434D"/>
    <w:rsid w:val="00BF4886"/>
    <w:rsid w:val="00BF4A87"/>
    <w:rsid w:val="00BF4AB5"/>
    <w:rsid w:val="00BF4EC0"/>
    <w:rsid w:val="00BF4F72"/>
    <w:rsid w:val="00BF526D"/>
    <w:rsid w:val="00BF54F4"/>
    <w:rsid w:val="00BF5712"/>
    <w:rsid w:val="00BF63C2"/>
    <w:rsid w:val="00BF648B"/>
    <w:rsid w:val="00BF664D"/>
    <w:rsid w:val="00BF6878"/>
    <w:rsid w:val="00BF6B39"/>
    <w:rsid w:val="00BF6DDD"/>
    <w:rsid w:val="00BF6EA7"/>
    <w:rsid w:val="00BF6F33"/>
    <w:rsid w:val="00BF718A"/>
    <w:rsid w:val="00BF7404"/>
    <w:rsid w:val="00BF7535"/>
    <w:rsid w:val="00BF79A0"/>
    <w:rsid w:val="00C00007"/>
    <w:rsid w:val="00C0005A"/>
    <w:rsid w:val="00C00272"/>
    <w:rsid w:val="00C01278"/>
    <w:rsid w:val="00C0161A"/>
    <w:rsid w:val="00C01B49"/>
    <w:rsid w:val="00C0220E"/>
    <w:rsid w:val="00C02331"/>
    <w:rsid w:val="00C02358"/>
    <w:rsid w:val="00C02E60"/>
    <w:rsid w:val="00C0311D"/>
    <w:rsid w:val="00C03390"/>
    <w:rsid w:val="00C03629"/>
    <w:rsid w:val="00C039FE"/>
    <w:rsid w:val="00C03C11"/>
    <w:rsid w:val="00C03CD0"/>
    <w:rsid w:val="00C03E42"/>
    <w:rsid w:val="00C04374"/>
    <w:rsid w:val="00C04939"/>
    <w:rsid w:val="00C04A82"/>
    <w:rsid w:val="00C05065"/>
    <w:rsid w:val="00C058B7"/>
    <w:rsid w:val="00C059AE"/>
    <w:rsid w:val="00C05B70"/>
    <w:rsid w:val="00C05B9B"/>
    <w:rsid w:val="00C05BC4"/>
    <w:rsid w:val="00C05E85"/>
    <w:rsid w:val="00C06475"/>
    <w:rsid w:val="00C064F0"/>
    <w:rsid w:val="00C064F4"/>
    <w:rsid w:val="00C07149"/>
    <w:rsid w:val="00C07C93"/>
    <w:rsid w:val="00C07CA7"/>
    <w:rsid w:val="00C107B2"/>
    <w:rsid w:val="00C10F94"/>
    <w:rsid w:val="00C11265"/>
    <w:rsid w:val="00C115CC"/>
    <w:rsid w:val="00C11B8A"/>
    <w:rsid w:val="00C124F5"/>
    <w:rsid w:val="00C130CE"/>
    <w:rsid w:val="00C13851"/>
    <w:rsid w:val="00C139B0"/>
    <w:rsid w:val="00C13B9A"/>
    <w:rsid w:val="00C13DDC"/>
    <w:rsid w:val="00C14192"/>
    <w:rsid w:val="00C146D1"/>
    <w:rsid w:val="00C14A07"/>
    <w:rsid w:val="00C155EA"/>
    <w:rsid w:val="00C15B97"/>
    <w:rsid w:val="00C16D4A"/>
    <w:rsid w:val="00C16F3D"/>
    <w:rsid w:val="00C1701D"/>
    <w:rsid w:val="00C171E5"/>
    <w:rsid w:val="00C1741F"/>
    <w:rsid w:val="00C17C84"/>
    <w:rsid w:val="00C17CD0"/>
    <w:rsid w:val="00C17D7C"/>
    <w:rsid w:val="00C17E0B"/>
    <w:rsid w:val="00C17E38"/>
    <w:rsid w:val="00C20AE6"/>
    <w:rsid w:val="00C21412"/>
    <w:rsid w:val="00C21B4B"/>
    <w:rsid w:val="00C21BCA"/>
    <w:rsid w:val="00C22007"/>
    <w:rsid w:val="00C22545"/>
    <w:rsid w:val="00C22A43"/>
    <w:rsid w:val="00C23440"/>
    <w:rsid w:val="00C235E4"/>
    <w:rsid w:val="00C23B5F"/>
    <w:rsid w:val="00C23FBC"/>
    <w:rsid w:val="00C24142"/>
    <w:rsid w:val="00C2427E"/>
    <w:rsid w:val="00C2443D"/>
    <w:rsid w:val="00C24716"/>
    <w:rsid w:val="00C24D5C"/>
    <w:rsid w:val="00C251F0"/>
    <w:rsid w:val="00C252D9"/>
    <w:rsid w:val="00C25865"/>
    <w:rsid w:val="00C26846"/>
    <w:rsid w:val="00C26965"/>
    <w:rsid w:val="00C26CE7"/>
    <w:rsid w:val="00C26DC9"/>
    <w:rsid w:val="00C2767A"/>
    <w:rsid w:val="00C27B31"/>
    <w:rsid w:val="00C27C2F"/>
    <w:rsid w:val="00C30022"/>
    <w:rsid w:val="00C30531"/>
    <w:rsid w:val="00C308A7"/>
    <w:rsid w:val="00C30DAD"/>
    <w:rsid w:val="00C312A4"/>
    <w:rsid w:val="00C315AB"/>
    <w:rsid w:val="00C31DEF"/>
    <w:rsid w:val="00C31E94"/>
    <w:rsid w:val="00C320A5"/>
    <w:rsid w:val="00C327A4"/>
    <w:rsid w:val="00C32B42"/>
    <w:rsid w:val="00C330EC"/>
    <w:rsid w:val="00C33936"/>
    <w:rsid w:val="00C33C0B"/>
    <w:rsid w:val="00C33C18"/>
    <w:rsid w:val="00C3419E"/>
    <w:rsid w:val="00C34217"/>
    <w:rsid w:val="00C34228"/>
    <w:rsid w:val="00C347F8"/>
    <w:rsid w:val="00C34A9D"/>
    <w:rsid w:val="00C35ADB"/>
    <w:rsid w:val="00C35FA5"/>
    <w:rsid w:val="00C35FB7"/>
    <w:rsid w:val="00C3624F"/>
    <w:rsid w:val="00C36859"/>
    <w:rsid w:val="00C374F8"/>
    <w:rsid w:val="00C377B0"/>
    <w:rsid w:val="00C37ABF"/>
    <w:rsid w:val="00C37F2F"/>
    <w:rsid w:val="00C40DC3"/>
    <w:rsid w:val="00C41657"/>
    <w:rsid w:val="00C41951"/>
    <w:rsid w:val="00C419A3"/>
    <w:rsid w:val="00C41DA1"/>
    <w:rsid w:val="00C41ED7"/>
    <w:rsid w:val="00C42140"/>
    <w:rsid w:val="00C42B2F"/>
    <w:rsid w:val="00C42B3D"/>
    <w:rsid w:val="00C43A0A"/>
    <w:rsid w:val="00C442C4"/>
    <w:rsid w:val="00C4535F"/>
    <w:rsid w:val="00C4577F"/>
    <w:rsid w:val="00C459B0"/>
    <w:rsid w:val="00C45AEB"/>
    <w:rsid w:val="00C466CB"/>
    <w:rsid w:val="00C46AB2"/>
    <w:rsid w:val="00C46D47"/>
    <w:rsid w:val="00C474D1"/>
    <w:rsid w:val="00C477ED"/>
    <w:rsid w:val="00C478A8"/>
    <w:rsid w:val="00C5005A"/>
    <w:rsid w:val="00C501F6"/>
    <w:rsid w:val="00C503BB"/>
    <w:rsid w:val="00C50547"/>
    <w:rsid w:val="00C50AA2"/>
    <w:rsid w:val="00C514A5"/>
    <w:rsid w:val="00C51529"/>
    <w:rsid w:val="00C516AE"/>
    <w:rsid w:val="00C51CDE"/>
    <w:rsid w:val="00C51E51"/>
    <w:rsid w:val="00C5203F"/>
    <w:rsid w:val="00C52651"/>
    <w:rsid w:val="00C53391"/>
    <w:rsid w:val="00C53F33"/>
    <w:rsid w:val="00C53F84"/>
    <w:rsid w:val="00C54312"/>
    <w:rsid w:val="00C548E1"/>
    <w:rsid w:val="00C55D9C"/>
    <w:rsid w:val="00C56109"/>
    <w:rsid w:val="00C56BE3"/>
    <w:rsid w:val="00C571DE"/>
    <w:rsid w:val="00C5747F"/>
    <w:rsid w:val="00C577C3"/>
    <w:rsid w:val="00C5791B"/>
    <w:rsid w:val="00C57E5B"/>
    <w:rsid w:val="00C57FEF"/>
    <w:rsid w:val="00C60190"/>
    <w:rsid w:val="00C60310"/>
    <w:rsid w:val="00C60B91"/>
    <w:rsid w:val="00C60BAD"/>
    <w:rsid w:val="00C6126F"/>
    <w:rsid w:val="00C615EC"/>
    <w:rsid w:val="00C61711"/>
    <w:rsid w:val="00C61AE3"/>
    <w:rsid w:val="00C61FDB"/>
    <w:rsid w:val="00C62D9B"/>
    <w:rsid w:val="00C6320E"/>
    <w:rsid w:val="00C632A1"/>
    <w:rsid w:val="00C640CE"/>
    <w:rsid w:val="00C645D2"/>
    <w:rsid w:val="00C64941"/>
    <w:rsid w:val="00C64A70"/>
    <w:rsid w:val="00C65A4A"/>
    <w:rsid w:val="00C65B57"/>
    <w:rsid w:val="00C65E83"/>
    <w:rsid w:val="00C65F32"/>
    <w:rsid w:val="00C66112"/>
    <w:rsid w:val="00C6613C"/>
    <w:rsid w:val="00C662CC"/>
    <w:rsid w:val="00C66400"/>
    <w:rsid w:val="00C670EC"/>
    <w:rsid w:val="00C6750D"/>
    <w:rsid w:val="00C6776F"/>
    <w:rsid w:val="00C67C5F"/>
    <w:rsid w:val="00C700B8"/>
    <w:rsid w:val="00C702B2"/>
    <w:rsid w:val="00C70325"/>
    <w:rsid w:val="00C709C1"/>
    <w:rsid w:val="00C70AE2"/>
    <w:rsid w:val="00C711C3"/>
    <w:rsid w:val="00C713D9"/>
    <w:rsid w:val="00C71785"/>
    <w:rsid w:val="00C719EB"/>
    <w:rsid w:val="00C71F7B"/>
    <w:rsid w:val="00C722D9"/>
    <w:rsid w:val="00C72ADE"/>
    <w:rsid w:val="00C72BFE"/>
    <w:rsid w:val="00C72CEB"/>
    <w:rsid w:val="00C737D2"/>
    <w:rsid w:val="00C7397A"/>
    <w:rsid w:val="00C73CB7"/>
    <w:rsid w:val="00C73CBE"/>
    <w:rsid w:val="00C73F05"/>
    <w:rsid w:val="00C749CB"/>
    <w:rsid w:val="00C74E52"/>
    <w:rsid w:val="00C750A4"/>
    <w:rsid w:val="00C75B30"/>
    <w:rsid w:val="00C75DF4"/>
    <w:rsid w:val="00C76690"/>
    <w:rsid w:val="00C76A26"/>
    <w:rsid w:val="00C76AFC"/>
    <w:rsid w:val="00C76E4F"/>
    <w:rsid w:val="00C773BB"/>
    <w:rsid w:val="00C774C2"/>
    <w:rsid w:val="00C7792E"/>
    <w:rsid w:val="00C77D0D"/>
    <w:rsid w:val="00C800C1"/>
    <w:rsid w:val="00C80EB5"/>
    <w:rsid w:val="00C81206"/>
    <w:rsid w:val="00C81812"/>
    <w:rsid w:val="00C8195B"/>
    <w:rsid w:val="00C82C09"/>
    <w:rsid w:val="00C82D35"/>
    <w:rsid w:val="00C82F0B"/>
    <w:rsid w:val="00C8327E"/>
    <w:rsid w:val="00C847EA"/>
    <w:rsid w:val="00C8516B"/>
    <w:rsid w:val="00C855C3"/>
    <w:rsid w:val="00C857F9"/>
    <w:rsid w:val="00C86819"/>
    <w:rsid w:val="00C869F4"/>
    <w:rsid w:val="00C86AE5"/>
    <w:rsid w:val="00C86BF0"/>
    <w:rsid w:val="00C86C9F"/>
    <w:rsid w:val="00C86F1F"/>
    <w:rsid w:val="00C8750F"/>
    <w:rsid w:val="00C876E6"/>
    <w:rsid w:val="00C901DC"/>
    <w:rsid w:val="00C9024B"/>
    <w:rsid w:val="00C9034A"/>
    <w:rsid w:val="00C90753"/>
    <w:rsid w:val="00C913B9"/>
    <w:rsid w:val="00C91B03"/>
    <w:rsid w:val="00C92A06"/>
    <w:rsid w:val="00C92B9D"/>
    <w:rsid w:val="00C92CE9"/>
    <w:rsid w:val="00C9353A"/>
    <w:rsid w:val="00C9363A"/>
    <w:rsid w:val="00C93894"/>
    <w:rsid w:val="00C9454F"/>
    <w:rsid w:val="00C94907"/>
    <w:rsid w:val="00C94D36"/>
    <w:rsid w:val="00C955E1"/>
    <w:rsid w:val="00C95AAD"/>
    <w:rsid w:val="00C95BDC"/>
    <w:rsid w:val="00C95C77"/>
    <w:rsid w:val="00C96175"/>
    <w:rsid w:val="00C96237"/>
    <w:rsid w:val="00C9655F"/>
    <w:rsid w:val="00C9682E"/>
    <w:rsid w:val="00C9692C"/>
    <w:rsid w:val="00C96A8A"/>
    <w:rsid w:val="00C96C76"/>
    <w:rsid w:val="00C96ECC"/>
    <w:rsid w:val="00C9727D"/>
    <w:rsid w:val="00C97670"/>
    <w:rsid w:val="00C976FB"/>
    <w:rsid w:val="00C9779C"/>
    <w:rsid w:val="00C97829"/>
    <w:rsid w:val="00C978D4"/>
    <w:rsid w:val="00C97A52"/>
    <w:rsid w:val="00C97A5A"/>
    <w:rsid w:val="00C97D32"/>
    <w:rsid w:val="00CA082C"/>
    <w:rsid w:val="00CA0C7B"/>
    <w:rsid w:val="00CA1605"/>
    <w:rsid w:val="00CA1C12"/>
    <w:rsid w:val="00CA1C91"/>
    <w:rsid w:val="00CA2498"/>
    <w:rsid w:val="00CA28EC"/>
    <w:rsid w:val="00CA33AC"/>
    <w:rsid w:val="00CA36B4"/>
    <w:rsid w:val="00CA3D0E"/>
    <w:rsid w:val="00CA3F43"/>
    <w:rsid w:val="00CA4260"/>
    <w:rsid w:val="00CA4424"/>
    <w:rsid w:val="00CA46E4"/>
    <w:rsid w:val="00CA47FB"/>
    <w:rsid w:val="00CA6A94"/>
    <w:rsid w:val="00CA6BD3"/>
    <w:rsid w:val="00CA6BF8"/>
    <w:rsid w:val="00CA6CCE"/>
    <w:rsid w:val="00CA795A"/>
    <w:rsid w:val="00CA7C0E"/>
    <w:rsid w:val="00CA7E3F"/>
    <w:rsid w:val="00CB062B"/>
    <w:rsid w:val="00CB08E5"/>
    <w:rsid w:val="00CB1C09"/>
    <w:rsid w:val="00CB1D08"/>
    <w:rsid w:val="00CB248A"/>
    <w:rsid w:val="00CB25BB"/>
    <w:rsid w:val="00CB2C5D"/>
    <w:rsid w:val="00CB2FD7"/>
    <w:rsid w:val="00CB5469"/>
    <w:rsid w:val="00CB579A"/>
    <w:rsid w:val="00CB58BB"/>
    <w:rsid w:val="00CB5A4D"/>
    <w:rsid w:val="00CB62D5"/>
    <w:rsid w:val="00CB6C59"/>
    <w:rsid w:val="00CB7168"/>
    <w:rsid w:val="00CB7A2F"/>
    <w:rsid w:val="00CB7B2D"/>
    <w:rsid w:val="00CB7BA6"/>
    <w:rsid w:val="00CB7D0D"/>
    <w:rsid w:val="00CC02C8"/>
    <w:rsid w:val="00CC05B2"/>
    <w:rsid w:val="00CC05EB"/>
    <w:rsid w:val="00CC0705"/>
    <w:rsid w:val="00CC142F"/>
    <w:rsid w:val="00CC158E"/>
    <w:rsid w:val="00CC1732"/>
    <w:rsid w:val="00CC2685"/>
    <w:rsid w:val="00CC27E2"/>
    <w:rsid w:val="00CC2A79"/>
    <w:rsid w:val="00CC2E13"/>
    <w:rsid w:val="00CC3088"/>
    <w:rsid w:val="00CC32C8"/>
    <w:rsid w:val="00CC3671"/>
    <w:rsid w:val="00CC3DB2"/>
    <w:rsid w:val="00CC4086"/>
    <w:rsid w:val="00CC4487"/>
    <w:rsid w:val="00CC4A98"/>
    <w:rsid w:val="00CC50A4"/>
    <w:rsid w:val="00CC50A7"/>
    <w:rsid w:val="00CC5538"/>
    <w:rsid w:val="00CC5B26"/>
    <w:rsid w:val="00CC5F5A"/>
    <w:rsid w:val="00CC60C9"/>
    <w:rsid w:val="00CC61C0"/>
    <w:rsid w:val="00CC674C"/>
    <w:rsid w:val="00CC67B4"/>
    <w:rsid w:val="00CC6B98"/>
    <w:rsid w:val="00CC6E5E"/>
    <w:rsid w:val="00CC71F5"/>
    <w:rsid w:val="00CC7BFA"/>
    <w:rsid w:val="00CC7EA6"/>
    <w:rsid w:val="00CD0ACE"/>
    <w:rsid w:val="00CD0AD5"/>
    <w:rsid w:val="00CD0BAA"/>
    <w:rsid w:val="00CD0EB4"/>
    <w:rsid w:val="00CD2616"/>
    <w:rsid w:val="00CD27F4"/>
    <w:rsid w:val="00CD2B48"/>
    <w:rsid w:val="00CD2E3E"/>
    <w:rsid w:val="00CD2FD5"/>
    <w:rsid w:val="00CD3233"/>
    <w:rsid w:val="00CD3385"/>
    <w:rsid w:val="00CD3928"/>
    <w:rsid w:val="00CD3C3F"/>
    <w:rsid w:val="00CD47EA"/>
    <w:rsid w:val="00CD5033"/>
    <w:rsid w:val="00CD5328"/>
    <w:rsid w:val="00CD5366"/>
    <w:rsid w:val="00CD55B4"/>
    <w:rsid w:val="00CD5716"/>
    <w:rsid w:val="00CD607C"/>
    <w:rsid w:val="00CD65F1"/>
    <w:rsid w:val="00CD6798"/>
    <w:rsid w:val="00CD6845"/>
    <w:rsid w:val="00CD6A26"/>
    <w:rsid w:val="00CD6E5A"/>
    <w:rsid w:val="00CD6EE0"/>
    <w:rsid w:val="00CD7366"/>
    <w:rsid w:val="00CD79CC"/>
    <w:rsid w:val="00CE01CE"/>
    <w:rsid w:val="00CE0401"/>
    <w:rsid w:val="00CE0593"/>
    <w:rsid w:val="00CE0669"/>
    <w:rsid w:val="00CE0CFF"/>
    <w:rsid w:val="00CE0FBC"/>
    <w:rsid w:val="00CE1078"/>
    <w:rsid w:val="00CE1588"/>
    <w:rsid w:val="00CE18FA"/>
    <w:rsid w:val="00CE20A6"/>
    <w:rsid w:val="00CE223F"/>
    <w:rsid w:val="00CE2AF8"/>
    <w:rsid w:val="00CE2DA0"/>
    <w:rsid w:val="00CE2E6E"/>
    <w:rsid w:val="00CE394D"/>
    <w:rsid w:val="00CE3F63"/>
    <w:rsid w:val="00CE3FB2"/>
    <w:rsid w:val="00CE4118"/>
    <w:rsid w:val="00CE478D"/>
    <w:rsid w:val="00CE4849"/>
    <w:rsid w:val="00CE5120"/>
    <w:rsid w:val="00CE531A"/>
    <w:rsid w:val="00CE5531"/>
    <w:rsid w:val="00CE56E3"/>
    <w:rsid w:val="00CE58FE"/>
    <w:rsid w:val="00CE59C7"/>
    <w:rsid w:val="00CE6677"/>
    <w:rsid w:val="00CE66AA"/>
    <w:rsid w:val="00CE6785"/>
    <w:rsid w:val="00CE68F8"/>
    <w:rsid w:val="00CE6C05"/>
    <w:rsid w:val="00CE7561"/>
    <w:rsid w:val="00CE77AE"/>
    <w:rsid w:val="00CE77F5"/>
    <w:rsid w:val="00CE7A7B"/>
    <w:rsid w:val="00CF0229"/>
    <w:rsid w:val="00CF0489"/>
    <w:rsid w:val="00CF060E"/>
    <w:rsid w:val="00CF0A08"/>
    <w:rsid w:val="00CF0BBD"/>
    <w:rsid w:val="00CF0D49"/>
    <w:rsid w:val="00CF13C1"/>
    <w:rsid w:val="00CF17CD"/>
    <w:rsid w:val="00CF182B"/>
    <w:rsid w:val="00CF1BDA"/>
    <w:rsid w:val="00CF251D"/>
    <w:rsid w:val="00CF28F9"/>
    <w:rsid w:val="00CF33DA"/>
    <w:rsid w:val="00CF3D7C"/>
    <w:rsid w:val="00CF3E3F"/>
    <w:rsid w:val="00CF3F62"/>
    <w:rsid w:val="00CF40A1"/>
    <w:rsid w:val="00CF4242"/>
    <w:rsid w:val="00CF4402"/>
    <w:rsid w:val="00CF452A"/>
    <w:rsid w:val="00CF45DE"/>
    <w:rsid w:val="00CF45F5"/>
    <w:rsid w:val="00CF47D2"/>
    <w:rsid w:val="00CF4934"/>
    <w:rsid w:val="00CF512C"/>
    <w:rsid w:val="00CF577F"/>
    <w:rsid w:val="00CF608D"/>
    <w:rsid w:val="00CF68C4"/>
    <w:rsid w:val="00CF6D81"/>
    <w:rsid w:val="00CF6EE7"/>
    <w:rsid w:val="00CF7014"/>
    <w:rsid w:val="00CF79C3"/>
    <w:rsid w:val="00D0038C"/>
    <w:rsid w:val="00D004C2"/>
    <w:rsid w:val="00D007AD"/>
    <w:rsid w:val="00D00BF1"/>
    <w:rsid w:val="00D00E09"/>
    <w:rsid w:val="00D01064"/>
    <w:rsid w:val="00D010AF"/>
    <w:rsid w:val="00D0186C"/>
    <w:rsid w:val="00D01F6B"/>
    <w:rsid w:val="00D02105"/>
    <w:rsid w:val="00D02188"/>
    <w:rsid w:val="00D022A9"/>
    <w:rsid w:val="00D0238F"/>
    <w:rsid w:val="00D02D23"/>
    <w:rsid w:val="00D02DFB"/>
    <w:rsid w:val="00D03230"/>
    <w:rsid w:val="00D03266"/>
    <w:rsid w:val="00D0331E"/>
    <w:rsid w:val="00D0348C"/>
    <w:rsid w:val="00D034BE"/>
    <w:rsid w:val="00D03B94"/>
    <w:rsid w:val="00D03C73"/>
    <w:rsid w:val="00D0412D"/>
    <w:rsid w:val="00D04A41"/>
    <w:rsid w:val="00D05088"/>
    <w:rsid w:val="00D0587B"/>
    <w:rsid w:val="00D05916"/>
    <w:rsid w:val="00D061BB"/>
    <w:rsid w:val="00D0672C"/>
    <w:rsid w:val="00D06D3D"/>
    <w:rsid w:val="00D0705F"/>
    <w:rsid w:val="00D07355"/>
    <w:rsid w:val="00D074D1"/>
    <w:rsid w:val="00D076EE"/>
    <w:rsid w:val="00D07CD0"/>
    <w:rsid w:val="00D100C6"/>
    <w:rsid w:val="00D10245"/>
    <w:rsid w:val="00D10B52"/>
    <w:rsid w:val="00D10D7A"/>
    <w:rsid w:val="00D11178"/>
    <w:rsid w:val="00D11937"/>
    <w:rsid w:val="00D12B81"/>
    <w:rsid w:val="00D13322"/>
    <w:rsid w:val="00D134EA"/>
    <w:rsid w:val="00D138B6"/>
    <w:rsid w:val="00D138B9"/>
    <w:rsid w:val="00D13B79"/>
    <w:rsid w:val="00D13E55"/>
    <w:rsid w:val="00D14A6C"/>
    <w:rsid w:val="00D14C2D"/>
    <w:rsid w:val="00D150E8"/>
    <w:rsid w:val="00D153D9"/>
    <w:rsid w:val="00D15D90"/>
    <w:rsid w:val="00D15DEB"/>
    <w:rsid w:val="00D163D4"/>
    <w:rsid w:val="00D165A0"/>
    <w:rsid w:val="00D16851"/>
    <w:rsid w:val="00D16C2C"/>
    <w:rsid w:val="00D16D77"/>
    <w:rsid w:val="00D1731B"/>
    <w:rsid w:val="00D20004"/>
    <w:rsid w:val="00D201A6"/>
    <w:rsid w:val="00D207D3"/>
    <w:rsid w:val="00D2158E"/>
    <w:rsid w:val="00D2199A"/>
    <w:rsid w:val="00D22C65"/>
    <w:rsid w:val="00D23187"/>
    <w:rsid w:val="00D235D6"/>
    <w:rsid w:val="00D23994"/>
    <w:rsid w:val="00D23DFE"/>
    <w:rsid w:val="00D24D40"/>
    <w:rsid w:val="00D250E1"/>
    <w:rsid w:val="00D253C2"/>
    <w:rsid w:val="00D25F0B"/>
    <w:rsid w:val="00D2636D"/>
    <w:rsid w:val="00D26572"/>
    <w:rsid w:val="00D26B88"/>
    <w:rsid w:val="00D26BD9"/>
    <w:rsid w:val="00D26D5F"/>
    <w:rsid w:val="00D278D6"/>
    <w:rsid w:val="00D27EEB"/>
    <w:rsid w:val="00D3028F"/>
    <w:rsid w:val="00D304A7"/>
    <w:rsid w:val="00D3095A"/>
    <w:rsid w:val="00D31349"/>
    <w:rsid w:val="00D315CB"/>
    <w:rsid w:val="00D3167D"/>
    <w:rsid w:val="00D318B0"/>
    <w:rsid w:val="00D32443"/>
    <w:rsid w:val="00D32520"/>
    <w:rsid w:val="00D3255D"/>
    <w:rsid w:val="00D3296F"/>
    <w:rsid w:val="00D32AF9"/>
    <w:rsid w:val="00D3316A"/>
    <w:rsid w:val="00D3373D"/>
    <w:rsid w:val="00D33A63"/>
    <w:rsid w:val="00D34219"/>
    <w:rsid w:val="00D34505"/>
    <w:rsid w:val="00D35648"/>
    <w:rsid w:val="00D365C5"/>
    <w:rsid w:val="00D36D45"/>
    <w:rsid w:val="00D370B5"/>
    <w:rsid w:val="00D37232"/>
    <w:rsid w:val="00D37365"/>
    <w:rsid w:val="00D378B2"/>
    <w:rsid w:val="00D400A2"/>
    <w:rsid w:val="00D4013D"/>
    <w:rsid w:val="00D40C6C"/>
    <w:rsid w:val="00D40D3D"/>
    <w:rsid w:val="00D40FB4"/>
    <w:rsid w:val="00D40FE1"/>
    <w:rsid w:val="00D41C61"/>
    <w:rsid w:val="00D423F2"/>
    <w:rsid w:val="00D42732"/>
    <w:rsid w:val="00D42B6A"/>
    <w:rsid w:val="00D43421"/>
    <w:rsid w:val="00D435A7"/>
    <w:rsid w:val="00D43733"/>
    <w:rsid w:val="00D4419D"/>
    <w:rsid w:val="00D44607"/>
    <w:rsid w:val="00D45B11"/>
    <w:rsid w:val="00D45D3B"/>
    <w:rsid w:val="00D4602E"/>
    <w:rsid w:val="00D46057"/>
    <w:rsid w:val="00D4761B"/>
    <w:rsid w:val="00D47BEA"/>
    <w:rsid w:val="00D50518"/>
    <w:rsid w:val="00D50600"/>
    <w:rsid w:val="00D5086F"/>
    <w:rsid w:val="00D50883"/>
    <w:rsid w:val="00D51462"/>
    <w:rsid w:val="00D5151B"/>
    <w:rsid w:val="00D51E39"/>
    <w:rsid w:val="00D52054"/>
    <w:rsid w:val="00D52BFC"/>
    <w:rsid w:val="00D52CF4"/>
    <w:rsid w:val="00D52DF5"/>
    <w:rsid w:val="00D53695"/>
    <w:rsid w:val="00D5384B"/>
    <w:rsid w:val="00D53C00"/>
    <w:rsid w:val="00D548F1"/>
    <w:rsid w:val="00D55CB5"/>
    <w:rsid w:val="00D55CBC"/>
    <w:rsid w:val="00D566C6"/>
    <w:rsid w:val="00D566DD"/>
    <w:rsid w:val="00D57258"/>
    <w:rsid w:val="00D609DB"/>
    <w:rsid w:val="00D613D3"/>
    <w:rsid w:val="00D613DB"/>
    <w:rsid w:val="00D61414"/>
    <w:rsid w:val="00D6146C"/>
    <w:rsid w:val="00D61470"/>
    <w:rsid w:val="00D61493"/>
    <w:rsid w:val="00D61A86"/>
    <w:rsid w:val="00D61CC3"/>
    <w:rsid w:val="00D61F79"/>
    <w:rsid w:val="00D631D2"/>
    <w:rsid w:val="00D635D2"/>
    <w:rsid w:val="00D63682"/>
    <w:rsid w:val="00D636D3"/>
    <w:rsid w:val="00D642CC"/>
    <w:rsid w:val="00D64361"/>
    <w:rsid w:val="00D64504"/>
    <w:rsid w:val="00D650A2"/>
    <w:rsid w:val="00D6588B"/>
    <w:rsid w:val="00D661CC"/>
    <w:rsid w:val="00D66CCD"/>
    <w:rsid w:val="00D678BF"/>
    <w:rsid w:val="00D67923"/>
    <w:rsid w:val="00D67BFB"/>
    <w:rsid w:val="00D67D11"/>
    <w:rsid w:val="00D7008C"/>
    <w:rsid w:val="00D7030F"/>
    <w:rsid w:val="00D70BAE"/>
    <w:rsid w:val="00D71016"/>
    <w:rsid w:val="00D710FE"/>
    <w:rsid w:val="00D711B3"/>
    <w:rsid w:val="00D7145F"/>
    <w:rsid w:val="00D71647"/>
    <w:rsid w:val="00D71F67"/>
    <w:rsid w:val="00D71FCF"/>
    <w:rsid w:val="00D72795"/>
    <w:rsid w:val="00D72B08"/>
    <w:rsid w:val="00D73244"/>
    <w:rsid w:val="00D736F6"/>
    <w:rsid w:val="00D73EB9"/>
    <w:rsid w:val="00D74625"/>
    <w:rsid w:val="00D755F2"/>
    <w:rsid w:val="00D7571B"/>
    <w:rsid w:val="00D75B6F"/>
    <w:rsid w:val="00D75FD4"/>
    <w:rsid w:val="00D760C0"/>
    <w:rsid w:val="00D769A0"/>
    <w:rsid w:val="00D76F46"/>
    <w:rsid w:val="00D76FA7"/>
    <w:rsid w:val="00D77E86"/>
    <w:rsid w:val="00D80E35"/>
    <w:rsid w:val="00D80E91"/>
    <w:rsid w:val="00D81429"/>
    <w:rsid w:val="00D81454"/>
    <w:rsid w:val="00D81AEA"/>
    <w:rsid w:val="00D81DD4"/>
    <w:rsid w:val="00D823C5"/>
    <w:rsid w:val="00D82A51"/>
    <w:rsid w:val="00D833B2"/>
    <w:rsid w:val="00D833FD"/>
    <w:rsid w:val="00D83664"/>
    <w:rsid w:val="00D83780"/>
    <w:rsid w:val="00D83BA8"/>
    <w:rsid w:val="00D83BBF"/>
    <w:rsid w:val="00D83C11"/>
    <w:rsid w:val="00D859E7"/>
    <w:rsid w:val="00D85BE5"/>
    <w:rsid w:val="00D85C6A"/>
    <w:rsid w:val="00D8692D"/>
    <w:rsid w:val="00D86AE6"/>
    <w:rsid w:val="00D86FDE"/>
    <w:rsid w:val="00D87592"/>
    <w:rsid w:val="00D90160"/>
    <w:rsid w:val="00D9033A"/>
    <w:rsid w:val="00D90621"/>
    <w:rsid w:val="00D90D7B"/>
    <w:rsid w:val="00D91301"/>
    <w:rsid w:val="00D914EB"/>
    <w:rsid w:val="00D91928"/>
    <w:rsid w:val="00D91BF8"/>
    <w:rsid w:val="00D91C62"/>
    <w:rsid w:val="00D92151"/>
    <w:rsid w:val="00D92B77"/>
    <w:rsid w:val="00D93003"/>
    <w:rsid w:val="00D93409"/>
    <w:rsid w:val="00D935F3"/>
    <w:rsid w:val="00D937EF"/>
    <w:rsid w:val="00D93B9A"/>
    <w:rsid w:val="00D94341"/>
    <w:rsid w:val="00D94356"/>
    <w:rsid w:val="00D947A1"/>
    <w:rsid w:val="00D94898"/>
    <w:rsid w:val="00D94944"/>
    <w:rsid w:val="00D94B86"/>
    <w:rsid w:val="00D94B95"/>
    <w:rsid w:val="00D95187"/>
    <w:rsid w:val="00D951F6"/>
    <w:rsid w:val="00D9526F"/>
    <w:rsid w:val="00D9550C"/>
    <w:rsid w:val="00D95A56"/>
    <w:rsid w:val="00D9600E"/>
    <w:rsid w:val="00D96BE7"/>
    <w:rsid w:val="00D96BF6"/>
    <w:rsid w:val="00D975BB"/>
    <w:rsid w:val="00D97FC2"/>
    <w:rsid w:val="00DA0576"/>
    <w:rsid w:val="00DA0A2A"/>
    <w:rsid w:val="00DA10AF"/>
    <w:rsid w:val="00DA1240"/>
    <w:rsid w:val="00DA1780"/>
    <w:rsid w:val="00DA1948"/>
    <w:rsid w:val="00DA1AF8"/>
    <w:rsid w:val="00DA1BEE"/>
    <w:rsid w:val="00DA1CF6"/>
    <w:rsid w:val="00DA2346"/>
    <w:rsid w:val="00DA2468"/>
    <w:rsid w:val="00DA2AB9"/>
    <w:rsid w:val="00DA2AE0"/>
    <w:rsid w:val="00DA2B6F"/>
    <w:rsid w:val="00DA2EE0"/>
    <w:rsid w:val="00DA351A"/>
    <w:rsid w:val="00DA353B"/>
    <w:rsid w:val="00DA3705"/>
    <w:rsid w:val="00DA3BD7"/>
    <w:rsid w:val="00DA3C73"/>
    <w:rsid w:val="00DA3EE6"/>
    <w:rsid w:val="00DA4767"/>
    <w:rsid w:val="00DA4A4F"/>
    <w:rsid w:val="00DA4DAF"/>
    <w:rsid w:val="00DA512D"/>
    <w:rsid w:val="00DA5307"/>
    <w:rsid w:val="00DA5A12"/>
    <w:rsid w:val="00DA5B2F"/>
    <w:rsid w:val="00DA620F"/>
    <w:rsid w:val="00DA6217"/>
    <w:rsid w:val="00DA64E5"/>
    <w:rsid w:val="00DA6650"/>
    <w:rsid w:val="00DB05B8"/>
    <w:rsid w:val="00DB0CD1"/>
    <w:rsid w:val="00DB0DB5"/>
    <w:rsid w:val="00DB2000"/>
    <w:rsid w:val="00DB2022"/>
    <w:rsid w:val="00DB269C"/>
    <w:rsid w:val="00DB460B"/>
    <w:rsid w:val="00DB54FD"/>
    <w:rsid w:val="00DB5FFE"/>
    <w:rsid w:val="00DB617F"/>
    <w:rsid w:val="00DB620C"/>
    <w:rsid w:val="00DB6BC8"/>
    <w:rsid w:val="00DB75DE"/>
    <w:rsid w:val="00DB7AEA"/>
    <w:rsid w:val="00DC0565"/>
    <w:rsid w:val="00DC05CE"/>
    <w:rsid w:val="00DC0880"/>
    <w:rsid w:val="00DC13F4"/>
    <w:rsid w:val="00DC18B3"/>
    <w:rsid w:val="00DC1943"/>
    <w:rsid w:val="00DC1BE3"/>
    <w:rsid w:val="00DC1E44"/>
    <w:rsid w:val="00DC3AA2"/>
    <w:rsid w:val="00DC55C2"/>
    <w:rsid w:val="00DC63A7"/>
    <w:rsid w:val="00DC6AE4"/>
    <w:rsid w:val="00DC6E16"/>
    <w:rsid w:val="00DC6F7A"/>
    <w:rsid w:val="00DC7B5D"/>
    <w:rsid w:val="00DC7E2E"/>
    <w:rsid w:val="00DD02C5"/>
    <w:rsid w:val="00DD0B16"/>
    <w:rsid w:val="00DD1535"/>
    <w:rsid w:val="00DD1647"/>
    <w:rsid w:val="00DD208F"/>
    <w:rsid w:val="00DD217F"/>
    <w:rsid w:val="00DD3100"/>
    <w:rsid w:val="00DD3C2C"/>
    <w:rsid w:val="00DD4094"/>
    <w:rsid w:val="00DD451B"/>
    <w:rsid w:val="00DD46F0"/>
    <w:rsid w:val="00DD4BDB"/>
    <w:rsid w:val="00DD5006"/>
    <w:rsid w:val="00DD5487"/>
    <w:rsid w:val="00DD5CEA"/>
    <w:rsid w:val="00DD6046"/>
    <w:rsid w:val="00DD620B"/>
    <w:rsid w:val="00DD6B5E"/>
    <w:rsid w:val="00DD7061"/>
    <w:rsid w:val="00DD708D"/>
    <w:rsid w:val="00DD797C"/>
    <w:rsid w:val="00DD7DCA"/>
    <w:rsid w:val="00DE01CE"/>
    <w:rsid w:val="00DE0489"/>
    <w:rsid w:val="00DE0E74"/>
    <w:rsid w:val="00DE156A"/>
    <w:rsid w:val="00DE15A0"/>
    <w:rsid w:val="00DE1616"/>
    <w:rsid w:val="00DE1A05"/>
    <w:rsid w:val="00DE209F"/>
    <w:rsid w:val="00DE28B7"/>
    <w:rsid w:val="00DE2E53"/>
    <w:rsid w:val="00DE2EE0"/>
    <w:rsid w:val="00DE42EA"/>
    <w:rsid w:val="00DE49CE"/>
    <w:rsid w:val="00DE4B78"/>
    <w:rsid w:val="00DE4D5E"/>
    <w:rsid w:val="00DE501C"/>
    <w:rsid w:val="00DE5188"/>
    <w:rsid w:val="00DE57A5"/>
    <w:rsid w:val="00DE59AC"/>
    <w:rsid w:val="00DE5B64"/>
    <w:rsid w:val="00DE5C8C"/>
    <w:rsid w:val="00DE60A2"/>
    <w:rsid w:val="00DE6E33"/>
    <w:rsid w:val="00DE72A0"/>
    <w:rsid w:val="00DE7977"/>
    <w:rsid w:val="00DE79A0"/>
    <w:rsid w:val="00DE7B8F"/>
    <w:rsid w:val="00DE7C09"/>
    <w:rsid w:val="00DE7D1B"/>
    <w:rsid w:val="00DE7F78"/>
    <w:rsid w:val="00DF046D"/>
    <w:rsid w:val="00DF1008"/>
    <w:rsid w:val="00DF1837"/>
    <w:rsid w:val="00DF1A82"/>
    <w:rsid w:val="00DF1F9C"/>
    <w:rsid w:val="00DF224E"/>
    <w:rsid w:val="00DF2F70"/>
    <w:rsid w:val="00DF36A8"/>
    <w:rsid w:val="00DF3B47"/>
    <w:rsid w:val="00DF4006"/>
    <w:rsid w:val="00DF40B2"/>
    <w:rsid w:val="00DF4824"/>
    <w:rsid w:val="00DF4C4C"/>
    <w:rsid w:val="00DF5F7E"/>
    <w:rsid w:val="00DF67DB"/>
    <w:rsid w:val="00DF68BE"/>
    <w:rsid w:val="00DF6927"/>
    <w:rsid w:val="00DF7407"/>
    <w:rsid w:val="00DF7426"/>
    <w:rsid w:val="00DF7B64"/>
    <w:rsid w:val="00E004FC"/>
    <w:rsid w:val="00E00596"/>
    <w:rsid w:val="00E00BD6"/>
    <w:rsid w:val="00E00BE3"/>
    <w:rsid w:val="00E01738"/>
    <w:rsid w:val="00E01E22"/>
    <w:rsid w:val="00E02359"/>
    <w:rsid w:val="00E028A4"/>
    <w:rsid w:val="00E02F02"/>
    <w:rsid w:val="00E033BF"/>
    <w:rsid w:val="00E03891"/>
    <w:rsid w:val="00E03ACF"/>
    <w:rsid w:val="00E03E54"/>
    <w:rsid w:val="00E04730"/>
    <w:rsid w:val="00E04B83"/>
    <w:rsid w:val="00E05496"/>
    <w:rsid w:val="00E05AA0"/>
    <w:rsid w:val="00E06528"/>
    <w:rsid w:val="00E06CF0"/>
    <w:rsid w:val="00E06E72"/>
    <w:rsid w:val="00E070F5"/>
    <w:rsid w:val="00E071BA"/>
    <w:rsid w:val="00E07239"/>
    <w:rsid w:val="00E07F21"/>
    <w:rsid w:val="00E101BE"/>
    <w:rsid w:val="00E10F9F"/>
    <w:rsid w:val="00E11E25"/>
    <w:rsid w:val="00E12248"/>
    <w:rsid w:val="00E124BC"/>
    <w:rsid w:val="00E124EF"/>
    <w:rsid w:val="00E12728"/>
    <w:rsid w:val="00E12B07"/>
    <w:rsid w:val="00E12F65"/>
    <w:rsid w:val="00E131F0"/>
    <w:rsid w:val="00E13A5E"/>
    <w:rsid w:val="00E13B84"/>
    <w:rsid w:val="00E1402E"/>
    <w:rsid w:val="00E14511"/>
    <w:rsid w:val="00E14A87"/>
    <w:rsid w:val="00E14D0C"/>
    <w:rsid w:val="00E150FE"/>
    <w:rsid w:val="00E1532F"/>
    <w:rsid w:val="00E157BE"/>
    <w:rsid w:val="00E15C89"/>
    <w:rsid w:val="00E15E53"/>
    <w:rsid w:val="00E16521"/>
    <w:rsid w:val="00E16552"/>
    <w:rsid w:val="00E16FF8"/>
    <w:rsid w:val="00E1716C"/>
    <w:rsid w:val="00E20B38"/>
    <w:rsid w:val="00E219CD"/>
    <w:rsid w:val="00E21CCD"/>
    <w:rsid w:val="00E21EC0"/>
    <w:rsid w:val="00E223F0"/>
    <w:rsid w:val="00E22670"/>
    <w:rsid w:val="00E22E12"/>
    <w:rsid w:val="00E23386"/>
    <w:rsid w:val="00E23A7C"/>
    <w:rsid w:val="00E23B03"/>
    <w:rsid w:val="00E23E2D"/>
    <w:rsid w:val="00E24143"/>
    <w:rsid w:val="00E24356"/>
    <w:rsid w:val="00E2493F"/>
    <w:rsid w:val="00E24B1B"/>
    <w:rsid w:val="00E253FA"/>
    <w:rsid w:val="00E25B56"/>
    <w:rsid w:val="00E25D4E"/>
    <w:rsid w:val="00E261A9"/>
    <w:rsid w:val="00E26234"/>
    <w:rsid w:val="00E26AC0"/>
    <w:rsid w:val="00E26F4C"/>
    <w:rsid w:val="00E27254"/>
    <w:rsid w:val="00E27B21"/>
    <w:rsid w:val="00E3037D"/>
    <w:rsid w:val="00E30A9A"/>
    <w:rsid w:val="00E31082"/>
    <w:rsid w:val="00E310E2"/>
    <w:rsid w:val="00E3130B"/>
    <w:rsid w:val="00E31878"/>
    <w:rsid w:val="00E31F42"/>
    <w:rsid w:val="00E321CE"/>
    <w:rsid w:val="00E32544"/>
    <w:rsid w:val="00E3279A"/>
    <w:rsid w:val="00E32BF8"/>
    <w:rsid w:val="00E32C32"/>
    <w:rsid w:val="00E33D37"/>
    <w:rsid w:val="00E34283"/>
    <w:rsid w:val="00E344D6"/>
    <w:rsid w:val="00E350C4"/>
    <w:rsid w:val="00E359FF"/>
    <w:rsid w:val="00E35BA1"/>
    <w:rsid w:val="00E35F68"/>
    <w:rsid w:val="00E363DC"/>
    <w:rsid w:val="00E36AF4"/>
    <w:rsid w:val="00E36D1E"/>
    <w:rsid w:val="00E407EF"/>
    <w:rsid w:val="00E40923"/>
    <w:rsid w:val="00E4119F"/>
    <w:rsid w:val="00E4124B"/>
    <w:rsid w:val="00E414A2"/>
    <w:rsid w:val="00E416DB"/>
    <w:rsid w:val="00E425EE"/>
    <w:rsid w:val="00E428DF"/>
    <w:rsid w:val="00E42A9E"/>
    <w:rsid w:val="00E42DFA"/>
    <w:rsid w:val="00E43484"/>
    <w:rsid w:val="00E43515"/>
    <w:rsid w:val="00E4358A"/>
    <w:rsid w:val="00E4371F"/>
    <w:rsid w:val="00E4432E"/>
    <w:rsid w:val="00E444EB"/>
    <w:rsid w:val="00E44C7F"/>
    <w:rsid w:val="00E46441"/>
    <w:rsid w:val="00E476BA"/>
    <w:rsid w:val="00E478A3"/>
    <w:rsid w:val="00E4792D"/>
    <w:rsid w:val="00E50025"/>
    <w:rsid w:val="00E50732"/>
    <w:rsid w:val="00E5076B"/>
    <w:rsid w:val="00E509AA"/>
    <w:rsid w:val="00E50FEC"/>
    <w:rsid w:val="00E51177"/>
    <w:rsid w:val="00E51329"/>
    <w:rsid w:val="00E51B28"/>
    <w:rsid w:val="00E51ED1"/>
    <w:rsid w:val="00E521FB"/>
    <w:rsid w:val="00E5258A"/>
    <w:rsid w:val="00E52951"/>
    <w:rsid w:val="00E53266"/>
    <w:rsid w:val="00E542C5"/>
    <w:rsid w:val="00E5497D"/>
    <w:rsid w:val="00E54D11"/>
    <w:rsid w:val="00E55371"/>
    <w:rsid w:val="00E554D3"/>
    <w:rsid w:val="00E5600C"/>
    <w:rsid w:val="00E566E1"/>
    <w:rsid w:val="00E568E7"/>
    <w:rsid w:val="00E56A1A"/>
    <w:rsid w:val="00E57CF9"/>
    <w:rsid w:val="00E57D71"/>
    <w:rsid w:val="00E57F7F"/>
    <w:rsid w:val="00E600C5"/>
    <w:rsid w:val="00E6012B"/>
    <w:rsid w:val="00E6015C"/>
    <w:rsid w:val="00E609EF"/>
    <w:rsid w:val="00E612B6"/>
    <w:rsid w:val="00E61415"/>
    <w:rsid w:val="00E61B2C"/>
    <w:rsid w:val="00E61B66"/>
    <w:rsid w:val="00E61FE8"/>
    <w:rsid w:val="00E62964"/>
    <w:rsid w:val="00E637A4"/>
    <w:rsid w:val="00E63A15"/>
    <w:rsid w:val="00E63F86"/>
    <w:rsid w:val="00E642F6"/>
    <w:rsid w:val="00E6457A"/>
    <w:rsid w:val="00E64615"/>
    <w:rsid w:val="00E647C6"/>
    <w:rsid w:val="00E64C22"/>
    <w:rsid w:val="00E64D4E"/>
    <w:rsid w:val="00E6500B"/>
    <w:rsid w:val="00E65963"/>
    <w:rsid w:val="00E65BB5"/>
    <w:rsid w:val="00E65C53"/>
    <w:rsid w:val="00E67291"/>
    <w:rsid w:val="00E6730C"/>
    <w:rsid w:val="00E675BC"/>
    <w:rsid w:val="00E67901"/>
    <w:rsid w:val="00E6796E"/>
    <w:rsid w:val="00E67C6E"/>
    <w:rsid w:val="00E67F27"/>
    <w:rsid w:val="00E70260"/>
    <w:rsid w:val="00E70A7E"/>
    <w:rsid w:val="00E70AB9"/>
    <w:rsid w:val="00E7142C"/>
    <w:rsid w:val="00E718C5"/>
    <w:rsid w:val="00E724C4"/>
    <w:rsid w:val="00E727B4"/>
    <w:rsid w:val="00E72986"/>
    <w:rsid w:val="00E7302F"/>
    <w:rsid w:val="00E73482"/>
    <w:rsid w:val="00E736D6"/>
    <w:rsid w:val="00E739FA"/>
    <w:rsid w:val="00E73B30"/>
    <w:rsid w:val="00E73D08"/>
    <w:rsid w:val="00E742CF"/>
    <w:rsid w:val="00E74406"/>
    <w:rsid w:val="00E74AA8"/>
    <w:rsid w:val="00E74F4D"/>
    <w:rsid w:val="00E75B13"/>
    <w:rsid w:val="00E75F59"/>
    <w:rsid w:val="00E7600E"/>
    <w:rsid w:val="00E7674B"/>
    <w:rsid w:val="00E76957"/>
    <w:rsid w:val="00E76DDA"/>
    <w:rsid w:val="00E77419"/>
    <w:rsid w:val="00E77D44"/>
    <w:rsid w:val="00E800D8"/>
    <w:rsid w:val="00E80772"/>
    <w:rsid w:val="00E80A64"/>
    <w:rsid w:val="00E80E52"/>
    <w:rsid w:val="00E80F30"/>
    <w:rsid w:val="00E80FCC"/>
    <w:rsid w:val="00E827E4"/>
    <w:rsid w:val="00E8285F"/>
    <w:rsid w:val="00E82A84"/>
    <w:rsid w:val="00E82B6F"/>
    <w:rsid w:val="00E83050"/>
    <w:rsid w:val="00E835A1"/>
    <w:rsid w:val="00E845E1"/>
    <w:rsid w:val="00E8466E"/>
    <w:rsid w:val="00E85484"/>
    <w:rsid w:val="00E8595B"/>
    <w:rsid w:val="00E85CD1"/>
    <w:rsid w:val="00E8638A"/>
    <w:rsid w:val="00E8647B"/>
    <w:rsid w:val="00E87454"/>
    <w:rsid w:val="00E902A3"/>
    <w:rsid w:val="00E90BD4"/>
    <w:rsid w:val="00E90C8B"/>
    <w:rsid w:val="00E90E54"/>
    <w:rsid w:val="00E91638"/>
    <w:rsid w:val="00E9368A"/>
    <w:rsid w:val="00E93B23"/>
    <w:rsid w:val="00E93FB6"/>
    <w:rsid w:val="00E940C4"/>
    <w:rsid w:val="00E94A4C"/>
    <w:rsid w:val="00E94E94"/>
    <w:rsid w:val="00E955B5"/>
    <w:rsid w:val="00E95A1E"/>
    <w:rsid w:val="00E961FA"/>
    <w:rsid w:val="00E964D4"/>
    <w:rsid w:val="00E96750"/>
    <w:rsid w:val="00E96E1A"/>
    <w:rsid w:val="00E97A50"/>
    <w:rsid w:val="00E97B60"/>
    <w:rsid w:val="00E97F34"/>
    <w:rsid w:val="00E97FA8"/>
    <w:rsid w:val="00EA0A42"/>
    <w:rsid w:val="00EA0ED8"/>
    <w:rsid w:val="00EA1558"/>
    <w:rsid w:val="00EA1C64"/>
    <w:rsid w:val="00EA1E18"/>
    <w:rsid w:val="00EA1F0A"/>
    <w:rsid w:val="00EA2121"/>
    <w:rsid w:val="00EA31DD"/>
    <w:rsid w:val="00EA3AD2"/>
    <w:rsid w:val="00EA3C03"/>
    <w:rsid w:val="00EA3CE5"/>
    <w:rsid w:val="00EA3E61"/>
    <w:rsid w:val="00EA44D6"/>
    <w:rsid w:val="00EA45C9"/>
    <w:rsid w:val="00EA4905"/>
    <w:rsid w:val="00EA4C1E"/>
    <w:rsid w:val="00EA4E85"/>
    <w:rsid w:val="00EA5800"/>
    <w:rsid w:val="00EA5B8D"/>
    <w:rsid w:val="00EA5CAD"/>
    <w:rsid w:val="00EA61A1"/>
    <w:rsid w:val="00EA6273"/>
    <w:rsid w:val="00EA6955"/>
    <w:rsid w:val="00EA6F9E"/>
    <w:rsid w:val="00EA732D"/>
    <w:rsid w:val="00EA74B5"/>
    <w:rsid w:val="00EA7AC8"/>
    <w:rsid w:val="00EA7D47"/>
    <w:rsid w:val="00EB01D0"/>
    <w:rsid w:val="00EB0639"/>
    <w:rsid w:val="00EB12E1"/>
    <w:rsid w:val="00EB1320"/>
    <w:rsid w:val="00EB1C08"/>
    <w:rsid w:val="00EB1D04"/>
    <w:rsid w:val="00EB23EB"/>
    <w:rsid w:val="00EB25C3"/>
    <w:rsid w:val="00EB26DC"/>
    <w:rsid w:val="00EB34A7"/>
    <w:rsid w:val="00EB35DC"/>
    <w:rsid w:val="00EB3998"/>
    <w:rsid w:val="00EB3AD9"/>
    <w:rsid w:val="00EB4780"/>
    <w:rsid w:val="00EB5190"/>
    <w:rsid w:val="00EB55DA"/>
    <w:rsid w:val="00EB5BC7"/>
    <w:rsid w:val="00EB5EAF"/>
    <w:rsid w:val="00EB6482"/>
    <w:rsid w:val="00EB65ED"/>
    <w:rsid w:val="00EB6796"/>
    <w:rsid w:val="00EB7CC5"/>
    <w:rsid w:val="00EB7D62"/>
    <w:rsid w:val="00EB7E1E"/>
    <w:rsid w:val="00EB7F0B"/>
    <w:rsid w:val="00EC0853"/>
    <w:rsid w:val="00EC0D5B"/>
    <w:rsid w:val="00EC11AB"/>
    <w:rsid w:val="00EC14C0"/>
    <w:rsid w:val="00EC172E"/>
    <w:rsid w:val="00EC1F65"/>
    <w:rsid w:val="00EC2063"/>
    <w:rsid w:val="00EC2C92"/>
    <w:rsid w:val="00EC35ED"/>
    <w:rsid w:val="00EC4637"/>
    <w:rsid w:val="00EC48BD"/>
    <w:rsid w:val="00EC4DBF"/>
    <w:rsid w:val="00EC5870"/>
    <w:rsid w:val="00EC5C64"/>
    <w:rsid w:val="00EC5D1D"/>
    <w:rsid w:val="00EC5E3A"/>
    <w:rsid w:val="00EC624C"/>
    <w:rsid w:val="00EC6739"/>
    <w:rsid w:val="00EC6E91"/>
    <w:rsid w:val="00EC7EC4"/>
    <w:rsid w:val="00EC7FE9"/>
    <w:rsid w:val="00ED034A"/>
    <w:rsid w:val="00ED07B6"/>
    <w:rsid w:val="00ED07F6"/>
    <w:rsid w:val="00ED0A87"/>
    <w:rsid w:val="00ED0B3B"/>
    <w:rsid w:val="00ED12A2"/>
    <w:rsid w:val="00ED177B"/>
    <w:rsid w:val="00ED190B"/>
    <w:rsid w:val="00ED1BA1"/>
    <w:rsid w:val="00ED1C25"/>
    <w:rsid w:val="00ED1D05"/>
    <w:rsid w:val="00ED2BEA"/>
    <w:rsid w:val="00ED3431"/>
    <w:rsid w:val="00ED39A4"/>
    <w:rsid w:val="00ED3D81"/>
    <w:rsid w:val="00ED44AD"/>
    <w:rsid w:val="00ED4A72"/>
    <w:rsid w:val="00ED4F9A"/>
    <w:rsid w:val="00ED5566"/>
    <w:rsid w:val="00ED57DC"/>
    <w:rsid w:val="00ED591C"/>
    <w:rsid w:val="00ED5B9E"/>
    <w:rsid w:val="00ED5C91"/>
    <w:rsid w:val="00ED61A5"/>
    <w:rsid w:val="00ED61D8"/>
    <w:rsid w:val="00ED62E2"/>
    <w:rsid w:val="00ED6772"/>
    <w:rsid w:val="00ED6B4F"/>
    <w:rsid w:val="00ED6C72"/>
    <w:rsid w:val="00ED6DB3"/>
    <w:rsid w:val="00ED7CA7"/>
    <w:rsid w:val="00EE000F"/>
    <w:rsid w:val="00EE01C2"/>
    <w:rsid w:val="00EE0251"/>
    <w:rsid w:val="00EE0EEF"/>
    <w:rsid w:val="00EE11C1"/>
    <w:rsid w:val="00EE1615"/>
    <w:rsid w:val="00EE1696"/>
    <w:rsid w:val="00EE16C6"/>
    <w:rsid w:val="00EE1DB6"/>
    <w:rsid w:val="00EE1FF6"/>
    <w:rsid w:val="00EE2580"/>
    <w:rsid w:val="00EE2581"/>
    <w:rsid w:val="00EE2863"/>
    <w:rsid w:val="00EE2944"/>
    <w:rsid w:val="00EE2B87"/>
    <w:rsid w:val="00EE2F2D"/>
    <w:rsid w:val="00EE3CA5"/>
    <w:rsid w:val="00EE3D27"/>
    <w:rsid w:val="00EE3E6D"/>
    <w:rsid w:val="00EE3F22"/>
    <w:rsid w:val="00EE3F74"/>
    <w:rsid w:val="00EE4322"/>
    <w:rsid w:val="00EE5EE8"/>
    <w:rsid w:val="00EE6BDA"/>
    <w:rsid w:val="00EF0149"/>
    <w:rsid w:val="00EF0378"/>
    <w:rsid w:val="00EF0562"/>
    <w:rsid w:val="00EF06E1"/>
    <w:rsid w:val="00EF0905"/>
    <w:rsid w:val="00EF0C67"/>
    <w:rsid w:val="00EF0F69"/>
    <w:rsid w:val="00EF11C4"/>
    <w:rsid w:val="00EF12CA"/>
    <w:rsid w:val="00EF15E9"/>
    <w:rsid w:val="00EF1B3C"/>
    <w:rsid w:val="00EF1BB6"/>
    <w:rsid w:val="00EF2730"/>
    <w:rsid w:val="00EF2CF8"/>
    <w:rsid w:val="00EF34F0"/>
    <w:rsid w:val="00EF3881"/>
    <w:rsid w:val="00EF3AFB"/>
    <w:rsid w:val="00EF3C32"/>
    <w:rsid w:val="00EF3D53"/>
    <w:rsid w:val="00EF4012"/>
    <w:rsid w:val="00EF41A8"/>
    <w:rsid w:val="00EF41F1"/>
    <w:rsid w:val="00EF4745"/>
    <w:rsid w:val="00EF4788"/>
    <w:rsid w:val="00EF5473"/>
    <w:rsid w:val="00EF56CF"/>
    <w:rsid w:val="00EF57CD"/>
    <w:rsid w:val="00EF58A0"/>
    <w:rsid w:val="00EF5F46"/>
    <w:rsid w:val="00EF6257"/>
    <w:rsid w:val="00EF62B1"/>
    <w:rsid w:val="00EF69E1"/>
    <w:rsid w:val="00EF6C89"/>
    <w:rsid w:val="00EF6EBF"/>
    <w:rsid w:val="00EF71FF"/>
    <w:rsid w:val="00EF7EDE"/>
    <w:rsid w:val="00F0025F"/>
    <w:rsid w:val="00F0049C"/>
    <w:rsid w:val="00F00854"/>
    <w:rsid w:val="00F01108"/>
    <w:rsid w:val="00F0156D"/>
    <w:rsid w:val="00F015EF"/>
    <w:rsid w:val="00F01F30"/>
    <w:rsid w:val="00F021A8"/>
    <w:rsid w:val="00F0229F"/>
    <w:rsid w:val="00F023BA"/>
    <w:rsid w:val="00F0259C"/>
    <w:rsid w:val="00F0384D"/>
    <w:rsid w:val="00F040E7"/>
    <w:rsid w:val="00F0440D"/>
    <w:rsid w:val="00F04896"/>
    <w:rsid w:val="00F0493F"/>
    <w:rsid w:val="00F04E81"/>
    <w:rsid w:val="00F04FB1"/>
    <w:rsid w:val="00F04FFB"/>
    <w:rsid w:val="00F0516F"/>
    <w:rsid w:val="00F05235"/>
    <w:rsid w:val="00F05379"/>
    <w:rsid w:val="00F05682"/>
    <w:rsid w:val="00F05BF4"/>
    <w:rsid w:val="00F05C8B"/>
    <w:rsid w:val="00F05D2D"/>
    <w:rsid w:val="00F05DCC"/>
    <w:rsid w:val="00F0628D"/>
    <w:rsid w:val="00F063EA"/>
    <w:rsid w:val="00F0652A"/>
    <w:rsid w:val="00F066E0"/>
    <w:rsid w:val="00F06870"/>
    <w:rsid w:val="00F06958"/>
    <w:rsid w:val="00F06AF6"/>
    <w:rsid w:val="00F071D1"/>
    <w:rsid w:val="00F07555"/>
    <w:rsid w:val="00F10458"/>
    <w:rsid w:val="00F10803"/>
    <w:rsid w:val="00F1138B"/>
    <w:rsid w:val="00F11D33"/>
    <w:rsid w:val="00F11FDC"/>
    <w:rsid w:val="00F122BD"/>
    <w:rsid w:val="00F122F1"/>
    <w:rsid w:val="00F12670"/>
    <w:rsid w:val="00F12674"/>
    <w:rsid w:val="00F126E8"/>
    <w:rsid w:val="00F127CB"/>
    <w:rsid w:val="00F12BE3"/>
    <w:rsid w:val="00F12D24"/>
    <w:rsid w:val="00F139E3"/>
    <w:rsid w:val="00F139ED"/>
    <w:rsid w:val="00F13E1C"/>
    <w:rsid w:val="00F16479"/>
    <w:rsid w:val="00F166BF"/>
    <w:rsid w:val="00F17900"/>
    <w:rsid w:val="00F17CF2"/>
    <w:rsid w:val="00F17FE3"/>
    <w:rsid w:val="00F21090"/>
    <w:rsid w:val="00F214DE"/>
    <w:rsid w:val="00F21AF8"/>
    <w:rsid w:val="00F224BA"/>
    <w:rsid w:val="00F227F6"/>
    <w:rsid w:val="00F22903"/>
    <w:rsid w:val="00F22E54"/>
    <w:rsid w:val="00F22FBD"/>
    <w:rsid w:val="00F234B8"/>
    <w:rsid w:val="00F23519"/>
    <w:rsid w:val="00F23F0C"/>
    <w:rsid w:val="00F24243"/>
    <w:rsid w:val="00F248EA"/>
    <w:rsid w:val="00F249A3"/>
    <w:rsid w:val="00F24DEA"/>
    <w:rsid w:val="00F25315"/>
    <w:rsid w:val="00F254D1"/>
    <w:rsid w:val="00F25634"/>
    <w:rsid w:val="00F25CF3"/>
    <w:rsid w:val="00F25E75"/>
    <w:rsid w:val="00F25E7A"/>
    <w:rsid w:val="00F26B5B"/>
    <w:rsid w:val="00F26DCA"/>
    <w:rsid w:val="00F26FF2"/>
    <w:rsid w:val="00F3055C"/>
    <w:rsid w:val="00F306CF"/>
    <w:rsid w:val="00F309D6"/>
    <w:rsid w:val="00F30AB5"/>
    <w:rsid w:val="00F30BC5"/>
    <w:rsid w:val="00F31F5A"/>
    <w:rsid w:val="00F32241"/>
    <w:rsid w:val="00F32EAF"/>
    <w:rsid w:val="00F33CD8"/>
    <w:rsid w:val="00F34B8B"/>
    <w:rsid w:val="00F34E5F"/>
    <w:rsid w:val="00F350F5"/>
    <w:rsid w:val="00F35967"/>
    <w:rsid w:val="00F3608E"/>
    <w:rsid w:val="00F362A8"/>
    <w:rsid w:val="00F372D5"/>
    <w:rsid w:val="00F37CD6"/>
    <w:rsid w:val="00F40143"/>
    <w:rsid w:val="00F401A3"/>
    <w:rsid w:val="00F40839"/>
    <w:rsid w:val="00F408B2"/>
    <w:rsid w:val="00F40D01"/>
    <w:rsid w:val="00F414F1"/>
    <w:rsid w:val="00F424D3"/>
    <w:rsid w:val="00F42512"/>
    <w:rsid w:val="00F426CC"/>
    <w:rsid w:val="00F4295C"/>
    <w:rsid w:val="00F42CB5"/>
    <w:rsid w:val="00F4377C"/>
    <w:rsid w:val="00F4414B"/>
    <w:rsid w:val="00F44F6E"/>
    <w:rsid w:val="00F4502A"/>
    <w:rsid w:val="00F4569E"/>
    <w:rsid w:val="00F45F71"/>
    <w:rsid w:val="00F4684A"/>
    <w:rsid w:val="00F46BEA"/>
    <w:rsid w:val="00F47059"/>
    <w:rsid w:val="00F47159"/>
    <w:rsid w:val="00F47433"/>
    <w:rsid w:val="00F478B8"/>
    <w:rsid w:val="00F479F4"/>
    <w:rsid w:val="00F47AA6"/>
    <w:rsid w:val="00F47AE8"/>
    <w:rsid w:val="00F47B91"/>
    <w:rsid w:val="00F47BEA"/>
    <w:rsid w:val="00F50866"/>
    <w:rsid w:val="00F50A88"/>
    <w:rsid w:val="00F50F9E"/>
    <w:rsid w:val="00F51048"/>
    <w:rsid w:val="00F5137A"/>
    <w:rsid w:val="00F51D71"/>
    <w:rsid w:val="00F5266D"/>
    <w:rsid w:val="00F5281F"/>
    <w:rsid w:val="00F53293"/>
    <w:rsid w:val="00F53662"/>
    <w:rsid w:val="00F5386A"/>
    <w:rsid w:val="00F53A87"/>
    <w:rsid w:val="00F53DB2"/>
    <w:rsid w:val="00F53EBC"/>
    <w:rsid w:val="00F5412F"/>
    <w:rsid w:val="00F542AD"/>
    <w:rsid w:val="00F54364"/>
    <w:rsid w:val="00F547CF"/>
    <w:rsid w:val="00F549BB"/>
    <w:rsid w:val="00F54E08"/>
    <w:rsid w:val="00F55FE9"/>
    <w:rsid w:val="00F56226"/>
    <w:rsid w:val="00F563E7"/>
    <w:rsid w:val="00F563EB"/>
    <w:rsid w:val="00F56492"/>
    <w:rsid w:val="00F56A63"/>
    <w:rsid w:val="00F573D3"/>
    <w:rsid w:val="00F5747D"/>
    <w:rsid w:val="00F575D7"/>
    <w:rsid w:val="00F6084B"/>
    <w:rsid w:val="00F60A71"/>
    <w:rsid w:val="00F60C54"/>
    <w:rsid w:val="00F611BF"/>
    <w:rsid w:val="00F616B4"/>
    <w:rsid w:val="00F61742"/>
    <w:rsid w:val="00F61A70"/>
    <w:rsid w:val="00F61B98"/>
    <w:rsid w:val="00F61FFA"/>
    <w:rsid w:val="00F625A4"/>
    <w:rsid w:val="00F6279C"/>
    <w:rsid w:val="00F6283D"/>
    <w:rsid w:val="00F62F10"/>
    <w:rsid w:val="00F63497"/>
    <w:rsid w:val="00F6361D"/>
    <w:rsid w:val="00F645C2"/>
    <w:rsid w:val="00F649E2"/>
    <w:rsid w:val="00F64FA5"/>
    <w:rsid w:val="00F65F85"/>
    <w:rsid w:val="00F66984"/>
    <w:rsid w:val="00F66B09"/>
    <w:rsid w:val="00F66CD7"/>
    <w:rsid w:val="00F6746D"/>
    <w:rsid w:val="00F700FE"/>
    <w:rsid w:val="00F70481"/>
    <w:rsid w:val="00F7066C"/>
    <w:rsid w:val="00F7099E"/>
    <w:rsid w:val="00F70ABE"/>
    <w:rsid w:val="00F70C24"/>
    <w:rsid w:val="00F711C6"/>
    <w:rsid w:val="00F71288"/>
    <w:rsid w:val="00F7280F"/>
    <w:rsid w:val="00F72D6D"/>
    <w:rsid w:val="00F72F81"/>
    <w:rsid w:val="00F73081"/>
    <w:rsid w:val="00F73746"/>
    <w:rsid w:val="00F73751"/>
    <w:rsid w:val="00F73904"/>
    <w:rsid w:val="00F74134"/>
    <w:rsid w:val="00F74394"/>
    <w:rsid w:val="00F748A6"/>
    <w:rsid w:val="00F74DF6"/>
    <w:rsid w:val="00F755E7"/>
    <w:rsid w:val="00F757EB"/>
    <w:rsid w:val="00F764AD"/>
    <w:rsid w:val="00F76C36"/>
    <w:rsid w:val="00F76EB0"/>
    <w:rsid w:val="00F7715B"/>
    <w:rsid w:val="00F7715F"/>
    <w:rsid w:val="00F7738F"/>
    <w:rsid w:val="00F773A6"/>
    <w:rsid w:val="00F77DEB"/>
    <w:rsid w:val="00F77E7F"/>
    <w:rsid w:val="00F8113A"/>
    <w:rsid w:val="00F815B5"/>
    <w:rsid w:val="00F81998"/>
    <w:rsid w:val="00F8243E"/>
    <w:rsid w:val="00F825F0"/>
    <w:rsid w:val="00F82642"/>
    <w:rsid w:val="00F82671"/>
    <w:rsid w:val="00F82A02"/>
    <w:rsid w:val="00F83519"/>
    <w:rsid w:val="00F836BF"/>
    <w:rsid w:val="00F83923"/>
    <w:rsid w:val="00F8404A"/>
    <w:rsid w:val="00F84CF3"/>
    <w:rsid w:val="00F85129"/>
    <w:rsid w:val="00F85472"/>
    <w:rsid w:val="00F85B16"/>
    <w:rsid w:val="00F86129"/>
    <w:rsid w:val="00F86254"/>
    <w:rsid w:val="00F8651E"/>
    <w:rsid w:val="00F87109"/>
    <w:rsid w:val="00F87E69"/>
    <w:rsid w:val="00F9060B"/>
    <w:rsid w:val="00F90C43"/>
    <w:rsid w:val="00F91A9B"/>
    <w:rsid w:val="00F91CD2"/>
    <w:rsid w:val="00F92502"/>
    <w:rsid w:val="00F92A16"/>
    <w:rsid w:val="00F92ECB"/>
    <w:rsid w:val="00F93AD1"/>
    <w:rsid w:val="00F93D2E"/>
    <w:rsid w:val="00F940F1"/>
    <w:rsid w:val="00F942CF"/>
    <w:rsid w:val="00F94A06"/>
    <w:rsid w:val="00F94A7E"/>
    <w:rsid w:val="00F952AA"/>
    <w:rsid w:val="00F95490"/>
    <w:rsid w:val="00F9560E"/>
    <w:rsid w:val="00F9578C"/>
    <w:rsid w:val="00F95AD1"/>
    <w:rsid w:val="00F95B19"/>
    <w:rsid w:val="00F95F8B"/>
    <w:rsid w:val="00F96208"/>
    <w:rsid w:val="00F9632E"/>
    <w:rsid w:val="00F9730D"/>
    <w:rsid w:val="00F9768E"/>
    <w:rsid w:val="00FA0085"/>
    <w:rsid w:val="00FA06B8"/>
    <w:rsid w:val="00FA134C"/>
    <w:rsid w:val="00FA1ADE"/>
    <w:rsid w:val="00FA1C25"/>
    <w:rsid w:val="00FA1C3C"/>
    <w:rsid w:val="00FA2541"/>
    <w:rsid w:val="00FA2800"/>
    <w:rsid w:val="00FA2B00"/>
    <w:rsid w:val="00FA2C33"/>
    <w:rsid w:val="00FA3E76"/>
    <w:rsid w:val="00FA408E"/>
    <w:rsid w:val="00FA4387"/>
    <w:rsid w:val="00FA4408"/>
    <w:rsid w:val="00FA4CC7"/>
    <w:rsid w:val="00FA50C7"/>
    <w:rsid w:val="00FA5C9D"/>
    <w:rsid w:val="00FA5F00"/>
    <w:rsid w:val="00FA624F"/>
    <w:rsid w:val="00FA66CB"/>
    <w:rsid w:val="00FA75FF"/>
    <w:rsid w:val="00FA764E"/>
    <w:rsid w:val="00FA76A0"/>
    <w:rsid w:val="00FB015A"/>
    <w:rsid w:val="00FB03FC"/>
    <w:rsid w:val="00FB0459"/>
    <w:rsid w:val="00FB0735"/>
    <w:rsid w:val="00FB0D58"/>
    <w:rsid w:val="00FB145A"/>
    <w:rsid w:val="00FB163F"/>
    <w:rsid w:val="00FB21A6"/>
    <w:rsid w:val="00FB2FBA"/>
    <w:rsid w:val="00FB32D7"/>
    <w:rsid w:val="00FB3745"/>
    <w:rsid w:val="00FB3D00"/>
    <w:rsid w:val="00FB41C3"/>
    <w:rsid w:val="00FB43EE"/>
    <w:rsid w:val="00FB478C"/>
    <w:rsid w:val="00FB5187"/>
    <w:rsid w:val="00FB6731"/>
    <w:rsid w:val="00FB6A59"/>
    <w:rsid w:val="00FB74C3"/>
    <w:rsid w:val="00FC0037"/>
    <w:rsid w:val="00FC08B7"/>
    <w:rsid w:val="00FC0E00"/>
    <w:rsid w:val="00FC2225"/>
    <w:rsid w:val="00FC2249"/>
    <w:rsid w:val="00FC2639"/>
    <w:rsid w:val="00FC2DFC"/>
    <w:rsid w:val="00FC3622"/>
    <w:rsid w:val="00FC3769"/>
    <w:rsid w:val="00FC3E63"/>
    <w:rsid w:val="00FC4055"/>
    <w:rsid w:val="00FC4102"/>
    <w:rsid w:val="00FC458B"/>
    <w:rsid w:val="00FC4E63"/>
    <w:rsid w:val="00FC4F1C"/>
    <w:rsid w:val="00FC5018"/>
    <w:rsid w:val="00FC52B6"/>
    <w:rsid w:val="00FC57FC"/>
    <w:rsid w:val="00FC5889"/>
    <w:rsid w:val="00FC63C1"/>
    <w:rsid w:val="00FC63DB"/>
    <w:rsid w:val="00FC656A"/>
    <w:rsid w:val="00FC65C4"/>
    <w:rsid w:val="00FC67F4"/>
    <w:rsid w:val="00FC6B9E"/>
    <w:rsid w:val="00FC797D"/>
    <w:rsid w:val="00FD034E"/>
    <w:rsid w:val="00FD09C6"/>
    <w:rsid w:val="00FD0F46"/>
    <w:rsid w:val="00FD10DC"/>
    <w:rsid w:val="00FD1256"/>
    <w:rsid w:val="00FD15EC"/>
    <w:rsid w:val="00FD1A33"/>
    <w:rsid w:val="00FD1CD5"/>
    <w:rsid w:val="00FD2682"/>
    <w:rsid w:val="00FD2983"/>
    <w:rsid w:val="00FD3559"/>
    <w:rsid w:val="00FD3590"/>
    <w:rsid w:val="00FD36E5"/>
    <w:rsid w:val="00FD3C3E"/>
    <w:rsid w:val="00FD43D1"/>
    <w:rsid w:val="00FD4AB9"/>
    <w:rsid w:val="00FD4CD2"/>
    <w:rsid w:val="00FD536C"/>
    <w:rsid w:val="00FD5BC1"/>
    <w:rsid w:val="00FD5CB5"/>
    <w:rsid w:val="00FD65C5"/>
    <w:rsid w:val="00FD6D2A"/>
    <w:rsid w:val="00FD6D7A"/>
    <w:rsid w:val="00FD6EA3"/>
    <w:rsid w:val="00FD6ECB"/>
    <w:rsid w:val="00FD7719"/>
    <w:rsid w:val="00FD7B70"/>
    <w:rsid w:val="00FE072C"/>
    <w:rsid w:val="00FE08DF"/>
    <w:rsid w:val="00FE1481"/>
    <w:rsid w:val="00FE16EB"/>
    <w:rsid w:val="00FE2213"/>
    <w:rsid w:val="00FE234E"/>
    <w:rsid w:val="00FE3005"/>
    <w:rsid w:val="00FE43A4"/>
    <w:rsid w:val="00FE44AD"/>
    <w:rsid w:val="00FE4545"/>
    <w:rsid w:val="00FE49E2"/>
    <w:rsid w:val="00FE4B9E"/>
    <w:rsid w:val="00FE51FC"/>
    <w:rsid w:val="00FE5EC4"/>
    <w:rsid w:val="00FE6E32"/>
    <w:rsid w:val="00FE6F9A"/>
    <w:rsid w:val="00FE717C"/>
    <w:rsid w:val="00FE7294"/>
    <w:rsid w:val="00FE734C"/>
    <w:rsid w:val="00FE7CE0"/>
    <w:rsid w:val="00FE7DBF"/>
    <w:rsid w:val="00FE7F4A"/>
    <w:rsid w:val="00FF0084"/>
    <w:rsid w:val="00FF0628"/>
    <w:rsid w:val="00FF11E1"/>
    <w:rsid w:val="00FF22B3"/>
    <w:rsid w:val="00FF2ED4"/>
    <w:rsid w:val="00FF3338"/>
    <w:rsid w:val="00FF39F0"/>
    <w:rsid w:val="00FF3C1B"/>
    <w:rsid w:val="00FF3F73"/>
    <w:rsid w:val="00FF41E8"/>
    <w:rsid w:val="00FF4753"/>
    <w:rsid w:val="00FF4836"/>
    <w:rsid w:val="00FF4DC0"/>
    <w:rsid w:val="00FF4F59"/>
    <w:rsid w:val="00FF598E"/>
    <w:rsid w:val="00FF6039"/>
    <w:rsid w:val="00FF638C"/>
    <w:rsid w:val="00FF6607"/>
    <w:rsid w:val="00FF6D4F"/>
    <w:rsid w:val="00FF73FB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0D08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81"/>
    <w:pPr>
      <w:jc w:val="both"/>
    </w:pPr>
    <w:rPr>
      <w:rFonts w:eastAsia="Times New Roman" w:cs="Arial"/>
      <w:color w:val="323E4F"/>
      <w:sz w:val="22"/>
      <w:szCs w:val="24"/>
      <w:lang w:val="bg-BG"/>
    </w:rPr>
  </w:style>
  <w:style w:type="paragraph" w:styleId="Heading1">
    <w:name w:val="heading 1"/>
    <w:basedOn w:val="Normal"/>
    <w:next w:val="Normal"/>
    <w:qFormat/>
    <w:rsid w:val="009D5961"/>
    <w:pPr>
      <w:numPr>
        <w:numId w:val="2"/>
      </w:numPr>
      <w:spacing w:before="480" w:after="120"/>
      <w:contextualSpacing/>
      <w:outlineLvl w:val="0"/>
    </w:pPr>
    <w:rPr>
      <w:b/>
      <w:color w:val="A5002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57804"/>
    <w:pPr>
      <w:numPr>
        <w:ilvl w:val="1"/>
        <w:numId w:val="2"/>
      </w:numPr>
      <w:spacing w:before="360" w:after="120"/>
      <w:contextualSpacing/>
      <w:outlineLvl w:val="1"/>
    </w:pPr>
    <w:rPr>
      <w:b/>
      <w:color w:val="A5002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40F05"/>
    <w:pPr>
      <w:keepNext/>
      <w:numPr>
        <w:ilvl w:val="2"/>
        <w:numId w:val="2"/>
      </w:numPr>
      <w:spacing w:before="240" w:after="120"/>
      <w:ind w:left="720"/>
      <w:contextualSpacing/>
      <w:outlineLvl w:val="2"/>
    </w:pPr>
    <w:rPr>
      <w:b/>
      <w:bCs/>
      <w:color w:val="A50021"/>
      <w:sz w:val="28"/>
      <w:szCs w:val="26"/>
    </w:rPr>
  </w:style>
  <w:style w:type="paragraph" w:styleId="Heading4">
    <w:name w:val="heading 4"/>
    <w:basedOn w:val="Normal"/>
    <w:next w:val="Normal"/>
    <w:qFormat/>
    <w:rsid w:val="00E77D44"/>
    <w:pPr>
      <w:keepNext/>
      <w:numPr>
        <w:ilvl w:val="3"/>
        <w:numId w:val="2"/>
      </w:numPr>
      <w:tabs>
        <w:tab w:val="left" w:pos="-720"/>
        <w:tab w:val="left" w:pos="1134"/>
        <w:tab w:val="left" w:pos="2520"/>
      </w:tabs>
      <w:suppressAutoHyphens/>
      <w:overflowPunct w:val="0"/>
      <w:autoSpaceDE w:val="0"/>
      <w:autoSpaceDN w:val="0"/>
      <w:adjustRightInd w:val="0"/>
      <w:spacing w:before="120" w:after="120"/>
      <w:textAlignment w:val="baseline"/>
      <w:outlineLvl w:val="3"/>
    </w:pPr>
    <w:rPr>
      <w:b/>
      <w:color w:val="A50021"/>
      <w:spacing w:val="-3"/>
      <w:sz w:val="24"/>
      <w:szCs w:val="20"/>
      <w:u w:val="single"/>
    </w:rPr>
  </w:style>
  <w:style w:type="paragraph" w:styleId="Heading5">
    <w:name w:val="heading 5"/>
    <w:basedOn w:val="Heading4"/>
    <w:next w:val="Normal"/>
    <w:link w:val="Heading5Char"/>
    <w:qFormat/>
    <w:rsid w:val="00C251F0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E223F"/>
    <w:pPr>
      <w:keepNext/>
      <w:keepLines/>
      <w:tabs>
        <w:tab w:val="num" w:pos="1152"/>
      </w:tabs>
      <w:spacing w:before="400" w:line="260" w:lineRule="atLeast"/>
      <w:ind w:left="1152" w:hanging="1152"/>
      <w:outlineLvl w:val="5"/>
    </w:pPr>
    <w:rPr>
      <w:rFonts w:ascii="Palatino" w:hAnsi="Palatino"/>
      <w:b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443BCF"/>
    <w:pPr>
      <w:keepNext/>
      <w:widowControl w:val="0"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hu-HU" w:eastAsia="hu-HU"/>
    </w:rPr>
  </w:style>
  <w:style w:type="paragraph" w:styleId="Heading8">
    <w:name w:val="heading 8"/>
    <w:basedOn w:val="Normal"/>
    <w:next w:val="Normal"/>
    <w:link w:val="Heading8Char"/>
    <w:unhideWhenUsed/>
    <w:qFormat/>
    <w:rsid w:val="00443BCF"/>
    <w:pPr>
      <w:keepNext/>
      <w:widowControl w:val="0"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 w:eastAsia="hu-HU"/>
    </w:rPr>
  </w:style>
  <w:style w:type="paragraph" w:styleId="Heading9">
    <w:name w:val="heading 9"/>
    <w:basedOn w:val="Normal"/>
    <w:next w:val="Normal"/>
    <w:link w:val="Heading9Char"/>
    <w:unhideWhenUsed/>
    <w:qFormat/>
    <w:rsid w:val="00443BCF"/>
    <w:pPr>
      <w:keepNext/>
      <w:widowControl w:val="0"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37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B37E6"/>
    <w:rPr>
      <w:rFonts w:ascii="Calibri" w:eastAsia="Calibri" w:hAnsi="Calibri" w:cs="Times New Roman"/>
    </w:rPr>
  </w:style>
  <w:style w:type="paragraph" w:styleId="Title">
    <w:name w:val="Title"/>
    <w:aliases w:val="Title_Doc,FTS_Title_Doc"/>
    <w:basedOn w:val="Normal"/>
    <w:next w:val="Normal"/>
    <w:link w:val="TitleChar"/>
    <w:autoRedefine/>
    <w:uiPriority w:val="10"/>
    <w:qFormat/>
    <w:rsid w:val="00735B3E"/>
    <w:pPr>
      <w:pBdr>
        <w:top w:val="single" w:sz="8" w:space="1" w:color="A50021"/>
        <w:left w:val="single" w:sz="8" w:space="4" w:color="A50021"/>
        <w:bottom w:val="single" w:sz="8" w:space="1" w:color="A50021"/>
        <w:right w:val="single" w:sz="8" w:space="4" w:color="A50021"/>
      </w:pBdr>
      <w:spacing w:before="720" w:after="120"/>
      <w:contextualSpacing/>
      <w:jc w:val="center"/>
    </w:pPr>
    <w:rPr>
      <w:color w:val="A50021"/>
      <w:spacing w:val="5"/>
      <w:kern w:val="28"/>
      <w:sz w:val="52"/>
      <w:szCs w:val="52"/>
    </w:rPr>
  </w:style>
  <w:style w:type="character" w:customStyle="1" w:styleId="TitleChar">
    <w:name w:val="Title Char"/>
    <w:aliases w:val="Title_Doc Char,FTS_Title_Doc Char"/>
    <w:link w:val="Title"/>
    <w:uiPriority w:val="10"/>
    <w:rsid w:val="00735B3E"/>
    <w:rPr>
      <w:rFonts w:eastAsia="Times New Roman" w:cs="Arial"/>
      <w:color w:val="A50021"/>
      <w:spacing w:val="5"/>
      <w:kern w:val="28"/>
      <w:sz w:val="52"/>
      <w:szCs w:val="52"/>
      <w:lang w:eastAsia="en-US"/>
    </w:rPr>
  </w:style>
  <w:style w:type="paragraph" w:customStyle="1" w:styleId="LLPSTText">
    <w:name w:val="LLP ST Text"/>
    <w:basedOn w:val="Normal"/>
    <w:link w:val="LLPSTTextChar"/>
    <w:rsid w:val="003B37E6"/>
    <w:rPr>
      <w:rFonts w:ascii="Tahoma" w:hAnsi="Tahoma" w:cs="Tahoma"/>
      <w:color w:val="333399"/>
    </w:rPr>
  </w:style>
  <w:style w:type="character" w:customStyle="1" w:styleId="LLPSTTextChar">
    <w:name w:val="LLP ST Text Char"/>
    <w:link w:val="LLPSTText"/>
    <w:rsid w:val="003B37E6"/>
    <w:rPr>
      <w:rFonts w:ascii="Tahoma" w:eastAsia="Times New Roman" w:hAnsi="Tahoma" w:cs="Tahoma"/>
      <w:color w:val="333399"/>
      <w:lang w:val="bg-BG"/>
    </w:rPr>
  </w:style>
  <w:style w:type="table" w:styleId="TableGrid">
    <w:name w:val="Table Grid"/>
    <w:basedOn w:val="TableNormal"/>
    <w:uiPriority w:val="59"/>
    <w:rsid w:val="003B37E6"/>
    <w:rPr>
      <w:lang w:val="bg-BG" w:eastAsia="bg-B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B37E6"/>
    <w:rPr>
      <w:color w:val="0000FF"/>
      <w:u w:val="single"/>
    </w:rPr>
  </w:style>
  <w:style w:type="paragraph" w:styleId="Header">
    <w:name w:val="header"/>
    <w:aliases w:val="Doc.Header"/>
    <w:basedOn w:val="Normal"/>
    <w:link w:val="HeaderChar"/>
    <w:unhideWhenUsed/>
    <w:rsid w:val="003B37E6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Doc.Header Char"/>
    <w:link w:val="Header"/>
    <w:rsid w:val="003B37E6"/>
    <w:rPr>
      <w:rFonts w:ascii="Calibri" w:eastAsia="Calibri" w:hAnsi="Calibri" w:cs="Times New Roman"/>
    </w:rPr>
  </w:style>
  <w:style w:type="character" w:styleId="BookTitle">
    <w:name w:val="Book Title"/>
    <w:uiPriority w:val="33"/>
    <w:qFormat/>
    <w:rsid w:val="001B70A7"/>
    <w:rPr>
      <w:b/>
      <w:sz w:val="52"/>
      <w:szCs w:val="48"/>
    </w:rPr>
  </w:style>
  <w:style w:type="paragraph" w:styleId="BalloonText">
    <w:name w:val="Balloon Text"/>
    <w:basedOn w:val="Normal"/>
    <w:link w:val="BalloonTextChar"/>
    <w:unhideWhenUsed/>
    <w:rsid w:val="003B37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B37E6"/>
    <w:rPr>
      <w:rFonts w:ascii="Tahoma" w:eastAsia="Calibri" w:hAnsi="Tahoma" w:cs="Tahoma"/>
      <w:sz w:val="16"/>
      <w:szCs w:val="16"/>
    </w:rPr>
  </w:style>
  <w:style w:type="paragraph" w:styleId="Footer">
    <w:name w:val="footer"/>
    <w:aliases w:val="Doc.Footer"/>
    <w:basedOn w:val="Normal"/>
    <w:link w:val="FooterChar"/>
    <w:unhideWhenUsed/>
    <w:rsid w:val="00BA30CB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Doc.Footer Char"/>
    <w:link w:val="Footer"/>
    <w:rsid w:val="00BA30CB"/>
    <w:rPr>
      <w:rFonts w:ascii="Calibri" w:eastAsia="Calibri" w:hAnsi="Calibri" w:cs="Times New Roman"/>
    </w:rPr>
  </w:style>
  <w:style w:type="character" w:styleId="CommentReference">
    <w:name w:val="annotation reference"/>
    <w:semiHidden/>
    <w:rsid w:val="009854D1"/>
    <w:rPr>
      <w:sz w:val="16"/>
      <w:szCs w:val="16"/>
    </w:rPr>
  </w:style>
  <w:style w:type="paragraph" w:styleId="CommentText">
    <w:name w:val="annotation text"/>
    <w:basedOn w:val="Normal"/>
    <w:semiHidden/>
    <w:rsid w:val="009854D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54D1"/>
    <w:rPr>
      <w:b/>
      <w:bCs/>
    </w:rPr>
  </w:style>
  <w:style w:type="character" w:styleId="PageNumber">
    <w:name w:val="page number"/>
    <w:basedOn w:val="DefaultParagraphFont"/>
    <w:rsid w:val="00D50518"/>
  </w:style>
  <w:style w:type="paragraph" w:styleId="NormalWeb">
    <w:name w:val="Normal (Web)"/>
    <w:basedOn w:val="Normal"/>
    <w:rsid w:val="00AB40F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rsid w:val="00640952"/>
    <w:pPr>
      <w:spacing w:before="240"/>
      <w:jc w:val="left"/>
    </w:pPr>
    <w:rPr>
      <w:b/>
      <w:bCs/>
      <w:sz w:val="20"/>
      <w:szCs w:val="20"/>
    </w:rPr>
  </w:style>
  <w:style w:type="paragraph" w:styleId="NormalIndent">
    <w:name w:val="Normal Indent"/>
    <w:basedOn w:val="Normal"/>
    <w:rsid w:val="00640952"/>
    <w:pPr>
      <w:spacing w:after="60"/>
      <w:ind w:left="1440" w:hanging="288"/>
    </w:pPr>
    <w:rPr>
      <w:rFonts w:ascii="Times New Roman" w:hAnsi="Times New Roman"/>
      <w:szCs w:val="20"/>
    </w:rPr>
  </w:style>
  <w:style w:type="paragraph" w:customStyle="1" w:styleId="bullet">
    <w:name w:val="bullet"/>
    <w:basedOn w:val="Normal"/>
    <w:rsid w:val="002A5862"/>
    <w:pPr>
      <w:tabs>
        <w:tab w:val="left" w:pos="-720"/>
        <w:tab w:val="left" w:pos="0"/>
        <w:tab w:val="left" w:pos="1080"/>
        <w:tab w:val="left" w:pos="1800"/>
        <w:tab w:val="left" w:pos="2520"/>
        <w:tab w:val="left" w:pos="3240"/>
      </w:tabs>
      <w:suppressAutoHyphens/>
      <w:overflowPunct w:val="0"/>
      <w:autoSpaceDE w:val="0"/>
      <w:autoSpaceDN w:val="0"/>
      <w:adjustRightInd w:val="0"/>
      <w:spacing w:after="120"/>
      <w:ind w:left="1800" w:hanging="720"/>
      <w:textAlignment w:val="baseline"/>
    </w:pPr>
    <w:rPr>
      <w:rFonts w:ascii="Times New Roman" w:hAnsi="Times New Roman"/>
      <w:spacing w:val="-3"/>
      <w:sz w:val="24"/>
      <w:szCs w:val="20"/>
      <w:lang w:val="en-GB"/>
    </w:rPr>
  </w:style>
  <w:style w:type="paragraph" w:customStyle="1" w:styleId="Normal1">
    <w:name w:val="Normal1"/>
    <w:basedOn w:val="Normal"/>
    <w:rsid w:val="002A5862"/>
    <w:pPr>
      <w:tabs>
        <w:tab w:val="left" w:pos="-720"/>
        <w:tab w:val="left" w:pos="0"/>
        <w:tab w:val="left" w:pos="1080"/>
        <w:tab w:val="left" w:pos="1800"/>
        <w:tab w:val="left" w:pos="2520"/>
      </w:tabs>
      <w:suppressAutoHyphens/>
      <w:overflowPunct w:val="0"/>
      <w:autoSpaceDE w:val="0"/>
      <w:autoSpaceDN w:val="0"/>
      <w:adjustRightInd w:val="0"/>
      <w:spacing w:before="120"/>
      <w:ind w:left="1080"/>
      <w:textAlignment w:val="baseline"/>
    </w:pPr>
    <w:rPr>
      <w:rFonts w:ascii="Times New Roman" w:hAnsi="Times New Roman"/>
      <w:b/>
      <w:spacing w:val="-3"/>
      <w:sz w:val="24"/>
      <w:szCs w:val="20"/>
      <w:lang w:val="en-GB"/>
    </w:rPr>
  </w:style>
  <w:style w:type="character" w:customStyle="1" w:styleId="BulletList">
    <w:name w:val="Bullet List"/>
    <w:basedOn w:val="DefaultParagraphFont"/>
    <w:rsid w:val="002A5862"/>
  </w:style>
  <w:style w:type="paragraph" w:customStyle="1" w:styleId="NormalTab">
    <w:name w:val="NormalTab"/>
    <w:basedOn w:val="Normal"/>
    <w:rsid w:val="0037334A"/>
    <w:rPr>
      <w:rFonts w:ascii="Times New Roman" w:hAnsi="Times New Roman"/>
      <w:szCs w:val="20"/>
    </w:rPr>
  </w:style>
  <w:style w:type="paragraph" w:customStyle="1" w:styleId="Style1">
    <w:name w:val="Style1"/>
    <w:basedOn w:val="Normal"/>
    <w:link w:val="Style1Char"/>
    <w:qFormat/>
    <w:rsid w:val="00B35AB3"/>
    <w:pPr>
      <w:numPr>
        <w:numId w:val="1"/>
      </w:numPr>
    </w:pPr>
  </w:style>
  <w:style w:type="paragraph" w:customStyle="1" w:styleId="Default">
    <w:name w:val="Default"/>
    <w:rsid w:val="001854A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Style1Char">
    <w:name w:val="Style1 Char"/>
    <w:link w:val="Style1"/>
    <w:rsid w:val="00B35AB3"/>
    <w:rPr>
      <w:rFonts w:eastAsia="Times New Roman" w:cs="Arial"/>
      <w:color w:val="323E4F"/>
      <w:sz w:val="22"/>
      <w:szCs w:val="24"/>
      <w:lang w:val="bg-BG"/>
    </w:rPr>
  </w:style>
  <w:style w:type="paragraph" w:customStyle="1" w:styleId="liste">
    <w:name w:val="liste"/>
    <w:basedOn w:val="Normal"/>
    <w:rsid w:val="002F40E7"/>
    <w:pPr>
      <w:keepLines/>
      <w:tabs>
        <w:tab w:val="left" w:pos="2094"/>
        <w:tab w:val="left" w:pos="2944"/>
        <w:tab w:val="left" w:pos="3795"/>
        <w:tab w:val="left" w:pos="4645"/>
        <w:tab w:val="left" w:pos="5496"/>
      </w:tabs>
      <w:spacing w:line="260" w:lineRule="atLeast"/>
      <w:ind w:left="720" w:hanging="420"/>
    </w:pPr>
    <w:rPr>
      <w:rFonts w:ascii="Palatino" w:hAnsi="Palatino"/>
      <w:sz w:val="20"/>
      <w:szCs w:val="20"/>
      <w:lang w:val="en-AU"/>
    </w:rPr>
  </w:style>
  <w:style w:type="character" w:customStyle="1" w:styleId="Heading5Char">
    <w:name w:val="Heading 5 Char"/>
    <w:link w:val="Heading5"/>
    <w:rsid w:val="00C251F0"/>
    <w:rPr>
      <w:rFonts w:eastAsia="Times New Roman" w:cs="Arial"/>
      <w:b/>
      <w:color w:val="A50021"/>
      <w:spacing w:val="-3"/>
      <w:sz w:val="22"/>
      <w:u w:val="single"/>
      <w:lang w:val="bg-BG"/>
    </w:rPr>
  </w:style>
  <w:style w:type="character" w:customStyle="1" w:styleId="Heading6Char">
    <w:name w:val="Heading 6 Char"/>
    <w:link w:val="Heading6"/>
    <w:rsid w:val="00CE223F"/>
    <w:rPr>
      <w:rFonts w:ascii="Palatino" w:eastAsia="Times New Roman" w:hAnsi="Palatino"/>
      <w:b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0C6FFA"/>
    <w:pPr>
      <w:jc w:val="center"/>
    </w:pPr>
    <w:rPr>
      <w:b/>
      <w:bCs/>
      <w:sz w:val="44"/>
      <w:szCs w:val="20"/>
    </w:rPr>
  </w:style>
  <w:style w:type="paragraph" w:customStyle="1" w:styleId="Figure">
    <w:name w:val="Figure"/>
    <w:basedOn w:val="Normal"/>
    <w:rsid w:val="000F3DAF"/>
    <w:pPr>
      <w:spacing w:before="240"/>
      <w:ind w:left="1701"/>
      <w:jc w:val="center"/>
    </w:pPr>
    <w:rPr>
      <w:sz w:val="20"/>
      <w:szCs w:val="20"/>
      <w:lang w:val="en-US"/>
    </w:rPr>
  </w:style>
  <w:style w:type="paragraph" w:customStyle="1" w:styleId="BodyText">
    <w:name w:val="BodyText"/>
    <w:basedOn w:val="Normal"/>
    <w:rsid w:val="000F3DAF"/>
    <w:pPr>
      <w:tabs>
        <w:tab w:val="left" w:pos="1701"/>
      </w:tabs>
      <w:ind w:left="1701" w:hanging="1701"/>
      <w:jc w:val="left"/>
    </w:pPr>
    <w:rPr>
      <w:sz w:val="20"/>
      <w:szCs w:val="20"/>
      <w:lang w:val="en-US"/>
    </w:rPr>
  </w:style>
  <w:style w:type="paragraph" w:customStyle="1" w:styleId="FigureTitle">
    <w:name w:val="FigureTitle"/>
    <w:basedOn w:val="Normal"/>
    <w:rsid w:val="000F3DAF"/>
    <w:pPr>
      <w:spacing w:after="240"/>
      <w:ind w:left="1701"/>
      <w:jc w:val="center"/>
    </w:pPr>
    <w:rPr>
      <w:i/>
      <w:sz w:val="20"/>
      <w:szCs w:val="20"/>
      <w:lang w:val="en-US"/>
    </w:rPr>
  </w:style>
  <w:style w:type="table" w:styleId="GridTable5Dark-Accent5">
    <w:name w:val="Grid Table 5 Dark Accent 5"/>
    <w:basedOn w:val="TableNormal"/>
    <w:uiPriority w:val="50"/>
    <w:rsid w:val="00737EC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5">
    <w:name w:val="Grid Table 4 Accent 5"/>
    <w:basedOn w:val="TableNormal"/>
    <w:uiPriority w:val="49"/>
    <w:rsid w:val="003326F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">
    <w:name w:val="Grid Table 4 Accent 1"/>
    <w:basedOn w:val="TableNormal"/>
    <w:uiPriority w:val="49"/>
    <w:rsid w:val="003326FA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Style2">
    <w:name w:val="Style2"/>
    <w:basedOn w:val="Heading3"/>
    <w:link w:val="Style2Char"/>
    <w:qFormat/>
    <w:rsid w:val="00A942C8"/>
  </w:style>
  <w:style w:type="table" w:styleId="GridTable4-Accent6">
    <w:name w:val="Grid Table 4 Accent 6"/>
    <w:basedOn w:val="TableNormal"/>
    <w:uiPriority w:val="49"/>
    <w:rsid w:val="00B64AD4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Heading3Char">
    <w:name w:val="Heading 3 Char"/>
    <w:link w:val="Heading3"/>
    <w:rsid w:val="00040F05"/>
    <w:rPr>
      <w:rFonts w:eastAsia="Times New Roman" w:cs="Arial"/>
      <w:b/>
      <w:bCs/>
      <w:color w:val="A50021"/>
      <w:sz w:val="28"/>
      <w:szCs w:val="26"/>
      <w:lang w:val="bg-BG"/>
    </w:rPr>
  </w:style>
  <w:style w:type="character" w:customStyle="1" w:styleId="Style2Char">
    <w:name w:val="Style2 Char"/>
    <w:basedOn w:val="Heading3Char"/>
    <w:link w:val="Style2"/>
    <w:rsid w:val="00A942C8"/>
    <w:rPr>
      <w:rFonts w:eastAsia="Times New Roman" w:cs="Arial"/>
      <w:b/>
      <w:bCs/>
      <w:color w:val="A50021"/>
      <w:sz w:val="28"/>
      <w:szCs w:val="26"/>
      <w:lang w:val="bg-BG"/>
    </w:rPr>
  </w:style>
  <w:style w:type="table" w:styleId="GridTable4-Accent2">
    <w:name w:val="Grid Table 4 Accent 2"/>
    <w:basedOn w:val="TableNormal"/>
    <w:uiPriority w:val="49"/>
    <w:rsid w:val="00C35FB7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2-Accent2">
    <w:name w:val="Grid Table 2 Accent 2"/>
    <w:basedOn w:val="TableNormal"/>
    <w:uiPriority w:val="47"/>
    <w:rsid w:val="007D702E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RedTable">
    <w:name w:val="RedTable"/>
    <w:basedOn w:val="TableNormal"/>
    <w:uiPriority w:val="99"/>
    <w:qFormat/>
    <w:rsid w:val="00A701B2"/>
    <w:tblPr/>
    <w:tblStylePr w:type="firstCol">
      <w:rPr>
        <w:rFonts w:ascii="Palatino Linotype" w:hAnsi="Palatino Linotype"/>
        <w:color w:val="A50021"/>
        <w:sz w:val="22"/>
      </w:rPr>
    </w:tblStylePr>
  </w:style>
  <w:style w:type="paragraph" w:customStyle="1" w:styleId="Note">
    <w:name w:val="Note"/>
    <w:basedOn w:val="Normal"/>
    <w:link w:val="NoteChar"/>
    <w:qFormat/>
    <w:rsid w:val="00663C7D"/>
    <w:rPr>
      <w:i/>
    </w:rPr>
  </w:style>
  <w:style w:type="table" w:styleId="GridTable4-Accent3">
    <w:name w:val="Grid Table 4 Accent 3"/>
    <w:basedOn w:val="TableNormal"/>
    <w:uiPriority w:val="49"/>
    <w:rsid w:val="001167C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NoteChar">
    <w:name w:val="Note Char"/>
    <w:link w:val="Note"/>
    <w:rsid w:val="00663C7D"/>
    <w:rPr>
      <w:rFonts w:eastAsia="Times New Roman" w:cs="Arial"/>
      <w:i/>
      <w:color w:val="323E4F"/>
      <w:sz w:val="22"/>
      <w:szCs w:val="24"/>
      <w:lang w:eastAsia="en-US"/>
    </w:rPr>
  </w:style>
  <w:style w:type="table" w:styleId="PlainTable4">
    <w:name w:val="Plain Table 4"/>
    <w:basedOn w:val="TableNormal"/>
    <w:uiPriority w:val="44"/>
    <w:rsid w:val="00DF36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DF36A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2">
    <w:name w:val="Grid Table 2"/>
    <w:basedOn w:val="TableNormal"/>
    <w:uiPriority w:val="47"/>
    <w:rsid w:val="00DF36A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ableNormal1">
    <w:name w:val="Table Normal1"/>
    <w:basedOn w:val="Normal"/>
    <w:link w:val="NormalTableChar"/>
    <w:qFormat/>
    <w:rsid w:val="00C05E85"/>
    <w:rPr>
      <w:b/>
      <w:color w:val="FFFFFF"/>
    </w:rPr>
  </w:style>
  <w:style w:type="paragraph" w:customStyle="1" w:styleId="SubTitleDoc">
    <w:name w:val="SubTitle_Doc"/>
    <w:basedOn w:val="Normal"/>
    <w:link w:val="SubTitleDocChar"/>
    <w:qFormat/>
    <w:rsid w:val="003346C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jc w:val="center"/>
    </w:pPr>
    <w:rPr>
      <w:color w:val="A50021"/>
      <w:sz w:val="24"/>
    </w:rPr>
  </w:style>
  <w:style w:type="character" w:customStyle="1" w:styleId="NormalTableChar">
    <w:name w:val="Normal Table Char"/>
    <w:link w:val="TableNormal1"/>
    <w:rsid w:val="00C05E85"/>
    <w:rPr>
      <w:rFonts w:eastAsia="Times New Roman" w:cs="Arial"/>
      <w:b/>
      <w:color w:val="FFFFFF"/>
      <w:sz w:val="22"/>
      <w:szCs w:val="24"/>
      <w:lang w:eastAsia="en-US"/>
    </w:rPr>
  </w:style>
  <w:style w:type="character" w:customStyle="1" w:styleId="SubTitleDocChar">
    <w:name w:val="SubTitle_Doc Char"/>
    <w:link w:val="SubTitleDoc"/>
    <w:rsid w:val="003346C2"/>
    <w:rPr>
      <w:rFonts w:eastAsia="Times New Roman" w:cs="Arial"/>
      <w:color w:val="A50021"/>
      <w:sz w:val="24"/>
      <w:szCs w:val="24"/>
      <w:lang w:eastAsia="en-US"/>
    </w:rPr>
  </w:style>
  <w:style w:type="paragraph" w:customStyle="1" w:styleId="NormalTable2">
    <w:name w:val="Normal_Table2"/>
    <w:basedOn w:val="Normal"/>
    <w:link w:val="NormalTable2Char"/>
    <w:qFormat/>
    <w:rsid w:val="002271E1"/>
    <w:rPr>
      <w:b/>
      <w:bCs/>
      <w:color w:val="A50021"/>
    </w:rPr>
  </w:style>
  <w:style w:type="character" w:customStyle="1" w:styleId="FTSNoteChar">
    <w:name w:val="FTS_Note Char"/>
    <w:link w:val="FTSNote"/>
    <w:locked/>
    <w:rsid w:val="003B0A40"/>
    <w:rPr>
      <w:rFonts w:ascii="Times New Roman" w:eastAsia="Times New Roman" w:hAnsi="Times New Roman" w:cs="Arial"/>
      <w:i/>
      <w:color w:val="323E4F"/>
      <w:sz w:val="22"/>
      <w:szCs w:val="24"/>
      <w:lang w:eastAsia="en-US"/>
    </w:rPr>
  </w:style>
  <w:style w:type="character" w:customStyle="1" w:styleId="NormalTable2Char">
    <w:name w:val="Normal_Table2 Char"/>
    <w:link w:val="NormalTable2"/>
    <w:rsid w:val="002271E1"/>
    <w:rPr>
      <w:rFonts w:eastAsia="Times New Roman" w:cs="Arial"/>
      <w:b/>
      <w:bCs/>
      <w:color w:val="A50021"/>
      <w:sz w:val="22"/>
      <w:szCs w:val="24"/>
      <w:lang w:eastAsia="en-US"/>
    </w:rPr>
  </w:style>
  <w:style w:type="paragraph" w:customStyle="1" w:styleId="FTSNote">
    <w:name w:val="FTS_Note"/>
    <w:basedOn w:val="Normal"/>
    <w:link w:val="FTSNoteChar"/>
    <w:rsid w:val="003B0A40"/>
    <w:rPr>
      <w:rFonts w:ascii="Times New Roman" w:hAnsi="Times New Roman"/>
      <w:i/>
    </w:rPr>
  </w:style>
  <w:style w:type="paragraph" w:customStyle="1" w:styleId="Bullets">
    <w:name w:val="Bullets"/>
    <w:basedOn w:val="Normal"/>
    <w:link w:val="BulletsChar"/>
    <w:qFormat/>
    <w:rsid w:val="005F5275"/>
    <w:pPr>
      <w:numPr>
        <w:numId w:val="3"/>
      </w:numPr>
    </w:pPr>
  </w:style>
  <w:style w:type="paragraph" w:customStyle="1" w:styleId="SubBullets">
    <w:name w:val="Sub Bullets"/>
    <w:basedOn w:val="Bullets"/>
    <w:link w:val="SubBulletsChar"/>
    <w:qFormat/>
    <w:rsid w:val="004F223C"/>
    <w:pPr>
      <w:numPr>
        <w:ilvl w:val="1"/>
      </w:numPr>
    </w:pPr>
  </w:style>
  <w:style w:type="character" w:customStyle="1" w:styleId="BulletsChar">
    <w:name w:val="Bullets Char"/>
    <w:link w:val="Bullets"/>
    <w:rsid w:val="005F5275"/>
    <w:rPr>
      <w:rFonts w:eastAsia="Times New Roman" w:cs="Arial"/>
      <w:color w:val="323E4F"/>
      <w:sz w:val="22"/>
      <w:szCs w:val="24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DB"/>
    <w:pPr>
      <w:spacing w:after="60"/>
      <w:jc w:val="center"/>
      <w:outlineLvl w:val="1"/>
    </w:pPr>
    <w:rPr>
      <w:rFonts w:ascii="Calibri Light" w:hAnsi="Calibri Light" w:cs="Times New Roman"/>
      <w:sz w:val="24"/>
    </w:rPr>
  </w:style>
  <w:style w:type="character" w:customStyle="1" w:styleId="SubBulletsChar">
    <w:name w:val="Sub Bullets Char"/>
    <w:basedOn w:val="BulletsChar"/>
    <w:link w:val="SubBullets"/>
    <w:rsid w:val="004F223C"/>
    <w:rPr>
      <w:rFonts w:eastAsia="Times New Roman" w:cs="Arial"/>
      <w:color w:val="323E4F"/>
      <w:sz w:val="22"/>
      <w:szCs w:val="24"/>
      <w:lang w:val="bg-BG"/>
    </w:rPr>
  </w:style>
  <w:style w:type="character" w:customStyle="1" w:styleId="SubtitleChar">
    <w:name w:val="Subtitle Char"/>
    <w:link w:val="Subtitle"/>
    <w:uiPriority w:val="11"/>
    <w:rsid w:val="00DF67DB"/>
    <w:rPr>
      <w:rFonts w:ascii="Calibri Light" w:eastAsia="Times New Roman" w:hAnsi="Calibri Light" w:cs="Times New Roman"/>
      <w:color w:val="323E4F"/>
      <w:sz w:val="24"/>
      <w:szCs w:val="24"/>
      <w:lang w:eastAsia="en-US"/>
    </w:rPr>
  </w:style>
  <w:style w:type="character" w:styleId="SubtleEmphasis">
    <w:name w:val="Subtle Emphasis"/>
    <w:uiPriority w:val="19"/>
    <w:qFormat/>
    <w:rsid w:val="00822D57"/>
    <w:rPr>
      <w:iCs/>
      <w:color w:val="A50021"/>
      <w:sz w:val="48"/>
    </w:rPr>
  </w:style>
  <w:style w:type="paragraph" w:customStyle="1" w:styleId="Title1">
    <w:name w:val="Title1"/>
    <w:basedOn w:val="Heading2"/>
    <w:link w:val="Title1Char"/>
    <w:qFormat/>
    <w:rsid w:val="003966DC"/>
    <w:pPr>
      <w:numPr>
        <w:ilvl w:val="0"/>
        <w:numId w:val="0"/>
      </w:numPr>
      <w:jc w:val="right"/>
    </w:pPr>
    <w:rPr>
      <w:sz w:val="48"/>
    </w:rPr>
  </w:style>
  <w:style w:type="paragraph" w:customStyle="1" w:styleId="Title2">
    <w:name w:val="Title2"/>
    <w:basedOn w:val="Normal"/>
    <w:link w:val="Title2Char"/>
    <w:qFormat/>
    <w:rsid w:val="002458A1"/>
    <w:pPr>
      <w:jc w:val="right"/>
    </w:pPr>
    <w:rPr>
      <w:b/>
      <w:color w:val="A50021"/>
      <w:sz w:val="40"/>
    </w:rPr>
  </w:style>
  <w:style w:type="character" w:customStyle="1" w:styleId="Heading2Char">
    <w:name w:val="Heading 2 Char"/>
    <w:link w:val="Heading2"/>
    <w:rsid w:val="00D37365"/>
    <w:rPr>
      <w:rFonts w:eastAsia="Times New Roman" w:cs="Arial"/>
      <w:b/>
      <w:color w:val="A50021"/>
      <w:sz w:val="32"/>
      <w:szCs w:val="32"/>
      <w:lang w:val="bg-BG"/>
    </w:rPr>
  </w:style>
  <w:style w:type="character" w:customStyle="1" w:styleId="Title1Char">
    <w:name w:val="Title1 Char"/>
    <w:link w:val="Title1"/>
    <w:rsid w:val="003966DC"/>
    <w:rPr>
      <w:rFonts w:eastAsia="Times New Roman" w:cs="Arial"/>
      <w:b/>
      <w:color w:val="A5002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3898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</w:rPr>
  </w:style>
  <w:style w:type="character" w:customStyle="1" w:styleId="Title2Char">
    <w:name w:val="Title2 Char"/>
    <w:link w:val="Title2"/>
    <w:rsid w:val="002458A1"/>
    <w:rPr>
      <w:rFonts w:eastAsia="Times New Roman" w:cs="Arial"/>
      <w:b/>
      <w:color w:val="A50021"/>
      <w:sz w:val="40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3898"/>
    <w:pPr>
      <w:spacing w:before="360"/>
      <w:jc w:val="left"/>
    </w:pPr>
    <w:rPr>
      <w:rFonts w:ascii="Calibri Light" w:hAnsi="Calibri Light"/>
      <w:b/>
      <w:bCs/>
      <w:cap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B3898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3898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3898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3898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3898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3898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3898"/>
    <w:pPr>
      <w:ind w:left="1540"/>
      <w:jc w:val="left"/>
    </w:pPr>
    <w:rPr>
      <w:sz w:val="20"/>
      <w:szCs w:val="20"/>
    </w:rPr>
  </w:style>
  <w:style w:type="character" w:styleId="Emphasis">
    <w:name w:val="Emphasis"/>
    <w:qFormat/>
    <w:rsid w:val="002D4CB2"/>
    <w:rPr>
      <w:b/>
      <w:i/>
      <w:iCs/>
    </w:rPr>
  </w:style>
  <w:style w:type="character" w:styleId="Strong">
    <w:name w:val="Strong"/>
    <w:uiPriority w:val="22"/>
    <w:qFormat/>
    <w:rsid w:val="00136163"/>
    <w:rPr>
      <w:b/>
      <w:bCs/>
    </w:rPr>
  </w:style>
  <w:style w:type="table" w:customStyle="1" w:styleId="Style3">
    <w:name w:val="Style3"/>
    <w:basedOn w:val="RedTable"/>
    <w:uiPriority w:val="99"/>
    <w:rsid w:val="00A701B2"/>
    <w:tblPr/>
    <w:tblStylePr w:type="firstCol">
      <w:rPr>
        <w:rFonts w:ascii="Palatino Linotype" w:hAnsi="Palatino Linotype"/>
        <w:color w:val="A50021"/>
        <w:sz w:val="22"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845B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845BA"/>
    <w:rPr>
      <w:rFonts w:eastAsia="Times New Roman" w:cs="Arial"/>
      <w:color w:val="323E4F"/>
      <w:lang w:eastAsia="en-US"/>
    </w:rPr>
  </w:style>
  <w:style w:type="character" w:styleId="FootnoteReference">
    <w:name w:val="footnote reference"/>
    <w:uiPriority w:val="99"/>
    <w:semiHidden/>
    <w:unhideWhenUsed/>
    <w:rsid w:val="007845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0B15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E0B15"/>
    <w:rPr>
      <w:rFonts w:eastAsia="Times New Roman" w:cs="Arial"/>
      <w:color w:val="323E4F"/>
      <w:lang w:val="bg-BG"/>
    </w:rPr>
  </w:style>
  <w:style w:type="character" w:styleId="EndnoteReference">
    <w:name w:val="endnote reference"/>
    <w:uiPriority w:val="99"/>
    <w:semiHidden/>
    <w:unhideWhenUsed/>
    <w:rsid w:val="001E0B15"/>
    <w:rPr>
      <w:vertAlign w:val="superscript"/>
    </w:rPr>
  </w:style>
  <w:style w:type="paragraph" w:styleId="Revision">
    <w:name w:val="Revision"/>
    <w:hidden/>
    <w:uiPriority w:val="99"/>
    <w:semiHidden/>
    <w:rsid w:val="008E2C06"/>
    <w:rPr>
      <w:rFonts w:eastAsia="Times New Roman" w:cs="Arial"/>
      <w:color w:val="323E4F"/>
      <w:sz w:val="22"/>
      <w:szCs w:val="24"/>
      <w:lang w:val="bg-BG"/>
    </w:rPr>
  </w:style>
  <w:style w:type="character" w:styleId="Mention">
    <w:name w:val="Mention"/>
    <w:uiPriority w:val="99"/>
    <w:semiHidden/>
    <w:unhideWhenUsed/>
    <w:rsid w:val="009A7949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2E6321"/>
    <w:rPr>
      <w:color w:val="808080"/>
      <w:shd w:val="clear" w:color="auto" w:fill="E6E6E6"/>
    </w:rPr>
  </w:style>
  <w:style w:type="table" w:styleId="GridTable6Colorful-Accent3">
    <w:name w:val="Grid Table 6 Colorful Accent 3"/>
    <w:basedOn w:val="TableNormal"/>
    <w:uiPriority w:val="51"/>
    <w:rsid w:val="0044367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F757E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A47FC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Normal2">
    <w:name w:val="Table Normal2"/>
    <w:basedOn w:val="Normal"/>
    <w:qFormat/>
    <w:rsid w:val="00EF0562"/>
    <w:rPr>
      <w:b/>
      <w:color w:val="FFFFFF"/>
    </w:rPr>
  </w:style>
  <w:style w:type="paragraph" w:customStyle="1" w:styleId="FTSHeading2">
    <w:name w:val="FTSHeading 2"/>
    <w:basedOn w:val="Normal"/>
    <w:link w:val="FTSHeading2Char"/>
    <w:qFormat/>
    <w:rsid w:val="00295716"/>
    <w:pPr>
      <w:spacing w:before="480" w:after="120"/>
      <w:ind w:left="360" w:hanging="360"/>
      <w:contextualSpacing/>
      <w:outlineLvl w:val="0"/>
    </w:pPr>
    <w:rPr>
      <w:b/>
      <w:color w:val="A50021"/>
      <w:sz w:val="28"/>
      <w:szCs w:val="28"/>
    </w:rPr>
  </w:style>
  <w:style w:type="character" w:customStyle="1" w:styleId="FTSHeading2Char">
    <w:name w:val="FTSHeading 2 Char"/>
    <w:basedOn w:val="DefaultParagraphFont"/>
    <w:link w:val="FTSHeading2"/>
    <w:rsid w:val="00295716"/>
    <w:rPr>
      <w:rFonts w:eastAsia="Times New Roman" w:cs="Arial"/>
      <w:b/>
      <w:color w:val="A50021"/>
      <w:sz w:val="28"/>
      <w:szCs w:val="28"/>
      <w:lang w:val="bg-BG"/>
    </w:rPr>
  </w:style>
  <w:style w:type="paragraph" w:customStyle="1" w:styleId="FTSnormal">
    <w:name w:val="FTSnormal"/>
    <w:basedOn w:val="Normal"/>
    <w:link w:val="FTSnormalChar"/>
    <w:qFormat/>
    <w:rsid w:val="00295716"/>
    <w:pPr>
      <w:spacing w:after="120"/>
    </w:pPr>
    <w:rPr>
      <w:rFonts w:asciiTheme="minorHAnsi" w:eastAsiaTheme="minorEastAsia" w:hAnsiTheme="minorHAnsi" w:cstheme="minorBidi"/>
      <w:color w:val="auto"/>
      <w:szCs w:val="22"/>
      <w:lang w:eastAsia="bg-BG"/>
    </w:rPr>
  </w:style>
  <w:style w:type="character" w:customStyle="1" w:styleId="FTSnormalChar">
    <w:name w:val="FTSnormal Char"/>
    <w:basedOn w:val="DefaultParagraphFont"/>
    <w:link w:val="FTSnormal"/>
    <w:rsid w:val="00295716"/>
    <w:rPr>
      <w:rFonts w:asciiTheme="minorHAnsi" w:eastAsiaTheme="minorEastAsia" w:hAnsiTheme="minorHAnsi" w:cstheme="minorBidi"/>
      <w:sz w:val="22"/>
      <w:szCs w:val="22"/>
      <w:lang w:val="bg-BG" w:eastAsia="bg-BG"/>
    </w:rPr>
  </w:style>
  <w:style w:type="character" w:customStyle="1" w:styleId="Heading7Char">
    <w:name w:val="Heading 7 Char"/>
    <w:basedOn w:val="DefaultParagraphFont"/>
    <w:link w:val="Heading7"/>
    <w:rsid w:val="00443BC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443BCF"/>
    <w:rPr>
      <w:rFonts w:asciiTheme="majorHAnsi" w:eastAsiaTheme="majorEastAsia" w:hAnsiTheme="majorHAnsi" w:cstheme="majorBidi"/>
      <w:color w:val="404040" w:themeColor="text1" w:themeTint="BF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443BCF"/>
    <w:rPr>
      <w:rFonts w:asciiTheme="majorHAnsi" w:eastAsiaTheme="majorEastAsia" w:hAnsiTheme="majorHAnsi" w:cstheme="majorBidi"/>
      <w:i/>
      <w:iCs/>
      <w:color w:val="404040" w:themeColor="text1" w:themeTint="BF"/>
      <w:lang w:val="hu-HU" w:eastAsia="hu-HU"/>
    </w:rPr>
  </w:style>
  <w:style w:type="paragraph" w:customStyle="1" w:styleId="Tablebold">
    <w:name w:val="Table bold"/>
    <w:basedOn w:val="Normal"/>
    <w:rsid w:val="00443BCF"/>
    <w:pPr>
      <w:numPr>
        <w:numId w:val="4"/>
      </w:numPr>
      <w:spacing w:after="80"/>
      <w:jc w:val="left"/>
    </w:pPr>
    <w:rPr>
      <w:rFonts w:ascii="Arial" w:hAnsi="Arial" w:cs="Times New Roman"/>
      <w:b/>
      <w:color w:val="auto"/>
      <w:sz w:val="20"/>
      <w:szCs w:val="20"/>
      <w:lang w:val="en-GB"/>
    </w:rPr>
  </w:style>
  <w:style w:type="paragraph" w:customStyle="1" w:styleId="bodyJustified">
    <w:name w:val="body Justified"/>
    <w:basedOn w:val="Normal"/>
    <w:rsid w:val="009B182E"/>
    <w:rPr>
      <w:rFonts w:ascii="Arial" w:hAnsi="Arial" w:cs="Times New Roman"/>
      <w:color w:val="auto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45076E"/>
    <w:pPr>
      <w:spacing w:after="120" w:line="480" w:lineRule="auto"/>
      <w:ind w:left="283"/>
      <w:jc w:val="left"/>
    </w:pPr>
    <w:rPr>
      <w:rFonts w:ascii="Times New Roman" w:hAnsi="Times New Roman" w:cs="Times New Roman"/>
      <w:color w:val="auto"/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45076E"/>
    <w:rPr>
      <w:rFonts w:ascii="Times New Roman" w:eastAsia="Times New Roman" w:hAnsi="Times New Roman"/>
      <w:sz w:val="24"/>
      <w:szCs w:val="24"/>
    </w:rPr>
  </w:style>
  <w:style w:type="paragraph" w:styleId="BodyText0">
    <w:name w:val="Body Text"/>
    <w:basedOn w:val="Normal"/>
    <w:link w:val="BodyTextChar"/>
    <w:unhideWhenUsed/>
    <w:rsid w:val="005E04BE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5E04BE"/>
    <w:rPr>
      <w:rFonts w:eastAsia="Times New Roman" w:cs="Arial"/>
      <w:color w:val="323E4F"/>
      <w:sz w:val="22"/>
      <w:szCs w:val="24"/>
      <w:lang w:val="bg-BG"/>
    </w:rPr>
  </w:style>
  <w:style w:type="paragraph" w:customStyle="1" w:styleId="TableParagraph">
    <w:name w:val="Table Paragraph"/>
    <w:basedOn w:val="Normal"/>
    <w:uiPriority w:val="1"/>
    <w:qFormat/>
    <w:rsid w:val="005E04BE"/>
    <w:pPr>
      <w:widowControl w:val="0"/>
      <w:autoSpaceDE w:val="0"/>
      <w:autoSpaceDN w:val="0"/>
      <w:spacing w:before="28" w:line="221" w:lineRule="exact"/>
      <w:ind w:left="148"/>
      <w:jc w:val="left"/>
    </w:pPr>
    <w:rPr>
      <w:rFonts w:ascii="Arial" w:eastAsia="Arial" w:hAnsi="Arial"/>
      <w:color w:val="auto"/>
      <w:szCs w:val="22"/>
      <w:lang w:val="en-US" w:bidi="en-US"/>
    </w:rPr>
  </w:style>
  <w:style w:type="paragraph" w:customStyle="1" w:styleId="DocCover">
    <w:name w:val="Doc.Cover"/>
    <w:basedOn w:val="Normal"/>
    <w:rsid w:val="00896655"/>
    <w:pPr>
      <w:suppressAutoHyphens/>
      <w:spacing w:before="240" w:after="240"/>
      <w:jc w:val="center"/>
    </w:pPr>
    <w:rPr>
      <w:rFonts w:ascii="Times New Roman" w:hAnsi="Times New Roman" w:cs="Times New Roman"/>
      <w:b/>
      <w:bCs/>
      <w:i/>
      <w:iCs/>
      <w:color w:val="auto"/>
      <w:spacing w:val="-3"/>
      <w:sz w:val="56"/>
      <w:szCs w:val="20"/>
      <w:lang w:val="en-GB"/>
    </w:rPr>
  </w:style>
  <w:style w:type="paragraph" w:customStyle="1" w:styleId="DocCovernote">
    <w:name w:val="Doc.Cover note"/>
    <w:basedOn w:val="Normal"/>
    <w:rsid w:val="00896655"/>
    <w:pPr>
      <w:tabs>
        <w:tab w:val="left" w:pos="1701"/>
      </w:tabs>
      <w:spacing w:before="40"/>
      <w:jc w:val="left"/>
    </w:pPr>
    <w:rPr>
      <w:rFonts w:ascii="Times New Roman" w:hAnsi="Times New Roman" w:cs="Times New Roman"/>
      <w:i/>
      <w:iCs/>
      <w:color w:val="auto"/>
      <w:sz w:val="32"/>
      <w:szCs w:val="20"/>
      <w:lang w:val="en-GB"/>
    </w:rPr>
  </w:style>
  <w:style w:type="paragraph" w:customStyle="1" w:styleId="Bulleted">
    <w:name w:val="Bulleted"/>
    <w:basedOn w:val="Normal"/>
    <w:rsid w:val="00896655"/>
    <w:pPr>
      <w:tabs>
        <w:tab w:val="num" w:pos="360"/>
        <w:tab w:val="left" w:pos="993"/>
        <w:tab w:val="left" w:pos="5529"/>
      </w:tabs>
      <w:spacing w:before="120"/>
      <w:ind w:left="1077" w:hanging="357"/>
    </w:pPr>
    <w:rPr>
      <w:rFonts w:ascii="Arial" w:hAnsi="Arial" w:cs="Times New Roman"/>
      <w:color w:val="0000FF"/>
      <w:szCs w:val="20"/>
      <w:lang w:val="en-US"/>
    </w:rPr>
  </w:style>
  <w:style w:type="paragraph" w:customStyle="1" w:styleId="FSListBullet">
    <w:name w:val="FS List Bullet"/>
    <w:basedOn w:val="Normal"/>
    <w:rsid w:val="00896655"/>
    <w:pPr>
      <w:keepLines/>
      <w:tabs>
        <w:tab w:val="num" w:pos="360"/>
      </w:tabs>
      <w:spacing w:after="120"/>
      <w:ind w:left="360" w:hanging="360"/>
      <w:jc w:val="left"/>
    </w:pPr>
    <w:rPr>
      <w:rFonts w:ascii="Times New Roman" w:hAnsi="Times New Roman" w:cs="Times New Roman"/>
      <w:color w:val="auto"/>
      <w:sz w:val="24"/>
      <w:szCs w:val="20"/>
      <w:lang w:val="en-US"/>
    </w:rPr>
  </w:style>
  <w:style w:type="paragraph" w:customStyle="1" w:styleId="FSListDash">
    <w:name w:val="FS List Dash"/>
    <w:basedOn w:val="BodyText0"/>
    <w:rsid w:val="00896655"/>
    <w:pPr>
      <w:keepLines/>
      <w:tabs>
        <w:tab w:val="num" w:pos="360"/>
      </w:tabs>
      <w:ind w:left="2880" w:hanging="360"/>
      <w:jc w:val="left"/>
    </w:pPr>
    <w:rPr>
      <w:rFonts w:ascii="Times New Roman" w:hAnsi="Times New Roman" w:cs="Times New Roman"/>
      <w:color w:val="auto"/>
      <w:sz w:val="24"/>
      <w:szCs w:val="20"/>
      <w:lang w:val="en-US"/>
    </w:rPr>
  </w:style>
  <w:style w:type="paragraph" w:customStyle="1" w:styleId="ListBulletSingle">
    <w:name w:val="List Bullet Single"/>
    <w:basedOn w:val="BodyText0"/>
    <w:rsid w:val="00896655"/>
    <w:pPr>
      <w:keepLines/>
      <w:tabs>
        <w:tab w:val="num" w:pos="360"/>
      </w:tabs>
      <w:ind w:left="2880" w:hanging="360"/>
      <w:jc w:val="left"/>
    </w:pPr>
    <w:rPr>
      <w:rFonts w:ascii="Times New Roman" w:hAnsi="Times New Roman" w:cs="Times New Roman"/>
      <w:color w:val="auto"/>
      <w:sz w:val="24"/>
      <w:szCs w:val="20"/>
      <w:lang w:val="en-US"/>
    </w:rPr>
  </w:style>
  <w:style w:type="paragraph" w:customStyle="1" w:styleId="Dothissteps">
    <w:name w:val="Do this steps"/>
    <w:basedOn w:val="BodyText0"/>
    <w:rsid w:val="00896655"/>
    <w:pPr>
      <w:tabs>
        <w:tab w:val="num" w:pos="360"/>
      </w:tabs>
      <w:spacing w:after="80"/>
      <w:ind w:left="360" w:hanging="360"/>
    </w:pPr>
    <w:rPr>
      <w:rFonts w:ascii="Arial" w:hAnsi="Arial" w:cs="Times New Roman"/>
      <w:i/>
      <w:iCs/>
      <w:color w:val="auto"/>
      <w:szCs w:val="20"/>
      <w:lang w:val="en-GB"/>
    </w:rPr>
  </w:style>
  <w:style w:type="paragraph" w:customStyle="1" w:styleId="Cell">
    <w:name w:val="Cell"/>
    <w:basedOn w:val="BodyText0"/>
    <w:rsid w:val="00896655"/>
    <w:pPr>
      <w:keepLines/>
      <w:spacing w:before="80" w:after="80"/>
      <w:jc w:val="left"/>
    </w:pPr>
    <w:rPr>
      <w:rFonts w:ascii="Arial" w:hAnsi="Arial" w:cs="Times New Roman"/>
      <w:color w:val="000000"/>
      <w:sz w:val="18"/>
      <w:szCs w:val="20"/>
      <w:lang w:val="en-US"/>
    </w:rPr>
  </w:style>
  <w:style w:type="paragraph" w:customStyle="1" w:styleId="CellTitle">
    <w:name w:val="Cell Title"/>
    <w:basedOn w:val="Cell"/>
    <w:rsid w:val="00896655"/>
    <w:pPr>
      <w:keepNext/>
      <w:pBdr>
        <w:bottom w:val="single" w:sz="4" w:space="1" w:color="auto"/>
      </w:pBdr>
    </w:pPr>
    <w:rPr>
      <w:b/>
    </w:rPr>
  </w:style>
  <w:style w:type="paragraph" w:customStyle="1" w:styleId="Head4">
    <w:name w:val="Head 4"/>
    <w:basedOn w:val="Normal"/>
    <w:rsid w:val="00896655"/>
    <w:pPr>
      <w:keepNext/>
      <w:tabs>
        <w:tab w:val="left" w:pos="1512"/>
        <w:tab w:val="left" w:pos="1800"/>
        <w:tab w:val="left" w:pos="2160"/>
      </w:tabs>
      <w:spacing w:before="240" w:after="60"/>
      <w:ind w:left="1080"/>
      <w:jc w:val="left"/>
    </w:pPr>
    <w:rPr>
      <w:rFonts w:ascii="Arial" w:hAnsi="Arial" w:cs="Times New Roman"/>
      <w:b/>
      <w:color w:val="auto"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896655"/>
    <w:pPr>
      <w:jc w:val="left"/>
    </w:pPr>
    <w:rPr>
      <w:rFonts w:ascii="Arial" w:hAnsi="Arial" w:cs="Times New Roman"/>
      <w:color w:val="auto"/>
      <w:sz w:val="20"/>
    </w:rPr>
  </w:style>
  <w:style w:type="character" w:customStyle="1" w:styleId="BodyText3Char">
    <w:name w:val="Body Text 3 Char"/>
    <w:basedOn w:val="DefaultParagraphFont"/>
    <w:link w:val="BodyText3"/>
    <w:rsid w:val="00896655"/>
    <w:rPr>
      <w:rFonts w:ascii="Arial" w:eastAsia="Times New Roman" w:hAnsi="Arial"/>
      <w:szCs w:val="24"/>
      <w:lang w:val="bg-BG"/>
    </w:rPr>
  </w:style>
  <w:style w:type="paragraph" w:customStyle="1" w:styleId="attention">
    <w:name w:val="attention"/>
    <w:basedOn w:val="Normal"/>
    <w:rsid w:val="0089665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lang w:val="en-US"/>
    </w:rPr>
  </w:style>
  <w:style w:type="paragraph" w:styleId="BodyText2">
    <w:name w:val="Body Text 2"/>
    <w:basedOn w:val="Normal"/>
    <w:link w:val="BodyText2Char"/>
    <w:rsid w:val="00896655"/>
    <w:pPr>
      <w:jc w:val="left"/>
    </w:pPr>
    <w:rPr>
      <w:rFonts w:ascii="Arial" w:hAnsi="Arial"/>
      <w:color w:val="auto"/>
    </w:rPr>
  </w:style>
  <w:style w:type="character" w:customStyle="1" w:styleId="BodyText2Char">
    <w:name w:val="Body Text 2 Char"/>
    <w:basedOn w:val="DefaultParagraphFont"/>
    <w:link w:val="BodyText2"/>
    <w:rsid w:val="00896655"/>
    <w:rPr>
      <w:rFonts w:ascii="Arial" w:eastAsia="Times New Roman" w:hAnsi="Arial" w:cs="Arial"/>
      <w:sz w:val="22"/>
      <w:szCs w:val="24"/>
      <w:lang w:val="bg-BG"/>
    </w:rPr>
  </w:style>
  <w:style w:type="character" w:customStyle="1" w:styleId="emphasize-input">
    <w:name w:val="emphasize-input"/>
    <w:basedOn w:val="DefaultParagraphFont"/>
    <w:rsid w:val="00896655"/>
  </w:style>
  <w:style w:type="character" w:customStyle="1" w:styleId="emphasize-name">
    <w:name w:val="emphasize-name"/>
    <w:basedOn w:val="DefaultParagraphFont"/>
    <w:rsid w:val="00896655"/>
  </w:style>
  <w:style w:type="character" w:styleId="PlaceholderText">
    <w:name w:val="Placeholder Text"/>
    <w:uiPriority w:val="99"/>
    <w:semiHidden/>
    <w:rsid w:val="00896655"/>
    <w:rPr>
      <w:color w:val="808080"/>
    </w:rPr>
  </w:style>
  <w:style w:type="character" w:customStyle="1" w:styleId="DocTitle">
    <w:name w:val="DocTitle"/>
    <w:rsid w:val="00896655"/>
    <w:rPr>
      <w:rFonts w:ascii="Georgia" w:hAnsi="Georgia"/>
      <w:b/>
      <w:bCs/>
      <w:color w:val="616365"/>
      <w:sz w:val="44"/>
    </w:rPr>
  </w:style>
  <w:style w:type="character" w:customStyle="1" w:styleId="DocAuthor">
    <w:name w:val="DocAuthor"/>
    <w:rsid w:val="00896655"/>
    <w:rPr>
      <w:b/>
      <w:bCs/>
      <w:color w:val="61636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416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91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4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607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32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402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82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83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FTS%20Bulgaria\General\Document%20Templates\Templates%20with%20new%20Logo\Customer%20Manual%20Name_V%23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4fa4ae-ee74-4844-a8cc-84d5f2101fd8" xsi:nil="true"/>
    <lcf76f155ced4ddcb4097134ff3c332f xmlns="43c08942-3ec2-4d8b-a4a9-348122a590e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28B4A5CBE74DD49A16F2BD052DCDDDD" ma:contentTypeVersion="18" ma:contentTypeDescription="Създаване на нов документ" ma:contentTypeScope="" ma:versionID="15ad5a36d9713dbd1d7f072df4bc3a39">
  <xsd:schema xmlns:xsd="http://www.w3.org/2001/XMLSchema" xmlns:xs="http://www.w3.org/2001/XMLSchema" xmlns:p="http://schemas.microsoft.com/office/2006/metadata/properties" xmlns:ns2="43c08942-3ec2-4d8b-a4a9-348122a590ef" xmlns:ns3="894fa4ae-ee74-4844-a8cc-84d5f2101fd8" targetNamespace="http://schemas.microsoft.com/office/2006/metadata/properties" ma:root="true" ma:fieldsID="112bd5c81fa34fa71c586ff5ad1d04e1" ns2:_="" ns3:_="">
    <xsd:import namespace="43c08942-3ec2-4d8b-a4a9-348122a590ef"/>
    <xsd:import namespace="894fa4ae-ee74-4844-a8cc-84d5f2101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08942-3ec2-4d8b-a4a9-348122a59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2c6fd15-d913-4ca6-9b4f-1e884ab437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fa4ae-ee74-4844-a8cc-84d5f210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329e6fa-0dea-42b7-a1e5-7a959c7b805e}" ma:internalName="TaxCatchAll" ma:showField="CatchAllData" ma:web="894fa4ae-ee74-4844-a8cc-84d5f210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77D904-C2D3-4D2F-9A7D-20DA49303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0960F5-F71C-49C6-AE66-D04A879ABF52}">
  <ds:schemaRefs>
    <ds:schemaRef ds:uri="http://schemas.microsoft.com/office/2006/metadata/properties"/>
    <ds:schemaRef ds:uri="http://schemas.microsoft.com/office/infopath/2007/PartnerControls"/>
    <ds:schemaRef ds:uri="894fa4ae-ee74-4844-a8cc-84d5f2101fd8"/>
    <ds:schemaRef ds:uri="43c08942-3ec2-4d8b-a4a9-348122a590ef"/>
  </ds:schemaRefs>
</ds:datastoreItem>
</file>

<file path=customXml/itemProps3.xml><?xml version="1.0" encoding="utf-8"?>
<ds:datastoreItem xmlns:ds="http://schemas.openxmlformats.org/officeDocument/2006/customXml" ds:itemID="{34ADE345-8986-4063-9394-75F6CF9988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ACDEB2-459E-49A3-8906-DC4E5A0C6BC3}"/>
</file>

<file path=docProps/app.xml><?xml version="1.0" encoding="utf-8"?>
<Properties xmlns="http://schemas.openxmlformats.org/officeDocument/2006/extended-properties" xmlns:vt="http://schemas.openxmlformats.org/officeDocument/2006/docPropsVTypes">
  <Template>Customer Manual Name_V##</Template>
  <TotalTime>0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Links>
    <vt:vector size="108" baseType="variant">
      <vt:variant>
        <vt:i4>1769533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_Toc524097590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_Toc524097589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_Toc524097588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_Toc524097587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_Toc524097586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_Toc524097585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_Toc524097584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_Toc524097583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_Toc524097582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_Toc524097581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_Toc524097580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_Toc524097579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_Toc524097578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_Toc524097577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_Toc524097576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_Toc524097575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_Toc524097574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_Toc524097573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2024-04-15T09:27:00Z</dcterms:created>
  <dcterms:modified xsi:type="dcterms:W3CDTF">2024-05-08T14:49:00Z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0x010100B28B4A5CBE74DD49A16F2BD052DCDDDD</vt:lpwstr>
  </property>
  <property fmtid="{D5CDD505-2E9C-101B-9397-08002B2CF9AE}" pid="3" name="MediaServiceImageTags">
    <vt:lpwstr/>
  </property>
</Properties>
</file>