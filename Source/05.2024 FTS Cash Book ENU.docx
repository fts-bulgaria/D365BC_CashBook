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F16D7" w14:textId="77777777" w:rsidR="00617DCA" w:rsidRPr="00E75F2B" w:rsidRDefault="00617DCA" w:rsidP="00617DCA">
      <w:pPr>
        <w:rPr>
          <w:lang w:val="en-US"/>
        </w:rPr>
      </w:pPr>
      <w:bookmarkStart w:id="0" w:name="_Toc164078548"/>
    </w:p>
    <w:p w14:paraId="1ABC1DA9" w14:textId="77777777" w:rsidR="00617DCA" w:rsidRDefault="00617DCA" w:rsidP="00617DCA"/>
    <w:p w14:paraId="3DCA90EB" w14:textId="77777777" w:rsidR="00617DCA" w:rsidRDefault="00617DCA" w:rsidP="00617DCA"/>
    <w:p w14:paraId="1F266DE0" w14:textId="77777777" w:rsidR="00617DCA" w:rsidRDefault="00617DCA" w:rsidP="00617DCA"/>
    <w:p w14:paraId="2051F06F" w14:textId="77777777" w:rsidR="00617DCA" w:rsidRDefault="00617DCA" w:rsidP="00617DCA"/>
    <w:p w14:paraId="0281A5CC" w14:textId="77777777" w:rsidR="00617DCA" w:rsidRDefault="00617DCA" w:rsidP="00617DCA"/>
    <w:p w14:paraId="42C243EC" w14:textId="77777777" w:rsidR="00617DCA" w:rsidRDefault="00617DCA" w:rsidP="00617DCA"/>
    <w:p w14:paraId="31B49326" w14:textId="77777777" w:rsidR="00617DCA" w:rsidRDefault="00617DCA" w:rsidP="00617DCA"/>
    <w:p w14:paraId="777DDE2F" w14:textId="77777777" w:rsidR="00617DCA" w:rsidRDefault="00617DCA" w:rsidP="00617DCA">
      <w:pPr>
        <w:pStyle w:val="Title"/>
        <w:pBdr>
          <w:top w:val="none" w:sz="0" w:space="0" w:color="auto"/>
          <w:left w:val="none" w:sz="0" w:space="0" w:color="auto"/>
          <w:bottom w:val="none" w:sz="0" w:space="0" w:color="auto"/>
          <w:right w:val="none" w:sz="0" w:space="0" w:color="auto"/>
        </w:pBdr>
        <w:jc w:val="right"/>
        <w:rPr>
          <w:b/>
          <w:bCs/>
          <w:lang w:val="en-US"/>
        </w:rPr>
      </w:pPr>
      <w:r>
        <w:rPr>
          <w:b/>
          <w:bCs/>
          <w:lang w:val="en-US"/>
        </w:rPr>
        <w:t>Dynamics 365 Business Central</w:t>
      </w:r>
    </w:p>
    <w:p w14:paraId="32C1B8EC" w14:textId="77777777" w:rsidR="00617DCA" w:rsidRDefault="00617DCA" w:rsidP="00617DCA">
      <w:pPr>
        <w:pStyle w:val="Title"/>
        <w:pBdr>
          <w:top w:val="none" w:sz="0" w:space="0" w:color="auto"/>
          <w:left w:val="none" w:sz="0" w:space="0" w:color="auto"/>
          <w:bottom w:val="none" w:sz="0" w:space="0" w:color="auto"/>
          <w:right w:val="none" w:sz="0" w:space="0" w:color="auto"/>
        </w:pBdr>
        <w:jc w:val="right"/>
        <w:rPr>
          <w:b/>
          <w:bCs/>
          <w:lang w:val="en-US"/>
        </w:rPr>
      </w:pPr>
    </w:p>
    <w:p w14:paraId="4CDFF559" w14:textId="6C0F1CD9" w:rsidR="00617DCA" w:rsidRPr="0056236F" w:rsidRDefault="0056236F" w:rsidP="00617DCA">
      <w:pPr>
        <w:pStyle w:val="Title"/>
        <w:pBdr>
          <w:top w:val="none" w:sz="0" w:space="0" w:color="auto"/>
          <w:left w:val="none" w:sz="0" w:space="0" w:color="auto"/>
          <w:bottom w:val="none" w:sz="0" w:space="0" w:color="auto"/>
          <w:right w:val="none" w:sz="0" w:space="0" w:color="auto"/>
        </w:pBdr>
        <w:jc w:val="right"/>
        <w:rPr>
          <w:b/>
          <w:bCs/>
          <w:lang w:val="en-US"/>
        </w:rPr>
      </w:pPr>
      <w:r>
        <w:rPr>
          <w:b/>
          <w:bCs/>
          <w:lang w:val="en-US"/>
        </w:rPr>
        <w:t xml:space="preserve">Cash book and cash </w:t>
      </w:r>
      <w:proofErr w:type="gramStart"/>
      <w:r>
        <w:rPr>
          <w:b/>
          <w:bCs/>
          <w:lang w:val="en-US"/>
        </w:rPr>
        <w:t>orders</w:t>
      </w:r>
      <w:proofErr w:type="gramEnd"/>
    </w:p>
    <w:p w14:paraId="46D43957" w14:textId="77777777" w:rsidR="00617DCA" w:rsidRPr="00F651DE" w:rsidRDefault="00617DCA" w:rsidP="00617DCA">
      <w:pPr>
        <w:pStyle w:val="Title"/>
        <w:pBdr>
          <w:top w:val="none" w:sz="0" w:space="0" w:color="auto"/>
          <w:left w:val="none" w:sz="0" w:space="0" w:color="auto"/>
          <w:bottom w:val="none" w:sz="0" w:space="0" w:color="auto"/>
          <w:right w:val="none" w:sz="0" w:space="0" w:color="auto"/>
        </w:pBdr>
        <w:jc w:val="right"/>
        <w:rPr>
          <w:b/>
          <w:bCs/>
        </w:rPr>
      </w:pPr>
    </w:p>
    <w:p w14:paraId="56A8888F" w14:textId="77777777" w:rsidR="00617DCA" w:rsidRDefault="00617DCA" w:rsidP="00617DCA">
      <w:pPr>
        <w:pStyle w:val="Title"/>
        <w:pBdr>
          <w:top w:val="none" w:sz="0" w:space="0" w:color="auto"/>
          <w:left w:val="none" w:sz="0" w:space="0" w:color="auto"/>
          <w:bottom w:val="none" w:sz="0" w:space="0" w:color="auto"/>
          <w:right w:val="none" w:sz="0" w:space="0" w:color="auto"/>
        </w:pBdr>
        <w:jc w:val="right"/>
        <w:rPr>
          <w:b/>
          <w:bCs/>
        </w:rPr>
      </w:pPr>
    </w:p>
    <w:p w14:paraId="1A8BBA81" w14:textId="77777777" w:rsidR="00617DCA" w:rsidRPr="00C15BF7" w:rsidRDefault="00617DCA" w:rsidP="00617DCA"/>
    <w:p w14:paraId="7D7EB78F" w14:textId="77777777" w:rsidR="00617DCA" w:rsidRPr="00F651DE" w:rsidRDefault="00617DCA" w:rsidP="00617DCA">
      <w:pPr>
        <w:pStyle w:val="Title"/>
        <w:pBdr>
          <w:top w:val="none" w:sz="0" w:space="0" w:color="auto"/>
          <w:left w:val="none" w:sz="0" w:space="0" w:color="auto"/>
          <w:bottom w:val="none" w:sz="0" w:space="0" w:color="auto"/>
          <w:right w:val="none" w:sz="0" w:space="0" w:color="auto"/>
        </w:pBdr>
        <w:jc w:val="right"/>
        <w:rPr>
          <w:b/>
          <w:bCs/>
        </w:rPr>
      </w:pPr>
    </w:p>
    <w:p w14:paraId="0154DAD8" w14:textId="77777777" w:rsidR="00617DCA" w:rsidRDefault="00617DCA" w:rsidP="00617DCA">
      <w:pPr>
        <w:pStyle w:val="Title"/>
        <w:pBdr>
          <w:top w:val="none" w:sz="0" w:space="0" w:color="auto"/>
          <w:left w:val="none" w:sz="0" w:space="0" w:color="auto"/>
          <w:bottom w:val="none" w:sz="0" w:space="0" w:color="auto"/>
          <w:right w:val="none" w:sz="0" w:space="0" w:color="auto"/>
        </w:pBdr>
        <w:jc w:val="right"/>
        <w:rPr>
          <w:b/>
          <w:bCs/>
        </w:rPr>
      </w:pPr>
    </w:p>
    <w:p w14:paraId="2F5C478B" w14:textId="77777777" w:rsidR="00617DCA" w:rsidRDefault="00617DCA" w:rsidP="00617DCA"/>
    <w:p w14:paraId="02316662" w14:textId="77777777" w:rsidR="00617DCA" w:rsidRPr="00C15BF7" w:rsidRDefault="00617DCA" w:rsidP="00617DCA"/>
    <w:p w14:paraId="3C317623" w14:textId="34F03EC5" w:rsidR="00617DCA" w:rsidRPr="0056236F" w:rsidRDefault="0056236F" w:rsidP="00617DCA">
      <w:pPr>
        <w:pStyle w:val="Title"/>
        <w:pBdr>
          <w:top w:val="none" w:sz="0" w:space="0" w:color="auto"/>
          <w:left w:val="none" w:sz="0" w:space="0" w:color="auto"/>
          <w:bottom w:val="none" w:sz="0" w:space="0" w:color="auto"/>
          <w:right w:val="none" w:sz="0" w:space="0" w:color="auto"/>
        </w:pBdr>
        <w:jc w:val="right"/>
        <w:rPr>
          <w:b/>
          <w:bCs/>
          <w:sz w:val="56"/>
          <w:szCs w:val="56"/>
          <w:lang w:val="en-US"/>
        </w:rPr>
      </w:pPr>
      <w:r>
        <w:rPr>
          <w:b/>
          <w:bCs/>
          <w:sz w:val="56"/>
          <w:szCs w:val="56"/>
          <w:lang w:val="en-US"/>
        </w:rPr>
        <w:t>FTS Bulgaria</w:t>
      </w:r>
    </w:p>
    <w:p w14:paraId="508DE536" w14:textId="77777777" w:rsidR="00617DCA" w:rsidRDefault="00617DCA" w:rsidP="00617DCA">
      <w:pPr>
        <w:jc w:val="left"/>
        <w:rPr>
          <w:b/>
          <w:bCs/>
          <w:color w:val="A50021"/>
          <w:spacing w:val="5"/>
          <w:kern w:val="28"/>
          <w:sz w:val="56"/>
          <w:szCs w:val="56"/>
        </w:rPr>
      </w:pPr>
      <w:r>
        <w:rPr>
          <w:b/>
          <w:bCs/>
          <w:sz w:val="56"/>
          <w:szCs w:val="56"/>
        </w:rPr>
        <w:br w:type="page"/>
      </w:r>
    </w:p>
    <w:sdt>
      <w:sdtPr>
        <w:rPr>
          <w:rFonts w:ascii="Calibri" w:hAnsi="Calibri" w:cs="Arial"/>
          <w:color w:val="323E4F"/>
          <w:sz w:val="22"/>
          <w:szCs w:val="24"/>
          <w:lang w:val="bg-BG"/>
        </w:rPr>
        <w:id w:val="-1199388151"/>
        <w:docPartObj>
          <w:docPartGallery w:val="Table of Contents"/>
          <w:docPartUnique/>
        </w:docPartObj>
      </w:sdtPr>
      <w:sdtEndPr>
        <w:rPr>
          <w:b/>
          <w:bCs/>
          <w:noProof/>
        </w:rPr>
      </w:sdtEndPr>
      <w:sdtContent>
        <w:p w14:paraId="6E9F1C29" w14:textId="6BEAD656" w:rsidR="00617DCA" w:rsidRPr="0056236F" w:rsidRDefault="0056236F" w:rsidP="00617DCA">
          <w:pPr>
            <w:pStyle w:val="TOCHeading"/>
            <w:jc w:val="center"/>
            <w:rPr>
              <w:rFonts w:ascii="Calibri" w:hAnsi="Calibri" w:cs="Arial"/>
              <w:b/>
              <w:color w:val="A50021"/>
              <w:sz w:val="40"/>
              <w:szCs w:val="40"/>
            </w:rPr>
          </w:pPr>
          <w:r>
            <w:rPr>
              <w:rFonts w:ascii="Calibri" w:hAnsi="Calibri" w:cs="Arial"/>
              <w:b/>
              <w:color w:val="A50021"/>
              <w:sz w:val="40"/>
              <w:szCs w:val="40"/>
            </w:rPr>
            <w:t>Table of Contents</w:t>
          </w:r>
        </w:p>
        <w:p w14:paraId="5B025F83" w14:textId="591B5F3D" w:rsidR="00487AE6" w:rsidRDefault="00617DCA">
          <w:pPr>
            <w:pStyle w:val="TOC1"/>
            <w:tabs>
              <w:tab w:val="left" w:pos="440"/>
              <w:tab w:val="right" w:leader="dot" w:pos="9396"/>
            </w:tabs>
            <w:rPr>
              <w:rFonts w:asciiTheme="minorHAnsi" w:eastAsiaTheme="minorEastAsia" w:hAnsiTheme="minorHAnsi" w:cstheme="minorBidi"/>
              <w:b w:val="0"/>
              <w:bCs w:val="0"/>
              <w:caps w:val="0"/>
              <w:noProof/>
              <w:color w:val="auto"/>
              <w:kern w:val="2"/>
              <w:lang w:eastAsia="bg-BG"/>
              <w14:ligatures w14:val="standardContextual"/>
            </w:rPr>
          </w:pPr>
          <w:r>
            <w:rPr>
              <w:b w:val="0"/>
              <w:bCs w:val="0"/>
              <w:caps w:val="0"/>
              <w:noProof/>
            </w:rPr>
            <w:fldChar w:fldCharType="begin"/>
          </w:r>
          <w:r>
            <w:rPr>
              <w:b w:val="0"/>
              <w:bCs w:val="0"/>
              <w:caps w:val="0"/>
              <w:noProof/>
            </w:rPr>
            <w:instrText xml:space="preserve"> TOC \o "1-2" \h \z \u </w:instrText>
          </w:r>
          <w:r>
            <w:rPr>
              <w:b w:val="0"/>
              <w:bCs w:val="0"/>
              <w:caps w:val="0"/>
              <w:noProof/>
            </w:rPr>
            <w:fldChar w:fldCharType="separate"/>
          </w:r>
          <w:hyperlink w:anchor="_Toc166147166" w:history="1">
            <w:r w:rsidR="00487AE6" w:rsidRPr="00152BE1">
              <w:rPr>
                <w:rStyle w:val="Hyperlink"/>
                <w:rFonts w:eastAsia="Calibri" w:cs="Times New Roman"/>
                <w:noProof/>
                <w:lang w:bidi="x-none"/>
                <w14:scene3d>
                  <w14:camera w14:prst="orthographicFront"/>
                  <w14:lightRig w14:rig="threePt" w14:dir="t">
                    <w14:rot w14:lat="0" w14:lon="0" w14:rev="0"/>
                  </w14:lightRig>
                </w14:scene3d>
              </w:rPr>
              <w:t>1.</w:t>
            </w:r>
            <w:r w:rsidR="00487AE6">
              <w:rPr>
                <w:rFonts w:asciiTheme="minorHAnsi" w:eastAsiaTheme="minorEastAsia" w:hAnsiTheme="minorHAnsi" w:cstheme="minorBidi"/>
                <w:b w:val="0"/>
                <w:bCs w:val="0"/>
                <w:caps w:val="0"/>
                <w:noProof/>
                <w:color w:val="auto"/>
                <w:kern w:val="2"/>
                <w:lang w:eastAsia="bg-BG"/>
                <w14:ligatures w14:val="standardContextual"/>
              </w:rPr>
              <w:tab/>
            </w:r>
            <w:r w:rsidR="00487AE6" w:rsidRPr="00152BE1">
              <w:rPr>
                <w:rStyle w:val="Hyperlink"/>
                <w:rFonts w:eastAsia="Calibri"/>
                <w:noProof/>
              </w:rPr>
              <w:t>Summary</w:t>
            </w:r>
            <w:r w:rsidR="00487AE6">
              <w:rPr>
                <w:noProof/>
                <w:webHidden/>
              </w:rPr>
              <w:tab/>
            </w:r>
            <w:r w:rsidR="00487AE6">
              <w:rPr>
                <w:noProof/>
                <w:webHidden/>
              </w:rPr>
              <w:fldChar w:fldCharType="begin"/>
            </w:r>
            <w:r w:rsidR="00487AE6">
              <w:rPr>
                <w:noProof/>
                <w:webHidden/>
              </w:rPr>
              <w:instrText xml:space="preserve"> PAGEREF _Toc166147166 \h </w:instrText>
            </w:r>
            <w:r w:rsidR="00487AE6">
              <w:rPr>
                <w:noProof/>
                <w:webHidden/>
              </w:rPr>
            </w:r>
            <w:r w:rsidR="00487AE6">
              <w:rPr>
                <w:noProof/>
                <w:webHidden/>
              </w:rPr>
              <w:fldChar w:fldCharType="separate"/>
            </w:r>
            <w:r w:rsidR="00487AE6">
              <w:rPr>
                <w:noProof/>
                <w:webHidden/>
              </w:rPr>
              <w:t>2</w:t>
            </w:r>
            <w:r w:rsidR="00487AE6">
              <w:rPr>
                <w:noProof/>
                <w:webHidden/>
              </w:rPr>
              <w:fldChar w:fldCharType="end"/>
            </w:r>
          </w:hyperlink>
        </w:p>
        <w:p w14:paraId="0517027B" w14:textId="2F5C0336" w:rsidR="00487AE6" w:rsidRDefault="00487AE6">
          <w:pPr>
            <w:pStyle w:val="TOC1"/>
            <w:tabs>
              <w:tab w:val="left" w:pos="440"/>
              <w:tab w:val="right" w:leader="dot" w:pos="9396"/>
            </w:tabs>
            <w:rPr>
              <w:rFonts w:asciiTheme="minorHAnsi" w:eastAsiaTheme="minorEastAsia" w:hAnsiTheme="minorHAnsi" w:cstheme="minorBidi"/>
              <w:b w:val="0"/>
              <w:bCs w:val="0"/>
              <w:caps w:val="0"/>
              <w:noProof/>
              <w:color w:val="auto"/>
              <w:kern w:val="2"/>
              <w:lang w:eastAsia="bg-BG"/>
              <w14:ligatures w14:val="standardContextual"/>
            </w:rPr>
          </w:pPr>
          <w:hyperlink w:anchor="_Toc166147167" w:history="1">
            <w:r w:rsidRPr="00152BE1">
              <w:rPr>
                <w:rStyle w:val="Hyperlink"/>
                <w:rFonts w:eastAsia="Calibri" w:cs="Times New Roman"/>
                <w:noProof/>
                <w:lang w:bidi="x-none"/>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noProof/>
                <w:color w:val="auto"/>
                <w:kern w:val="2"/>
                <w:lang w:eastAsia="bg-BG"/>
                <w14:ligatures w14:val="standardContextual"/>
              </w:rPr>
              <w:tab/>
            </w:r>
            <w:r w:rsidRPr="00152BE1">
              <w:rPr>
                <w:rStyle w:val="Hyperlink"/>
                <w:rFonts w:eastAsia="Calibri"/>
                <w:noProof/>
              </w:rPr>
              <w:t>Cash Report and cash orders</w:t>
            </w:r>
            <w:r>
              <w:rPr>
                <w:noProof/>
                <w:webHidden/>
              </w:rPr>
              <w:tab/>
            </w:r>
            <w:r>
              <w:rPr>
                <w:noProof/>
                <w:webHidden/>
              </w:rPr>
              <w:fldChar w:fldCharType="begin"/>
            </w:r>
            <w:r>
              <w:rPr>
                <w:noProof/>
                <w:webHidden/>
              </w:rPr>
              <w:instrText xml:space="preserve"> PAGEREF _Toc166147167 \h </w:instrText>
            </w:r>
            <w:r>
              <w:rPr>
                <w:noProof/>
                <w:webHidden/>
              </w:rPr>
            </w:r>
            <w:r>
              <w:rPr>
                <w:noProof/>
                <w:webHidden/>
              </w:rPr>
              <w:fldChar w:fldCharType="separate"/>
            </w:r>
            <w:r>
              <w:rPr>
                <w:noProof/>
                <w:webHidden/>
              </w:rPr>
              <w:t>2</w:t>
            </w:r>
            <w:r>
              <w:rPr>
                <w:noProof/>
                <w:webHidden/>
              </w:rPr>
              <w:fldChar w:fldCharType="end"/>
            </w:r>
          </w:hyperlink>
        </w:p>
        <w:p w14:paraId="5EC6CCA6" w14:textId="7A9BC752" w:rsidR="00487AE6" w:rsidRDefault="00487AE6">
          <w:pPr>
            <w:pStyle w:val="TOC2"/>
            <w:tabs>
              <w:tab w:val="left" w:pos="660"/>
              <w:tab w:val="right" w:leader="dot" w:pos="9396"/>
            </w:tabs>
            <w:rPr>
              <w:rFonts w:asciiTheme="minorHAnsi" w:eastAsiaTheme="minorEastAsia" w:hAnsiTheme="minorHAnsi" w:cstheme="minorBidi"/>
              <w:b w:val="0"/>
              <w:bCs w:val="0"/>
              <w:noProof/>
              <w:color w:val="auto"/>
              <w:kern w:val="2"/>
              <w:sz w:val="24"/>
              <w:szCs w:val="24"/>
              <w:lang w:eastAsia="bg-BG"/>
              <w14:ligatures w14:val="standardContextual"/>
            </w:rPr>
          </w:pPr>
          <w:hyperlink w:anchor="_Toc166147168" w:history="1">
            <w:r w:rsidRPr="00152BE1">
              <w:rPr>
                <w:rStyle w:val="Hyperlink"/>
                <w:rFonts w:eastAsia="Calibri"/>
                <w:noProof/>
              </w:rPr>
              <w:t>2.1.</w:t>
            </w:r>
            <w:r>
              <w:rPr>
                <w:rFonts w:asciiTheme="minorHAnsi" w:eastAsiaTheme="minorEastAsia" w:hAnsiTheme="minorHAnsi" w:cstheme="minorBidi"/>
                <w:b w:val="0"/>
                <w:bCs w:val="0"/>
                <w:noProof/>
                <w:color w:val="auto"/>
                <w:kern w:val="2"/>
                <w:sz w:val="24"/>
                <w:szCs w:val="24"/>
                <w:lang w:eastAsia="bg-BG"/>
                <w14:ligatures w14:val="standardContextual"/>
              </w:rPr>
              <w:tab/>
            </w:r>
            <w:r w:rsidRPr="00152BE1">
              <w:rPr>
                <w:rStyle w:val="Hyperlink"/>
                <w:rFonts w:eastAsia="Calibri"/>
                <w:noProof/>
                <w:lang w:val="en-US"/>
              </w:rPr>
              <w:t>Cash report</w:t>
            </w:r>
            <w:r>
              <w:rPr>
                <w:noProof/>
                <w:webHidden/>
              </w:rPr>
              <w:tab/>
            </w:r>
            <w:r>
              <w:rPr>
                <w:noProof/>
                <w:webHidden/>
              </w:rPr>
              <w:fldChar w:fldCharType="begin"/>
            </w:r>
            <w:r>
              <w:rPr>
                <w:noProof/>
                <w:webHidden/>
              </w:rPr>
              <w:instrText xml:space="preserve"> PAGEREF _Toc166147168 \h </w:instrText>
            </w:r>
            <w:r>
              <w:rPr>
                <w:noProof/>
                <w:webHidden/>
              </w:rPr>
            </w:r>
            <w:r>
              <w:rPr>
                <w:noProof/>
                <w:webHidden/>
              </w:rPr>
              <w:fldChar w:fldCharType="separate"/>
            </w:r>
            <w:r>
              <w:rPr>
                <w:noProof/>
                <w:webHidden/>
              </w:rPr>
              <w:t>2</w:t>
            </w:r>
            <w:r>
              <w:rPr>
                <w:noProof/>
                <w:webHidden/>
              </w:rPr>
              <w:fldChar w:fldCharType="end"/>
            </w:r>
          </w:hyperlink>
        </w:p>
        <w:p w14:paraId="0BA5DD57" w14:textId="67904CF4" w:rsidR="00487AE6" w:rsidRDefault="00487AE6">
          <w:pPr>
            <w:pStyle w:val="TOC2"/>
            <w:tabs>
              <w:tab w:val="left" w:pos="660"/>
              <w:tab w:val="right" w:leader="dot" w:pos="9396"/>
            </w:tabs>
            <w:rPr>
              <w:rFonts w:asciiTheme="minorHAnsi" w:eastAsiaTheme="minorEastAsia" w:hAnsiTheme="minorHAnsi" w:cstheme="minorBidi"/>
              <w:b w:val="0"/>
              <w:bCs w:val="0"/>
              <w:noProof/>
              <w:color w:val="auto"/>
              <w:kern w:val="2"/>
              <w:sz w:val="24"/>
              <w:szCs w:val="24"/>
              <w:lang w:eastAsia="bg-BG"/>
              <w14:ligatures w14:val="standardContextual"/>
            </w:rPr>
          </w:pPr>
          <w:hyperlink w:anchor="_Toc166147169" w:history="1">
            <w:r w:rsidRPr="00152BE1">
              <w:rPr>
                <w:rStyle w:val="Hyperlink"/>
                <w:rFonts w:eastAsia="Calibri"/>
                <w:noProof/>
              </w:rPr>
              <w:t>2.2.</w:t>
            </w:r>
            <w:r>
              <w:rPr>
                <w:rFonts w:asciiTheme="minorHAnsi" w:eastAsiaTheme="minorEastAsia" w:hAnsiTheme="minorHAnsi" w:cstheme="minorBidi"/>
                <w:b w:val="0"/>
                <w:bCs w:val="0"/>
                <w:noProof/>
                <w:color w:val="auto"/>
                <w:kern w:val="2"/>
                <w:sz w:val="24"/>
                <w:szCs w:val="24"/>
                <w:lang w:eastAsia="bg-BG"/>
                <w14:ligatures w14:val="standardContextual"/>
              </w:rPr>
              <w:tab/>
            </w:r>
            <w:r w:rsidRPr="00152BE1">
              <w:rPr>
                <w:rStyle w:val="Hyperlink"/>
                <w:rFonts w:eastAsia="Calibri"/>
                <w:noProof/>
                <w:lang w:val="en-US"/>
              </w:rPr>
              <w:t>Cash receipt / Cash withdrawal</w:t>
            </w:r>
            <w:r>
              <w:rPr>
                <w:noProof/>
                <w:webHidden/>
              </w:rPr>
              <w:tab/>
            </w:r>
            <w:r>
              <w:rPr>
                <w:noProof/>
                <w:webHidden/>
              </w:rPr>
              <w:fldChar w:fldCharType="begin"/>
            </w:r>
            <w:r>
              <w:rPr>
                <w:noProof/>
                <w:webHidden/>
              </w:rPr>
              <w:instrText xml:space="preserve"> PAGEREF _Toc166147169 \h </w:instrText>
            </w:r>
            <w:r>
              <w:rPr>
                <w:noProof/>
                <w:webHidden/>
              </w:rPr>
            </w:r>
            <w:r>
              <w:rPr>
                <w:noProof/>
                <w:webHidden/>
              </w:rPr>
              <w:fldChar w:fldCharType="separate"/>
            </w:r>
            <w:r>
              <w:rPr>
                <w:noProof/>
                <w:webHidden/>
              </w:rPr>
              <w:t>4</w:t>
            </w:r>
            <w:r>
              <w:rPr>
                <w:noProof/>
                <w:webHidden/>
              </w:rPr>
              <w:fldChar w:fldCharType="end"/>
            </w:r>
          </w:hyperlink>
        </w:p>
        <w:p w14:paraId="50F43196" w14:textId="75290EB2" w:rsidR="00617DCA" w:rsidRDefault="00617DCA" w:rsidP="00617DCA">
          <w:r>
            <w:rPr>
              <w:rFonts w:ascii="Calibri Light" w:hAnsi="Calibri Light"/>
              <w:b/>
              <w:bCs/>
              <w:caps/>
              <w:noProof/>
              <w:sz w:val="24"/>
            </w:rPr>
            <w:fldChar w:fldCharType="end"/>
          </w:r>
        </w:p>
      </w:sdtContent>
    </w:sdt>
    <w:p w14:paraId="57CA2F29" w14:textId="3D7FEC5A" w:rsidR="00706C3F" w:rsidRDefault="004F4D62" w:rsidP="005D0F94">
      <w:pPr>
        <w:pStyle w:val="Heading1"/>
        <w:rPr>
          <w:lang w:val="bg-BG"/>
        </w:rPr>
      </w:pPr>
      <w:bookmarkStart w:id="1" w:name="_Toc166147166"/>
      <w:r>
        <w:t>Summary</w:t>
      </w:r>
      <w:bookmarkEnd w:id="1"/>
    </w:p>
    <w:p w14:paraId="01F93E03" w14:textId="3AED2C4D" w:rsidR="00704BC3" w:rsidRPr="00704BC3" w:rsidRDefault="00704BC3" w:rsidP="00704BC3">
      <w:pPr>
        <w:ind w:firstLine="567"/>
        <w:rPr>
          <w:szCs w:val="22"/>
        </w:rPr>
      </w:pPr>
      <w:r w:rsidRPr="00704BC3">
        <w:rPr>
          <w:szCs w:val="22"/>
        </w:rPr>
        <w:t xml:space="preserve">The Cash </w:t>
      </w:r>
      <w:r w:rsidR="00FA4FA5">
        <w:rPr>
          <w:szCs w:val="22"/>
          <w:lang w:val="en-US"/>
        </w:rPr>
        <w:t>Report</w:t>
      </w:r>
      <w:r w:rsidRPr="00704BC3">
        <w:rPr>
          <w:szCs w:val="22"/>
        </w:rPr>
        <w:t xml:space="preserve"> package is an addition to the Microsoft Dynamics 365 Business Central product. It was developed by FTS for the needs of users and companies operating in Bulgaria and using D365 Business Central. </w:t>
      </w:r>
    </w:p>
    <w:p w14:paraId="0709E167" w14:textId="1FE47C7C" w:rsidR="00706C3F" w:rsidRPr="00706C3F" w:rsidRDefault="00704BC3" w:rsidP="00704BC3">
      <w:pPr>
        <w:ind w:firstLine="567"/>
      </w:pPr>
      <w:r w:rsidRPr="00704BC3">
        <w:rPr>
          <w:szCs w:val="22"/>
        </w:rPr>
        <w:t xml:space="preserve">The Cash </w:t>
      </w:r>
      <w:r w:rsidR="00FA4FA5">
        <w:rPr>
          <w:szCs w:val="22"/>
          <w:lang w:val="en-US"/>
        </w:rPr>
        <w:t>Report</w:t>
      </w:r>
      <w:r w:rsidRPr="00704BC3">
        <w:rPr>
          <w:szCs w:val="22"/>
        </w:rPr>
        <w:t xml:space="preserve"> package complies with the requirements of the legislation in the country and covers the necessary regulatory requirements.</w:t>
      </w:r>
    </w:p>
    <w:p w14:paraId="50320251" w14:textId="54A87ED6" w:rsidR="005D0F94" w:rsidRDefault="00466CA4" w:rsidP="005D0F94">
      <w:pPr>
        <w:pStyle w:val="Heading1"/>
        <w:rPr>
          <w:lang w:val="bg-BG"/>
        </w:rPr>
      </w:pPr>
      <w:bookmarkStart w:id="2" w:name="_Toc166147167"/>
      <w:bookmarkEnd w:id="0"/>
      <w:r>
        <w:t xml:space="preserve">Cash </w:t>
      </w:r>
      <w:r w:rsidR="00FA4FA5">
        <w:t>Report</w:t>
      </w:r>
      <w:r>
        <w:t xml:space="preserve"> and cash </w:t>
      </w:r>
      <w:proofErr w:type="gramStart"/>
      <w:r>
        <w:t>orders</w:t>
      </w:r>
      <w:bookmarkEnd w:id="2"/>
      <w:proofErr w:type="gramEnd"/>
    </w:p>
    <w:p w14:paraId="0CE8F5AD" w14:textId="2DB5911B" w:rsidR="005D0F94" w:rsidRDefault="00466CA4" w:rsidP="005D0F94">
      <w:pPr>
        <w:pStyle w:val="Heading2"/>
      </w:pPr>
      <w:bookmarkStart w:id="3" w:name="_Toc166147168"/>
      <w:r>
        <w:rPr>
          <w:lang w:val="en-US"/>
        </w:rPr>
        <w:t xml:space="preserve">Cash </w:t>
      </w:r>
      <w:proofErr w:type="gramStart"/>
      <w:r w:rsidR="00FA4FA5">
        <w:rPr>
          <w:lang w:val="en-US"/>
        </w:rPr>
        <w:t>report</w:t>
      </w:r>
      <w:bookmarkEnd w:id="3"/>
      <w:proofErr w:type="gramEnd"/>
    </w:p>
    <w:p w14:paraId="729821E3" w14:textId="3D9C86A0" w:rsidR="00AF48F9" w:rsidRDefault="00C5664B" w:rsidP="00706C3F">
      <w:pPr>
        <w:ind w:firstLine="567"/>
      </w:pPr>
      <w:r w:rsidRPr="00C5664B">
        <w:t xml:space="preserve">The cash book is accessible both through the Search button in the Navigation Bar and through the </w:t>
      </w:r>
      <w:r w:rsidR="00357B90">
        <w:rPr>
          <w:lang w:val="en-US"/>
        </w:rPr>
        <w:t>Cash Desk</w:t>
      </w:r>
      <w:r w:rsidRPr="00C5664B">
        <w:t>:</w:t>
      </w:r>
    </w:p>
    <w:p w14:paraId="281A94A1" w14:textId="70F7C8BA" w:rsidR="00907357" w:rsidRDefault="00091826" w:rsidP="00706C3F">
      <w:pPr>
        <w:jc w:val="center"/>
        <w:rPr>
          <w:lang w:val="en-US"/>
        </w:rPr>
      </w:pPr>
      <w:r>
        <w:rPr>
          <w:noProof/>
        </w:rPr>
        <w:drawing>
          <wp:inline distT="0" distB="0" distL="0" distR="0" wp14:anchorId="3330AE72" wp14:editId="24AF8D90">
            <wp:extent cx="5972810" cy="2758440"/>
            <wp:effectExtent l="0" t="0" r="8890" b="3810"/>
            <wp:docPr id="1374119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9450" name="Picture 1" descr="A screenshot of a computer&#10;&#10;Description automatically generated"/>
                    <pic:cNvPicPr/>
                  </pic:nvPicPr>
                  <pic:blipFill rotWithShape="1">
                    <a:blip r:embed="rId11"/>
                    <a:srcRect b="44006"/>
                    <a:stretch/>
                  </pic:blipFill>
                  <pic:spPr bwMode="auto">
                    <a:xfrm>
                      <a:off x="0" y="0"/>
                      <a:ext cx="5972810" cy="2758440"/>
                    </a:xfrm>
                    <a:prstGeom prst="rect">
                      <a:avLst/>
                    </a:prstGeom>
                    <a:ln>
                      <a:noFill/>
                    </a:ln>
                    <a:extLst>
                      <a:ext uri="{53640926-AAD7-44D8-BBD7-CCE9431645EC}">
                        <a14:shadowObscured xmlns:a14="http://schemas.microsoft.com/office/drawing/2010/main"/>
                      </a:ext>
                    </a:extLst>
                  </pic:spPr>
                </pic:pic>
              </a:graphicData>
            </a:graphic>
          </wp:inline>
        </w:drawing>
      </w:r>
    </w:p>
    <w:p w14:paraId="3E0C2B66" w14:textId="39C98329" w:rsidR="005C2026" w:rsidRDefault="005C2026" w:rsidP="00FA4FA5">
      <w:pPr>
        <w:ind w:firstLine="567"/>
        <w:rPr>
          <w:lang w:val="en-US"/>
        </w:rPr>
      </w:pPr>
      <w:r>
        <w:rPr>
          <w:lang w:val="en-US"/>
        </w:rPr>
        <w:t xml:space="preserve">From the cash </w:t>
      </w:r>
      <w:r w:rsidR="0000746B">
        <w:rPr>
          <w:lang w:val="en-US"/>
        </w:rPr>
        <w:t xml:space="preserve">desk a new cash book is created </w:t>
      </w:r>
      <w:r w:rsidR="00FA4FA5">
        <w:rPr>
          <w:lang w:val="en-US"/>
        </w:rPr>
        <w:t>by pressing Cash Reports button:</w:t>
      </w:r>
    </w:p>
    <w:p w14:paraId="655EB462" w14:textId="77777777" w:rsidR="00005AE7" w:rsidRDefault="00005AE7" w:rsidP="00706C3F">
      <w:pPr>
        <w:jc w:val="center"/>
        <w:rPr>
          <w:lang w:val="en-US"/>
        </w:rPr>
      </w:pPr>
    </w:p>
    <w:p w14:paraId="24691D10" w14:textId="0FF87103" w:rsidR="00A978B8" w:rsidRPr="00A978B8" w:rsidRDefault="00005AE7" w:rsidP="00A978B8">
      <w:pPr>
        <w:rPr>
          <w:lang w:val="en-US"/>
        </w:rPr>
      </w:pPr>
      <w:r>
        <w:rPr>
          <w:noProof/>
        </w:rPr>
        <w:drawing>
          <wp:inline distT="0" distB="0" distL="0" distR="0" wp14:anchorId="4914392F" wp14:editId="07790454">
            <wp:extent cx="5972810" cy="2438400"/>
            <wp:effectExtent l="0" t="0" r="8890" b="0"/>
            <wp:docPr id="1649217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7594" name="Picture 1" descr="A screenshot of a computer&#10;&#10;Description automatically generated"/>
                    <pic:cNvPicPr/>
                  </pic:nvPicPr>
                  <pic:blipFill>
                    <a:blip r:embed="rId12"/>
                    <a:stretch>
                      <a:fillRect/>
                    </a:stretch>
                  </pic:blipFill>
                  <pic:spPr>
                    <a:xfrm>
                      <a:off x="0" y="0"/>
                      <a:ext cx="5972810" cy="2438400"/>
                    </a:xfrm>
                    <a:prstGeom prst="rect">
                      <a:avLst/>
                    </a:prstGeom>
                  </pic:spPr>
                </pic:pic>
              </a:graphicData>
            </a:graphic>
          </wp:inline>
        </w:drawing>
      </w:r>
    </w:p>
    <w:p w14:paraId="67BE7C03" w14:textId="77777777" w:rsidR="002D44F7" w:rsidRDefault="002D44F7" w:rsidP="00826211">
      <w:pPr>
        <w:rPr>
          <w:noProof/>
        </w:rPr>
      </w:pPr>
    </w:p>
    <w:p w14:paraId="172B6F4A" w14:textId="076FCE52" w:rsidR="00706C3F" w:rsidRDefault="00AB0F77" w:rsidP="00A40548">
      <w:r>
        <w:rPr>
          <w:lang w:val="en-US"/>
        </w:rPr>
        <w:t>The following d</w:t>
      </w:r>
      <w:r w:rsidR="00A86525">
        <w:rPr>
          <w:lang w:val="en-US"/>
        </w:rPr>
        <w:t xml:space="preserve">ata could be populated in Cash </w:t>
      </w:r>
      <w:r w:rsidR="00FA4FA5">
        <w:rPr>
          <w:lang w:val="en-US"/>
        </w:rPr>
        <w:t>Report</w:t>
      </w:r>
      <w:r w:rsidR="00706C3F">
        <w:t>:</w:t>
      </w:r>
    </w:p>
    <w:p w14:paraId="7AFCA818" w14:textId="77777777" w:rsidR="00A40548" w:rsidRDefault="00A40548" w:rsidP="00A40548">
      <w:pPr>
        <w:ind w:firstLine="360"/>
        <w:rPr>
          <w:lang w:val="en-US"/>
        </w:rPr>
      </w:pPr>
    </w:p>
    <w:p w14:paraId="79C7B696" w14:textId="53A84F72" w:rsidR="009F2F0C" w:rsidRDefault="00C42D13" w:rsidP="00A40548">
      <w:pPr>
        <w:ind w:firstLine="360"/>
        <w:rPr>
          <w:b/>
          <w:bCs/>
          <w:lang w:val="en-US"/>
        </w:rPr>
      </w:pPr>
      <w:r>
        <w:rPr>
          <w:lang w:val="en-US"/>
        </w:rPr>
        <w:t xml:space="preserve">Tab </w:t>
      </w:r>
      <w:r w:rsidRPr="00C42D13">
        <w:rPr>
          <w:b/>
          <w:bCs/>
          <w:lang w:val="en-US"/>
        </w:rPr>
        <w:t>General</w:t>
      </w:r>
    </w:p>
    <w:p w14:paraId="56ED3261" w14:textId="77777777" w:rsidR="00A40548" w:rsidRDefault="00A40548" w:rsidP="00A40548">
      <w:pPr>
        <w:rPr>
          <w:b/>
          <w:bCs/>
          <w:lang w:val="en-US"/>
        </w:rPr>
      </w:pPr>
    </w:p>
    <w:p w14:paraId="3574544B" w14:textId="60BDCA4B" w:rsidR="009F2F0C" w:rsidRDefault="009F2F0C" w:rsidP="00A40548">
      <w:pPr>
        <w:ind w:left="709" w:hanging="349"/>
      </w:pPr>
      <w:r>
        <w:t xml:space="preserve">• </w:t>
      </w:r>
      <w:r>
        <w:rPr>
          <w:lang w:val="en-US"/>
        </w:rPr>
        <w:tab/>
      </w:r>
      <w:r w:rsidRPr="009F2F0C">
        <w:rPr>
          <w:b/>
          <w:bCs/>
        </w:rPr>
        <w:t>Cashier No.</w:t>
      </w:r>
      <w:r>
        <w:t xml:space="preserve"> - code of the cashier, to which a cash report is created;</w:t>
      </w:r>
    </w:p>
    <w:p w14:paraId="4AD28581" w14:textId="190E2646" w:rsidR="009F2F0C" w:rsidRDefault="009F2F0C" w:rsidP="00A40548">
      <w:pPr>
        <w:ind w:left="709" w:hanging="349"/>
      </w:pPr>
      <w:r>
        <w:t xml:space="preserve">• </w:t>
      </w:r>
      <w:r>
        <w:rPr>
          <w:lang w:val="en-US"/>
        </w:rPr>
        <w:tab/>
      </w:r>
      <w:r w:rsidRPr="009F2F0C">
        <w:rPr>
          <w:b/>
          <w:bCs/>
        </w:rPr>
        <w:t>No</w:t>
      </w:r>
      <w:r>
        <w:t xml:space="preserve"> - the system automatically gives a cash report number, according to the number series that is set in the cashier card;</w:t>
      </w:r>
    </w:p>
    <w:p w14:paraId="095891EA" w14:textId="4EFB7731" w:rsidR="009F2F0C" w:rsidRDefault="009F2F0C" w:rsidP="00A40548">
      <w:pPr>
        <w:ind w:left="709" w:hanging="349"/>
      </w:pPr>
      <w:r>
        <w:t xml:space="preserve">• </w:t>
      </w:r>
      <w:r>
        <w:rPr>
          <w:lang w:val="en-US"/>
        </w:rPr>
        <w:tab/>
      </w:r>
      <w:r w:rsidRPr="009F2F0C">
        <w:rPr>
          <w:b/>
          <w:bCs/>
        </w:rPr>
        <w:t>Currency code</w:t>
      </w:r>
      <w:r>
        <w:t xml:space="preserve"> – the currency code is copied from the cashier card;</w:t>
      </w:r>
    </w:p>
    <w:p w14:paraId="25E26EA3" w14:textId="4893ADF9" w:rsidR="009F2F0C" w:rsidRDefault="009F2F0C" w:rsidP="00A40548">
      <w:pPr>
        <w:ind w:left="709" w:hanging="349"/>
      </w:pPr>
      <w:r>
        <w:t xml:space="preserve">• </w:t>
      </w:r>
      <w:r>
        <w:rPr>
          <w:lang w:val="en-US"/>
        </w:rPr>
        <w:tab/>
      </w:r>
      <w:r w:rsidR="00A735CE" w:rsidRPr="00A735CE">
        <w:rPr>
          <w:b/>
          <w:bCs/>
          <w:lang w:val="en-US"/>
        </w:rPr>
        <w:t xml:space="preserve">Opening </w:t>
      </w:r>
      <w:r w:rsidRPr="009F2F0C">
        <w:rPr>
          <w:b/>
          <w:bCs/>
        </w:rPr>
        <w:t>Date</w:t>
      </w:r>
      <w:r>
        <w:t xml:space="preserve"> - the system fills in the working date with which the user works;</w:t>
      </w:r>
    </w:p>
    <w:p w14:paraId="1E9046A9" w14:textId="7AFD6B3C" w:rsidR="00552EF2" w:rsidRPr="009F2F0C" w:rsidRDefault="009F2F0C" w:rsidP="00A40548">
      <w:pPr>
        <w:ind w:left="709" w:hanging="349"/>
        <w:rPr>
          <w:b/>
          <w:bCs/>
          <w:lang w:val="en-US"/>
        </w:rPr>
      </w:pPr>
      <w:r>
        <w:t xml:space="preserve">• </w:t>
      </w:r>
      <w:r>
        <w:rPr>
          <w:lang w:val="en-US"/>
        </w:rPr>
        <w:tab/>
      </w:r>
      <w:r w:rsidR="0032338B">
        <w:rPr>
          <w:b/>
          <w:bCs/>
          <w:lang w:val="en-US"/>
        </w:rPr>
        <w:t>Starting</w:t>
      </w:r>
      <w:r w:rsidRPr="009F2F0C">
        <w:rPr>
          <w:b/>
          <w:bCs/>
        </w:rPr>
        <w:t xml:space="preserve"> balance</w:t>
      </w:r>
      <w:r>
        <w:t xml:space="preserve"> – shows the balance at the cash desk at the time of opening the cash report in the relevant currency of the cashier. The field is locked for editing;</w:t>
      </w:r>
      <w:r w:rsidR="004D1D12">
        <w:t xml:space="preserve"> </w:t>
      </w:r>
    </w:p>
    <w:p w14:paraId="579498B1" w14:textId="0C27FAAC" w:rsidR="002C30CC" w:rsidRDefault="0032338B" w:rsidP="00A40548">
      <w:pPr>
        <w:pStyle w:val="ListParagraph"/>
        <w:numPr>
          <w:ilvl w:val="0"/>
          <w:numId w:val="5"/>
        </w:numPr>
      </w:pPr>
      <w:r>
        <w:rPr>
          <w:b/>
          <w:bCs/>
          <w:lang w:val="en-US"/>
        </w:rPr>
        <w:t>Net Change</w:t>
      </w:r>
      <w:r w:rsidR="002C30CC" w:rsidRPr="002C30CC">
        <w:rPr>
          <w:b/>
          <w:bCs/>
        </w:rPr>
        <w:t>/</w:t>
      </w:r>
      <w:r>
        <w:rPr>
          <w:b/>
          <w:bCs/>
          <w:lang w:val="en-US"/>
        </w:rPr>
        <w:t>Net Change</w:t>
      </w:r>
      <w:r w:rsidR="002C30CC" w:rsidRPr="002C30CC">
        <w:rPr>
          <w:b/>
          <w:bCs/>
        </w:rPr>
        <w:t xml:space="preserve"> (LCY)</w:t>
      </w:r>
      <w:r w:rsidR="002C30CC">
        <w:t xml:space="preserve"> – indicates daily cashier turnover while the report was open. Fields are locked for editing;</w:t>
      </w:r>
    </w:p>
    <w:p w14:paraId="7AB29152" w14:textId="0EF1A7FB" w:rsidR="002C30CC" w:rsidRDefault="0032338B" w:rsidP="00A40548">
      <w:pPr>
        <w:pStyle w:val="ListParagraph"/>
        <w:numPr>
          <w:ilvl w:val="0"/>
          <w:numId w:val="5"/>
        </w:numPr>
      </w:pPr>
      <w:r>
        <w:rPr>
          <w:b/>
          <w:bCs/>
          <w:lang w:val="en-US"/>
        </w:rPr>
        <w:t>Ending</w:t>
      </w:r>
      <w:r w:rsidR="002C30CC" w:rsidRPr="002C30CC">
        <w:rPr>
          <w:b/>
          <w:bCs/>
        </w:rPr>
        <w:t xml:space="preserve"> Balance</w:t>
      </w:r>
      <w:r w:rsidR="002C30CC">
        <w:t xml:space="preserve"> – the field shows the final balance (sum of the opening balance and net changes) in the cashier. The field is locked for editing;</w:t>
      </w:r>
    </w:p>
    <w:p w14:paraId="1DE12386" w14:textId="44897EEF" w:rsidR="002C30CC" w:rsidRPr="002C30CC" w:rsidRDefault="00C8060D" w:rsidP="00A40548">
      <w:pPr>
        <w:pStyle w:val="ListParagraph"/>
        <w:numPr>
          <w:ilvl w:val="0"/>
          <w:numId w:val="5"/>
        </w:numPr>
      </w:pPr>
      <w:r>
        <w:rPr>
          <w:b/>
          <w:bCs/>
          <w:lang w:val="en-US"/>
        </w:rPr>
        <w:t>Amount Denomination</w:t>
      </w:r>
      <w:r w:rsidR="002C30CC">
        <w:t xml:space="preserve"> - the user enters a denomination of the amount by clicking the Denomination button in the menu.</w:t>
      </w:r>
      <w:r w:rsidR="00FC7189" w:rsidRPr="00FC7189">
        <w:t xml:space="preserve"> </w:t>
      </w:r>
      <w:r w:rsidR="00FC7189" w:rsidRPr="00FC7189">
        <w:t>The aim is to specify the physical quantity of coins and banknotes that were present in the cashier at the time of closing the cash report. The system displays a page with the monetary denominators, which are filled in for this currency code. The user fills in the quantities by automatically recalculating them. After the user clicks OK, the system updates the Amount Denomination field on the cash statement card;</w:t>
      </w:r>
    </w:p>
    <w:p w14:paraId="1B5E21A7" w14:textId="77777777" w:rsidR="00FC7189" w:rsidRDefault="00FC7189" w:rsidP="00A40548">
      <w:pPr>
        <w:rPr>
          <w:b/>
          <w:bCs/>
          <w:lang w:val="en-US"/>
        </w:rPr>
      </w:pPr>
    </w:p>
    <w:p w14:paraId="23E7288B" w14:textId="124FAD9F" w:rsidR="00880F33" w:rsidRDefault="00F607AD" w:rsidP="00A40548">
      <w:r w:rsidRPr="00F607AD">
        <w:rPr>
          <w:b/>
          <w:bCs/>
        </w:rPr>
        <w:t>*IMPORTANT</w:t>
      </w:r>
      <w:r w:rsidRPr="00F607AD">
        <w:t xml:space="preserve"> – The system will check</w:t>
      </w:r>
      <w:r>
        <w:rPr>
          <w:lang w:val="en-US"/>
        </w:rPr>
        <w:t xml:space="preserve"> </w:t>
      </w:r>
      <w:r w:rsidRPr="00F607AD">
        <w:t xml:space="preserve">the </w:t>
      </w:r>
      <w:r>
        <w:rPr>
          <w:lang w:val="en-US"/>
        </w:rPr>
        <w:t>Ending</w:t>
      </w:r>
      <w:r w:rsidRPr="00F607AD">
        <w:t xml:space="preserve"> Balance and the Denominated Amount and will display a discrepancy message in case of incomparison.</w:t>
      </w:r>
    </w:p>
    <w:p w14:paraId="3A176676" w14:textId="77777777" w:rsidR="00614287" w:rsidRDefault="00614287" w:rsidP="00A40548">
      <w:pPr>
        <w:ind w:left="360"/>
      </w:pPr>
    </w:p>
    <w:p w14:paraId="74A8B7BE" w14:textId="46C2A8CF" w:rsidR="00EE04B5" w:rsidRPr="00EE04B5" w:rsidRDefault="00A40548" w:rsidP="00A40548">
      <w:pPr>
        <w:ind w:firstLine="284"/>
      </w:pPr>
      <w:r w:rsidRPr="00A40548">
        <w:rPr>
          <w:lang w:val="en-US"/>
        </w:rPr>
        <w:t xml:space="preserve">Tab </w:t>
      </w:r>
      <w:r w:rsidR="00EE04B5" w:rsidRPr="00EE04B5">
        <w:rPr>
          <w:b/>
          <w:bCs/>
        </w:rPr>
        <w:t>Cash Report Lines</w:t>
      </w:r>
      <w:r w:rsidR="00EE04B5" w:rsidRPr="00EE04B5">
        <w:t xml:space="preserve"> – rows cannot be edited. </w:t>
      </w:r>
    </w:p>
    <w:p w14:paraId="079DFA13" w14:textId="77777777" w:rsidR="00EE04B5" w:rsidRPr="00EE04B5" w:rsidRDefault="00EE04B5" w:rsidP="00A40548">
      <w:pPr>
        <w:ind w:firstLine="720"/>
      </w:pPr>
      <w:r w:rsidRPr="00EE04B5">
        <w:t>Cash statement lines are filled in depending on the posting level setup from the cashier card :</w:t>
      </w:r>
    </w:p>
    <w:p w14:paraId="528F5CBB" w14:textId="77777777" w:rsidR="00EE04B5" w:rsidRPr="00EE04B5" w:rsidRDefault="00EE04B5" w:rsidP="00A40548">
      <w:pPr>
        <w:ind w:left="709" w:firstLine="720"/>
      </w:pPr>
      <w:r w:rsidRPr="00EE04B5">
        <w:t>• Cash Order Posting Level – the system fills the cash statement lines with title information of the Posted Cash Orders;</w:t>
      </w:r>
    </w:p>
    <w:p w14:paraId="490398B0" w14:textId="72670B68" w:rsidR="004D1D12" w:rsidRPr="006C61EA" w:rsidRDefault="00EE04B5" w:rsidP="00A40548">
      <w:pPr>
        <w:ind w:left="709" w:firstLine="720"/>
        <w:rPr>
          <w:lang w:val="en-US"/>
        </w:rPr>
      </w:pPr>
      <w:r w:rsidRPr="00EE04B5">
        <w:lastRenderedPageBreak/>
        <w:t xml:space="preserve">• Cash statement posting level – the system fills the cash report lines with header information of the </w:t>
      </w:r>
      <w:r w:rsidR="006C61EA">
        <w:rPr>
          <w:lang w:val="en-US"/>
        </w:rPr>
        <w:t xml:space="preserve">Issued </w:t>
      </w:r>
      <w:r w:rsidRPr="00EE04B5">
        <w:t>Cash Orders;</w:t>
      </w:r>
    </w:p>
    <w:p w14:paraId="003204F4" w14:textId="77777777" w:rsidR="00EC5C64" w:rsidRDefault="00EC5C64" w:rsidP="00A40548"/>
    <w:p w14:paraId="2A0575F9" w14:textId="51EEDDE7" w:rsidR="004D1D12" w:rsidRPr="001A4207" w:rsidRDefault="00621DF4" w:rsidP="00A40548">
      <w:pPr>
        <w:ind w:firstLine="567"/>
        <w:rPr>
          <w:lang w:val="en-US"/>
        </w:rPr>
      </w:pPr>
      <w:r>
        <w:rPr>
          <w:color w:val="auto"/>
          <w:lang w:val="en-US"/>
        </w:rPr>
        <w:t>Closing</w:t>
      </w:r>
      <w:r w:rsidRPr="00621DF4">
        <w:rPr>
          <w:color w:val="auto"/>
        </w:rPr>
        <w:t xml:space="preserve"> the cash report at the end of each business day</w:t>
      </w:r>
      <w:r w:rsidR="00986AC1">
        <w:rPr>
          <w:color w:val="auto"/>
          <w:lang w:val="en-US"/>
        </w:rPr>
        <w:t xml:space="preserve"> is done</w:t>
      </w:r>
      <w:r w:rsidRPr="00621DF4">
        <w:rPr>
          <w:color w:val="auto"/>
        </w:rPr>
        <w:t xml:space="preserve"> by selecting the </w:t>
      </w:r>
      <w:r w:rsidRPr="005C0985">
        <w:rPr>
          <w:b/>
          <w:bCs/>
          <w:color w:val="auto"/>
        </w:rPr>
        <w:t>Close</w:t>
      </w:r>
      <w:r w:rsidRPr="00621DF4">
        <w:rPr>
          <w:color w:val="auto"/>
        </w:rPr>
        <w:t xml:space="preserve"> button from the menu. Depending on the posting level, different actions will be applied </w:t>
      </w:r>
      <w:r w:rsidR="001A4207">
        <w:rPr>
          <w:color w:val="auto"/>
          <w:lang w:val="en-US"/>
        </w:rPr>
        <w:t xml:space="preserve">when </w:t>
      </w:r>
      <w:r w:rsidRPr="00621DF4">
        <w:rPr>
          <w:color w:val="auto"/>
        </w:rPr>
        <w:t>closing a Cash Report:</w:t>
      </w:r>
    </w:p>
    <w:p w14:paraId="2E8BA9B9" w14:textId="0E9AD9FD" w:rsidR="004D1D12" w:rsidRDefault="00413B75" w:rsidP="00A40548">
      <w:pPr>
        <w:pStyle w:val="ListParagraph"/>
        <w:numPr>
          <w:ilvl w:val="0"/>
          <w:numId w:val="7"/>
        </w:numPr>
      </w:pPr>
      <w:r>
        <w:rPr>
          <w:lang w:val="en-US"/>
        </w:rPr>
        <w:t>Cash posting level</w:t>
      </w:r>
      <w:r w:rsidR="00105533">
        <w:rPr>
          <w:lang w:val="en-US"/>
        </w:rPr>
        <w:t xml:space="preserve"> Cash order</w:t>
      </w:r>
      <w:r w:rsidR="004D1D12">
        <w:t xml:space="preserve"> – </w:t>
      </w:r>
      <w:r w:rsidR="00FE083B" w:rsidRPr="00FE083B">
        <w:t>the system changes the status of the Cash Report and locks it for editing. No further action is needed as cash orders have already been posted;</w:t>
      </w:r>
    </w:p>
    <w:p w14:paraId="3EFAF6FF" w14:textId="3653D897" w:rsidR="004D1D12" w:rsidRDefault="00FE083B" w:rsidP="00A40548">
      <w:pPr>
        <w:pStyle w:val="ListParagraph"/>
        <w:numPr>
          <w:ilvl w:val="0"/>
          <w:numId w:val="7"/>
        </w:numPr>
      </w:pPr>
      <w:r>
        <w:rPr>
          <w:lang w:val="en-US"/>
        </w:rPr>
        <w:t>Cash posting level Cash Desk Report</w:t>
      </w:r>
      <w:r w:rsidR="004D1D12">
        <w:t xml:space="preserve"> – </w:t>
      </w:r>
      <w:r w:rsidR="0053212A" w:rsidRPr="0053212A">
        <w:t xml:space="preserve">the system publishes all issued cash orders that appear as Cash </w:t>
      </w:r>
      <w:r w:rsidR="0053212A">
        <w:rPr>
          <w:lang w:val="en-US"/>
        </w:rPr>
        <w:t xml:space="preserve">Desk </w:t>
      </w:r>
      <w:r w:rsidR="0053212A" w:rsidRPr="0053212A">
        <w:t>Report lines and then changes the status of Cash</w:t>
      </w:r>
      <w:r w:rsidR="0053212A">
        <w:rPr>
          <w:lang w:val="en-US"/>
        </w:rPr>
        <w:t xml:space="preserve"> Desk</w:t>
      </w:r>
      <w:r w:rsidR="0053212A" w:rsidRPr="0053212A">
        <w:t xml:space="preserve"> Report and locks it for </w:t>
      </w:r>
      <w:proofErr w:type="gramStart"/>
      <w:r w:rsidR="0053212A" w:rsidRPr="0053212A">
        <w:t>editing</w:t>
      </w:r>
      <w:r w:rsidR="004D1D12">
        <w:t>;</w:t>
      </w:r>
      <w:proofErr w:type="gramEnd"/>
    </w:p>
    <w:p w14:paraId="42D557F6" w14:textId="77777777" w:rsidR="00C60BAD" w:rsidRDefault="00C60BAD" w:rsidP="00A40548"/>
    <w:p w14:paraId="4050A7D4" w14:textId="3C21F77E" w:rsidR="005C0985" w:rsidRDefault="005C0985" w:rsidP="00A40548">
      <w:pPr>
        <w:ind w:firstLine="567"/>
        <w:rPr>
          <w:color w:val="auto"/>
          <w:lang w:val="en-US"/>
        </w:rPr>
      </w:pPr>
      <w:r>
        <w:rPr>
          <w:color w:val="auto"/>
          <w:lang w:val="en-US"/>
        </w:rPr>
        <w:t>I</w:t>
      </w:r>
      <w:r w:rsidRPr="005C0985">
        <w:rPr>
          <w:color w:val="auto"/>
        </w:rPr>
        <w:t xml:space="preserve">f a correction is needed to be made to the already closed cash report, the user can reopen it by selecting the </w:t>
      </w:r>
      <w:r w:rsidRPr="005C0985">
        <w:rPr>
          <w:b/>
          <w:bCs/>
          <w:color w:val="auto"/>
        </w:rPr>
        <w:t>Reopen</w:t>
      </w:r>
      <w:r w:rsidRPr="005C0985">
        <w:rPr>
          <w:color w:val="auto"/>
        </w:rPr>
        <w:t xml:space="preserve"> button. This will allow the user to publish additional cash orders for that day.</w:t>
      </w:r>
    </w:p>
    <w:p w14:paraId="571C5FD3" w14:textId="77777777" w:rsidR="004D1D12" w:rsidRDefault="004D1D12" w:rsidP="00A40548">
      <w:pPr>
        <w:ind w:firstLine="567"/>
      </w:pPr>
    </w:p>
    <w:p w14:paraId="769510FE" w14:textId="78496165" w:rsidR="004D1D12" w:rsidRDefault="000754BB" w:rsidP="00A40548">
      <w:pPr>
        <w:ind w:firstLine="567"/>
      </w:pPr>
      <w:r w:rsidRPr="000754BB">
        <w:t>NOTE: Since there can only be one cash report open for the respective cashier, reopening can happen, but only if there is no next cash report open for that cashier.</w:t>
      </w:r>
    </w:p>
    <w:p w14:paraId="4FB9DD54" w14:textId="77777777" w:rsidR="004D1D12" w:rsidRDefault="004D1D12" w:rsidP="00A40548">
      <w:pPr>
        <w:ind w:firstLine="567"/>
      </w:pPr>
    </w:p>
    <w:p w14:paraId="6EFB5F20" w14:textId="2A71B5D1" w:rsidR="004D1D12" w:rsidRDefault="00A40548" w:rsidP="00A40548">
      <w:pPr>
        <w:ind w:firstLine="567"/>
      </w:pPr>
      <w:r>
        <w:rPr>
          <w:lang w:val="en-US"/>
        </w:rPr>
        <w:t xml:space="preserve">The Cash report could be printed using the </w:t>
      </w:r>
      <w:r w:rsidRPr="00A40548">
        <w:rPr>
          <w:b/>
          <w:bCs/>
          <w:lang w:val="en-US"/>
        </w:rPr>
        <w:t>Print</w:t>
      </w:r>
      <w:r>
        <w:rPr>
          <w:lang w:val="en-US"/>
        </w:rPr>
        <w:t xml:space="preserve"> button.</w:t>
      </w:r>
    </w:p>
    <w:p w14:paraId="1A229A03" w14:textId="4B17CE23" w:rsidR="000238E5" w:rsidRDefault="000238E5" w:rsidP="004D1D12"/>
    <w:p w14:paraId="0406F65F" w14:textId="19700605" w:rsidR="008851C6" w:rsidRDefault="00051131" w:rsidP="008851C6">
      <w:pPr>
        <w:pStyle w:val="Heading2"/>
      </w:pPr>
      <w:bookmarkStart w:id="4" w:name="_Toc166147169"/>
      <w:r>
        <w:rPr>
          <w:lang w:val="en-US"/>
        </w:rPr>
        <w:t xml:space="preserve">Cash receipt / Cash </w:t>
      </w:r>
      <w:proofErr w:type="gramStart"/>
      <w:r>
        <w:rPr>
          <w:lang w:val="en-US"/>
        </w:rPr>
        <w:t>withdrawa</w:t>
      </w:r>
      <w:r w:rsidR="00F230C2">
        <w:rPr>
          <w:lang w:val="en-US"/>
        </w:rPr>
        <w:t>l</w:t>
      </w:r>
      <w:bookmarkEnd w:id="4"/>
      <w:proofErr w:type="gramEnd"/>
    </w:p>
    <w:p w14:paraId="6D248487" w14:textId="6430CD71" w:rsidR="00114429" w:rsidRDefault="00DA3E4E" w:rsidP="00486F72">
      <w:pPr>
        <w:pStyle w:val="FTSnormal"/>
        <w:rPr>
          <w:noProof/>
        </w:rPr>
      </w:pPr>
      <w:r>
        <w:rPr>
          <w:noProof/>
          <w:lang w:val="en-US"/>
        </w:rPr>
        <w:t xml:space="preserve">From the list with the </w:t>
      </w:r>
      <w:r w:rsidR="00E547B5">
        <w:rPr>
          <w:noProof/>
          <w:lang w:val="en-US"/>
        </w:rPr>
        <w:t>Cash Desk accounts</w:t>
      </w:r>
      <w:r>
        <w:rPr>
          <w:noProof/>
          <w:lang w:val="en-US"/>
        </w:rPr>
        <w:t xml:space="preserve"> </w:t>
      </w:r>
      <w:r w:rsidR="00592F1E">
        <w:rPr>
          <w:noProof/>
          <w:lang w:val="en-US"/>
        </w:rPr>
        <w:t>user should choose the one for the transactions</w:t>
      </w:r>
      <w:r w:rsidR="00486F72">
        <w:rPr>
          <w:noProof/>
        </w:rPr>
        <w:t>:</w:t>
      </w:r>
    </w:p>
    <w:p w14:paraId="2CFD1FF6" w14:textId="693C1444" w:rsidR="00114429" w:rsidRPr="00585DC7" w:rsidRDefault="00E37221" w:rsidP="00E37221">
      <w:pPr>
        <w:pStyle w:val="FTSnormal"/>
        <w:jc w:val="center"/>
        <w:rPr>
          <w:noProof/>
        </w:rPr>
      </w:pPr>
      <w:r>
        <w:rPr>
          <w:noProof/>
        </w:rPr>
        <w:drawing>
          <wp:inline distT="0" distB="0" distL="0" distR="0" wp14:anchorId="5C3B5F2B" wp14:editId="4DD5446D">
            <wp:extent cx="5280660" cy="1010545"/>
            <wp:effectExtent l="0" t="0" r="0" b="0"/>
            <wp:docPr id="281702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02422" name="Picture 1" descr="A screenshot of a computer&#10;&#10;Description automatically generated"/>
                    <pic:cNvPicPr/>
                  </pic:nvPicPr>
                  <pic:blipFill>
                    <a:blip r:embed="rId13"/>
                    <a:stretch>
                      <a:fillRect/>
                    </a:stretch>
                  </pic:blipFill>
                  <pic:spPr>
                    <a:xfrm>
                      <a:off x="0" y="0"/>
                      <a:ext cx="5287549" cy="1011863"/>
                    </a:xfrm>
                    <a:prstGeom prst="rect">
                      <a:avLst/>
                    </a:prstGeom>
                  </pic:spPr>
                </pic:pic>
              </a:graphicData>
            </a:graphic>
          </wp:inline>
        </w:drawing>
      </w:r>
    </w:p>
    <w:p w14:paraId="366BE05C" w14:textId="2DA39DDC" w:rsidR="00114429" w:rsidRPr="00486F72" w:rsidRDefault="003A3599" w:rsidP="00486F72">
      <w:pPr>
        <w:rPr>
          <w:rFonts w:cs="Tahoma"/>
        </w:rPr>
      </w:pPr>
      <w:r w:rsidRPr="003A3599">
        <w:rPr>
          <w:rFonts w:cs="Tahoma"/>
        </w:rPr>
        <w:t xml:space="preserve">There is an opportunity to create a new cash book for the day, if one has not already been created. After the creation of the cash book, the creation of </w:t>
      </w:r>
      <w:r w:rsidR="00DD11DC">
        <w:rPr>
          <w:rFonts w:cs="Tahoma"/>
          <w:lang w:val="en-US"/>
        </w:rPr>
        <w:t>Cash Receipt</w:t>
      </w:r>
      <w:r w:rsidRPr="003A3599">
        <w:rPr>
          <w:rFonts w:cs="Tahoma"/>
        </w:rPr>
        <w:t xml:space="preserve"> and </w:t>
      </w:r>
      <w:r w:rsidR="00DD11DC">
        <w:rPr>
          <w:rFonts w:cs="Tahoma"/>
          <w:lang w:val="en-US"/>
        </w:rPr>
        <w:t>Cash Withdrawal</w:t>
      </w:r>
      <w:r w:rsidRPr="003A3599">
        <w:rPr>
          <w:rFonts w:cs="Tahoma"/>
        </w:rPr>
        <w:t xml:space="preserve"> is started, which is done from the cashier card</w:t>
      </w:r>
    </w:p>
    <w:p w14:paraId="638AEB0F" w14:textId="533E84E0" w:rsidR="00114429" w:rsidRDefault="007F01AB" w:rsidP="007F01AB">
      <w:pPr>
        <w:pStyle w:val="ListParagraph"/>
        <w:ind w:left="0"/>
        <w:jc w:val="center"/>
        <w:rPr>
          <w:rFonts w:cs="Tahoma"/>
        </w:rPr>
      </w:pPr>
      <w:r>
        <w:rPr>
          <w:noProof/>
        </w:rPr>
        <w:drawing>
          <wp:inline distT="0" distB="0" distL="0" distR="0" wp14:anchorId="207C7060" wp14:editId="1F9CAE57">
            <wp:extent cx="5972810" cy="1977390"/>
            <wp:effectExtent l="0" t="0" r="8890" b="3810"/>
            <wp:docPr id="1102006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06749" name="Picture 1" descr="A screenshot of a computer&#10;&#10;Description automatically generated"/>
                    <pic:cNvPicPr/>
                  </pic:nvPicPr>
                  <pic:blipFill>
                    <a:blip r:embed="rId14"/>
                    <a:stretch>
                      <a:fillRect/>
                    </a:stretch>
                  </pic:blipFill>
                  <pic:spPr>
                    <a:xfrm>
                      <a:off x="0" y="0"/>
                      <a:ext cx="5972810" cy="1977390"/>
                    </a:xfrm>
                    <a:prstGeom prst="rect">
                      <a:avLst/>
                    </a:prstGeom>
                  </pic:spPr>
                </pic:pic>
              </a:graphicData>
            </a:graphic>
          </wp:inline>
        </w:drawing>
      </w:r>
    </w:p>
    <w:p w14:paraId="053E8301" w14:textId="4EEE649F" w:rsidR="00114429" w:rsidRPr="00B77975" w:rsidRDefault="007F01AB" w:rsidP="00320114">
      <w:pPr>
        <w:pStyle w:val="ListParagraph"/>
        <w:numPr>
          <w:ilvl w:val="1"/>
          <w:numId w:val="9"/>
        </w:numPr>
      </w:pPr>
      <w:r w:rsidRPr="00487AE6">
        <w:rPr>
          <w:rFonts w:cs="Tahoma"/>
          <w:b/>
          <w:bCs/>
          <w:lang w:val="en-US"/>
        </w:rPr>
        <w:t>Cash Withdrawal</w:t>
      </w:r>
      <w:r w:rsidR="00114429">
        <w:rPr>
          <w:rFonts w:cs="Tahoma"/>
        </w:rPr>
        <w:t xml:space="preserve"> –</w:t>
      </w:r>
      <w:r w:rsidR="00625369" w:rsidRPr="00625369">
        <w:rPr>
          <w:rFonts w:cs="Tahoma"/>
        </w:rPr>
        <w:t xml:space="preserve"> </w:t>
      </w:r>
      <w:r w:rsidR="006371E0" w:rsidRPr="006371E0">
        <w:rPr>
          <w:rFonts w:cs="Tahoma"/>
        </w:rPr>
        <w:t xml:space="preserve">The system loads a number from the number series, which is selected in </w:t>
      </w:r>
      <w:r w:rsidR="006C73F2">
        <w:rPr>
          <w:rFonts w:cs="Tahoma"/>
          <w:lang w:val="en-US"/>
        </w:rPr>
        <w:t>Cash Desk Card</w:t>
      </w:r>
      <w:r w:rsidR="006371E0" w:rsidRPr="006371E0">
        <w:rPr>
          <w:rFonts w:cs="Tahoma"/>
        </w:rPr>
        <w:t xml:space="preserve">. </w:t>
      </w:r>
      <w:r w:rsidR="006C73F2">
        <w:rPr>
          <w:rFonts w:cs="Tahoma"/>
          <w:lang w:val="en-US"/>
        </w:rPr>
        <w:t>Cash withdrawal</w:t>
      </w:r>
      <w:r w:rsidR="006371E0" w:rsidRPr="006371E0">
        <w:rPr>
          <w:rFonts w:cs="Tahoma"/>
        </w:rPr>
        <w:t xml:space="preserve"> </w:t>
      </w:r>
      <w:r w:rsidR="00E44042">
        <w:rPr>
          <w:rFonts w:cs="Tahoma"/>
          <w:lang w:val="en-US"/>
        </w:rPr>
        <w:t xml:space="preserve">card </w:t>
      </w:r>
      <w:r w:rsidR="006371E0" w:rsidRPr="006371E0">
        <w:rPr>
          <w:rFonts w:cs="Tahoma"/>
        </w:rPr>
        <w:t>can be created for payment o</w:t>
      </w:r>
      <w:r w:rsidR="00E44042">
        <w:rPr>
          <w:rFonts w:cs="Tahoma"/>
          <w:lang w:val="en-US"/>
        </w:rPr>
        <w:t>n</w:t>
      </w:r>
      <w:r w:rsidR="006371E0" w:rsidRPr="006371E0">
        <w:rPr>
          <w:rFonts w:cs="Tahoma"/>
        </w:rPr>
        <w:t xml:space="preserve"> an invoice to a supplier, account expense, transfer of funds to a bank, cashier, accountable person, etc</w:t>
      </w:r>
      <w:r w:rsidR="00625369" w:rsidRPr="00625369">
        <w:rPr>
          <w:rFonts w:cs="Tahoma"/>
        </w:rPr>
        <w:t>.</w:t>
      </w:r>
    </w:p>
    <w:p w14:paraId="6B3325D4" w14:textId="64896990" w:rsidR="00B77975" w:rsidRDefault="006F6AE3" w:rsidP="00B77975">
      <w:pPr>
        <w:rPr>
          <w:lang w:val="en-US"/>
        </w:rPr>
      </w:pPr>
      <w:r>
        <w:rPr>
          <w:noProof/>
        </w:rPr>
        <w:lastRenderedPageBreak/>
        <w:drawing>
          <wp:inline distT="0" distB="0" distL="0" distR="0" wp14:anchorId="06A3964D" wp14:editId="677AED93">
            <wp:extent cx="5972810" cy="2959100"/>
            <wp:effectExtent l="0" t="0" r="8890" b="0"/>
            <wp:docPr id="553275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75732" name="Picture 1" descr="A screenshot of a computer&#10;&#10;Description automatically generated"/>
                    <pic:cNvPicPr/>
                  </pic:nvPicPr>
                  <pic:blipFill>
                    <a:blip r:embed="rId15"/>
                    <a:stretch>
                      <a:fillRect/>
                    </a:stretch>
                  </pic:blipFill>
                  <pic:spPr>
                    <a:xfrm>
                      <a:off x="0" y="0"/>
                      <a:ext cx="5972810" cy="2959100"/>
                    </a:xfrm>
                    <a:prstGeom prst="rect">
                      <a:avLst/>
                    </a:prstGeom>
                  </pic:spPr>
                </pic:pic>
              </a:graphicData>
            </a:graphic>
          </wp:inline>
        </w:drawing>
      </w:r>
    </w:p>
    <w:p w14:paraId="4C81925F" w14:textId="77777777" w:rsidR="006F6AE3" w:rsidRPr="006F6AE3" w:rsidRDefault="006F6AE3" w:rsidP="00B77975">
      <w:pPr>
        <w:rPr>
          <w:lang w:val="en-US"/>
        </w:rPr>
      </w:pPr>
    </w:p>
    <w:p w14:paraId="296D8141" w14:textId="19E87A6E" w:rsidR="00B77975" w:rsidRPr="00487AE6" w:rsidRDefault="006F6AE3" w:rsidP="00320114">
      <w:pPr>
        <w:pStyle w:val="ListParagraph"/>
        <w:numPr>
          <w:ilvl w:val="1"/>
          <w:numId w:val="9"/>
        </w:numPr>
        <w:rPr>
          <w:b/>
          <w:bCs/>
        </w:rPr>
      </w:pPr>
      <w:r w:rsidRPr="00487AE6">
        <w:rPr>
          <w:rFonts w:cs="Tahoma"/>
          <w:b/>
          <w:bCs/>
          <w:lang w:val="en-US"/>
        </w:rPr>
        <w:t>Cash Receipt</w:t>
      </w:r>
    </w:p>
    <w:p w14:paraId="1578E10A" w14:textId="77777777" w:rsidR="00C377B0" w:rsidRDefault="00C377B0" w:rsidP="005D0F94">
      <w:pPr>
        <w:rPr>
          <w:noProof/>
        </w:rPr>
      </w:pPr>
    </w:p>
    <w:p w14:paraId="7B5430B5" w14:textId="11BD9D5A" w:rsidR="004D5F42" w:rsidRDefault="00B02769" w:rsidP="005D0F94">
      <w:pPr>
        <w:rPr>
          <w:rFonts w:cs="Tahoma"/>
        </w:rPr>
      </w:pPr>
      <w:r>
        <w:rPr>
          <w:noProof/>
        </w:rPr>
        <w:drawing>
          <wp:inline distT="0" distB="0" distL="0" distR="0" wp14:anchorId="324A4563" wp14:editId="106C3838">
            <wp:extent cx="5972810" cy="2946400"/>
            <wp:effectExtent l="0" t="0" r="8890" b="6350"/>
            <wp:docPr id="877907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7141" name="Picture 1" descr="A screenshot of a computer&#10;&#10;Description automatically generated"/>
                    <pic:cNvPicPr/>
                  </pic:nvPicPr>
                  <pic:blipFill>
                    <a:blip r:embed="rId16"/>
                    <a:stretch>
                      <a:fillRect/>
                    </a:stretch>
                  </pic:blipFill>
                  <pic:spPr>
                    <a:xfrm>
                      <a:off x="0" y="0"/>
                      <a:ext cx="5972810" cy="2946400"/>
                    </a:xfrm>
                    <a:prstGeom prst="rect">
                      <a:avLst/>
                    </a:prstGeom>
                  </pic:spPr>
                </pic:pic>
              </a:graphicData>
            </a:graphic>
          </wp:inline>
        </w:drawing>
      </w:r>
    </w:p>
    <w:p w14:paraId="26149161" w14:textId="6FEEE613" w:rsidR="005D0F94" w:rsidRDefault="005D0F94" w:rsidP="005D0F94">
      <w:pPr>
        <w:rPr>
          <w:rFonts w:cs="Tahoma"/>
          <w:szCs w:val="22"/>
        </w:rPr>
      </w:pPr>
    </w:p>
    <w:p w14:paraId="0646AB57" w14:textId="33D5B47C" w:rsidR="00A079D2" w:rsidRDefault="00B02769" w:rsidP="005D0F94">
      <w:pPr>
        <w:rPr>
          <w:rFonts w:cs="Tahoma"/>
          <w:b/>
          <w:bCs/>
          <w:szCs w:val="22"/>
        </w:rPr>
      </w:pPr>
      <w:r>
        <w:rPr>
          <w:rFonts w:cs="Tahoma"/>
          <w:szCs w:val="22"/>
          <w:lang w:val="en-US"/>
        </w:rPr>
        <w:t xml:space="preserve">Tab </w:t>
      </w:r>
      <w:r w:rsidRPr="00B02769">
        <w:rPr>
          <w:rFonts w:cs="Tahoma"/>
          <w:b/>
          <w:bCs/>
          <w:szCs w:val="22"/>
          <w:lang w:val="en-US"/>
        </w:rPr>
        <w:t>General</w:t>
      </w:r>
      <w:r w:rsidR="00A079D2" w:rsidRPr="00AC1B88">
        <w:rPr>
          <w:rFonts w:cs="Tahoma"/>
          <w:b/>
          <w:bCs/>
          <w:szCs w:val="22"/>
        </w:rPr>
        <w:t xml:space="preserve"> </w:t>
      </w:r>
      <w:r w:rsidR="00B77975">
        <w:rPr>
          <w:rFonts w:cs="Tahoma"/>
          <w:b/>
          <w:bCs/>
          <w:szCs w:val="22"/>
        </w:rPr>
        <w:t>(</w:t>
      </w:r>
      <w:r>
        <w:rPr>
          <w:rFonts w:cs="Tahoma"/>
          <w:b/>
          <w:bCs/>
          <w:szCs w:val="22"/>
          <w:lang w:val="en-US"/>
        </w:rPr>
        <w:t xml:space="preserve">The fields are </w:t>
      </w:r>
      <w:r w:rsidR="008833D6">
        <w:rPr>
          <w:rFonts w:cs="Tahoma"/>
          <w:b/>
          <w:bCs/>
          <w:szCs w:val="22"/>
          <w:lang w:val="en-US"/>
        </w:rPr>
        <w:t>similar between the two types of documents</w:t>
      </w:r>
      <w:r w:rsidR="00B77975">
        <w:rPr>
          <w:rFonts w:cs="Tahoma"/>
          <w:b/>
          <w:bCs/>
          <w:szCs w:val="22"/>
        </w:rPr>
        <w:t>)</w:t>
      </w:r>
    </w:p>
    <w:p w14:paraId="6D102147" w14:textId="77777777" w:rsidR="00AC1B88" w:rsidRDefault="00AC1B88" w:rsidP="005D0F94">
      <w:pPr>
        <w:rPr>
          <w:rFonts w:cs="Tahoma"/>
          <w:szCs w:val="22"/>
        </w:rPr>
      </w:pPr>
    </w:p>
    <w:p w14:paraId="0C0F0FB2" w14:textId="7637738E" w:rsidR="00682A76" w:rsidRPr="00682A76" w:rsidRDefault="00682A76" w:rsidP="00682A76">
      <w:pPr>
        <w:pStyle w:val="ListParagraph"/>
        <w:numPr>
          <w:ilvl w:val="0"/>
          <w:numId w:val="5"/>
        </w:numPr>
        <w:rPr>
          <w:b/>
          <w:bCs/>
        </w:rPr>
      </w:pPr>
      <w:r w:rsidRPr="00682A76">
        <w:rPr>
          <w:b/>
          <w:bCs/>
        </w:rPr>
        <w:t xml:space="preserve">Cash desk No </w:t>
      </w:r>
      <w:r w:rsidRPr="0020249F">
        <w:t>- code of the cashier to which the cash order is created;</w:t>
      </w:r>
    </w:p>
    <w:p w14:paraId="38D9D816" w14:textId="78D3CA7A" w:rsidR="00682A76" w:rsidRPr="00682A76" w:rsidRDefault="00682A76" w:rsidP="00682A76">
      <w:pPr>
        <w:pStyle w:val="ListParagraph"/>
        <w:numPr>
          <w:ilvl w:val="0"/>
          <w:numId w:val="5"/>
        </w:numPr>
        <w:rPr>
          <w:b/>
          <w:bCs/>
        </w:rPr>
      </w:pPr>
      <w:r w:rsidRPr="00682A76">
        <w:rPr>
          <w:b/>
          <w:bCs/>
        </w:rPr>
        <w:t xml:space="preserve">No </w:t>
      </w:r>
      <w:r w:rsidRPr="0020249F">
        <w:t>- the system automatically assigns an order number (</w:t>
      </w:r>
      <w:r w:rsidR="00EA4797">
        <w:rPr>
          <w:lang w:val="en-US"/>
        </w:rPr>
        <w:t>Cash Withdrawal</w:t>
      </w:r>
      <w:r w:rsidRPr="0020249F">
        <w:t xml:space="preserve"> or </w:t>
      </w:r>
      <w:r w:rsidR="00EA4797">
        <w:rPr>
          <w:lang w:val="en-US"/>
        </w:rPr>
        <w:t>Cash Receipt</w:t>
      </w:r>
      <w:r w:rsidRPr="0020249F">
        <w:t>), according to the number series that is set in the cashier card (</w:t>
      </w:r>
      <w:r w:rsidR="00EA4797">
        <w:rPr>
          <w:lang w:val="en-US"/>
        </w:rPr>
        <w:t>bank account</w:t>
      </w:r>
      <w:r w:rsidRPr="0020249F">
        <w:t>);</w:t>
      </w:r>
    </w:p>
    <w:p w14:paraId="18439538" w14:textId="775175FE" w:rsidR="00682A76" w:rsidRPr="0020249F" w:rsidRDefault="00682A76" w:rsidP="00682A76">
      <w:pPr>
        <w:pStyle w:val="ListParagraph"/>
        <w:numPr>
          <w:ilvl w:val="0"/>
          <w:numId w:val="5"/>
        </w:numPr>
      </w:pPr>
      <w:r w:rsidRPr="00682A76">
        <w:rPr>
          <w:b/>
          <w:bCs/>
        </w:rPr>
        <w:t>Pay</w:t>
      </w:r>
      <w:r w:rsidR="0020249F">
        <w:rPr>
          <w:b/>
          <w:bCs/>
          <w:lang w:val="en-US"/>
        </w:rPr>
        <w:t>-</w:t>
      </w:r>
      <w:r w:rsidRPr="00682A76">
        <w:rPr>
          <w:b/>
          <w:bCs/>
        </w:rPr>
        <w:t xml:space="preserve">to / </w:t>
      </w:r>
      <w:r w:rsidR="0020249F">
        <w:rPr>
          <w:b/>
          <w:bCs/>
          <w:lang w:val="en-US"/>
        </w:rPr>
        <w:t>R</w:t>
      </w:r>
      <w:r w:rsidRPr="00682A76">
        <w:rPr>
          <w:b/>
          <w:bCs/>
        </w:rPr>
        <w:t>eceive</w:t>
      </w:r>
      <w:r w:rsidR="0020249F">
        <w:rPr>
          <w:b/>
          <w:bCs/>
          <w:lang w:val="en-US"/>
        </w:rPr>
        <w:t>-</w:t>
      </w:r>
      <w:r w:rsidRPr="00682A76">
        <w:rPr>
          <w:b/>
          <w:bCs/>
        </w:rPr>
        <w:t xml:space="preserve">from Name </w:t>
      </w:r>
      <w:r w:rsidRPr="0020249F">
        <w:t>– the user enters the name of the person/company from whom cash is received or paid;</w:t>
      </w:r>
    </w:p>
    <w:p w14:paraId="59D5D411" w14:textId="700B94CA" w:rsidR="004A7318" w:rsidRPr="004A7318" w:rsidRDefault="00682A76" w:rsidP="00682A76">
      <w:pPr>
        <w:pStyle w:val="ListParagraph"/>
        <w:numPr>
          <w:ilvl w:val="0"/>
          <w:numId w:val="5"/>
        </w:numPr>
      </w:pPr>
      <w:r w:rsidRPr="00682A76">
        <w:rPr>
          <w:b/>
          <w:bCs/>
        </w:rPr>
        <w:t xml:space="preserve">Description </w:t>
      </w:r>
      <w:r w:rsidRPr="0020249F">
        <w:t>- the user enters a short description;</w:t>
      </w:r>
    </w:p>
    <w:p w14:paraId="3641E553" w14:textId="33156064" w:rsidR="007D7041" w:rsidRPr="007D7041" w:rsidRDefault="007D7041" w:rsidP="007D7041">
      <w:pPr>
        <w:pStyle w:val="ListParagraph"/>
        <w:numPr>
          <w:ilvl w:val="0"/>
          <w:numId w:val="5"/>
        </w:numPr>
        <w:rPr>
          <w:b/>
          <w:bCs/>
        </w:rPr>
      </w:pPr>
      <w:r w:rsidRPr="007D7041">
        <w:rPr>
          <w:b/>
          <w:bCs/>
        </w:rPr>
        <w:lastRenderedPageBreak/>
        <w:t xml:space="preserve">Currency code </w:t>
      </w:r>
      <w:r w:rsidRPr="007D7041">
        <w:t>- the currency code is copied from the cashier card;</w:t>
      </w:r>
    </w:p>
    <w:p w14:paraId="19076411" w14:textId="19E43E10" w:rsidR="007D7041" w:rsidRPr="007D7041" w:rsidRDefault="007D7041" w:rsidP="007D7041">
      <w:pPr>
        <w:pStyle w:val="ListParagraph"/>
        <w:numPr>
          <w:ilvl w:val="0"/>
          <w:numId w:val="5"/>
        </w:numPr>
        <w:rPr>
          <w:b/>
          <w:bCs/>
        </w:rPr>
      </w:pPr>
      <w:r w:rsidRPr="007D7041">
        <w:rPr>
          <w:b/>
          <w:bCs/>
        </w:rPr>
        <w:t xml:space="preserve">Posting date </w:t>
      </w:r>
      <w:r w:rsidRPr="007D7041">
        <w:t>- the system fills in the working date with which the user works;</w:t>
      </w:r>
    </w:p>
    <w:p w14:paraId="6BA73B1F" w14:textId="42D2D097" w:rsidR="008C357D" w:rsidRPr="005C117A" w:rsidRDefault="007D7041" w:rsidP="007D7041">
      <w:pPr>
        <w:pStyle w:val="ListParagraph"/>
        <w:numPr>
          <w:ilvl w:val="0"/>
          <w:numId w:val="5"/>
        </w:numPr>
        <w:rPr>
          <w:color w:val="auto"/>
        </w:rPr>
      </w:pPr>
      <w:r w:rsidRPr="007D7041">
        <w:rPr>
          <w:b/>
          <w:bCs/>
        </w:rPr>
        <w:t xml:space="preserve">Correction </w:t>
      </w:r>
      <w:r w:rsidRPr="007D7041">
        <w:t xml:space="preserve">- the user </w:t>
      </w:r>
      <w:r w:rsidR="00E5284E">
        <w:rPr>
          <w:lang w:val="en-US"/>
        </w:rPr>
        <w:t>checks</w:t>
      </w:r>
      <w:r w:rsidRPr="007D7041">
        <w:t xml:space="preserve"> this box to mark this cash order as a correction. This setting will result in reverse posting on the posted amount;</w:t>
      </w:r>
    </w:p>
    <w:p w14:paraId="1F5E8963" w14:textId="0314541C" w:rsidR="004A7318" w:rsidRPr="004A7318" w:rsidRDefault="00E5284E" w:rsidP="00320114">
      <w:pPr>
        <w:pStyle w:val="ListParagraph"/>
        <w:numPr>
          <w:ilvl w:val="0"/>
          <w:numId w:val="5"/>
        </w:numPr>
      </w:pPr>
      <w:r>
        <w:rPr>
          <w:b/>
          <w:bCs/>
          <w:lang w:val="en-US"/>
        </w:rPr>
        <w:t xml:space="preserve">Status </w:t>
      </w:r>
      <w:r w:rsidR="00EE3E23" w:rsidRPr="00EE3E23">
        <w:rPr>
          <w:lang w:val="en-US"/>
        </w:rPr>
        <w:t>–</w:t>
      </w:r>
      <w:r w:rsidRPr="00EE3E23">
        <w:rPr>
          <w:lang w:val="en-US"/>
        </w:rPr>
        <w:t xml:space="preserve"> </w:t>
      </w:r>
      <w:r w:rsidR="00EE3E23" w:rsidRPr="00EE3E23">
        <w:rPr>
          <w:lang w:val="en-US"/>
        </w:rPr>
        <w:t xml:space="preserve">shows the status of this </w:t>
      </w:r>
      <w:proofErr w:type="gramStart"/>
      <w:r w:rsidR="00EE3E23" w:rsidRPr="00EE3E23">
        <w:rPr>
          <w:lang w:val="en-US"/>
        </w:rPr>
        <w:t>order</w:t>
      </w:r>
      <w:proofErr w:type="gramEnd"/>
    </w:p>
    <w:p w14:paraId="06759B01" w14:textId="4DB662C7" w:rsidR="004A7318" w:rsidRPr="00B612E0" w:rsidRDefault="00B612E0" w:rsidP="00320114">
      <w:pPr>
        <w:pStyle w:val="ListParagraph"/>
        <w:numPr>
          <w:ilvl w:val="0"/>
          <w:numId w:val="5"/>
        </w:numPr>
      </w:pPr>
      <w:r w:rsidRPr="00B612E0">
        <w:rPr>
          <w:b/>
          <w:bCs/>
        </w:rPr>
        <w:t xml:space="preserve">Cash Report No </w:t>
      </w:r>
      <w:r w:rsidRPr="00B612E0">
        <w:t>- the user can leave this field blank if the Required Report option at the checkout in the GL setting is turned off. Otherwise, the system will require to have an open cash report for this cash desk before creating new cash orders. The system will automatically fill in the open Cash Report No</w:t>
      </w:r>
      <w:r w:rsidR="00E01E22" w:rsidRPr="00B612E0">
        <w:rPr>
          <w:rFonts w:cs="Tahoma"/>
          <w:szCs w:val="22"/>
        </w:rPr>
        <w:t>.</w:t>
      </w:r>
    </w:p>
    <w:p w14:paraId="00D830E7" w14:textId="77777777" w:rsidR="00405045" w:rsidRDefault="00405045" w:rsidP="00835D6B">
      <w:pPr>
        <w:rPr>
          <w:rFonts w:cs="Tahoma"/>
          <w:szCs w:val="22"/>
        </w:rPr>
      </w:pPr>
    </w:p>
    <w:p w14:paraId="6DC5C9A3" w14:textId="1D30EEA5" w:rsidR="00835D6B" w:rsidRDefault="00C36806" w:rsidP="00835D6B">
      <w:pPr>
        <w:rPr>
          <w:rFonts w:cs="Tahoma"/>
          <w:b/>
          <w:bCs/>
          <w:szCs w:val="22"/>
        </w:rPr>
      </w:pPr>
      <w:r>
        <w:rPr>
          <w:rFonts w:cs="Tahoma"/>
          <w:szCs w:val="22"/>
          <w:lang w:val="en-US"/>
        </w:rPr>
        <w:t xml:space="preserve">Tab </w:t>
      </w:r>
      <w:r w:rsidRPr="00C36806">
        <w:rPr>
          <w:rFonts w:cs="Tahoma"/>
          <w:b/>
          <w:bCs/>
          <w:szCs w:val="22"/>
          <w:lang w:val="en-US"/>
        </w:rPr>
        <w:t xml:space="preserve">Cash Receipt </w:t>
      </w:r>
      <w:proofErr w:type="spellStart"/>
      <w:r w:rsidRPr="00C36806">
        <w:rPr>
          <w:rFonts w:cs="Tahoma"/>
          <w:b/>
          <w:bCs/>
          <w:szCs w:val="22"/>
          <w:lang w:val="en-US"/>
        </w:rPr>
        <w:t>Subform</w:t>
      </w:r>
      <w:proofErr w:type="spellEnd"/>
      <w:r w:rsidR="00835D6B" w:rsidRPr="00AC1B88">
        <w:rPr>
          <w:rFonts w:cs="Tahoma"/>
          <w:b/>
          <w:bCs/>
          <w:szCs w:val="22"/>
        </w:rPr>
        <w:t xml:space="preserve"> </w:t>
      </w:r>
    </w:p>
    <w:p w14:paraId="14D53521" w14:textId="77777777" w:rsidR="00B77975" w:rsidRDefault="00B77975" w:rsidP="00835D6B">
      <w:pPr>
        <w:rPr>
          <w:rFonts w:cs="Tahoma"/>
          <w:b/>
          <w:bCs/>
          <w:szCs w:val="22"/>
        </w:rPr>
      </w:pPr>
    </w:p>
    <w:p w14:paraId="03C475BB" w14:textId="69A55774" w:rsidR="00672858" w:rsidRPr="00672858" w:rsidRDefault="00C9120E" w:rsidP="00672858">
      <w:pPr>
        <w:rPr>
          <w:rFonts w:cs="Tahoma"/>
          <w:szCs w:val="22"/>
        </w:rPr>
      </w:pPr>
      <w:r w:rsidRPr="00C9120E">
        <w:rPr>
          <w:rFonts w:cs="Tahoma"/>
          <w:szCs w:val="22"/>
        </w:rPr>
        <w:t>The fields are identical for both types of order and are as follows</w:t>
      </w:r>
      <w:r w:rsidR="000D744B">
        <w:rPr>
          <w:rFonts w:cs="Tahoma"/>
          <w:szCs w:val="22"/>
        </w:rPr>
        <w:t xml:space="preserve">: </w:t>
      </w:r>
    </w:p>
    <w:p w14:paraId="22E547E6" w14:textId="77ED1EE7" w:rsidR="00672858" w:rsidRPr="00D315CB" w:rsidRDefault="00E75B8A" w:rsidP="00320114">
      <w:pPr>
        <w:pStyle w:val="ListParagraph"/>
        <w:numPr>
          <w:ilvl w:val="0"/>
          <w:numId w:val="8"/>
        </w:numPr>
        <w:rPr>
          <w:rFonts w:cs="Tahoma"/>
          <w:szCs w:val="22"/>
        </w:rPr>
      </w:pPr>
      <w:r>
        <w:rPr>
          <w:rFonts w:cs="Tahoma"/>
          <w:b/>
          <w:bCs/>
          <w:szCs w:val="22"/>
          <w:lang w:val="en-US"/>
        </w:rPr>
        <w:t>Document Type</w:t>
      </w:r>
      <w:r w:rsidR="00672858" w:rsidRPr="00D315CB">
        <w:rPr>
          <w:rFonts w:cs="Tahoma"/>
          <w:szCs w:val="22"/>
        </w:rPr>
        <w:t xml:space="preserve"> – </w:t>
      </w:r>
      <w:r w:rsidR="00905EE2" w:rsidRPr="00905EE2">
        <w:rPr>
          <w:rFonts w:cs="Tahoma"/>
          <w:szCs w:val="22"/>
        </w:rPr>
        <w:t xml:space="preserve">one of the standard types of documents is filled in: Blank, Payment or </w:t>
      </w:r>
      <w:proofErr w:type="gramStart"/>
      <w:r w:rsidR="00905EE2" w:rsidRPr="00905EE2">
        <w:rPr>
          <w:rFonts w:cs="Tahoma"/>
          <w:szCs w:val="22"/>
        </w:rPr>
        <w:t>Refunded</w:t>
      </w:r>
      <w:r w:rsidR="00672858" w:rsidRPr="00D315CB">
        <w:rPr>
          <w:rFonts w:cs="Tahoma"/>
          <w:szCs w:val="22"/>
        </w:rPr>
        <w:t>;</w:t>
      </w:r>
      <w:proofErr w:type="gramEnd"/>
    </w:p>
    <w:p w14:paraId="51040889" w14:textId="2CD5746F" w:rsidR="00672858" w:rsidRPr="00D315CB" w:rsidRDefault="00905EE2" w:rsidP="00320114">
      <w:pPr>
        <w:pStyle w:val="ListParagraph"/>
        <w:numPr>
          <w:ilvl w:val="0"/>
          <w:numId w:val="8"/>
        </w:numPr>
        <w:rPr>
          <w:rFonts w:cs="Tahoma"/>
          <w:szCs w:val="22"/>
        </w:rPr>
      </w:pPr>
      <w:r>
        <w:rPr>
          <w:rFonts w:cs="Tahoma"/>
          <w:b/>
          <w:bCs/>
          <w:szCs w:val="22"/>
          <w:lang w:val="en-US"/>
        </w:rPr>
        <w:t>Account Type/Account No</w:t>
      </w:r>
      <w:r w:rsidR="00223F66" w:rsidRPr="00D315CB">
        <w:rPr>
          <w:rFonts w:cs="Tahoma"/>
          <w:szCs w:val="22"/>
        </w:rPr>
        <w:t xml:space="preserve"> </w:t>
      </w:r>
      <w:r w:rsidR="00672858" w:rsidRPr="00D315CB">
        <w:rPr>
          <w:rFonts w:cs="Tahoma"/>
          <w:szCs w:val="22"/>
        </w:rPr>
        <w:t xml:space="preserve">– </w:t>
      </w:r>
      <w:r w:rsidR="00E25D63" w:rsidRPr="00E25D63">
        <w:rPr>
          <w:rFonts w:cs="Tahoma"/>
          <w:szCs w:val="22"/>
        </w:rPr>
        <w:t>the user selects one of the available standard account types</w:t>
      </w:r>
      <w:r w:rsidR="005348E2">
        <w:rPr>
          <w:rFonts w:cs="Tahoma"/>
          <w:szCs w:val="22"/>
        </w:rPr>
        <w:t>:</w:t>
      </w:r>
    </w:p>
    <w:p w14:paraId="22C862A3" w14:textId="26C1ADF1" w:rsidR="00672858" w:rsidRPr="00D315CB" w:rsidRDefault="00E25D63" w:rsidP="00320114">
      <w:pPr>
        <w:pStyle w:val="ListParagraph"/>
        <w:numPr>
          <w:ilvl w:val="1"/>
          <w:numId w:val="8"/>
        </w:numPr>
        <w:rPr>
          <w:rFonts w:cs="Tahoma"/>
          <w:szCs w:val="22"/>
        </w:rPr>
      </w:pPr>
      <w:r>
        <w:rPr>
          <w:rFonts w:cs="Tahoma"/>
          <w:szCs w:val="22"/>
          <w:lang w:val="en-US"/>
        </w:rPr>
        <w:t>GL account</w:t>
      </w:r>
      <w:r w:rsidR="00672858" w:rsidRPr="00D315CB">
        <w:rPr>
          <w:rFonts w:cs="Tahoma"/>
          <w:szCs w:val="22"/>
        </w:rPr>
        <w:t xml:space="preserve"> – </w:t>
      </w:r>
      <w:r w:rsidR="00A610AD">
        <w:rPr>
          <w:rFonts w:cs="Tahoma"/>
          <w:szCs w:val="22"/>
          <w:lang w:val="en-US"/>
        </w:rPr>
        <w:t>t</w:t>
      </w:r>
      <w:r w:rsidR="00A610AD" w:rsidRPr="00A610AD">
        <w:rPr>
          <w:rFonts w:cs="Tahoma"/>
          <w:szCs w:val="22"/>
        </w:rPr>
        <w:t>he user can enter one or multiple lines containing G/L accounts.</w:t>
      </w:r>
    </w:p>
    <w:p w14:paraId="7C7CCC25" w14:textId="5ED3ACD1" w:rsidR="00672858" w:rsidRPr="00D315CB" w:rsidRDefault="00A610AD" w:rsidP="00320114">
      <w:pPr>
        <w:pStyle w:val="ListParagraph"/>
        <w:numPr>
          <w:ilvl w:val="1"/>
          <w:numId w:val="8"/>
        </w:numPr>
        <w:rPr>
          <w:rFonts w:cs="Tahoma"/>
          <w:szCs w:val="22"/>
        </w:rPr>
      </w:pPr>
      <w:r>
        <w:rPr>
          <w:rFonts w:cs="Tahoma"/>
          <w:szCs w:val="22"/>
          <w:lang w:val="en-US"/>
        </w:rPr>
        <w:t>Customer</w:t>
      </w:r>
      <w:r w:rsidR="00672858" w:rsidRPr="00D315CB">
        <w:rPr>
          <w:rFonts w:cs="Tahoma"/>
          <w:szCs w:val="22"/>
        </w:rPr>
        <w:t xml:space="preserve"> – </w:t>
      </w:r>
      <w:r w:rsidRPr="00A610AD">
        <w:rPr>
          <w:rFonts w:cs="Tahoma"/>
          <w:szCs w:val="22"/>
        </w:rPr>
        <w:t>the user can enter only one line for a cash order containing an account type Customer. In the Account No. field, the user must select a customer number from which they will receive cash</w:t>
      </w:r>
      <w:r w:rsidR="00672858" w:rsidRPr="00D315CB">
        <w:rPr>
          <w:rFonts w:cs="Tahoma"/>
          <w:szCs w:val="22"/>
        </w:rPr>
        <w:t>;</w:t>
      </w:r>
    </w:p>
    <w:p w14:paraId="5AB0ABD7" w14:textId="34BB21BE" w:rsidR="00672858" w:rsidRPr="00D315CB" w:rsidRDefault="00A610AD" w:rsidP="00320114">
      <w:pPr>
        <w:pStyle w:val="ListParagraph"/>
        <w:numPr>
          <w:ilvl w:val="1"/>
          <w:numId w:val="8"/>
        </w:numPr>
        <w:rPr>
          <w:rFonts w:cs="Tahoma"/>
          <w:szCs w:val="22"/>
        </w:rPr>
      </w:pPr>
      <w:r>
        <w:rPr>
          <w:rFonts w:cs="Tahoma"/>
          <w:szCs w:val="22"/>
          <w:lang w:val="en-US"/>
        </w:rPr>
        <w:t>Vendor</w:t>
      </w:r>
      <w:r w:rsidR="00672858" w:rsidRPr="00D315CB">
        <w:rPr>
          <w:rFonts w:cs="Tahoma"/>
          <w:szCs w:val="22"/>
        </w:rPr>
        <w:t xml:space="preserve"> – </w:t>
      </w:r>
      <w:r w:rsidR="00BB2741" w:rsidRPr="00BB2741">
        <w:rPr>
          <w:rFonts w:cs="Tahoma"/>
          <w:szCs w:val="22"/>
        </w:rPr>
        <w:t xml:space="preserve">the user can enter only one cash order line containing a </w:t>
      </w:r>
      <w:proofErr w:type="gramStart"/>
      <w:r w:rsidR="00BB2741" w:rsidRPr="00BB2741">
        <w:rPr>
          <w:rFonts w:cs="Tahoma"/>
          <w:szCs w:val="22"/>
        </w:rPr>
        <w:t>Vendor</w:t>
      </w:r>
      <w:proofErr w:type="gramEnd"/>
      <w:r w:rsidR="00BB2741" w:rsidRPr="00BB2741">
        <w:rPr>
          <w:rFonts w:cs="Tahoma"/>
          <w:szCs w:val="22"/>
        </w:rPr>
        <w:t xml:space="preserve"> account type. In the Account No. field, the user must select a vendor number to which they will pay in cash</w:t>
      </w:r>
      <w:r w:rsidR="00FC3769" w:rsidRPr="00D315CB">
        <w:rPr>
          <w:rFonts w:cs="Tahoma"/>
          <w:szCs w:val="22"/>
        </w:rPr>
        <w:t>;</w:t>
      </w:r>
    </w:p>
    <w:p w14:paraId="23B4AD9B" w14:textId="52A0781F" w:rsidR="005348E2" w:rsidRPr="00D315CB" w:rsidRDefault="00BB2741" w:rsidP="00320114">
      <w:pPr>
        <w:pStyle w:val="ListParagraph"/>
        <w:numPr>
          <w:ilvl w:val="1"/>
          <w:numId w:val="8"/>
        </w:numPr>
        <w:rPr>
          <w:rFonts w:cs="Tahoma"/>
          <w:szCs w:val="22"/>
        </w:rPr>
      </w:pPr>
      <w:r>
        <w:rPr>
          <w:rFonts w:cs="Tahoma"/>
          <w:szCs w:val="22"/>
          <w:lang w:val="en-US"/>
        </w:rPr>
        <w:t>Bank account</w:t>
      </w:r>
      <w:r w:rsidR="00672858" w:rsidRPr="00D315CB">
        <w:rPr>
          <w:rFonts w:cs="Tahoma"/>
          <w:szCs w:val="22"/>
        </w:rPr>
        <w:t xml:space="preserve"> – </w:t>
      </w:r>
      <w:r w:rsidR="00AA42EC" w:rsidRPr="00AA42EC">
        <w:rPr>
          <w:rFonts w:cs="Tahoma"/>
          <w:szCs w:val="22"/>
        </w:rPr>
        <w:t xml:space="preserve">the user must enter an account type </w:t>
      </w:r>
      <w:r w:rsidR="00AA42EC">
        <w:rPr>
          <w:rFonts w:cs="Tahoma"/>
          <w:szCs w:val="22"/>
          <w:lang w:val="en-US"/>
        </w:rPr>
        <w:t>Bank account to</w:t>
      </w:r>
      <w:r w:rsidR="00AA42EC" w:rsidRPr="00AA42EC">
        <w:rPr>
          <w:rFonts w:cs="Tahoma"/>
          <w:szCs w:val="22"/>
        </w:rPr>
        <w:t xml:space="preserve"> transfer of funds from a cash desk account to a cash desk account / From a cash desk account to a bank account / From a bank account to a cash desk </w:t>
      </w:r>
      <w:proofErr w:type="gramStart"/>
      <w:r w:rsidR="00AA42EC" w:rsidRPr="00AA42EC">
        <w:rPr>
          <w:rFonts w:cs="Tahoma"/>
          <w:szCs w:val="22"/>
        </w:rPr>
        <w:t>account</w:t>
      </w:r>
      <w:proofErr w:type="gramEnd"/>
    </w:p>
    <w:p w14:paraId="508C6B85" w14:textId="34462FBB" w:rsidR="004535E3" w:rsidRPr="00181E40" w:rsidRDefault="006D6EA6" w:rsidP="00320114">
      <w:pPr>
        <w:pStyle w:val="ListParagraph"/>
        <w:numPr>
          <w:ilvl w:val="0"/>
          <w:numId w:val="8"/>
        </w:numPr>
        <w:rPr>
          <w:rFonts w:cs="Tahoma"/>
          <w:szCs w:val="22"/>
        </w:rPr>
      </w:pPr>
      <w:r>
        <w:rPr>
          <w:rFonts w:cs="Tahoma"/>
          <w:b/>
          <w:bCs/>
          <w:szCs w:val="22"/>
          <w:lang w:val="en-US"/>
        </w:rPr>
        <w:t xml:space="preserve">Applies-to </w:t>
      </w:r>
      <w:proofErr w:type="spellStart"/>
      <w:r>
        <w:rPr>
          <w:rFonts w:cs="Tahoma"/>
          <w:b/>
          <w:bCs/>
          <w:szCs w:val="22"/>
          <w:lang w:val="en-US"/>
        </w:rPr>
        <w:t>Doc.Type</w:t>
      </w:r>
      <w:proofErr w:type="spellEnd"/>
      <w:r>
        <w:rPr>
          <w:rFonts w:cs="Tahoma"/>
          <w:b/>
          <w:bCs/>
          <w:szCs w:val="22"/>
          <w:lang w:val="en-US"/>
        </w:rPr>
        <w:t>/Applies-to Doc. No</w:t>
      </w:r>
      <w:r w:rsidR="00E31082">
        <w:rPr>
          <w:rFonts w:cs="Tahoma"/>
          <w:szCs w:val="22"/>
        </w:rPr>
        <w:t xml:space="preserve"> </w:t>
      </w:r>
      <w:r w:rsidR="00672858" w:rsidRPr="00D315CB">
        <w:rPr>
          <w:rFonts w:cs="Tahoma"/>
          <w:szCs w:val="22"/>
        </w:rPr>
        <w:t xml:space="preserve">– </w:t>
      </w:r>
      <w:r w:rsidR="00FF7F80" w:rsidRPr="00FF7F80">
        <w:rPr>
          <w:rFonts w:cs="Tahoma"/>
          <w:szCs w:val="22"/>
        </w:rPr>
        <w:t xml:space="preserve">the user can use these two fields to perform the standard record linking functionality if the account type is set to Customer/Vendor.  The user can also link multiple records for a customer/vendor by selecting Functions – </w:t>
      </w:r>
      <w:r w:rsidR="00C9315B">
        <w:rPr>
          <w:rFonts w:cs="Tahoma"/>
          <w:szCs w:val="22"/>
          <w:lang w:val="en-US"/>
        </w:rPr>
        <w:t>Apply Entries</w:t>
      </w:r>
      <w:r w:rsidR="00FF7F80" w:rsidRPr="00FF7F80">
        <w:rPr>
          <w:rFonts w:cs="Tahoma"/>
          <w:szCs w:val="22"/>
        </w:rPr>
        <w:t xml:space="preserve"> and using the standard functionality to link multiple records</w:t>
      </w:r>
      <w:r w:rsidR="007A0426" w:rsidRPr="00181E40">
        <w:rPr>
          <w:rFonts w:cs="Tahoma"/>
          <w:szCs w:val="22"/>
        </w:rPr>
        <w:t xml:space="preserve">. </w:t>
      </w:r>
    </w:p>
    <w:p w14:paraId="65BA7078" w14:textId="04E94305" w:rsidR="0079060F" w:rsidRDefault="00C9315B" w:rsidP="00320114">
      <w:pPr>
        <w:pStyle w:val="ListParagraph"/>
        <w:numPr>
          <w:ilvl w:val="0"/>
          <w:numId w:val="8"/>
        </w:numPr>
        <w:rPr>
          <w:rFonts w:cs="Tahoma"/>
          <w:szCs w:val="22"/>
        </w:rPr>
      </w:pPr>
      <w:r>
        <w:rPr>
          <w:rFonts w:cs="Tahoma"/>
          <w:b/>
          <w:bCs/>
          <w:szCs w:val="22"/>
          <w:lang w:val="en-US"/>
        </w:rPr>
        <w:t>Amount/Amount (LCY)</w:t>
      </w:r>
      <w:r w:rsidR="00672858" w:rsidRPr="0079060F">
        <w:rPr>
          <w:rFonts w:cs="Tahoma"/>
          <w:szCs w:val="22"/>
        </w:rPr>
        <w:t xml:space="preserve"> –</w:t>
      </w:r>
      <w:r w:rsidR="00BD4A1A" w:rsidRPr="0079060F">
        <w:rPr>
          <w:rFonts w:cs="Tahoma"/>
          <w:szCs w:val="22"/>
        </w:rPr>
        <w:t xml:space="preserve"> </w:t>
      </w:r>
      <w:r w:rsidR="00EC4C21" w:rsidRPr="00EC4C21">
        <w:rPr>
          <w:rFonts w:cs="Tahoma"/>
          <w:szCs w:val="22"/>
        </w:rPr>
        <w:t>The amount is filled in automatically when you apply a</w:t>
      </w:r>
      <w:r w:rsidR="00EC4C21">
        <w:rPr>
          <w:rFonts w:cs="Tahoma"/>
          <w:szCs w:val="22"/>
          <w:lang w:val="en-US"/>
        </w:rPr>
        <w:t>n</w:t>
      </w:r>
      <w:r w:rsidR="00EC4C21" w:rsidRPr="00EC4C21">
        <w:rPr>
          <w:rFonts w:cs="Tahoma"/>
          <w:szCs w:val="22"/>
        </w:rPr>
        <w:t xml:space="preserve"> </w:t>
      </w:r>
      <w:r w:rsidR="00EC4C21">
        <w:rPr>
          <w:rFonts w:cs="Tahoma"/>
          <w:szCs w:val="22"/>
          <w:lang w:val="en-US"/>
        </w:rPr>
        <w:t>entry (entries)</w:t>
      </w:r>
      <w:r w:rsidR="00EC4C21" w:rsidRPr="00EC4C21">
        <w:rPr>
          <w:rFonts w:cs="Tahoma"/>
          <w:szCs w:val="22"/>
        </w:rPr>
        <w:t xml:space="preserve"> or is entered manually.</w:t>
      </w:r>
      <w:r w:rsidR="00672858" w:rsidRPr="0079060F">
        <w:rPr>
          <w:rFonts w:cs="Tahoma"/>
          <w:szCs w:val="22"/>
        </w:rPr>
        <w:t xml:space="preserve"> </w:t>
      </w:r>
    </w:p>
    <w:p w14:paraId="4D40E7EF" w14:textId="7716B386" w:rsidR="00D50883" w:rsidRPr="00E51177" w:rsidRDefault="00EC4C21" w:rsidP="00320114">
      <w:pPr>
        <w:pStyle w:val="ListParagraph"/>
        <w:numPr>
          <w:ilvl w:val="0"/>
          <w:numId w:val="8"/>
        </w:numPr>
        <w:rPr>
          <w:rFonts w:cs="Tahoma"/>
          <w:szCs w:val="22"/>
        </w:rPr>
      </w:pPr>
      <w:r>
        <w:rPr>
          <w:rFonts w:cs="Tahoma"/>
          <w:b/>
          <w:bCs/>
          <w:szCs w:val="22"/>
          <w:lang w:val="en-US"/>
        </w:rPr>
        <w:t>Dimensions</w:t>
      </w:r>
      <w:r w:rsidR="008D0961" w:rsidRPr="00E51177">
        <w:rPr>
          <w:rFonts w:cs="Tahoma"/>
          <w:b/>
          <w:bCs/>
          <w:szCs w:val="22"/>
        </w:rPr>
        <w:t xml:space="preserve"> </w:t>
      </w:r>
      <w:r w:rsidR="008D0961" w:rsidRPr="00E51177">
        <w:rPr>
          <w:rFonts w:cs="Tahoma"/>
          <w:szCs w:val="22"/>
        </w:rPr>
        <w:t xml:space="preserve">– </w:t>
      </w:r>
      <w:r w:rsidR="007879BC" w:rsidRPr="007879BC">
        <w:rPr>
          <w:rFonts w:cs="Tahoma"/>
          <w:szCs w:val="22"/>
        </w:rPr>
        <w:t>The user can display on the lines, through Personalization, all the dimensions included in t</w:t>
      </w:r>
      <w:r w:rsidR="007879BC">
        <w:rPr>
          <w:rFonts w:cs="Tahoma"/>
          <w:szCs w:val="22"/>
          <w:lang w:val="en-US"/>
        </w:rPr>
        <w:t>he</w:t>
      </w:r>
      <w:r w:rsidR="007879BC" w:rsidRPr="007879BC">
        <w:rPr>
          <w:rFonts w:cs="Tahoma"/>
          <w:szCs w:val="22"/>
        </w:rPr>
        <w:t xml:space="preserve"> General </w:t>
      </w:r>
      <w:r w:rsidR="007879BC">
        <w:rPr>
          <w:rFonts w:cs="Tahoma"/>
          <w:szCs w:val="22"/>
          <w:lang w:val="en-US"/>
        </w:rPr>
        <w:t>Ledger</w:t>
      </w:r>
      <w:r w:rsidR="007879BC" w:rsidRPr="007879BC">
        <w:rPr>
          <w:rFonts w:cs="Tahoma"/>
          <w:szCs w:val="22"/>
        </w:rPr>
        <w:t xml:space="preserve"> Setup</w:t>
      </w:r>
      <w:r w:rsidR="008D0961" w:rsidRPr="00E51177">
        <w:rPr>
          <w:rFonts w:cs="Tahoma"/>
          <w:szCs w:val="22"/>
        </w:rPr>
        <w:t>.</w:t>
      </w:r>
    </w:p>
    <w:p w14:paraId="1FCCF53A" w14:textId="41E6C15E" w:rsidR="00D50883" w:rsidRPr="00354CB6" w:rsidRDefault="00D50883" w:rsidP="00D678BF">
      <w:pPr>
        <w:ind w:firstLine="360"/>
        <w:rPr>
          <w:rFonts w:cs="Tahoma"/>
          <w:color w:val="FF0000"/>
          <w:szCs w:val="22"/>
        </w:rPr>
      </w:pPr>
    </w:p>
    <w:p w14:paraId="59CA9B61" w14:textId="152A5357" w:rsidR="005F783A" w:rsidRPr="005F783A" w:rsidRDefault="005F783A" w:rsidP="005F783A">
      <w:pPr>
        <w:rPr>
          <w:rFonts w:cs="Tahoma"/>
          <w:szCs w:val="22"/>
          <w:lang w:val="en-US"/>
        </w:rPr>
      </w:pPr>
      <w:r w:rsidRPr="005F783A">
        <w:rPr>
          <w:rFonts w:cs="Tahoma"/>
          <w:szCs w:val="22"/>
        </w:rPr>
        <w:t>After filling in the header and lines, the user should post this order</w:t>
      </w:r>
      <w:r>
        <w:rPr>
          <w:rFonts w:cs="Tahoma"/>
          <w:szCs w:val="22"/>
          <w:lang w:val="en-US"/>
        </w:rPr>
        <w:t xml:space="preserve">. </w:t>
      </w:r>
    </w:p>
    <w:p w14:paraId="16B499DF" w14:textId="129F9DB6" w:rsidR="00672858" w:rsidRDefault="005F783A" w:rsidP="005F783A">
      <w:pPr>
        <w:rPr>
          <w:rFonts w:cs="Tahoma"/>
          <w:szCs w:val="22"/>
          <w:lang w:val="en-US"/>
        </w:rPr>
      </w:pPr>
      <w:r w:rsidRPr="005F783A">
        <w:rPr>
          <w:rFonts w:cs="Tahoma"/>
          <w:szCs w:val="22"/>
        </w:rPr>
        <w:t xml:space="preserve">This is done by selecting the </w:t>
      </w:r>
      <w:r w:rsidRPr="005F783A">
        <w:rPr>
          <w:rFonts w:cs="Tahoma"/>
          <w:b/>
          <w:bCs/>
          <w:szCs w:val="22"/>
        </w:rPr>
        <w:t>Post</w:t>
      </w:r>
      <w:r w:rsidRPr="005F783A">
        <w:rPr>
          <w:rFonts w:cs="Tahoma"/>
          <w:szCs w:val="22"/>
        </w:rPr>
        <w:t>/</w:t>
      </w:r>
      <w:r w:rsidRPr="005F783A">
        <w:rPr>
          <w:rFonts w:cs="Tahoma"/>
          <w:b/>
          <w:bCs/>
          <w:szCs w:val="22"/>
        </w:rPr>
        <w:t>Post and Print</w:t>
      </w:r>
      <w:r w:rsidRPr="005F783A">
        <w:rPr>
          <w:rFonts w:cs="Tahoma"/>
          <w:szCs w:val="22"/>
        </w:rPr>
        <w:t xml:space="preserve"> button. The system requests confirmation for posting this cash order by making the necessary checks for set checkout limits, minimum and maximum balances</w:t>
      </w:r>
      <w:r w:rsidR="005F073B">
        <w:rPr>
          <w:rFonts w:cs="Tahoma"/>
          <w:szCs w:val="22"/>
        </w:rPr>
        <w:t>.</w:t>
      </w:r>
    </w:p>
    <w:p w14:paraId="7F128012" w14:textId="77777777" w:rsidR="00354CB6" w:rsidRDefault="00354CB6" w:rsidP="00672858">
      <w:pPr>
        <w:rPr>
          <w:noProof/>
        </w:rPr>
      </w:pPr>
    </w:p>
    <w:p w14:paraId="2A82F51A" w14:textId="12A73732" w:rsidR="008D0961" w:rsidRDefault="00355974" w:rsidP="00355974">
      <w:pPr>
        <w:pStyle w:val="ListParagraph"/>
        <w:numPr>
          <w:ilvl w:val="0"/>
          <w:numId w:val="10"/>
        </w:numPr>
        <w:ind w:left="851" w:firstLine="0"/>
        <w:rPr>
          <w:rFonts w:cs="Tahoma"/>
          <w:b/>
          <w:bCs/>
          <w:szCs w:val="22"/>
        </w:rPr>
      </w:pPr>
      <w:r w:rsidRPr="00355974">
        <w:rPr>
          <w:rFonts w:cs="Tahoma"/>
          <w:b/>
          <w:bCs/>
          <w:szCs w:val="22"/>
        </w:rPr>
        <w:t xml:space="preserve">Print before Posting </w:t>
      </w:r>
      <w:r w:rsidRPr="00355974">
        <w:rPr>
          <w:rFonts w:cs="Tahoma"/>
          <w:szCs w:val="22"/>
        </w:rPr>
        <w:t>– If the Print option is selected before the order is posted, the system will change its status to Issued and then print it. Orders in Issued status are not subject to change and/or deletion. If you still want to make changes to the Order, you need to change the status of the order. This is done through the Reopen button.</w:t>
      </w:r>
    </w:p>
    <w:p w14:paraId="3A6B53EA" w14:textId="0B7B36CB" w:rsidR="00A11547" w:rsidRDefault="00DA0875" w:rsidP="00A11547">
      <w:pPr>
        <w:rPr>
          <w:rFonts w:cs="Tahoma"/>
          <w:b/>
          <w:bCs/>
          <w:szCs w:val="22"/>
        </w:rPr>
      </w:pPr>
      <w:r>
        <w:rPr>
          <w:noProof/>
        </w:rPr>
        <w:lastRenderedPageBreak/>
        <w:drawing>
          <wp:inline distT="0" distB="0" distL="0" distR="0" wp14:anchorId="10F1C3E5" wp14:editId="26196596">
            <wp:extent cx="5972810" cy="2101850"/>
            <wp:effectExtent l="0" t="0" r="8890" b="0"/>
            <wp:docPr id="1983251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51752" name="Picture 1" descr="A screenshot of a computer&#10;&#10;Description automatically generated"/>
                    <pic:cNvPicPr/>
                  </pic:nvPicPr>
                  <pic:blipFill>
                    <a:blip r:embed="rId17"/>
                    <a:stretch>
                      <a:fillRect/>
                    </a:stretch>
                  </pic:blipFill>
                  <pic:spPr>
                    <a:xfrm>
                      <a:off x="0" y="0"/>
                      <a:ext cx="5972810" cy="2101850"/>
                    </a:xfrm>
                    <a:prstGeom prst="rect">
                      <a:avLst/>
                    </a:prstGeom>
                  </pic:spPr>
                </pic:pic>
              </a:graphicData>
            </a:graphic>
          </wp:inline>
        </w:drawing>
      </w:r>
    </w:p>
    <w:p w14:paraId="48607B4F" w14:textId="77777777" w:rsidR="00A11547" w:rsidRDefault="00A11547" w:rsidP="00A11547">
      <w:pPr>
        <w:rPr>
          <w:rFonts w:cs="Tahoma"/>
          <w:b/>
          <w:bCs/>
          <w:szCs w:val="22"/>
        </w:rPr>
      </w:pPr>
    </w:p>
    <w:p w14:paraId="1BA42EE2" w14:textId="77777777" w:rsidR="0061528F" w:rsidRPr="0061528F" w:rsidRDefault="00DA0875" w:rsidP="0061528F">
      <w:pPr>
        <w:pStyle w:val="ListParagraph"/>
        <w:numPr>
          <w:ilvl w:val="0"/>
          <w:numId w:val="10"/>
        </w:numPr>
        <w:rPr>
          <w:rFonts w:cs="Tahoma"/>
          <w:szCs w:val="22"/>
        </w:rPr>
      </w:pPr>
      <w:r>
        <w:rPr>
          <w:rFonts w:cs="Tahoma"/>
          <w:b/>
          <w:bCs/>
          <w:szCs w:val="22"/>
          <w:lang w:val="en-US"/>
        </w:rPr>
        <w:t>Open and Issued orders</w:t>
      </w:r>
      <w:r w:rsidR="00A11547">
        <w:rPr>
          <w:rFonts w:cs="Tahoma"/>
          <w:b/>
          <w:bCs/>
          <w:szCs w:val="22"/>
        </w:rPr>
        <w:t xml:space="preserve"> – </w:t>
      </w:r>
      <w:r w:rsidR="0061528F" w:rsidRPr="0061528F">
        <w:rPr>
          <w:rFonts w:cs="Tahoma"/>
          <w:szCs w:val="22"/>
        </w:rPr>
        <w:t>The system supports two independent lists of unposted Orders:</w:t>
      </w:r>
    </w:p>
    <w:p w14:paraId="04A74AF4" w14:textId="236E67CE" w:rsidR="0061528F" w:rsidRPr="0061528F" w:rsidRDefault="0061528F" w:rsidP="0061528F">
      <w:pPr>
        <w:pStyle w:val="ListParagraph"/>
        <w:ind w:left="1440"/>
        <w:rPr>
          <w:rFonts w:cs="Tahoma"/>
          <w:szCs w:val="22"/>
        </w:rPr>
      </w:pPr>
      <w:r w:rsidRPr="0061528F">
        <w:rPr>
          <w:rFonts w:cs="Tahoma"/>
          <w:szCs w:val="22"/>
        </w:rPr>
        <w:t>o Open</w:t>
      </w:r>
    </w:p>
    <w:p w14:paraId="716F2916" w14:textId="20F3249F" w:rsidR="00A11547" w:rsidRPr="00A11547" w:rsidRDefault="0061528F" w:rsidP="0061528F">
      <w:pPr>
        <w:pStyle w:val="ListParagraph"/>
        <w:ind w:left="1440"/>
        <w:rPr>
          <w:rFonts w:cs="Tahoma"/>
          <w:szCs w:val="22"/>
        </w:rPr>
      </w:pPr>
      <w:r w:rsidRPr="0061528F">
        <w:rPr>
          <w:rFonts w:cs="Tahoma"/>
          <w:szCs w:val="22"/>
        </w:rPr>
        <w:t>o Issued</w:t>
      </w:r>
    </w:p>
    <w:p w14:paraId="151B28EA" w14:textId="282AF65B" w:rsidR="00A11547" w:rsidRPr="00A11547" w:rsidRDefault="00A860EC" w:rsidP="00A11547">
      <w:pPr>
        <w:rPr>
          <w:rFonts w:cs="Tahoma"/>
          <w:b/>
          <w:bCs/>
          <w:szCs w:val="22"/>
        </w:rPr>
      </w:pPr>
      <w:r>
        <w:rPr>
          <w:noProof/>
        </w:rPr>
        <w:drawing>
          <wp:inline distT="0" distB="0" distL="0" distR="0" wp14:anchorId="1339CB04" wp14:editId="7E3DA6BA">
            <wp:extent cx="5972810" cy="2012315"/>
            <wp:effectExtent l="0" t="0" r="8890" b="6985"/>
            <wp:docPr id="1833453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53579" name="Picture 1" descr="A screenshot of a computer&#10;&#10;Description automatically generated"/>
                    <pic:cNvPicPr/>
                  </pic:nvPicPr>
                  <pic:blipFill>
                    <a:blip r:embed="rId18"/>
                    <a:stretch>
                      <a:fillRect/>
                    </a:stretch>
                  </pic:blipFill>
                  <pic:spPr>
                    <a:xfrm>
                      <a:off x="0" y="0"/>
                      <a:ext cx="5972810" cy="2012315"/>
                    </a:xfrm>
                    <a:prstGeom prst="rect">
                      <a:avLst/>
                    </a:prstGeom>
                  </pic:spPr>
                </pic:pic>
              </a:graphicData>
            </a:graphic>
          </wp:inline>
        </w:drawing>
      </w:r>
    </w:p>
    <w:p w14:paraId="3B246E00" w14:textId="77777777" w:rsidR="00755B6D" w:rsidRDefault="00755B6D" w:rsidP="00354CB6">
      <w:pPr>
        <w:rPr>
          <w:rFonts w:cs="Tahoma"/>
          <w:szCs w:val="22"/>
        </w:rPr>
      </w:pPr>
    </w:p>
    <w:p w14:paraId="5E9D2DA8" w14:textId="77777777" w:rsidR="00E57D71" w:rsidRDefault="00E57D71" w:rsidP="00755B6D">
      <w:pPr>
        <w:rPr>
          <w:rFonts w:cs="Tahoma"/>
          <w:szCs w:val="22"/>
        </w:rPr>
      </w:pPr>
    </w:p>
    <w:p w14:paraId="77169DD6" w14:textId="2AA2C1A4" w:rsidR="00C04374" w:rsidRDefault="00A860EC" w:rsidP="00320114">
      <w:pPr>
        <w:pStyle w:val="ListParagraph"/>
        <w:numPr>
          <w:ilvl w:val="0"/>
          <w:numId w:val="10"/>
        </w:numPr>
        <w:rPr>
          <w:rFonts w:cs="Tahoma"/>
          <w:b/>
          <w:bCs/>
        </w:rPr>
      </w:pPr>
      <w:r>
        <w:rPr>
          <w:rFonts w:cs="Tahoma"/>
          <w:b/>
          <w:bCs/>
          <w:szCs w:val="22"/>
          <w:lang w:val="en-US"/>
        </w:rPr>
        <w:t>Posted</w:t>
      </w:r>
      <w:r w:rsidR="0086439E">
        <w:rPr>
          <w:rFonts w:cs="Tahoma"/>
          <w:b/>
          <w:bCs/>
          <w:szCs w:val="22"/>
          <w:lang w:val="en-US"/>
        </w:rPr>
        <w:t xml:space="preserve"> Orders</w:t>
      </w:r>
      <w:r w:rsidR="00A11547" w:rsidRPr="00A11547">
        <w:rPr>
          <w:rFonts w:cs="Tahoma"/>
          <w:szCs w:val="22"/>
        </w:rPr>
        <w:t xml:space="preserve"> </w:t>
      </w:r>
      <w:r w:rsidR="00A11547">
        <w:rPr>
          <w:rFonts w:cs="Tahoma"/>
          <w:szCs w:val="22"/>
        </w:rPr>
        <w:t xml:space="preserve">– </w:t>
      </w:r>
      <w:r w:rsidR="0086439E">
        <w:rPr>
          <w:rFonts w:cs="Tahoma"/>
          <w:szCs w:val="22"/>
          <w:lang w:val="en-US"/>
        </w:rPr>
        <w:t xml:space="preserve">Posted orders could be </w:t>
      </w:r>
      <w:r w:rsidR="00EF01BE">
        <w:rPr>
          <w:rFonts w:cs="Tahoma"/>
          <w:szCs w:val="22"/>
          <w:lang w:val="en-US"/>
        </w:rPr>
        <w:t xml:space="preserve">seen through the Search </w:t>
      </w:r>
      <w:proofErr w:type="gramStart"/>
      <w:r w:rsidR="00EF01BE">
        <w:rPr>
          <w:rFonts w:cs="Tahoma"/>
          <w:szCs w:val="22"/>
          <w:lang w:val="en-US"/>
        </w:rPr>
        <w:t>button</w:t>
      </w:r>
      <w:proofErr w:type="gramEnd"/>
      <w:r w:rsidR="00EF01BE">
        <w:rPr>
          <w:rFonts w:cs="Tahoma"/>
          <w:szCs w:val="22"/>
          <w:lang w:val="en-US"/>
        </w:rPr>
        <w:t xml:space="preserve"> and </w:t>
      </w:r>
      <w:r w:rsidR="006228EE">
        <w:rPr>
          <w:rFonts w:cs="Tahoma"/>
          <w:szCs w:val="22"/>
          <w:lang w:val="en-US"/>
        </w:rPr>
        <w:t>Posted Cash Receipts (or Posted Cash Withdrawal) or from the Cash Desk Card</w:t>
      </w:r>
      <w:r w:rsidR="00C04374">
        <w:rPr>
          <w:rFonts w:cs="Tahoma"/>
          <w:i/>
          <w:iCs/>
          <w:szCs w:val="22"/>
        </w:rPr>
        <w:t>:</w:t>
      </w:r>
    </w:p>
    <w:p w14:paraId="7E67AAC8" w14:textId="27E5AFFD" w:rsidR="00EF58A0" w:rsidRPr="00EF58A0" w:rsidRDefault="00487AE6" w:rsidP="00487AE6">
      <w:pPr>
        <w:rPr>
          <w:rFonts w:cs="Tahoma"/>
        </w:rPr>
      </w:pPr>
      <w:r>
        <w:rPr>
          <w:noProof/>
        </w:rPr>
        <w:drawing>
          <wp:inline distT="0" distB="0" distL="0" distR="0" wp14:anchorId="7819DF6D" wp14:editId="5763E959">
            <wp:extent cx="5972810" cy="1954530"/>
            <wp:effectExtent l="0" t="0" r="8890" b="7620"/>
            <wp:docPr id="315960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60934" name="Picture 1" descr="A screenshot of a computer&#10;&#10;Description automatically generated"/>
                    <pic:cNvPicPr/>
                  </pic:nvPicPr>
                  <pic:blipFill>
                    <a:blip r:embed="rId19"/>
                    <a:stretch>
                      <a:fillRect/>
                    </a:stretch>
                  </pic:blipFill>
                  <pic:spPr>
                    <a:xfrm>
                      <a:off x="0" y="0"/>
                      <a:ext cx="5972810" cy="1954530"/>
                    </a:xfrm>
                    <a:prstGeom prst="rect">
                      <a:avLst/>
                    </a:prstGeom>
                  </pic:spPr>
                </pic:pic>
              </a:graphicData>
            </a:graphic>
          </wp:inline>
        </w:drawing>
      </w:r>
    </w:p>
    <w:sectPr w:rsidR="00EF58A0" w:rsidRPr="00EF58A0" w:rsidSect="00AD4350">
      <w:headerReference w:type="default" r:id="rId20"/>
      <w:footerReference w:type="default" r:id="rId21"/>
      <w:headerReference w:type="first" r:id="rId22"/>
      <w:footerReference w:type="first" r:id="rId23"/>
      <w:type w:val="continuous"/>
      <w:pgSz w:w="12240" w:h="15840"/>
      <w:pgMar w:top="1702" w:right="1417" w:bottom="1417" w:left="1417" w:header="720" w:footer="5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7A723" w14:textId="77777777" w:rsidR="00AD4350" w:rsidRDefault="00AD4350" w:rsidP="00211004">
      <w:r>
        <w:separator/>
      </w:r>
    </w:p>
  </w:endnote>
  <w:endnote w:type="continuationSeparator" w:id="0">
    <w:p w14:paraId="557D2F6D" w14:textId="77777777" w:rsidR="00AD4350" w:rsidRDefault="00AD4350" w:rsidP="00211004">
      <w:r>
        <w:continuationSeparator/>
      </w:r>
    </w:p>
  </w:endnote>
  <w:endnote w:type="continuationNotice" w:id="1">
    <w:p w14:paraId="64F97C81" w14:textId="77777777" w:rsidR="00320114" w:rsidRDefault="00320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2419E" w14:textId="77777777" w:rsidR="00BA68F6" w:rsidRPr="00BD2617" w:rsidRDefault="00BA68F6" w:rsidP="00A667A0">
    <w:pPr>
      <w:pStyle w:val="Footer"/>
      <w:jc w:val="right"/>
    </w:pPr>
    <w:r>
      <w:rPr>
        <w:noProof/>
        <w:lang w:eastAsia="bg-BG"/>
      </w:rPr>
      <mc:AlternateContent>
        <mc:Choice Requires="wps">
          <w:drawing>
            <wp:anchor distT="0" distB="0" distL="114300" distR="114300" simplePos="0" relativeHeight="251658241" behindDoc="0" locked="0" layoutInCell="1" allowOverlap="1" wp14:anchorId="7E25F1A4" wp14:editId="10B40CDA">
              <wp:simplePos x="0" y="0"/>
              <wp:positionH relativeFrom="column">
                <wp:posOffset>-137795</wp:posOffset>
              </wp:positionH>
              <wp:positionV relativeFrom="paragraph">
                <wp:posOffset>-123825</wp:posOffset>
              </wp:positionV>
              <wp:extent cx="6362700" cy="0"/>
              <wp:effectExtent l="14605" t="9525" r="13970" b="952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line">
                        <a:avLst/>
                      </a:prstGeom>
                      <a:noFill/>
                      <a:ln w="15875">
                        <a:solidFill>
                          <a:srgbClr val="B23B3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B4CBA"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5pt,-9.75pt" to="490.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" strokecolor="#b23b3b" strokeweight="1.25pt"/>
          </w:pict>
        </mc:Fallback>
      </mc:AlternateContent>
    </w:r>
    <w:r w:rsidRPr="00886111">
      <w:t xml:space="preserve"> </w:t>
    </w:r>
    <w:r w:rsidRPr="00BD2617">
      <w:fldChar w:fldCharType="begin"/>
    </w:r>
    <w:r w:rsidRPr="00BD2617">
      <w:instrText xml:space="preserve"> PAGE </w:instrText>
    </w:r>
    <w:r w:rsidRPr="00BD2617">
      <w:fldChar w:fldCharType="separate"/>
    </w:r>
    <w:r>
      <w:rPr>
        <w:noProof/>
      </w:rPr>
      <w:t>5</w:t>
    </w:r>
    <w:r>
      <w:rPr>
        <w:noProof/>
      </w:rPr>
      <w:t>8</w:t>
    </w:r>
    <w:r w:rsidRPr="00BD2617">
      <w:fldChar w:fldCharType="end"/>
    </w:r>
    <w:r w:rsidRPr="00BD2617">
      <w:t xml:space="preserve"> </w:t>
    </w:r>
    <w:r w:rsidRPr="00BD2617">
      <w:t xml:space="preserve">/ </w:t>
    </w:r>
    <w:r w:rsidRPr="00BD2617">
      <w:fldChar w:fldCharType="begin"/>
    </w:r>
    <w:r w:rsidRPr="00BD2617">
      <w:instrText xml:space="preserve"> NUMPAGES  </w:instrText>
    </w:r>
    <w:r w:rsidRPr="00BD2617">
      <w:fldChar w:fldCharType="separate"/>
    </w:r>
    <w:r>
      <w:rPr>
        <w:noProof/>
      </w:rPr>
      <w:t>60</w:t>
    </w:r>
    <w:r w:rsidRPr="00BD2617">
      <w:fldChar w:fldCharType="end"/>
    </w:r>
  </w:p>
  <w:p w14:paraId="4D8C194C" w14:textId="77777777" w:rsidR="00BA68F6" w:rsidRPr="00577193" w:rsidRDefault="00BA68F6" w:rsidP="00211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F8BA7" w14:textId="77777777" w:rsidR="00BA68F6" w:rsidRDefault="00BA68F6">
    <w:pPr>
      <w:pStyle w:val="Footer"/>
    </w:pPr>
    <w:r>
      <w:rPr>
        <w:noProof/>
        <w:lang w:eastAsia="bg-BG"/>
      </w:rPr>
      <mc:AlternateContent>
        <mc:Choice Requires="wps">
          <w:drawing>
            <wp:anchor distT="0" distB="0" distL="114300" distR="114300" simplePos="0" relativeHeight="251658242" behindDoc="0" locked="0" layoutInCell="1" allowOverlap="1" wp14:anchorId="7880806A" wp14:editId="74CB5598">
              <wp:simplePos x="0" y="0"/>
              <wp:positionH relativeFrom="column">
                <wp:posOffset>11430</wp:posOffset>
              </wp:positionH>
              <wp:positionV relativeFrom="paragraph">
                <wp:posOffset>-270510</wp:posOffset>
              </wp:positionV>
              <wp:extent cx="6362700" cy="0"/>
              <wp:effectExtent l="11430" t="15240" r="17145" b="13335"/>
              <wp:wrapNone/>
              <wp:docPr id="3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line">
                        <a:avLst/>
                      </a:prstGeom>
                      <a:noFill/>
                      <a:ln w="15875">
                        <a:solidFill>
                          <a:srgbClr val="B23B3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28BB0"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1.3pt" to="501.9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" strokecolor="#b23b3b" strokeweight="1.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5BFFA" w14:textId="77777777" w:rsidR="00AD4350" w:rsidRDefault="00AD4350" w:rsidP="00211004">
      <w:r>
        <w:separator/>
      </w:r>
    </w:p>
  </w:footnote>
  <w:footnote w:type="continuationSeparator" w:id="0">
    <w:p w14:paraId="2923008F" w14:textId="77777777" w:rsidR="00AD4350" w:rsidRDefault="00AD4350" w:rsidP="00211004">
      <w:r>
        <w:continuationSeparator/>
      </w:r>
    </w:p>
  </w:footnote>
  <w:footnote w:type="continuationNotice" w:id="1">
    <w:p w14:paraId="2D59A7F3" w14:textId="77777777" w:rsidR="00320114" w:rsidRDefault="003201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3A18F" w14:textId="77777777" w:rsidR="00BA68F6" w:rsidRDefault="0054673D" w:rsidP="00211004">
    <w:pPr>
      <w:pStyle w:val="Header"/>
    </w:pPr>
    <w:r>
      <w:rPr>
        <w:noProof/>
      </w:rPr>
      <mc:AlternateContent>
        <mc:Choice Requires="wpg">
          <w:drawing>
            <wp:anchor distT="0" distB="0" distL="114300" distR="114300" simplePos="0" relativeHeight="251658243" behindDoc="0" locked="0" layoutInCell="1" allowOverlap="1" wp14:anchorId="1F14A10E" wp14:editId="75734BF5">
              <wp:simplePos x="0" y="0"/>
              <wp:positionH relativeFrom="column">
                <wp:posOffset>-85499</wp:posOffset>
              </wp:positionH>
              <wp:positionV relativeFrom="paragraph">
                <wp:posOffset>-214512</wp:posOffset>
              </wp:positionV>
              <wp:extent cx="1684020" cy="58547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585470"/>
                        <a:chOff x="0" y="0"/>
                        <a:chExt cx="26392" cy="9321"/>
                      </a:xfrm>
                    </wpg:grpSpPr>
                    <wps:wsp>
                      <wps:cNvPr id="2" name="Shape 69"/>
                      <wps:cNvSpPr>
                        <a:spLocks/>
                      </wps:cNvSpPr>
                      <wps:spPr bwMode="auto">
                        <a:xfrm>
                          <a:off x="467" y="7637"/>
                          <a:ext cx="1684" cy="1684"/>
                        </a:xfrm>
                        <a:custGeom>
                          <a:avLst/>
                          <a:gdLst>
                            <a:gd name="T0" fmla="*/ 0 w 168440"/>
                            <a:gd name="T1" fmla="*/ 0 h 168440"/>
                            <a:gd name="T2" fmla="*/ 168440 w 168440"/>
                            <a:gd name="T3" fmla="*/ 0 h 168440"/>
                            <a:gd name="T4" fmla="*/ 168440 w 168440"/>
                            <a:gd name="T5" fmla="*/ 168440 h 168440"/>
                            <a:gd name="T6" fmla="*/ 0 w 168440"/>
                            <a:gd name="T7" fmla="*/ 0 h 168440"/>
                            <a:gd name="T8" fmla="*/ 0 w 168440"/>
                            <a:gd name="T9" fmla="*/ 0 h 168440"/>
                            <a:gd name="T10" fmla="*/ 168440 w 168440"/>
                            <a:gd name="T11" fmla="*/ 168440 h 168440"/>
                          </a:gdLst>
                          <a:ahLst/>
                          <a:cxnLst>
                            <a:cxn ang="0">
                              <a:pos x="T0" y="T1"/>
                            </a:cxn>
                            <a:cxn ang="0">
                              <a:pos x="T2" y="T3"/>
                            </a:cxn>
                            <a:cxn ang="0">
                              <a:pos x="T4" y="T5"/>
                            </a:cxn>
                            <a:cxn ang="0">
                              <a:pos x="T6" y="T7"/>
                            </a:cxn>
                          </a:cxnLst>
                          <a:rect l="T8" t="T9" r="T10" b="T11"/>
                          <a:pathLst>
                            <a:path w="168440" h="168440">
                              <a:moveTo>
                                <a:pt x="0" y="0"/>
                              </a:moveTo>
                              <a:lnTo>
                                <a:pt x="168440" y="0"/>
                              </a:lnTo>
                              <a:lnTo>
                                <a:pt x="168440" y="168440"/>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2757"/>
                      <wps:cNvSpPr>
                        <a:spLocks/>
                      </wps:cNvSpPr>
                      <wps:spPr bwMode="auto">
                        <a:xfrm>
                          <a:off x="0" y="0"/>
                          <a:ext cx="11764" cy="5799"/>
                        </a:xfrm>
                        <a:custGeom>
                          <a:avLst/>
                          <a:gdLst>
                            <a:gd name="T0" fmla="*/ 0 w 1176414"/>
                            <a:gd name="T1" fmla="*/ 0 h 579958"/>
                            <a:gd name="T2" fmla="*/ 1176414 w 1176414"/>
                            <a:gd name="T3" fmla="*/ 0 h 579958"/>
                            <a:gd name="T4" fmla="*/ 1176414 w 1176414"/>
                            <a:gd name="T5" fmla="*/ 579958 h 579958"/>
                            <a:gd name="T6" fmla="*/ 0 w 1176414"/>
                            <a:gd name="T7" fmla="*/ 579958 h 579958"/>
                            <a:gd name="T8" fmla="*/ 0 w 1176414"/>
                            <a:gd name="T9" fmla="*/ 0 h 579958"/>
                            <a:gd name="T10" fmla="*/ 0 w 1176414"/>
                            <a:gd name="T11" fmla="*/ 0 h 579958"/>
                            <a:gd name="T12" fmla="*/ 1176414 w 1176414"/>
                            <a:gd name="T13" fmla="*/ 579958 h 579958"/>
                          </a:gdLst>
                          <a:ahLst/>
                          <a:cxnLst>
                            <a:cxn ang="0">
                              <a:pos x="T0" y="T1"/>
                            </a:cxn>
                            <a:cxn ang="0">
                              <a:pos x="T2" y="T3"/>
                            </a:cxn>
                            <a:cxn ang="0">
                              <a:pos x="T4" y="T5"/>
                            </a:cxn>
                            <a:cxn ang="0">
                              <a:pos x="T6" y="T7"/>
                            </a:cxn>
                            <a:cxn ang="0">
                              <a:pos x="T8" y="T9"/>
                            </a:cxn>
                          </a:cxnLst>
                          <a:rect l="T10" t="T11" r="T12" b="T13"/>
                          <a:pathLst>
                            <a:path w="1176414" h="579958">
                              <a:moveTo>
                                <a:pt x="0" y="0"/>
                              </a:moveTo>
                              <a:lnTo>
                                <a:pt x="1176414" y="0"/>
                              </a:lnTo>
                              <a:lnTo>
                                <a:pt x="1176414" y="579958"/>
                              </a:lnTo>
                              <a:lnTo>
                                <a:pt x="0" y="579958"/>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2758"/>
                      <wps:cNvSpPr>
                        <a:spLocks/>
                      </wps:cNvSpPr>
                      <wps:spPr bwMode="auto">
                        <a:xfrm>
                          <a:off x="0" y="6264"/>
                          <a:ext cx="11764" cy="908"/>
                        </a:xfrm>
                        <a:custGeom>
                          <a:avLst/>
                          <a:gdLst>
                            <a:gd name="T0" fmla="*/ 0 w 1176414"/>
                            <a:gd name="T1" fmla="*/ 0 h 90754"/>
                            <a:gd name="T2" fmla="*/ 1176414 w 1176414"/>
                            <a:gd name="T3" fmla="*/ 0 h 90754"/>
                            <a:gd name="T4" fmla="*/ 1176414 w 1176414"/>
                            <a:gd name="T5" fmla="*/ 90754 h 90754"/>
                            <a:gd name="T6" fmla="*/ 0 w 1176414"/>
                            <a:gd name="T7" fmla="*/ 90754 h 90754"/>
                            <a:gd name="T8" fmla="*/ 0 w 1176414"/>
                            <a:gd name="T9" fmla="*/ 0 h 90754"/>
                            <a:gd name="T10" fmla="*/ 0 w 1176414"/>
                            <a:gd name="T11" fmla="*/ 0 h 90754"/>
                            <a:gd name="T12" fmla="*/ 1176414 w 1176414"/>
                            <a:gd name="T13" fmla="*/ 90754 h 90754"/>
                          </a:gdLst>
                          <a:ahLst/>
                          <a:cxnLst>
                            <a:cxn ang="0">
                              <a:pos x="T0" y="T1"/>
                            </a:cxn>
                            <a:cxn ang="0">
                              <a:pos x="T2" y="T3"/>
                            </a:cxn>
                            <a:cxn ang="0">
                              <a:pos x="T4" y="T5"/>
                            </a:cxn>
                            <a:cxn ang="0">
                              <a:pos x="T6" y="T7"/>
                            </a:cxn>
                            <a:cxn ang="0">
                              <a:pos x="T8" y="T9"/>
                            </a:cxn>
                          </a:cxnLst>
                          <a:rect l="T10" t="T11" r="T12" b="T13"/>
                          <a:pathLst>
                            <a:path w="1176414" h="90754">
                              <a:moveTo>
                                <a:pt x="0" y="0"/>
                              </a:moveTo>
                              <a:lnTo>
                                <a:pt x="1176414" y="0"/>
                              </a:lnTo>
                              <a:lnTo>
                                <a:pt x="1176414" y="90754"/>
                              </a:lnTo>
                              <a:lnTo>
                                <a:pt x="0" y="90754"/>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72"/>
                      <wps:cNvSpPr>
                        <a:spLocks/>
                      </wps:cNvSpPr>
                      <wps:spPr bwMode="auto">
                        <a:xfrm>
                          <a:off x="931" y="1349"/>
                          <a:ext cx="2826" cy="3101"/>
                        </a:xfrm>
                        <a:custGeom>
                          <a:avLst/>
                          <a:gdLst>
                            <a:gd name="T0" fmla="*/ 0 w 282626"/>
                            <a:gd name="T1" fmla="*/ 0 h 310096"/>
                            <a:gd name="T2" fmla="*/ 282626 w 282626"/>
                            <a:gd name="T3" fmla="*/ 0 h 310096"/>
                            <a:gd name="T4" fmla="*/ 282626 w 282626"/>
                            <a:gd name="T5" fmla="*/ 57061 h 310096"/>
                            <a:gd name="T6" fmla="*/ 66027 w 282626"/>
                            <a:gd name="T7" fmla="*/ 57061 h 310096"/>
                            <a:gd name="T8" fmla="*/ 66027 w 282626"/>
                            <a:gd name="T9" fmla="*/ 125730 h 310096"/>
                            <a:gd name="T10" fmla="*/ 259385 w 282626"/>
                            <a:gd name="T11" fmla="*/ 125730 h 310096"/>
                            <a:gd name="T12" fmla="*/ 259385 w 282626"/>
                            <a:gd name="T13" fmla="*/ 183324 h 310096"/>
                            <a:gd name="T14" fmla="*/ 66027 w 282626"/>
                            <a:gd name="T15" fmla="*/ 183324 h 310096"/>
                            <a:gd name="T16" fmla="*/ 66027 w 282626"/>
                            <a:gd name="T17" fmla="*/ 310096 h 310096"/>
                            <a:gd name="T18" fmla="*/ 0 w 282626"/>
                            <a:gd name="T19" fmla="*/ 310096 h 310096"/>
                            <a:gd name="T20" fmla="*/ 0 w 282626"/>
                            <a:gd name="T21" fmla="*/ 0 h 310096"/>
                            <a:gd name="T22" fmla="*/ 0 w 282626"/>
                            <a:gd name="T23" fmla="*/ 0 h 310096"/>
                            <a:gd name="T24" fmla="*/ 282626 w 282626"/>
                            <a:gd name="T25" fmla="*/ 310096 h 310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2626" h="310096">
                              <a:moveTo>
                                <a:pt x="0" y="0"/>
                              </a:moveTo>
                              <a:lnTo>
                                <a:pt x="282626" y="0"/>
                              </a:lnTo>
                              <a:lnTo>
                                <a:pt x="282626" y="57061"/>
                              </a:lnTo>
                              <a:lnTo>
                                <a:pt x="66027" y="57061"/>
                              </a:lnTo>
                              <a:lnTo>
                                <a:pt x="66027" y="125730"/>
                              </a:lnTo>
                              <a:lnTo>
                                <a:pt x="259385" y="125730"/>
                              </a:lnTo>
                              <a:lnTo>
                                <a:pt x="259385" y="183324"/>
                              </a:lnTo>
                              <a:lnTo>
                                <a:pt x="66027" y="183324"/>
                              </a:lnTo>
                              <a:lnTo>
                                <a:pt x="66027" y="310096"/>
                              </a:lnTo>
                              <a:lnTo>
                                <a:pt x="0" y="310096"/>
                              </a:ln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73"/>
                      <wps:cNvSpPr>
                        <a:spLocks/>
                      </wps:cNvSpPr>
                      <wps:spPr bwMode="auto">
                        <a:xfrm>
                          <a:off x="4248" y="1349"/>
                          <a:ext cx="3101" cy="3101"/>
                        </a:xfrm>
                        <a:custGeom>
                          <a:avLst/>
                          <a:gdLst>
                            <a:gd name="T0" fmla="*/ 0 w 310096"/>
                            <a:gd name="T1" fmla="*/ 0 h 310096"/>
                            <a:gd name="T2" fmla="*/ 310096 w 310096"/>
                            <a:gd name="T3" fmla="*/ 0 h 310096"/>
                            <a:gd name="T4" fmla="*/ 310096 w 310096"/>
                            <a:gd name="T5" fmla="*/ 57061 h 310096"/>
                            <a:gd name="T6" fmla="*/ 188062 w 310096"/>
                            <a:gd name="T7" fmla="*/ 57061 h 310096"/>
                            <a:gd name="T8" fmla="*/ 188062 w 310096"/>
                            <a:gd name="T9" fmla="*/ 310096 h 310096"/>
                            <a:gd name="T10" fmla="*/ 122022 w 310096"/>
                            <a:gd name="T11" fmla="*/ 310096 h 310096"/>
                            <a:gd name="T12" fmla="*/ 122022 w 310096"/>
                            <a:gd name="T13" fmla="*/ 57061 h 310096"/>
                            <a:gd name="T14" fmla="*/ 0 w 310096"/>
                            <a:gd name="T15" fmla="*/ 57061 h 310096"/>
                            <a:gd name="T16" fmla="*/ 0 w 310096"/>
                            <a:gd name="T17" fmla="*/ 0 h 310096"/>
                            <a:gd name="T18" fmla="*/ 0 w 310096"/>
                            <a:gd name="T19" fmla="*/ 0 h 310096"/>
                            <a:gd name="T20" fmla="*/ 310096 w 310096"/>
                            <a:gd name="T21" fmla="*/ 310096 h 310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10096" h="310096">
                              <a:moveTo>
                                <a:pt x="0" y="0"/>
                              </a:moveTo>
                              <a:lnTo>
                                <a:pt x="310096" y="0"/>
                              </a:lnTo>
                              <a:lnTo>
                                <a:pt x="310096" y="57061"/>
                              </a:lnTo>
                              <a:lnTo>
                                <a:pt x="188062" y="57061"/>
                              </a:lnTo>
                              <a:lnTo>
                                <a:pt x="188062" y="310096"/>
                              </a:lnTo>
                              <a:lnTo>
                                <a:pt x="122022" y="310096"/>
                              </a:lnTo>
                              <a:lnTo>
                                <a:pt x="122022" y="57061"/>
                              </a:lnTo>
                              <a:lnTo>
                                <a:pt x="0" y="57061"/>
                              </a:ln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74"/>
                      <wps:cNvSpPr>
                        <a:spLocks/>
                      </wps:cNvSpPr>
                      <wps:spPr bwMode="auto">
                        <a:xfrm>
                          <a:off x="7752" y="1349"/>
                          <a:ext cx="3096" cy="3101"/>
                        </a:xfrm>
                        <a:custGeom>
                          <a:avLst/>
                          <a:gdLst>
                            <a:gd name="T0" fmla="*/ 123089 w 309563"/>
                            <a:gd name="T1" fmla="*/ 0 h 310096"/>
                            <a:gd name="T2" fmla="*/ 286322 w 309563"/>
                            <a:gd name="T3" fmla="*/ 0 h 310096"/>
                            <a:gd name="T4" fmla="*/ 286322 w 309563"/>
                            <a:gd name="T5" fmla="*/ 57061 h 310096"/>
                            <a:gd name="T6" fmla="*/ 123089 w 309563"/>
                            <a:gd name="T7" fmla="*/ 57061 h 310096"/>
                            <a:gd name="T8" fmla="*/ 65507 w 309563"/>
                            <a:gd name="T9" fmla="*/ 91922 h 310096"/>
                            <a:gd name="T10" fmla="*/ 123089 w 309563"/>
                            <a:gd name="T11" fmla="*/ 126251 h 310096"/>
                            <a:gd name="T12" fmla="*/ 185420 w 309563"/>
                            <a:gd name="T13" fmla="*/ 126251 h 310096"/>
                            <a:gd name="T14" fmla="*/ 309563 w 309563"/>
                            <a:gd name="T15" fmla="*/ 217653 h 310096"/>
                            <a:gd name="T16" fmla="*/ 185420 w 309563"/>
                            <a:gd name="T17" fmla="*/ 310096 h 310096"/>
                            <a:gd name="T18" fmla="*/ 0 w 309563"/>
                            <a:gd name="T19" fmla="*/ 310096 h 310096"/>
                            <a:gd name="T20" fmla="*/ 0 w 309563"/>
                            <a:gd name="T21" fmla="*/ 253048 h 310096"/>
                            <a:gd name="T22" fmla="*/ 185420 w 309563"/>
                            <a:gd name="T23" fmla="*/ 253048 h 310096"/>
                            <a:gd name="T24" fmla="*/ 243536 w 309563"/>
                            <a:gd name="T25" fmla="*/ 218186 h 310096"/>
                            <a:gd name="T26" fmla="*/ 185420 w 309563"/>
                            <a:gd name="T27" fmla="*/ 183832 h 310096"/>
                            <a:gd name="T28" fmla="*/ 123089 w 309563"/>
                            <a:gd name="T29" fmla="*/ 183832 h 310096"/>
                            <a:gd name="T30" fmla="*/ 0 w 309563"/>
                            <a:gd name="T31" fmla="*/ 92443 h 310096"/>
                            <a:gd name="T32" fmla="*/ 123089 w 309563"/>
                            <a:gd name="T33" fmla="*/ 0 h 310096"/>
                            <a:gd name="T34" fmla="*/ 0 w 309563"/>
                            <a:gd name="T35" fmla="*/ 0 h 310096"/>
                            <a:gd name="T36" fmla="*/ 309563 w 309563"/>
                            <a:gd name="T37" fmla="*/ 310096 h 310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309563" h="310096">
                              <a:moveTo>
                                <a:pt x="123089" y="0"/>
                              </a:moveTo>
                              <a:lnTo>
                                <a:pt x="286322" y="0"/>
                              </a:lnTo>
                              <a:lnTo>
                                <a:pt x="286322" y="57061"/>
                              </a:lnTo>
                              <a:lnTo>
                                <a:pt x="123089" y="57061"/>
                              </a:lnTo>
                              <a:cubicBezTo>
                                <a:pt x="82944" y="57061"/>
                                <a:pt x="65507" y="64973"/>
                                <a:pt x="65507" y="91922"/>
                              </a:cubicBezTo>
                              <a:cubicBezTo>
                                <a:pt x="65507" y="117805"/>
                                <a:pt x="82944" y="126251"/>
                                <a:pt x="123089" y="126251"/>
                              </a:cubicBezTo>
                              <a:lnTo>
                                <a:pt x="185420" y="126251"/>
                              </a:lnTo>
                              <a:cubicBezTo>
                                <a:pt x="281572" y="126251"/>
                                <a:pt x="309563" y="157950"/>
                                <a:pt x="309563" y="217653"/>
                              </a:cubicBezTo>
                              <a:cubicBezTo>
                                <a:pt x="309563" y="276822"/>
                                <a:pt x="282092" y="310096"/>
                                <a:pt x="185420" y="310096"/>
                              </a:cubicBezTo>
                              <a:lnTo>
                                <a:pt x="0" y="310096"/>
                              </a:lnTo>
                              <a:lnTo>
                                <a:pt x="0" y="253048"/>
                              </a:lnTo>
                              <a:lnTo>
                                <a:pt x="185420" y="253048"/>
                              </a:lnTo>
                              <a:cubicBezTo>
                                <a:pt x="225565" y="253048"/>
                                <a:pt x="243536" y="245123"/>
                                <a:pt x="243536" y="218186"/>
                              </a:cubicBezTo>
                              <a:cubicBezTo>
                                <a:pt x="243536" y="191237"/>
                                <a:pt x="225565" y="183832"/>
                                <a:pt x="185420" y="183832"/>
                              </a:cubicBezTo>
                              <a:lnTo>
                                <a:pt x="123089" y="183832"/>
                              </a:lnTo>
                              <a:cubicBezTo>
                                <a:pt x="27470" y="183832"/>
                                <a:pt x="0" y="151613"/>
                                <a:pt x="0" y="92443"/>
                              </a:cubicBezTo>
                              <a:cubicBezTo>
                                <a:pt x="0" y="32753"/>
                                <a:pt x="27470" y="0"/>
                                <a:pt x="123089"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75"/>
                      <wps:cNvSpPr>
                        <a:spLocks/>
                      </wps:cNvSpPr>
                      <wps:spPr bwMode="auto">
                        <a:xfrm>
                          <a:off x="13262" y="1413"/>
                          <a:ext cx="979" cy="979"/>
                        </a:xfrm>
                        <a:custGeom>
                          <a:avLst/>
                          <a:gdLst>
                            <a:gd name="T0" fmla="*/ 39700 w 97892"/>
                            <a:gd name="T1" fmla="*/ 0 h 97904"/>
                            <a:gd name="T2" fmla="*/ 88862 w 97892"/>
                            <a:gd name="T3" fmla="*/ 0 h 97904"/>
                            <a:gd name="T4" fmla="*/ 88862 w 97892"/>
                            <a:gd name="T5" fmla="*/ 20815 h 97904"/>
                            <a:gd name="T6" fmla="*/ 42228 w 97892"/>
                            <a:gd name="T7" fmla="*/ 20815 h 97904"/>
                            <a:gd name="T8" fmla="*/ 24371 w 97892"/>
                            <a:gd name="T9" fmla="*/ 29210 h 97904"/>
                            <a:gd name="T10" fmla="*/ 24371 w 97892"/>
                            <a:gd name="T11" fmla="*/ 31534 h 97904"/>
                            <a:gd name="T12" fmla="*/ 42228 w 97892"/>
                            <a:gd name="T13" fmla="*/ 39916 h 97904"/>
                            <a:gd name="T14" fmla="*/ 58407 w 97892"/>
                            <a:gd name="T15" fmla="*/ 39916 h 97904"/>
                            <a:gd name="T16" fmla="*/ 97892 w 97892"/>
                            <a:gd name="T17" fmla="*/ 67653 h 97904"/>
                            <a:gd name="T18" fmla="*/ 97892 w 97892"/>
                            <a:gd name="T19" fmla="*/ 70180 h 97904"/>
                            <a:gd name="T20" fmla="*/ 58407 w 97892"/>
                            <a:gd name="T21" fmla="*/ 97904 h 97904"/>
                            <a:gd name="T22" fmla="*/ 0 w 97892"/>
                            <a:gd name="T23" fmla="*/ 97904 h 97904"/>
                            <a:gd name="T24" fmla="*/ 0 w 97892"/>
                            <a:gd name="T25" fmla="*/ 77102 h 97904"/>
                            <a:gd name="T26" fmla="*/ 55677 w 97892"/>
                            <a:gd name="T27" fmla="*/ 77102 h 97904"/>
                            <a:gd name="T28" fmla="*/ 73520 w 97892"/>
                            <a:gd name="T29" fmla="*/ 68707 h 97904"/>
                            <a:gd name="T30" fmla="*/ 73520 w 97892"/>
                            <a:gd name="T31" fmla="*/ 66383 h 97904"/>
                            <a:gd name="T32" fmla="*/ 55677 w 97892"/>
                            <a:gd name="T33" fmla="*/ 58001 h 97904"/>
                            <a:gd name="T34" fmla="*/ 39700 w 97892"/>
                            <a:gd name="T35" fmla="*/ 58001 h 97904"/>
                            <a:gd name="T36" fmla="*/ 0 w 97892"/>
                            <a:gd name="T37" fmla="*/ 30264 h 97904"/>
                            <a:gd name="T38" fmla="*/ 0 w 97892"/>
                            <a:gd name="T39" fmla="*/ 27737 h 97904"/>
                            <a:gd name="T40" fmla="*/ 39700 w 97892"/>
                            <a:gd name="T41" fmla="*/ 0 h 97904"/>
                            <a:gd name="T42" fmla="*/ 0 w 97892"/>
                            <a:gd name="T43" fmla="*/ 0 h 97904"/>
                            <a:gd name="T44" fmla="*/ 97892 w 97892"/>
                            <a:gd name="T45"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97892" h="97904">
                              <a:moveTo>
                                <a:pt x="39700" y="0"/>
                              </a:moveTo>
                              <a:lnTo>
                                <a:pt x="88862" y="0"/>
                              </a:lnTo>
                              <a:lnTo>
                                <a:pt x="88862" y="20815"/>
                              </a:lnTo>
                              <a:lnTo>
                                <a:pt x="42228" y="20815"/>
                              </a:lnTo>
                              <a:cubicBezTo>
                                <a:pt x="30468" y="20815"/>
                                <a:pt x="24371" y="22492"/>
                                <a:pt x="24371" y="29210"/>
                              </a:cubicBezTo>
                              <a:lnTo>
                                <a:pt x="24371" y="31534"/>
                              </a:lnTo>
                              <a:cubicBezTo>
                                <a:pt x="24371" y="38024"/>
                                <a:pt x="30468" y="39916"/>
                                <a:pt x="42228" y="39916"/>
                              </a:cubicBezTo>
                              <a:lnTo>
                                <a:pt x="58407" y="39916"/>
                              </a:lnTo>
                              <a:cubicBezTo>
                                <a:pt x="88646" y="39916"/>
                                <a:pt x="97892" y="50203"/>
                                <a:pt x="97892" y="67653"/>
                              </a:cubicBezTo>
                              <a:lnTo>
                                <a:pt x="97892" y="70180"/>
                              </a:lnTo>
                              <a:cubicBezTo>
                                <a:pt x="97892" y="87617"/>
                                <a:pt x="88646" y="97904"/>
                                <a:pt x="58407" y="97904"/>
                              </a:cubicBezTo>
                              <a:lnTo>
                                <a:pt x="0" y="97904"/>
                              </a:lnTo>
                              <a:lnTo>
                                <a:pt x="0" y="77102"/>
                              </a:lnTo>
                              <a:lnTo>
                                <a:pt x="55677" y="77102"/>
                              </a:lnTo>
                              <a:cubicBezTo>
                                <a:pt x="67640" y="77102"/>
                                <a:pt x="73520" y="75438"/>
                                <a:pt x="73520" y="68707"/>
                              </a:cubicBezTo>
                              <a:lnTo>
                                <a:pt x="73520" y="66383"/>
                              </a:lnTo>
                              <a:cubicBezTo>
                                <a:pt x="73520" y="59881"/>
                                <a:pt x="67640" y="58001"/>
                                <a:pt x="55677" y="58001"/>
                              </a:cubicBezTo>
                              <a:lnTo>
                                <a:pt x="39700" y="58001"/>
                              </a:lnTo>
                              <a:cubicBezTo>
                                <a:pt x="9246" y="58001"/>
                                <a:pt x="0" y="47701"/>
                                <a:pt x="0" y="30264"/>
                              </a:cubicBezTo>
                              <a:lnTo>
                                <a:pt x="0" y="27737"/>
                              </a:lnTo>
                              <a:cubicBezTo>
                                <a:pt x="0" y="10300"/>
                                <a:pt x="9246" y="0"/>
                                <a:pt x="39700"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76"/>
                      <wps:cNvSpPr>
                        <a:spLocks/>
                      </wps:cNvSpPr>
                      <wps:spPr bwMode="auto">
                        <a:xfrm>
                          <a:off x="14489" y="1037"/>
                          <a:ext cx="979" cy="1355"/>
                        </a:xfrm>
                        <a:custGeom>
                          <a:avLst/>
                          <a:gdLst>
                            <a:gd name="T0" fmla="*/ 0 w 97892"/>
                            <a:gd name="T1" fmla="*/ 0 h 135496"/>
                            <a:gd name="T2" fmla="*/ 24359 w 97892"/>
                            <a:gd name="T3" fmla="*/ 0 h 135496"/>
                            <a:gd name="T4" fmla="*/ 24359 w 97892"/>
                            <a:gd name="T5" fmla="*/ 37592 h 135496"/>
                            <a:gd name="T6" fmla="*/ 60071 w 97892"/>
                            <a:gd name="T7" fmla="*/ 37592 h 135496"/>
                            <a:gd name="T8" fmla="*/ 97892 w 97892"/>
                            <a:gd name="T9" fmla="*/ 72682 h 135496"/>
                            <a:gd name="T10" fmla="*/ 97892 w 97892"/>
                            <a:gd name="T11" fmla="*/ 135496 h 135496"/>
                            <a:gd name="T12" fmla="*/ 73520 w 97892"/>
                            <a:gd name="T13" fmla="*/ 135496 h 135496"/>
                            <a:gd name="T14" fmla="*/ 73520 w 97892"/>
                            <a:gd name="T15" fmla="*/ 74155 h 135496"/>
                            <a:gd name="T16" fmla="*/ 57353 w 97892"/>
                            <a:gd name="T17" fmla="*/ 58407 h 135496"/>
                            <a:gd name="T18" fmla="*/ 24359 w 97892"/>
                            <a:gd name="T19" fmla="*/ 58407 h 135496"/>
                            <a:gd name="T20" fmla="*/ 24359 w 97892"/>
                            <a:gd name="T21" fmla="*/ 135496 h 135496"/>
                            <a:gd name="T22" fmla="*/ 0 w 97892"/>
                            <a:gd name="T23" fmla="*/ 135496 h 135496"/>
                            <a:gd name="T24" fmla="*/ 0 w 97892"/>
                            <a:gd name="T25" fmla="*/ 0 h 135496"/>
                            <a:gd name="T26" fmla="*/ 0 w 97892"/>
                            <a:gd name="T27" fmla="*/ 0 h 135496"/>
                            <a:gd name="T28" fmla="*/ 97892 w 97892"/>
                            <a:gd name="T29" fmla="*/ 135496 h 135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7892" h="135496">
                              <a:moveTo>
                                <a:pt x="0" y="0"/>
                              </a:moveTo>
                              <a:lnTo>
                                <a:pt x="24359" y="0"/>
                              </a:lnTo>
                              <a:lnTo>
                                <a:pt x="24359" y="37592"/>
                              </a:lnTo>
                              <a:lnTo>
                                <a:pt x="60071" y="37592"/>
                              </a:lnTo>
                              <a:cubicBezTo>
                                <a:pt x="90322" y="37592"/>
                                <a:pt x="97892" y="48108"/>
                                <a:pt x="97892" y="72682"/>
                              </a:cubicBezTo>
                              <a:lnTo>
                                <a:pt x="97892" y="135496"/>
                              </a:lnTo>
                              <a:lnTo>
                                <a:pt x="73520" y="135496"/>
                              </a:lnTo>
                              <a:lnTo>
                                <a:pt x="73520" y="74155"/>
                              </a:lnTo>
                              <a:cubicBezTo>
                                <a:pt x="73520" y="61747"/>
                                <a:pt x="69736" y="58407"/>
                                <a:pt x="57353" y="58407"/>
                              </a:cubicBezTo>
                              <a:lnTo>
                                <a:pt x="24359" y="58407"/>
                              </a:lnTo>
                              <a:lnTo>
                                <a:pt x="24359" y="135496"/>
                              </a:lnTo>
                              <a:lnTo>
                                <a:pt x="0" y="135496"/>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77"/>
                      <wps:cNvSpPr>
                        <a:spLocks/>
                      </wps:cNvSpPr>
                      <wps:spPr bwMode="auto">
                        <a:xfrm>
                          <a:off x="15678" y="1789"/>
                          <a:ext cx="508" cy="603"/>
                        </a:xfrm>
                        <a:custGeom>
                          <a:avLst/>
                          <a:gdLst>
                            <a:gd name="T0" fmla="*/ 37808 w 50826"/>
                            <a:gd name="T1" fmla="*/ 0 h 60300"/>
                            <a:gd name="T2" fmla="*/ 50826 w 50826"/>
                            <a:gd name="T3" fmla="*/ 0 h 60300"/>
                            <a:gd name="T4" fmla="*/ 50826 w 50826"/>
                            <a:gd name="T5" fmla="*/ 18072 h 60300"/>
                            <a:gd name="T6" fmla="*/ 40538 w 50826"/>
                            <a:gd name="T7" fmla="*/ 18072 h 60300"/>
                            <a:gd name="T8" fmla="*/ 24359 w 50826"/>
                            <a:gd name="T9" fmla="*/ 26467 h 60300"/>
                            <a:gd name="T10" fmla="*/ 24359 w 50826"/>
                            <a:gd name="T11" fmla="*/ 31102 h 60300"/>
                            <a:gd name="T12" fmla="*/ 40538 w 50826"/>
                            <a:gd name="T13" fmla="*/ 39484 h 60300"/>
                            <a:gd name="T14" fmla="*/ 50826 w 50826"/>
                            <a:gd name="T15" fmla="*/ 39484 h 60300"/>
                            <a:gd name="T16" fmla="*/ 50826 w 50826"/>
                            <a:gd name="T17" fmla="*/ 60300 h 60300"/>
                            <a:gd name="T18" fmla="*/ 37808 w 50826"/>
                            <a:gd name="T19" fmla="*/ 60300 h 60300"/>
                            <a:gd name="T20" fmla="*/ 0 w 50826"/>
                            <a:gd name="T21" fmla="*/ 32563 h 60300"/>
                            <a:gd name="T22" fmla="*/ 0 w 50826"/>
                            <a:gd name="T23" fmla="*/ 27724 h 60300"/>
                            <a:gd name="T24" fmla="*/ 37808 w 50826"/>
                            <a:gd name="T25" fmla="*/ 0 h 60300"/>
                            <a:gd name="T26" fmla="*/ 0 w 50826"/>
                            <a:gd name="T27" fmla="*/ 0 h 60300"/>
                            <a:gd name="T28" fmla="*/ 50826 w 50826"/>
                            <a:gd name="T29" fmla="*/ 60300 h 60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0826" h="60300">
                              <a:moveTo>
                                <a:pt x="37808" y="0"/>
                              </a:moveTo>
                              <a:lnTo>
                                <a:pt x="50826" y="0"/>
                              </a:lnTo>
                              <a:lnTo>
                                <a:pt x="50826" y="18072"/>
                              </a:lnTo>
                              <a:lnTo>
                                <a:pt x="40538" y="18072"/>
                              </a:lnTo>
                              <a:cubicBezTo>
                                <a:pt x="28562" y="18072"/>
                                <a:pt x="24359" y="19736"/>
                                <a:pt x="24359" y="26467"/>
                              </a:cubicBezTo>
                              <a:lnTo>
                                <a:pt x="24359" y="31102"/>
                              </a:lnTo>
                              <a:cubicBezTo>
                                <a:pt x="24359" y="37821"/>
                                <a:pt x="28562" y="39484"/>
                                <a:pt x="40538" y="39484"/>
                              </a:cubicBezTo>
                              <a:lnTo>
                                <a:pt x="50826" y="39484"/>
                              </a:lnTo>
                              <a:lnTo>
                                <a:pt x="50826" y="60300"/>
                              </a:lnTo>
                              <a:lnTo>
                                <a:pt x="37808" y="60300"/>
                              </a:lnTo>
                              <a:cubicBezTo>
                                <a:pt x="7557" y="60300"/>
                                <a:pt x="0" y="51892"/>
                                <a:pt x="0" y="32563"/>
                              </a:cubicBezTo>
                              <a:lnTo>
                                <a:pt x="0" y="27724"/>
                              </a:lnTo>
                              <a:cubicBezTo>
                                <a:pt x="0" y="8407"/>
                                <a:pt x="7557"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2759"/>
                      <wps:cNvSpPr>
                        <a:spLocks/>
                      </wps:cNvSpPr>
                      <wps:spPr bwMode="auto">
                        <a:xfrm>
                          <a:off x="15787" y="1413"/>
                          <a:ext cx="399" cy="208"/>
                        </a:xfrm>
                        <a:custGeom>
                          <a:avLst/>
                          <a:gdLst>
                            <a:gd name="T0" fmla="*/ 0 w 39916"/>
                            <a:gd name="T1" fmla="*/ 0 h 20815"/>
                            <a:gd name="T2" fmla="*/ 39916 w 39916"/>
                            <a:gd name="T3" fmla="*/ 0 h 20815"/>
                            <a:gd name="T4" fmla="*/ 39916 w 39916"/>
                            <a:gd name="T5" fmla="*/ 20815 h 20815"/>
                            <a:gd name="T6" fmla="*/ 0 w 39916"/>
                            <a:gd name="T7" fmla="*/ 20815 h 20815"/>
                            <a:gd name="T8" fmla="*/ 0 w 39916"/>
                            <a:gd name="T9" fmla="*/ 0 h 20815"/>
                            <a:gd name="T10" fmla="*/ 0 w 39916"/>
                            <a:gd name="T11" fmla="*/ 0 h 20815"/>
                            <a:gd name="T12" fmla="*/ 39916 w 39916"/>
                            <a:gd name="T13" fmla="*/ 20815 h 20815"/>
                          </a:gdLst>
                          <a:ahLst/>
                          <a:cxnLst>
                            <a:cxn ang="0">
                              <a:pos x="T0" y="T1"/>
                            </a:cxn>
                            <a:cxn ang="0">
                              <a:pos x="T2" y="T3"/>
                            </a:cxn>
                            <a:cxn ang="0">
                              <a:pos x="T4" y="T5"/>
                            </a:cxn>
                            <a:cxn ang="0">
                              <a:pos x="T6" y="T7"/>
                            </a:cxn>
                            <a:cxn ang="0">
                              <a:pos x="T8" y="T9"/>
                            </a:cxn>
                          </a:cxnLst>
                          <a:rect l="T10" t="T11" r="T12" b="T13"/>
                          <a:pathLst>
                            <a:path w="39916" h="20815">
                              <a:moveTo>
                                <a:pt x="0" y="0"/>
                              </a:moveTo>
                              <a:lnTo>
                                <a:pt x="39916" y="0"/>
                              </a:lnTo>
                              <a:lnTo>
                                <a:pt x="39916" y="20815"/>
                              </a:lnTo>
                              <a:lnTo>
                                <a:pt x="0" y="20815"/>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79"/>
                      <wps:cNvSpPr>
                        <a:spLocks/>
                      </wps:cNvSpPr>
                      <wps:spPr bwMode="auto">
                        <a:xfrm>
                          <a:off x="16186" y="1413"/>
                          <a:ext cx="509" cy="979"/>
                        </a:xfrm>
                        <a:custGeom>
                          <a:avLst/>
                          <a:gdLst>
                            <a:gd name="T0" fmla="*/ 0 w 50838"/>
                            <a:gd name="T1" fmla="*/ 0 h 97904"/>
                            <a:gd name="T2" fmla="*/ 13030 w 50838"/>
                            <a:gd name="T3" fmla="*/ 0 h 97904"/>
                            <a:gd name="T4" fmla="*/ 50838 w 50838"/>
                            <a:gd name="T5" fmla="*/ 35090 h 97904"/>
                            <a:gd name="T6" fmla="*/ 50838 w 50838"/>
                            <a:gd name="T7" fmla="*/ 97904 h 97904"/>
                            <a:gd name="T8" fmla="*/ 0 w 50838"/>
                            <a:gd name="T9" fmla="*/ 97904 h 97904"/>
                            <a:gd name="T10" fmla="*/ 0 w 50838"/>
                            <a:gd name="T11" fmla="*/ 77089 h 97904"/>
                            <a:gd name="T12" fmla="*/ 26467 w 50838"/>
                            <a:gd name="T13" fmla="*/ 77089 h 97904"/>
                            <a:gd name="T14" fmla="*/ 26467 w 50838"/>
                            <a:gd name="T15" fmla="*/ 55677 h 97904"/>
                            <a:gd name="T16" fmla="*/ 0 w 50838"/>
                            <a:gd name="T17" fmla="*/ 55677 h 97904"/>
                            <a:gd name="T18" fmla="*/ 0 w 50838"/>
                            <a:gd name="T19" fmla="*/ 37605 h 97904"/>
                            <a:gd name="T20" fmla="*/ 26467 w 50838"/>
                            <a:gd name="T21" fmla="*/ 37605 h 97904"/>
                            <a:gd name="T22" fmla="*/ 10299 w 50838"/>
                            <a:gd name="T23" fmla="*/ 20815 h 97904"/>
                            <a:gd name="T24" fmla="*/ 0 w 50838"/>
                            <a:gd name="T25" fmla="*/ 20815 h 97904"/>
                            <a:gd name="T26" fmla="*/ 0 w 50838"/>
                            <a:gd name="T27" fmla="*/ 0 h 97904"/>
                            <a:gd name="T28" fmla="*/ 0 w 50838"/>
                            <a:gd name="T29" fmla="*/ 0 h 97904"/>
                            <a:gd name="T30" fmla="*/ 50838 w 50838"/>
                            <a:gd name="T31"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0838" h="97904">
                              <a:moveTo>
                                <a:pt x="0" y="0"/>
                              </a:moveTo>
                              <a:lnTo>
                                <a:pt x="13030" y="0"/>
                              </a:lnTo>
                              <a:cubicBezTo>
                                <a:pt x="43281" y="0"/>
                                <a:pt x="50838" y="10516"/>
                                <a:pt x="50838" y="35090"/>
                              </a:cubicBezTo>
                              <a:lnTo>
                                <a:pt x="50838" y="97904"/>
                              </a:lnTo>
                              <a:lnTo>
                                <a:pt x="0" y="97904"/>
                              </a:lnTo>
                              <a:lnTo>
                                <a:pt x="0" y="77089"/>
                              </a:lnTo>
                              <a:lnTo>
                                <a:pt x="26467" y="77089"/>
                              </a:lnTo>
                              <a:lnTo>
                                <a:pt x="26467" y="55677"/>
                              </a:lnTo>
                              <a:lnTo>
                                <a:pt x="0" y="55677"/>
                              </a:lnTo>
                              <a:lnTo>
                                <a:pt x="0" y="37605"/>
                              </a:lnTo>
                              <a:lnTo>
                                <a:pt x="26467" y="37605"/>
                              </a:lnTo>
                              <a:cubicBezTo>
                                <a:pt x="26467" y="23533"/>
                                <a:pt x="22263" y="20815"/>
                                <a:pt x="10299" y="20815"/>
                              </a:cubicBez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80"/>
                      <wps:cNvSpPr>
                        <a:spLocks/>
                      </wps:cNvSpPr>
                      <wps:spPr bwMode="auto">
                        <a:xfrm>
                          <a:off x="16955" y="1413"/>
                          <a:ext cx="498" cy="1376"/>
                        </a:xfrm>
                        <a:custGeom>
                          <a:avLst/>
                          <a:gdLst>
                            <a:gd name="T0" fmla="*/ 0 w 49778"/>
                            <a:gd name="T1" fmla="*/ 0 h 137592"/>
                            <a:gd name="T2" fmla="*/ 49778 w 49778"/>
                            <a:gd name="T3" fmla="*/ 0 h 137592"/>
                            <a:gd name="T4" fmla="*/ 49778 w 49778"/>
                            <a:gd name="T5" fmla="*/ 20815 h 137592"/>
                            <a:gd name="T6" fmla="*/ 24359 w 49778"/>
                            <a:gd name="T7" fmla="*/ 20815 h 137592"/>
                            <a:gd name="T8" fmla="*/ 24359 w 49778"/>
                            <a:gd name="T9" fmla="*/ 77089 h 137592"/>
                            <a:gd name="T10" fmla="*/ 49778 w 49778"/>
                            <a:gd name="T11" fmla="*/ 77089 h 137592"/>
                            <a:gd name="T12" fmla="*/ 49778 w 49778"/>
                            <a:gd name="T13" fmla="*/ 97904 h 137592"/>
                            <a:gd name="T14" fmla="*/ 24359 w 49778"/>
                            <a:gd name="T15" fmla="*/ 97904 h 137592"/>
                            <a:gd name="T16" fmla="*/ 24359 w 49778"/>
                            <a:gd name="T17" fmla="*/ 137592 h 137592"/>
                            <a:gd name="T18" fmla="*/ 0 w 49778"/>
                            <a:gd name="T19" fmla="*/ 137592 h 137592"/>
                            <a:gd name="T20" fmla="*/ 0 w 49778"/>
                            <a:gd name="T21" fmla="*/ 0 h 137592"/>
                            <a:gd name="T22" fmla="*/ 0 w 49778"/>
                            <a:gd name="T23" fmla="*/ 0 h 137592"/>
                            <a:gd name="T24" fmla="*/ 49778 w 49778"/>
                            <a:gd name="T25" fmla="*/ 137592 h 13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9778" h="137592">
                              <a:moveTo>
                                <a:pt x="0" y="0"/>
                              </a:moveTo>
                              <a:lnTo>
                                <a:pt x="49778" y="0"/>
                              </a:lnTo>
                              <a:lnTo>
                                <a:pt x="49778" y="20815"/>
                              </a:lnTo>
                              <a:lnTo>
                                <a:pt x="24359" y="20815"/>
                              </a:lnTo>
                              <a:lnTo>
                                <a:pt x="24359" y="77089"/>
                              </a:lnTo>
                              <a:lnTo>
                                <a:pt x="49778" y="77089"/>
                              </a:lnTo>
                              <a:lnTo>
                                <a:pt x="49778" y="97904"/>
                              </a:lnTo>
                              <a:lnTo>
                                <a:pt x="24359" y="97904"/>
                              </a:lnTo>
                              <a:lnTo>
                                <a:pt x="24359" y="137592"/>
                              </a:lnTo>
                              <a:lnTo>
                                <a:pt x="0" y="137592"/>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81"/>
                      <wps:cNvSpPr>
                        <a:spLocks/>
                      </wps:cNvSpPr>
                      <wps:spPr bwMode="auto">
                        <a:xfrm>
                          <a:off x="17453" y="1413"/>
                          <a:ext cx="497" cy="979"/>
                        </a:xfrm>
                        <a:custGeom>
                          <a:avLst/>
                          <a:gdLst>
                            <a:gd name="T0" fmla="*/ 0 w 49778"/>
                            <a:gd name="T1" fmla="*/ 0 h 97904"/>
                            <a:gd name="T2" fmla="*/ 12186 w 49778"/>
                            <a:gd name="T3" fmla="*/ 0 h 97904"/>
                            <a:gd name="T4" fmla="*/ 49778 w 49778"/>
                            <a:gd name="T5" fmla="*/ 35090 h 97904"/>
                            <a:gd name="T6" fmla="*/ 49778 w 49778"/>
                            <a:gd name="T7" fmla="*/ 62801 h 97904"/>
                            <a:gd name="T8" fmla="*/ 12186 w 49778"/>
                            <a:gd name="T9" fmla="*/ 97904 h 97904"/>
                            <a:gd name="T10" fmla="*/ 0 w 49778"/>
                            <a:gd name="T11" fmla="*/ 97904 h 97904"/>
                            <a:gd name="T12" fmla="*/ 0 w 49778"/>
                            <a:gd name="T13" fmla="*/ 77089 h 97904"/>
                            <a:gd name="T14" fmla="*/ 9455 w 49778"/>
                            <a:gd name="T15" fmla="*/ 77089 h 97904"/>
                            <a:gd name="T16" fmla="*/ 25419 w 49778"/>
                            <a:gd name="T17" fmla="*/ 61341 h 97904"/>
                            <a:gd name="T18" fmla="*/ 25419 w 49778"/>
                            <a:gd name="T19" fmla="*/ 36563 h 97904"/>
                            <a:gd name="T20" fmla="*/ 9455 w 49778"/>
                            <a:gd name="T21" fmla="*/ 20815 h 97904"/>
                            <a:gd name="T22" fmla="*/ 0 w 49778"/>
                            <a:gd name="T23" fmla="*/ 20815 h 97904"/>
                            <a:gd name="T24" fmla="*/ 0 w 49778"/>
                            <a:gd name="T25" fmla="*/ 0 h 97904"/>
                            <a:gd name="T26" fmla="*/ 0 w 49778"/>
                            <a:gd name="T27" fmla="*/ 0 h 97904"/>
                            <a:gd name="T28" fmla="*/ 49778 w 49778"/>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778" h="97904">
                              <a:moveTo>
                                <a:pt x="0" y="0"/>
                              </a:moveTo>
                              <a:lnTo>
                                <a:pt x="12186" y="0"/>
                              </a:lnTo>
                              <a:cubicBezTo>
                                <a:pt x="42437" y="0"/>
                                <a:pt x="49778" y="10516"/>
                                <a:pt x="49778" y="35090"/>
                              </a:cubicBezTo>
                              <a:lnTo>
                                <a:pt x="49778" y="62801"/>
                              </a:lnTo>
                              <a:cubicBezTo>
                                <a:pt x="49778" y="87617"/>
                                <a:pt x="42437" y="97904"/>
                                <a:pt x="12186" y="97904"/>
                              </a:cubicBezTo>
                              <a:lnTo>
                                <a:pt x="0" y="97904"/>
                              </a:lnTo>
                              <a:lnTo>
                                <a:pt x="0" y="77089"/>
                              </a:lnTo>
                              <a:lnTo>
                                <a:pt x="9455" y="77089"/>
                              </a:lnTo>
                              <a:cubicBezTo>
                                <a:pt x="21431" y="77089"/>
                                <a:pt x="25419" y="73749"/>
                                <a:pt x="25419" y="61341"/>
                              </a:cubicBezTo>
                              <a:lnTo>
                                <a:pt x="25419" y="36563"/>
                              </a:lnTo>
                              <a:cubicBezTo>
                                <a:pt x="25419" y="24155"/>
                                <a:pt x="21431" y="20815"/>
                                <a:pt x="9455" y="20815"/>
                              </a:cubicBez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82"/>
                      <wps:cNvSpPr>
                        <a:spLocks/>
                      </wps:cNvSpPr>
                      <wps:spPr bwMode="auto">
                        <a:xfrm>
                          <a:off x="18118" y="1413"/>
                          <a:ext cx="397" cy="979"/>
                        </a:xfrm>
                        <a:custGeom>
                          <a:avLst/>
                          <a:gdLst>
                            <a:gd name="T0" fmla="*/ 0 w 39713"/>
                            <a:gd name="T1" fmla="*/ 0 h 97904"/>
                            <a:gd name="T2" fmla="*/ 39713 w 39713"/>
                            <a:gd name="T3" fmla="*/ 0 h 97904"/>
                            <a:gd name="T4" fmla="*/ 39713 w 39713"/>
                            <a:gd name="T5" fmla="*/ 97904 h 97904"/>
                            <a:gd name="T6" fmla="*/ 15341 w 39713"/>
                            <a:gd name="T7" fmla="*/ 97904 h 97904"/>
                            <a:gd name="T8" fmla="*/ 15341 w 39713"/>
                            <a:gd name="T9" fmla="*/ 20815 h 97904"/>
                            <a:gd name="T10" fmla="*/ 0 w 39713"/>
                            <a:gd name="T11" fmla="*/ 20815 h 97904"/>
                            <a:gd name="T12" fmla="*/ 0 w 39713"/>
                            <a:gd name="T13" fmla="*/ 0 h 97904"/>
                            <a:gd name="T14" fmla="*/ 0 w 39713"/>
                            <a:gd name="T15" fmla="*/ 0 h 97904"/>
                            <a:gd name="T16" fmla="*/ 39713 w 39713"/>
                            <a:gd name="T17" fmla="*/ 97904 h 97904"/>
                          </a:gdLst>
                          <a:ahLst/>
                          <a:cxnLst>
                            <a:cxn ang="0">
                              <a:pos x="T0" y="T1"/>
                            </a:cxn>
                            <a:cxn ang="0">
                              <a:pos x="T2" y="T3"/>
                            </a:cxn>
                            <a:cxn ang="0">
                              <a:pos x="T4" y="T5"/>
                            </a:cxn>
                            <a:cxn ang="0">
                              <a:pos x="T6" y="T7"/>
                            </a:cxn>
                            <a:cxn ang="0">
                              <a:pos x="T8" y="T9"/>
                            </a:cxn>
                            <a:cxn ang="0">
                              <a:pos x="T10" y="T11"/>
                            </a:cxn>
                            <a:cxn ang="0">
                              <a:pos x="T12" y="T13"/>
                            </a:cxn>
                          </a:cxnLst>
                          <a:rect l="T14" t="T15" r="T16" b="T17"/>
                          <a:pathLst>
                            <a:path w="39713" h="97904">
                              <a:moveTo>
                                <a:pt x="0" y="0"/>
                              </a:moveTo>
                              <a:lnTo>
                                <a:pt x="39713" y="0"/>
                              </a:lnTo>
                              <a:lnTo>
                                <a:pt x="39713" y="97904"/>
                              </a:lnTo>
                              <a:lnTo>
                                <a:pt x="15341" y="97904"/>
                              </a:lnTo>
                              <a:lnTo>
                                <a:pt x="15341" y="20815"/>
                              </a:ln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2760"/>
                      <wps:cNvSpPr>
                        <a:spLocks/>
                      </wps:cNvSpPr>
                      <wps:spPr bwMode="auto">
                        <a:xfrm>
                          <a:off x="18272" y="1037"/>
                          <a:ext cx="243" cy="227"/>
                        </a:xfrm>
                        <a:custGeom>
                          <a:avLst/>
                          <a:gdLst>
                            <a:gd name="T0" fmla="*/ 0 w 24371"/>
                            <a:gd name="T1" fmla="*/ 0 h 22682"/>
                            <a:gd name="T2" fmla="*/ 24371 w 24371"/>
                            <a:gd name="T3" fmla="*/ 0 h 22682"/>
                            <a:gd name="T4" fmla="*/ 24371 w 24371"/>
                            <a:gd name="T5" fmla="*/ 22682 h 22682"/>
                            <a:gd name="T6" fmla="*/ 0 w 24371"/>
                            <a:gd name="T7" fmla="*/ 22682 h 22682"/>
                            <a:gd name="T8" fmla="*/ 0 w 24371"/>
                            <a:gd name="T9" fmla="*/ 0 h 22682"/>
                            <a:gd name="T10" fmla="*/ 0 w 24371"/>
                            <a:gd name="T11" fmla="*/ 0 h 22682"/>
                            <a:gd name="T12" fmla="*/ 24371 w 24371"/>
                            <a:gd name="T13" fmla="*/ 22682 h 22682"/>
                          </a:gdLst>
                          <a:ahLst/>
                          <a:cxnLst>
                            <a:cxn ang="0">
                              <a:pos x="T0" y="T1"/>
                            </a:cxn>
                            <a:cxn ang="0">
                              <a:pos x="T2" y="T3"/>
                            </a:cxn>
                            <a:cxn ang="0">
                              <a:pos x="T4" y="T5"/>
                            </a:cxn>
                            <a:cxn ang="0">
                              <a:pos x="T6" y="T7"/>
                            </a:cxn>
                            <a:cxn ang="0">
                              <a:pos x="T8" y="T9"/>
                            </a:cxn>
                          </a:cxnLst>
                          <a:rect l="T10" t="T11" r="T12" b="T13"/>
                          <a:pathLst>
                            <a:path w="24371" h="22682">
                              <a:moveTo>
                                <a:pt x="0" y="0"/>
                              </a:moveTo>
                              <a:lnTo>
                                <a:pt x="24371" y="0"/>
                              </a:lnTo>
                              <a:lnTo>
                                <a:pt x="24371" y="22682"/>
                              </a:lnTo>
                              <a:lnTo>
                                <a:pt x="0" y="22682"/>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84"/>
                      <wps:cNvSpPr>
                        <a:spLocks/>
                      </wps:cNvSpPr>
                      <wps:spPr bwMode="auto">
                        <a:xfrm>
                          <a:off x="18809" y="1413"/>
                          <a:ext cx="979" cy="979"/>
                        </a:xfrm>
                        <a:custGeom>
                          <a:avLst/>
                          <a:gdLst>
                            <a:gd name="T0" fmla="*/ 0 w 97892"/>
                            <a:gd name="T1" fmla="*/ 0 h 97904"/>
                            <a:gd name="T2" fmla="*/ 60071 w 97892"/>
                            <a:gd name="T3" fmla="*/ 0 h 97904"/>
                            <a:gd name="T4" fmla="*/ 97892 w 97892"/>
                            <a:gd name="T5" fmla="*/ 35090 h 97904"/>
                            <a:gd name="T6" fmla="*/ 97892 w 97892"/>
                            <a:gd name="T7" fmla="*/ 97904 h 97904"/>
                            <a:gd name="T8" fmla="*/ 73520 w 97892"/>
                            <a:gd name="T9" fmla="*/ 97904 h 97904"/>
                            <a:gd name="T10" fmla="*/ 73520 w 97892"/>
                            <a:gd name="T11" fmla="*/ 36563 h 97904"/>
                            <a:gd name="T12" fmla="*/ 57341 w 97892"/>
                            <a:gd name="T13" fmla="*/ 20815 h 97904"/>
                            <a:gd name="T14" fmla="*/ 24359 w 97892"/>
                            <a:gd name="T15" fmla="*/ 20815 h 97904"/>
                            <a:gd name="T16" fmla="*/ 24359 w 97892"/>
                            <a:gd name="T17" fmla="*/ 97904 h 97904"/>
                            <a:gd name="T18" fmla="*/ 0 w 97892"/>
                            <a:gd name="T19" fmla="*/ 97904 h 97904"/>
                            <a:gd name="T20" fmla="*/ 0 w 97892"/>
                            <a:gd name="T21" fmla="*/ 0 h 97904"/>
                            <a:gd name="T22" fmla="*/ 0 w 97892"/>
                            <a:gd name="T23" fmla="*/ 0 h 97904"/>
                            <a:gd name="T24" fmla="*/ 97892 w 97892"/>
                            <a:gd name="T25"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7892" h="97904">
                              <a:moveTo>
                                <a:pt x="0" y="0"/>
                              </a:moveTo>
                              <a:lnTo>
                                <a:pt x="60071" y="0"/>
                              </a:lnTo>
                              <a:cubicBezTo>
                                <a:pt x="90322" y="0"/>
                                <a:pt x="97892" y="10516"/>
                                <a:pt x="97892" y="35090"/>
                              </a:cubicBezTo>
                              <a:lnTo>
                                <a:pt x="97892" y="97904"/>
                              </a:lnTo>
                              <a:lnTo>
                                <a:pt x="73520" y="97904"/>
                              </a:lnTo>
                              <a:lnTo>
                                <a:pt x="73520" y="36563"/>
                              </a:lnTo>
                              <a:cubicBezTo>
                                <a:pt x="73520" y="24155"/>
                                <a:pt x="69736" y="20815"/>
                                <a:pt x="57341" y="20815"/>
                              </a:cubicBezTo>
                              <a:lnTo>
                                <a:pt x="24359" y="20815"/>
                              </a:lnTo>
                              <a:lnTo>
                                <a:pt x="24359" y="97904"/>
                              </a:lnTo>
                              <a:lnTo>
                                <a:pt x="0" y="97904"/>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2761"/>
                      <wps:cNvSpPr>
                        <a:spLocks/>
                      </wps:cNvSpPr>
                      <wps:spPr bwMode="auto">
                        <a:xfrm>
                          <a:off x="20124" y="2581"/>
                          <a:ext cx="378" cy="208"/>
                        </a:xfrm>
                        <a:custGeom>
                          <a:avLst/>
                          <a:gdLst>
                            <a:gd name="T0" fmla="*/ 0 w 37814"/>
                            <a:gd name="T1" fmla="*/ 0 h 20790"/>
                            <a:gd name="T2" fmla="*/ 37814 w 37814"/>
                            <a:gd name="T3" fmla="*/ 0 h 20790"/>
                            <a:gd name="T4" fmla="*/ 37814 w 37814"/>
                            <a:gd name="T5" fmla="*/ 20790 h 20790"/>
                            <a:gd name="T6" fmla="*/ 0 w 37814"/>
                            <a:gd name="T7" fmla="*/ 20790 h 20790"/>
                            <a:gd name="T8" fmla="*/ 0 w 37814"/>
                            <a:gd name="T9" fmla="*/ 0 h 20790"/>
                            <a:gd name="T10" fmla="*/ 0 w 37814"/>
                            <a:gd name="T11" fmla="*/ 0 h 20790"/>
                            <a:gd name="T12" fmla="*/ 37814 w 37814"/>
                            <a:gd name="T13" fmla="*/ 20790 h 20790"/>
                          </a:gdLst>
                          <a:ahLst/>
                          <a:cxnLst>
                            <a:cxn ang="0">
                              <a:pos x="T0" y="T1"/>
                            </a:cxn>
                            <a:cxn ang="0">
                              <a:pos x="T2" y="T3"/>
                            </a:cxn>
                            <a:cxn ang="0">
                              <a:pos x="T4" y="T5"/>
                            </a:cxn>
                            <a:cxn ang="0">
                              <a:pos x="T6" y="T7"/>
                            </a:cxn>
                            <a:cxn ang="0">
                              <a:pos x="T8" y="T9"/>
                            </a:cxn>
                          </a:cxnLst>
                          <a:rect l="T10" t="T11" r="T12" b="T13"/>
                          <a:pathLst>
                            <a:path w="37814" h="20790">
                              <a:moveTo>
                                <a:pt x="0" y="0"/>
                              </a:moveTo>
                              <a:lnTo>
                                <a:pt x="37814" y="0"/>
                              </a:lnTo>
                              <a:lnTo>
                                <a:pt x="37814" y="20790"/>
                              </a:lnTo>
                              <a:lnTo>
                                <a:pt x="0" y="20790"/>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Shape 86"/>
                      <wps:cNvSpPr>
                        <a:spLocks/>
                      </wps:cNvSpPr>
                      <wps:spPr bwMode="auto">
                        <a:xfrm>
                          <a:off x="20013" y="1413"/>
                          <a:ext cx="489" cy="979"/>
                        </a:xfrm>
                        <a:custGeom>
                          <a:avLst/>
                          <a:gdLst>
                            <a:gd name="T0" fmla="*/ 37808 w 48940"/>
                            <a:gd name="T1" fmla="*/ 0 h 97904"/>
                            <a:gd name="T2" fmla="*/ 48940 w 48940"/>
                            <a:gd name="T3" fmla="*/ 0 h 97904"/>
                            <a:gd name="T4" fmla="*/ 48940 w 48940"/>
                            <a:gd name="T5" fmla="*/ 20815 h 97904"/>
                            <a:gd name="T6" fmla="*/ 40538 w 48940"/>
                            <a:gd name="T7" fmla="*/ 20815 h 97904"/>
                            <a:gd name="T8" fmla="*/ 24359 w 48940"/>
                            <a:gd name="T9" fmla="*/ 36563 h 97904"/>
                            <a:gd name="T10" fmla="*/ 24359 w 48940"/>
                            <a:gd name="T11" fmla="*/ 61341 h 97904"/>
                            <a:gd name="T12" fmla="*/ 40538 w 48940"/>
                            <a:gd name="T13" fmla="*/ 77089 h 97904"/>
                            <a:gd name="T14" fmla="*/ 48940 w 48940"/>
                            <a:gd name="T15" fmla="*/ 77089 h 97904"/>
                            <a:gd name="T16" fmla="*/ 48940 w 48940"/>
                            <a:gd name="T17" fmla="*/ 97904 h 97904"/>
                            <a:gd name="T18" fmla="*/ 37808 w 48940"/>
                            <a:gd name="T19" fmla="*/ 97904 h 97904"/>
                            <a:gd name="T20" fmla="*/ 0 w 48940"/>
                            <a:gd name="T21" fmla="*/ 62802 h 97904"/>
                            <a:gd name="T22" fmla="*/ 0 w 48940"/>
                            <a:gd name="T23" fmla="*/ 35090 h 97904"/>
                            <a:gd name="T24" fmla="*/ 37808 w 48940"/>
                            <a:gd name="T25" fmla="*/ 0 h 97904"/>
                            <a:gd name="T26" fmla="*/ 0 w 48940"/>
                            <a:gd name="T27" fmla="*/ 0 h 97904"/>
                            <a:gd name="T28" fmla="*/ 48940 w 48940"/>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8940" h="97904">
                              <a:moveTo>
                                <a:pt x="37808" y="0"/>
                              </a:moveTo>
                              <a:lnTo>
                                <a:pt x="48940" y="0"/>
                              </a:lnTo>
                              <a:lnTo>
                                <a:pt x="48940" y="20815"/>
                              </a:lnTo>
                              <a:lnTo>
                                <a:pt x="40538" y="20815"/>
                              </a:lnTo>
                              <a:cubicBezTo>
                                <a:pt x="28143" y="20815"/>
                                <a:pt x="24359" y="24156"/>
                                <a:pt x="24359" y="36563"/>
                              </a:cubicBezTo>
                              <a:lnTo>
                                <a:pt x="24359" y="61341"/>
                              </a:lnTo>
                              <a:cubicBezTo>
                                <a:pt x="24359" y="73749"/>
                                <a:pt x="28143" y="77089"/>
                                <a:pt x="40538" y="77089"/>
                              </a:cubicBezTo>
                              <a:lnTo>
                                <a:pt x="48940" y="77089"/>
                              </a:lnTo>
                              <a:lnTo>
                                <a:pt x="48940" y="97904"/>
                              </a:lnTo>
                              <a:lnTo>
                                <a:pt x="37808" y="97904"/>
                              </a:lnTo>
                              <a:cubicBezTo>
                                <a:pt x="7341" y="97904"/>
                                <a:pt x="0" y="87605"/>
                                <a:pt x="0" y="62802"/>
                              </a:cubicBezTo>
                              <a:lnTo>
                                <a:pt x="0" y="35090"/>
                              </a:lnTo>
                              <a:cubicBezTo>
                                <a:pt x="0" y="10516"/>
                                <a:pt x="7341"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87"/>
                      <wps:cNvSpPr>
                        <a:spLocks/>
                      </wps:cNvSpPr>
                      <wps:spPr bwMode="auto">
                        <a:xfrm>
                          <a:off x="20502" y="1413"/>
                          <a:ext cx="490" cy="1376"/>
                        </a:xfrm>
                        <a:custGeom>
                          <a:avLst/>
                          <a:gdLst>
                            <a:gd name="T0" fmla="*/ 0 w 48939"/>
                            <a:gd name="T1" fmla="*/ 0 h 137592"/>
                            <a:gd name="T2" fmla="*/ 48939 w 48939"/>
                            <a:gd name="T3" fmla="*/ 0 h 137592"/>
                            <a:gd name="T4" fmla="*/ 48939 w 48939"/>
                            <a:gd name="T5" fmla="*/ 102514 h 137592"/>
                            <a:gd name="T6" fmla="*/ 11347 w 48939"/>
                            <a:gd name="T7" fmla="*/ 137592 h 137592"/>
                            <a:gd name="T8" fmla="*/ 0 w 48939"/>
                            <a:gd name="T9" fmla="*/ 137592 h 137592"/>
                            <a:gd name="T10" fmla="*/ 0 w 48939"/>
                            <a:gd name="T11" fmla="*/ 116802 h 137592"/>
                            <a:gd name="T12" fmla="*/ 8604 w 48939"/>
                            <a:gd name="T13" fmla="*/ 116802 h 137592"/>
                            <a:gd name="T14" fmla="*/ 24581 w 48939"/>
                            <a:gd name="T15" fmla="*/ 101054 h 137592"/>
                            <a:gd name="T16" fmla="*/ 24581 w 48939"/>
                            <a:gd name="T17" fmla="*/ 97904 h 137592"/>
                            <a:gd name="T18" fmla="*/ 0 w 48939"/>
                            <a:gd name="T19" fmla="*/ 97904 h 137592"/>
                            <a:gd name="T20" fmla="*/ 0 w 48939"/>
                            <a:gd name="T21" fmla="*/ 77089 h 137592"/>
                            <a:gd name="T22" fmla="*/ 24581 w 48939"/>
                            <a:gd name="T23" fmla="*/ 77089 h 137592"/>
                            <a:gd name="T24" fmla="*/ 24581 w 48939"/>
                            <a:gd name="T25" fmla="*/ 20815 h 137592"/>
                            <a:gd name="T26" fmla="*/ 0 w 48939"/>
                            <a:gd name="T27" fmla="*/ 20815 h 137592"/>
                            <a:gd name="T28" fmla="*/ 0 w 48939"/>
                            <a:gd name="T29" fmla="*/ 0 h 137592"/>
                            <a:gd name="T30" fmla="*/ 0 w 48939"/>
                            <a:gd name="T31" fmla="*/ 0 h 137592"/>
                            <a:gd name="T32" fmla="*/ 48939 w 48939"/>
                            <a:gd name="T33" fmla="*/ 137592 h 13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48939" h="137592">
                              <a:moveTo>
                                <a:pt x="0" y="0"/>
                              </a:moveTo>
                              <a:lnTo>
                                <a:pt x="48939" y="0"/>
                              </a:lnTo>
                              <a:lnTo>
                                <a:pt x="48939" y="102514"/>
                              </a:lnTo>
                              <a:cubicBezTo>
                                <a:pt x="48939" y="127292"/>
                                <a:pt x="41586" y="137592"/>
                                <a:pt x="11347" y="137592"/>
                              </a:cubicBezTo>
                              <a:lnTo>
                                <a:pt x="0" y="137592"/>
                              </a:lnTo>
                              <a:lnTo>
                                <a:pt x="0" y="116802"/>
                              </a:lnTo>
                              <a:lnTo>
                                <a:pt x="8604" y="116802"/>
                              </a:lnTo>
                              <a:cubicBezTo>
                                <a:pt x="20580" y="116802"/>
                                <a:pt x="24581" y="113436"/>
                                <a:pt x="24581" y="101054"/>
                              </a:cubicBezTo>
                              <a:lnTo>
                                <a:pt x="24581" y="97904"/>
                              </a:lnTo>
                              <a:lnTo>
                                <a:pt x="0" y="97904"/>
                              </a:lnTo>
                              <a:lnTo>
                                <a:pt x="0" y="77089"/>
                              </a:lnTo>
                              <a:lnTo>
                                <a:pt x="24581" y="77089"/>
                              </a:lnTo>
                              <a:lnTo>
                                <a:pt x="24581" y="20815"/>
                              </a:ln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88"/>
                      <wps:cNvSpPr>
                        <a:spLocks/>
                      </wps:cNvSpPr>
                      <wps:spPr bwMode="auto">
                        <a:xfrm>
                          <a:off x="21788" y="1413"/>
                          <a:ext cx="979" cy="1376"/>
                        </a:xfrm>
                        <a:custGeom>
                          <a:avLst/>
                          <a:gdLst>
                            <a:gd name="T0" fmla="*/ 0 w 97892"/>
                            <a:gd name="T1" fmla="*/ 0 h 137592"/>
                            <a:gd name="T2" fmla="*/ 24359 w 97892"/>
                            <a:gd name="T3" fmla="*/ 0 h 137592"/>
                            <a:gd name="T4" fmla="*/ 24359 w 97892"/>
                            <a:gd name="T5" fmla="*/ 61341 h 137592"/>
                            <a:gd name="T6" fmla="*/ 40539 w 97892"/>
                            <a:gd name="T7" fmla="*/ 77089 h 137592"/>
                            <a:gd name="T8" fmla="*/ 73520 w 97892"/>
                            <a:gd name="T9" fmla="*/ 77089 h 137592"/>
                            <a:gd name="T10" fmla="*/ 73520 w 97892"/>
                            <a:gd name="T11" fmla="*/ 0 h 137592"/>
                            <a:gd name="T12" fmla="*/ 97892 w 97892"/>
                            <a:gd name="T13" fmla="*/ 0 h 137592"/>
                            <a:gd name="T14" fmla="*/ 97892 w 97892"/>
                            <a:gd name="T15" fmla="*/ 102514 h 137592"/>
                            <a:gd name="T16" fmla="*/ 60287 w 97892"/>
                            <a:gd name="T17" fmla="*/ 137592 h 137592"/>
                            <a:gd name="T18" fmla="*/ 11125 w 97892"/>
                            <a:gd name="T19" fmla="*/ 137592 h 137592"/>
                            <a:gd name="T20" fmla="*/ 11125 w 97892"/>
                            <a:gd name="T21" fmla="*/ 116802 h 137592"/>
                            <a:gd name="T22" fmla="*/ 57557 w 97892"/>
                            <a:gd name="T23" fmla="*/ 116802 h 137592"/>
                            <a:gd name="T24" fmla="*/ 73520 w 97892"/>
                            <a:gd name="T25" fmla="*/ 101054 h 137592"/>
                            <a:gd name="T26" fmla="*/ 73520 w 97892"/>
                            <a:gd name="T27" fmla="*/ 97904 h 137592"/>
                            <a:gd name="T28" fmla="*/ 37808 w 97892"/>
                            <a:gd name="T29" fmla="*/ 97904 h 137592"/>
                            <a:gd name="T30" fmla="*/ 0 w 97892"/>
                            <a:gd name="T31" fmla="*/ 62802 h 137592"/>
                            <a:gd name="T32" fmla="*/ 0 w 97892"/>
                            <a:gd name="T33" fmla="*/ 0 h 137592"/>
                            <a:gd name="T34" fmla="*/ 0 w 97892"/>
                            <a:gd name="T35" fmla="*/ 0 h 137592"/>
                            <a:gd name="T36" fmla="*/ 97892 w 97892"/>
                            <a:gd name="T37" fmla="*/ 137592 h 13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97892" h="137592">
                              <a:moveTo>
                                <a:pt x="0" y="0"/>
                              </a:moveTo>
                              <a:lnTo>
                                <a:pt x="24359" y="0"/>
                              </a:lnTo>
                              <a:lnTo>
                                <a:pt x="24359" y="61341"/>
                              </a:lnTo>
                              <a:cubicBezTo>
                                <a:pt x="24359" y="73749"/>
                                <a:pt x="28143" y="77089"/>
                                <a:pt x="40539" y="77089"/>
                              </a:cubicBezTo>
                              <a:lnTo>
                                <a:pt x="73520" y="77089"/>
                              </a:lnTo>
                              <a:lnTo>
                                <a:pt x="73520" y="0"/>
                              </a:lnTo>
                              <a:lnTo>
                                <a:pt x="97892" y="0"/>
                              </a:lnTo>
                              <a:lnTo>
                                <a:pt x="97892" y="102514"/>
                              </a:lnTo>
                              <a:cubicBezTo>
                                <a:pt x="97892" y="127292"/>
                                <a:pt x="90538" y="137592"/>
                                <a:pt x="60287" y="137592"/>
                              </a:cubicBezTo>
                              <a:lnTo>
                                <a:pt x="11125" y="137592"/>
                              </a:lnTo>
                              <a:lnTo>
                                <a:pt x="11125" y="116802"/>
                              </a:lnTo>
                              <a:lnTo>
                                <a:pt x="57557" y="116802"/>
                              </a:lnTo>
                              <a:cubicBezTo>
                                <a:pt x="69533" y="116802"/>
                                <a:pt x="73520" y="113436"/>
                                <a:pt x="73520" y="101054"/>
                              </a:cubicBezTo>
                              <a:lnTo>
                                <a:pt x="73520" y="97904"/>
                              </a:lnTo>
                              <a:lnTo>
                                <a:pt x="37808" y="97904"/>
                              </a:lnTo>
                              <a:cubicBezTo>
                                <a:pt x="7353" y="97904"/>
                                <a:pt x="0" y="87605"/>
                                <a:pt x="0" y="62802"/>
                              </a:cubicBez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9"/>
                      <wps:cNvSpPr>
                        <a:spLocks/>
                      </wps:cNvSpPr>
                      <wps:spPr bwMode="auto">
                        <a:xfrm>
                          <a:off x="23044" y="1413"/>
                          <a:ext cx="517" cy="979"/>
                        </a:xfrm>
                        <a:custGeom>
                          <a:avLst/>
                          <a:gdLst>
                            <a:gd name="T0" fmla="*/ 37808 w 51670"/>
                            <a:gd name="T1" fmla="*/ 0 h 97904"/>
                            <a:gd name="T2" fmla="*/ 51670 w 51670"/>
                            <a:gd name="T3" fmla="*/ 0 h 97904"/>
                            <a:gd name="T4" fmla="*/ 51670 w 51670"/>
                            <a:gd name="T5" fmla="*/ 20815 h 97904"/>
                            <a:gd name="T6" fmla="*/ 40538 w 51670"/>
                            <a:gd name="T7" fmla="*/ 20815 h 97904"/>
                            <a:gd name="T8" fmla="*/ 24359 w 51670"/>
                            <a:gd name="T9" fmla="*/ 36563 h 97904"/>
                            <a:gd name="T10" fmla="*/ 24359 w 51670"/>
                            <a:gd name="T11" fmla="*/ 61341 h 97904"/>
                            <a:gd name="T12" fmla="*/ 40538 w 51670"/>
                            <a:gd name="T13" fmla="*/ 77089 h 97904"/>
                            <a:gd name="T14" fmla="*/ 51670 w 51670"/>
                            <a:gd name="T15" fmla="*/ 77089 h 97904"/>
                            <a:gd name="T16" fmla="*/ 51670 w 51670"/>
                            <a:gd name="T17" fmla="*/ 97904 h 97904"/>
                            <a:gd name="T18" fmla="*/ 37808 w 51670"/>
                            <a:gd name="T19" fmla="*/ 97904 h 97904"/>
                            <a:gd name="T20" fmla="*/ 0 w 51670"/>
                            <a:gd name="T21" fmla="*/ 62801 h 97904"/>
                            <a:gd name="T22" fmla="*/ 0 w 51670"/>
                            <a:gd name="T23" fmla="*/ 35090 h 97904"/>
                            <a:gd name="T24" fmla="*/ 37808 w 51670"/>
                            <a:gd name="T25" fmla="*/ 0 h 97904"/>
                            <a:gd name="T26" fmla="*/ 0 w 51670"/>
                            <a:gd name="T27" fmla="*/ 0 h 97904"/>
                            <a:gd name="T28" fmla="*/ 51670 w 51670"/>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1670" h="97904">
                              <a:moveTo>
                                <a:pt x="37808" y="0"/>
                              </a:moveTo>
                              <a:lnTo>
                                <a:pt x="51670" y="0"/>
                              </a:lnTo>
                              <a:lnTo>
                                <a:pt x="51670" y="20815"/>
                              </a:lnTo>
                              <a:lnTo>
                                <a:pt x="40538" y="20815"/>
                              </a:lnTo>
                              <a:cubicBezTo>
                                <a:pt x="28562" y="20815"/>
                                <a:pt x="24359" y="24155"/>
                                <a:pt x="24359" y="36563"/>
                              </a:cubicBezTo>
                              <a:lnTo>
                                <a:pt x="24359" y="61341"/>
                              </a:lnTo>
                              <a:cubicBezTo>
                                <a:pt x="24359" y="73749"/>
                                <a:pt x="28562" y="77089"/>
                                <a:pt x="40538" y="77089"/>
                              </a:cubicBezTo>
                              <a:lnTo>
                                <a:pt x="51670" y="77089"/>
                              </a:lnTo>
                              <a:lnTo>
                                <a:pt x="51670" y="97904"/>
                              </a:lnTo>
                              <a:lnTo>
                                <a:pt x="37808" y="97904"/>
                              </a:lnTo>
                              <a:cubicBezTo>
                                <a:pt x="7341" y="97904"/>
                                <a:pt x="0" y="87617"/>
                                <a:pt x="0" y="62801"/>
                              </a:cubicBezTo>
                              <a:lnTo>
                                <a:pt x="0" y="35090"/>
                              </a:lnTo>
                              <a:cubicBezTo>
                                <a:pt x="0" y="10516"/>
                                <a:pt x="7341"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0"/>
                      <wps:cNvSpPr>
                        <a:spLocks/>
                      </wps:cNvSpPr>
                      <wps:spPr bwMode="auto">
                        <a:xfrm>
                          <a:off x="23561" y="1413"/>
                          <a:ext cx="516" cy="979"/>
                        </a:xfrm>
                        <a:custGeom>
                          <a:avLst/>
                          <a:gdLst>
                            <a:gd name="T0" fmla="*/ 0 w 51670"/>
                            <a:gd name="T1" fmla="*/ 0 h 97904"/>
                            <a:gd name="T2" fmla="*/ 13862 w 51670"/>
                            <a:gd name="T3" fmla="*/ 0 h 97904"/>
                            <a:gd name="T4" fmla="*/ 51670 w 51670"/>
                            <a:gd name="T5" fmla="*/ 35090 h 97904"/>
                            <a:gd name="T6" fmla="*/ 51670 w 51670"/>
                            <a:gd name="T7" fmla="*/ 62801 h 97904"/>
                            <a:gd name="T8" fmla="*/ 13862 w 51670"/>
                            <a:gd name="T9" fmla="*/ 97904 h 97904"/>
                            <a:gd name="T10" fmla="*/ 0 w 51670"/>
                            <a:gd name="T11" fmla="*/ 97904 h 97904"/>
                            <a:gd name="T12" fmla="*/ 0 w 51670"/>
                            <a:gd name="T13" fmla="*/ 77089 h 97904"/>
                            <a:gd name="T14" fmla="*/ 11132 w 51670"/>
                            <a:gd name="T15" fmla="*/ 77089 h 97904"/>
                            <a:gd name="T16" fmla="*/ 27312 w 51670"/>
                            <a:gd name="T17" fmla="*/ 61341 h 97904"/>
                            <a:gd name="T18" fmla="*/ 27312 w 51670"/>
                            <a:gd name="T19" fmla="*/ 36563 h 97904"/>
                            <a:gd name="T20" fmla="*/ 11132 w 51670"/>
                            <a:gd name="T21" fmla="*/ 20815 h 97904"/>
                            <a:gd name="T22" fmla="*/ 0 w 51670"/>
                            <a:gd name="T23" fmla="*/ 20815 h 97904"/>
                            <a:gd name="T24" fmla="*/ 0 w 51670"/>
                            <a:gd name="T25" fmla="*/ 0 h 97904"/>
                            <a:gd name="T26" fmla="*/ 0 w 51670"/>
                            <a:gd name="T27" fmla="*/ 0 h 97904"/>
                            <a:gd name="T28" fmla="*/ 51670 w 51670"/>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1670" h="97904">
                              <a:moveTo>
                                <a:pt x="0" y="0"/>
                              </a:moveTo>
                              <a:lnTo>
                                <a:pt x="13862" y="0"/>
                              </a:lnTo>
                              <a:cubicBezTo>
                                <a:pt x="44329" y="0"/>
                                <a:pt x="51670" y="10516"/>
                                <a:pt x="51670" y="35090"/>
                              </a:cubicBezTo>
                              <a:lnTo>
                                <a:pt x="51670" y="62801"/>
                              </a:lnTo>
                              <a:cubicBezTo>
                                <a:pt x="51670" y="87617"/>
                                <a:pt x="44329" y="97904"/>
                                <a:pt x="13862" y="97904"/>
                              </a:cubicBezTo>
                              <a:lnTo>
                                <a:pt x="0" y="97904"/>
                              </a:lnTo>
                              <a:lnTo>
                                <a:pt x="0" y="77089"/>
                              </a:lnTo>
                              <a:lnTo>
                                <a:pt x="11132" y="77089"/>
                              </a:lnTo>
                              <a:cubicBezTo>
                                <a:pt x="23527" y="77089"/>
                                <a:pt x="27312" y="73749"/>
                                <a:pt x="27312" y="61341"/>
                              </a:cubicBezTo>
                              <a:lnTo>
                                <a:pt x="27312" y="36563"/>
                              </a:lnTo>
                              <a:cubicBezTo>
                                <a:pt x="27312" y="24155"/>
                                <a:pt x="23527" y="20815"/>
                                <a:pt x="11132" y="20815"/>
                              </a:cubicBez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91"/>
                      <wps:cNvSpPr>
                        <a:spLocks/>
                      </wps:cNvSpPr>
                      <wps:spPr bwMode="auto">
                        <a:xfrm>
                          <a:off x="24319" y="1413"/>
                          <a:ext cx="979" cy="979"/>
                        </a:xfrm>
                        <a:custGeom>
                          <a:avLst/>
                          <a:gdLst>
                            <a:gd name="T0" fmla="*/ 0 w 97892"/>
                            <a:gd name="T1" fmla="*/ 0 h 97904"/>
                            <a:gd name="T2" fmla="*/ 24359 w 97892"/>
                            <a:gd name="T3" fmla="*/ 0 h 97904"/>
                            <a:gd name="T4" fmla="*/ 24359 w 97892"/>
                            <a:gd name="T5" fmla="*/ 61341 h 97904"/>
                            <a:gd name="T6" fmla="*/ 40539 w 97892"/>
                            <a:gd name="T7" fmla="*/ 77089 h 97904"/>
                            <a:gd name="T8" fmla="*/ 73520 w 97892"/>
                            <a:gd name="T9" fmla="*/ 77089 h 97904"/>
                            <a:gd name="T10" fmla="*/ 73520 w 97892"/>
                            <a:gd name="T11" fmla="*/ 0 h 97904"/>
                            <a:gd name="T12" fmla="*/ 97892 w 97892"/>
                            <a:gd name="T13" fmla="*/ 0 h 97904"/>
                            <a:gd name="T14" fmla="*/ 97892 w 97892"/>
                            <a:gd name="T15" fmla="*/ 97904 h 97904"/>
                            <a:gd name="T16" fmla="*/ 37808 w 97892"/>
                            <a:gd name="T17" fmla="*/ 97904 h 97904"/>
                            <a:gd name="T18" fmla="*/ 0 w 97892"/>
                            <a:gd name="T19" fmla="*/ 62802 h 97904"/>
                            <a:gd name="T20" fmla="*/ 0 w 97892"/>
                            <a:gd name="T21" fmla="*/ 0 h 97904"/>
                            <a:gd name="T22" fmla="*/ 0 w 97892"/>
                            <a:gd name="T23" fmla="*/ 0 h 97904"/>
                            <a:gd name="T24" fmla="*/ 97892 w 97892"/>
                            <a:gd name="T25"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7892" h="97904">
                              <a:moveTo>
                                <a:pt x="0" y="0"/>
                              </a:moveTo>
                              <a:lnTo>
                                <a:pt x="24359" y="0"/>
                              </a:lnTo>
                              <a:lnTo>
                                <a:pt x="24359" y="61341"/>
                              </a:lnTo>
                              <a:cubicBezTo>
                                <a:pt x="24359" y="73749"/>
                                <a:pt x="28143" y="77089"/>
                                <a:pt x="40539" y="77089"/>
                              </a:cubicBezTo>
                              <a:lnTo>
                                <a:pt x="73520" y="77089"/>
                              </a:lnTo>
                              <a:lnTo>
                                <a:pt x="73520" y="0"/>
                              </a:lnTo>
                              <a:lnTo>
                                <a:pt x="97892" y="0"/>
                              </a:lnTo>
                              <a:lnTo>
                                <a:pt x="97892" y="97904"/>
                              </a:lnTo>
                              <a:lnTo>
                                <a:pt x="37808" y="97904"/>
                              </a:lnTo>
                              <a:cubicBezTo>
                                <a:pt x="7353" y="97904"/>
                                <a:pt x="0" y="87605"/>
                                <a:pt x="0" y="62802"/>
                              </a:cubicBez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92"/>
                      <wps:cNvSpPr>
                        <a:spLocks/>
                      </wps:cNvSpPr>
                      <wps:spPr bwMode="auto">
                        <a:xfrm>
                          <a:off x="25594" y="1413"/>
                          <a:ext cx="798" cy="979"/>
                        </a:xfrm>
                        <a:custGeom>
                          <a:avLst/>
                          <a:gdLst>
                            <a:gd name="T0" fmla="*/ 0 w 79820"/>
                            <a:gd name="T1" fmla="*/ 0 h 97904"/>
                            <a:gd name="T2" fmla="*/ 42011 w 79820"/>
                            <a:gd name="T3" fmla="*/ 0 h 97904"/>
                            <a:gd name="T4" fmla="*/ 79820 w 79820"/>
                            <a:gd name="T5" fmla="*/ 35090 h 97904"/>
                            <a:gd name="T6" fmla="*/ 55461 w 79820"/>
                            <a:gd name="T7" fmla="*/ 35090 h 97904"/>
                            <a:gd name="T8" fmla="*/ 39281 w 79820"/>
                            <a:gd name="T9" fmla="*/ 20815 h 97904"/>
                            <a:gd name="T10" fmla="*/ 24371 w 79820"/>
                            <a:gd name="T11" fmla="*/ 20815 h 97904"/>
                            <a:gd name="T12" fmla="*/ 24371 w 79820"/>
                            <a:gd name="T13" fmla="*/ 97904 h 97904"/>
                            <a:gd name="T14" fmla="*/ 0 w 79820"/>
                            <a:gd name="T15" fmla="*/ 97904 h 97904"/>
                            <a:gd name="T16" fmla="*/ 0 w 79820"/>
                            <a:gd name="T17" fmla="*/ 0 h 97904"/>
                            <a:gd name="T18" fmla="*/ 0 w 79820"/>
                            <a:gd name="T19" fmla="*/ 0 h 97904"/>
                            <a:gd name="T20" fmla="*/ 79820 w 79820"/>
                            <a:gd name="T21"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9820" h="97904">
                              <a:moveTo>
                                <a:pt x="0" y="0"/>
                              </a:moveTo>
                              <a:lnTo>
                                <a:pt x="42011" y="0"/>
                              </a:lnTo>
                              <a:cubicBezTo>
                                <a:pt x="72263" y="0"/>
                                <a:pt x="79820" y="10516"/>
                                <a:pt x="79820" y="35090"/>
                              </a:cubicBezTo>
                              <a:lnTo>
                                <a:pt x="55461" y="35090"/>
                              </a:lnTo>
                              <a:cubicBezTo>
                                <a:pt x="55677" y="26695"/>
                                <a:pt x="52095" y="20815"/>
                                <a:pt x="39281" y="20815"/>
                              </a:cubicBezTo>
                              <a:lnTo>
                                <a:pt x="24371" y="20815"/>
                              </a:lnTo>
                              <a:lnTo>
                                <a:pt x="24371" y="97904"/>
                              </a:lnTo>
                              <a:lnTo>
                                <a:pt x="0" y="97904"/>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 name="Shape 93"/>
                      <wps:cNvSpPr>
                        <a:spLocks/>
                      </wps:cNvSpPr>
                      <wps:spPr bwMode="auto">
                        <a:xfrm>
                          <a:off x="13262" y="3417"/>
                          <a:ext cx="499" cy="979"/>
                        </a:xfrm>
                        <a:custGeom>
                          <a:avLst/>
                          <a:gdLst>
                            <a:gd name="T0" fmla="*/ 37808 w 49885"/>
                            <a:gd name="T1" fmla="*/ 0 h 97904"/>
                            <a:gd name="T2" fmla="*/ 49885 w 49885"/>
                            <a:gd name="T3" fmla="*/ 0 h 97904"/>
                            <a:gd name="T4" fmla="*/ 49885 w 49885"/>
                            <a:gd name="T5" fmla="*/ 20815 h 97904"/>
                            <a:gd name="T6" fmla="*/ 40538 w 49885"/>
                            <a:gd name="T7" fmla="*/ 20815 h 97904"/>
                            <a:gd name="T8" fmla="*/ 24359 w 49885"/>
                            <a:gd name="T9" fmla="*/ 36563 h 97904"/>
                            <a:gd name="T10" fmla="*/ 24359 w 49885"/>
                            <a:gd name="T11" fmla="*/ 61341 h 97904"/>
                            <a:gd name="T12" fmla="*/ 40538 w 49885"/>
                            <a:gd name="T13" fmla="*/ 77089 h 97904"/>
                            <a:gd name="T14" fmla="*/ 49885 w 49885"/>
                            <a:gd name="T15" fmla="*/ 77089 h 97904"/>
                            <a:gd name="T16" fmla="*/ 49885 w 49885"/>
                            <a:gd name="T17" fmla="*/ 97904 h 97904"/>
                            <a:gd name="T18" fmla="*/ 37808 w 49885"/>
                            <a:gd name="T19" fmla="*/ 97904 h 97904"/>
                            <a:gd name="T20" fmla="*/ 0 w 49885"/>
                            <a:gd name="T21" fmla="*/ 62802 h 97904"/>
                            <a:gd name="T22" fmla="*/ 0 w 49885"/>
                            <a:gd name="T23" fmla="*/ 35103 h 97904"/>
                            <a:gd name="T24" fmla="*/ 37808 w 49885"/>
                            <a:gd name="T25" fmla="*/ 0 h 97904"/>
                            <a:gd name="T26" fmla="*/ 0 w 49885"/>
                            <a:gd name="T27" fmla="*/ 0 h 97904"/>
                            <a:gd name="T28" fmla="*/ 49885 w 49885"/>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885" h="97904">
                              <a:moveTo>
                                <a:pt x="37808" y="0"/>
                              </a:moveTo>
                              <a:lnTo>
                                <a:pt x="49885" y="0"/>
                              </a:lnTo>
                              <a:lnTo>
                                <a:pt x="49885" y="20815"/>
                              </a:lnTo>
                              <a:lnTo>
                                <a:pt x="40538" y="20815"/>
                              </a:lnTo>
                              <a:cubicBezTo>
                                <a:pt x="28143" y="20815"/>
                                <a:pt x="24359" y="24156"/>
                                <a:pt x="24359" y="36563"/>
                              </a:cubicBezTo>
                              <a:lnTo>
                                <a:pt x="24359" y="61341"/>
                              </a:lnTo>
                              <a:cubicBezTo>
                                <a:pt x="24359" y="73749"/>
                                <a:pt x="28143" y="77089"/>
                                <a:pt x="40538" y="77089"/>
                              </a:cubicBezTo>
                              <a:lnTo>
                                <a:pt x="49885" y="77089"/>
                              </a:lnTo>
                              <a:lnTo>
                                <a:pt x="49885" y="97904"/>
                              </a:lnTo>
                              <a:lnTo>
                                <a:pt x="37808" y="97904"/>
                              </a:lnTo>
                              <a:cubicBezTo>
                                <a:pt x="7341" y="97904"/>
                                <a:pt x="0" y="87605"/>
                                <a:pt x="0" y="62802"/>
                              </a:cubicBezTo>
                              <a:lnTo>
                                <a:pt x="0" y="35103"/>
                              </a:lnTo>
                              <a:cubicBezTo>
                                <a:pt x="0" y="10516"/>
                                <a:pt x="7341"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0" name="Shape 94"/>
                      <wps:cNvSpPr>
                        <a:spLocks/>
                      </wps:cNvSpPr>
                      <wps:spPr bwMode="auto">
                        <a:xfrm>
                          <a:off x="13761" y="3041"/>
                          <a:ext cx="499" cy="1355"/>
                        </a:xfrm>
                        <a:custGeom>
                          <a:avLst/>
                          <a:gdLst>
                            <a:gd name="T0" fmla="*/ 25527 w 49886"/>
                            <a:gd name="T1" fmla="*/ 0 h 135509"/>
                            <a:gd name="T2" fmla="*/ 49886 w 49886"/>
                            <a:gd name="T3" fmla="*/ 0 h 135509"/>
                            <a:gd name="T4" fmla="*/ 49886 w 49886"/>
                            <a:gd name="T5" fmla="*/ 135509 h 135509"/>
                            <a:gd name="T6" fmla="*/ 0 w 49886"/>
                            <a:gd name="T7" fmla="*/ 135509 h 135509"/>
                            <a:gd name="T8" fmla="*/ 0 w 49886"/>
                            <a:gd name="T9" fmla="*/ 114694 h 135509"/>
                            <a:gd name="T10" fmla="*/ 25527 w 49886"/>
                            <a:gd name="T11" fmla="*/ 114694 h 135509"/>
                            <a:gd name="T12" fmla="*/ 25527 w 49886"/>
                            <a:gd name="T13" fmla="*/ 58420 h 135509"/>
                            <a:gd name="T14" fmla="*/ 0 w 49886"/>
                            <a:gd name="T15" fmla="*/ 58420 h 135509"/>
                            <a:gd name="T16" fmla="*/ 0 w 49886"/>
                            <a:gd name="T17" fmla="*/ 37605 h 135509"/>
                            <a:gd name="T18" fmla="*/ 25527 w 49886"/>
                            <a:gd name="T19" fmla="*/ 37605 h 135509"/>
                            <a:gd name="T20" fmla="*/ 25527 w 49886"/>
                            <a:gd name="T21" fmla="*/ 0 h 135509"/>
                            <a:gd name="T22" fmla="*/ 0 w 49886"/>
                            <a:gd name="T23" fmla="*/ 0 h 135509"/>
                            <a:gd name="T24" fmla="*/ 49886 w 49886"/>
                            <a:gd name="T25" fmla="*/ 135509 h 135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9886" h="135509">
                              <a:moveTo>
                                <a:pt x="25527" y="0"/>
                              </a:moveTo>
                              <a:lnTo>
                                <a:pt x="49886" y="0"/>
                              </a:lnTo>
                              <a:lnTo>
                                <a:pt x="49886" y="135509"/>
                              </a:lnTo>
                              <a:lnTo>
                                <a:pt x="0" y="135509"/>
                              </a:lnTo>
                              <a:lnTo>
                                <a:pt x="0" y="114694"/>
                              </a:lnTo>
                              <a:lnTo>
                                <a:pt x="25527" y="114694"/>
                              </a:lnTo>
                              <a:lnTo>
                                <a:pt x="25527" y="58420"/>
                              </a:lnTo>
                              <a:lnTo>
                                <a:pt x="0" y="58420"/>
                              </a:lnTo>
                              <a:lnTo>
                                <a:pt x="0" y="37605"/>
                              </a:lnTo>
                              <a:lnTo>
                                <a:pt x="25527" y="37605"/>
                              </a:lnTo>
                              <a:lnTo>
                                <a:pt x="25527"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1" name="Shape 95"/>
                      <wps:cNvSpPr>
                        <a:spLocks/>
                      </wps:cNvSpPr>
                      <wps:spPr bwMode="auto">
                        <a:xfrm>
                          <a:off x="14462" y="3417"/>
                          <a:ext cx="397" cy="979"/>
                        </a:xfrm>
                        <a:custGeom>
                          <a:avLst/>
                          <a:gdLst>
                            <a:gd name="T0" fmla="*/ 0 w 39700"/>
                            <a:gd name="T1" fmla="*/ 0 h 97904"/>
                            <a:gd name="T2" fmla="*/ 39700 w 39700"/>
                            <a:gd name="T3" fmla="*/ 0 h 97904"/>
                            <a:gd name="T4" fmla="*/ 39700 w 39700"/>
                            <a:gd name="T5" fmla="*/ 97904 h 97904"/>
                            <a:gd name="T6" fmla="*/ 15341 w 39700"/>
                            <a:gd name="T7" fmla="*/ 97904 h 97904"/>
                            <a:gd name="T8" fmla="*/ 15341 w 39700"/>
                            <a:gd name="T9" fmla="*/ 20803 h 97904"/>
                            <a:gd name="T10" fmla="*/ 0 w 39700"/>
                            <a:gd name="T11" fmla="*/ 20803 h 97904"/>
                            <a:gd name="T12" fmla="*/ 0 w 39700"/>
                            <a:gd name="T13" fmla="*/ 0 h 97904"/>
                            <a:gd name="T14" fmla="*/ 0 w 39700"/>
                            <a:gd name="T15" fmla="*/ 0 h 97904"/>
                            <a:gd name="T16" fmla="*/ 39700 w 39700"/>
                            <a:gd name="T17" fmla="*/ 97904 h 97904"/>
                          </a:gdLst>
                          <a:ahLst/>
                          <a:cxnLst>
                            <a:cxn ang="0">
                              <a:pos x="T0" y="T1"/>
                            </a:cxn>
                            <a:cxn ang="0">
                              <a:pos x="T2" y="T3"/>
                            </a:cxn>
                            <a:cxn ang="0">
                              <a:pos x="T4" y="T5"/>
                            </a:cxn>
                            <a:cxn ang="0">
                              <a:pos x="T6" y="T7"/>
                            </a:cxn>
                            <a:cxn ang="0">
                              <a:pos x="T8" y="T9"/>
                            </a:cxn>
                            <a:cxn ang="0">
                              <a:pos x="T10" y="T11"/>
                            </a:cxn>
                            <a:cxn ang="0">
                              <a:pos x="T12" y="T13"/>
                            </a:cxn>
                          </a:cxnLst>
                          <a:rect l="T14" t="T15" r="T16" b="T17"/>
                          <a:pathLst>
                            <a:path w="39700" h="97904">
                              <a:moveTo>
                                <a:pt x="0" y="0"/>
                              </a:moveTo>
                              <a:lnTo>
                                <a:pt x="39700" y="0"/>
                              </a:lnTo>
                              <a:lnTo>
                                <a:pt x="39700" y="97904"/>
                              </a:lnTo>
                              <a:lnTo>
                                <a:pt x="15341" y="97904"/>
                              </a:lnTo>
                              <a:lnTo>
                                <a:pt x="15341" y="20803"/>
                              </a:lnTo>
                              <a:lnTo>
                                <a:pt x="0" y="20803"/>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2" name="Shape 2762"/>
                      <wps:cNvSpPr>
                        <a:spLocks/>
                      </wps:cNvSpPr>
                      <wps:spPr bwMode="auto">
                        <a:xfrm>
                          <a:off x="14615" y="3041"/>
                          <a:ext cx="244" cy="227"/>
                        </a:xfrm>
                        <a:custGeom>
                          <a:avLst/>
                          <a:gdLst>
                            <a:gd name="T0" fmla="*/ 0 w 24359"/>
                            <a:gd name="T1" fmla="*/ 0 h 22695"/>
                            <a:gd name="T2" fmla="*/ 24359 w 24359"/>
                            <a:gd name="T3" fmla="*/ 0 h 22695"/>
                            <a:gd name="T4" fmla="*/ 24359 w 24359"/>
                            <a:gd name="T5" fmla="*/ 22695 h 22695"/>
                            <a:gd name="T6" fmla="*/ 0 w 24359"/>
                            <a:gd name="T7" fmla="*/ 22695 h 22695"/>
                            <a:gd name="T8" fmla="*/ 0 w 24359"/>
                            <a:gd name="T9" fmla="*/ 0 h 22695"/>
                            <a:gd name="T10" fmla="*/ 0 w 24359"/>
                            <a:gd name="T11" fmla="*/ 0 h 22695"/>
                            <a:gd name="T12" fmla="*/ 24359 w 24359"/>
                            <a:gd name="T13" fmla="*/ 22695 h 22695"/>
                          </a:gdLst>
                          <a:ahLst/>
                          <a:cxnLst>
                            <a:cxn ang="0">
                              <a:pos x="T0" y="T1"/>
                            </a:cxn>
                            <a:cxn ang="0">
                              <a:pos x="T2" y="T3"/>
                            </a:cxn>
                            <a:cxn ang="0">
                              <a:pos x="T4" y="T5"/>
                            </a:cxn>
                            <a:cxn ang="0">
                              <a:pos x="T6" y="T7"/>
                            </a:cxn>
                            <a:cxn ang="0">
                              <a:pos x="T8" y="T9"/>
                            </a:cxn>
                          </a:cxnLst>
                          <a:rect l="T10" t="T11" r="T12" b="T13"/>
                          <a:pathLst>
                            <a:path w="24359" h="22695">
                              <a:moveTo>
                                <a:pt x="0" y="0"/>
                              </a:moveTo>
                              <a:lnTo>
                                <a:pt x="24359" y="0"/>
                              </a:lnTo>
                              <a:lnTo>
                                <a:pt x="24359" y="22695"/>
                              </a:lnTo>
                              <a:lnTo>
                                <a:pt x="0" y="22695"/>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3" name="Shape 2763"/>
                      <wps:cNvSpPr>
                        <a:spLocks/>
                      </wps:cNvSpPr>
                      <wps:spPr bwMode="auto">
                        <a:xfrm>
                          <a:off x="15228" y="4585"/>
                          <a:ext cx="378" cy="208"/>
                        </a:xfrm>
                        <a:custGeom>
                          <a:avLst/>
                          <a:gdLst>
                            <a:gd name="T0" fmla="*/ 0 w 37814"/>
                            <a:gd name="T1" fmla="*/ 0 h 20790"/>
                            <a:gd name="T2" fmla="*/ 37814 w 37814"/>
                            <a:gd name="T3" fmla="*/ 0 h 20790"/>
                            <a:gd name="T4" fmla="*/ 37814 w 37814"/>
                            <a:gd name="T5" fmla="*/ 20790 h 20790"/>
                            <a:gd name="T6" fmla="*/ 0 w 37814"/>
                            <a:gd name="T7" fmla="*/ 20790 h 20790"/>
                            <a:gd name="T8" fmla="*/ 0 w 37814"/>
                            <a:gd name="T9" fmla="*/ 0 h 20790"/>
                            <a:gd name="T10" fmla="*/ 0 w 37814"/>
                            <a:gd name="T11" fmla="*/ 0 h 20790"/>
                            <a:gd name="T12" fmla="*/ 37814 w 37814"/>
                            <a:gd name="T13" fmla="*/ 20790 h 20790"/>
                          </a:gdLst>
                          <a:ahLst/>
                          <a:cxnLst>
                            <a:cxn ang="0">
                              <a:pos x="T0" y="T1"/>
                            </a:cxn>
                            <a:cxn ang="0">
                              <a:pos x="T2" y="T3"/>
                            </a:cxn>
                            <a:cxn ang="0">
                              <a:pos x="T4" y="T5"/>
                            </a:cxn>
                            <a:cxn ang="0">
                              <a:pos x="T6" y="T7"/>
                            </a:cxn>
                            <a:cxn ang="0">
                              <a:pos x="T8" y="T9"/>
                            </a:cxn>
                          </a:cxnLst>
                          <a:rect l="T10" t="T11" r="T12" b="T13"/>
                          <a:pathLst>
                            <a:path w="37814" h="20790">
                              <a:moveTo>
                                <a:pt x="0" y="0"/>
                              </a:moveTo>
                              <a:lnTo>
                                <a:pt x="37814" y="0"/>
                              </a:lnTo>
                              <a:lnTo>
                                <a:pt x="37814" y="20790"/>
                              </a:lnTo>
                              <a:lnTo>
                                <a:pt x="0" y="20790"/>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4" name="Shape 98"/>
                      <wps:cNvSpPr>
                        <a:spLocks/>
                      </wps:cNvSpPr>
                      <wps:spPr bwMode="auto">
                        <a:xfrm>
                          <a:off x="15117" y="3417"/>
                          <a:ext cx="489" cy="979"/>
                        </a:xfrm>
                        <a:custGeom>
                          <a:avLst/>
                          <a:gdLst>
                            <a:gd name="T0" fmla="*/ 37808 w 48940"/>
                            <a:gd name="T1" fmla="*/ 0 h 97904"/>
                            <a:gd name="T2" fmla="*/ 48940 w 48940"/>
                            <a:gd name="T3" fmla="*/ 0 h 97904"/>
                            <a:gd name="T4" fmla="*/ 48940 w 48940"/>
                            <a:gd name="T5" fmla="*/ 20815 h 97904"/>
                            <a:gd name="T6" fmla="*/ 40538 w 48940"/>
                            <a:gd name="T7" fmla="*/ 20815 h 97904"/>
                            <a:gd name="T8" fmla="*/ 24359 w 48940"/>
                            <a:gd name="T9" fmla="*/ 36563 h 97904"/>
                            <a:gd name="T10" fmla="*/ 24359 w 48940"/>
                            <a:gd name="T11" fmla="*/ 61341 h 97904"/>
                            <a:gd name="T12" fmla="*/ 40538 w 48940"/>
                            <a:gd name="T13" fmla="*/ 77089 h 97904"/>
                            <a:gd name="T14" fmla="*/ 48940 w 48940"/>
                            <a:gd name="T15" fmla="*/ 77089 h 97904"/>
                            <a:gd name="T16" fmla="*/ 48940 w 48940"/>
                            <a:gd name="T17" fmla="*/ 97904 h 97904"/>
                            <a:gd name="T18" fmla="*/ 37808 w 48940"/>
                            <a:gd name="T19" fmla="*/ 97904 h 97904"/>
                            <a:gd name="T20" fmla="*/ 0 w 48940"/>
                            <a:gd name="T21" fmla="*/ 62802 h 97904"/>
                            <a:gd name="T22" fmla="*/ 0 w 48940"/>
                            <a:gd name="T23" fmla="*/ 35103 h 97904"/>
                            <a:gd name="T24" fmla="*/ 37808 w 48940"/>
                            <a:gd name="T25" fmla="*/ 0 h 97904"/>
                            <a:gd name="T26" fmla="*/ 0 w 48940"/>
                            <a:gd name="T27" fmla="*/ 0 h 97904"/>
                            <a:gd name="T28" fmla="*/ 48940 w 48940"/>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8940" h="97904">
                              <a:moveTo>
                                <a:pt x="37808" y="0"/>
                              </a:moveTo>
                              <a:lnTo>
                                <a:pt x="48940" y="0"/>
                              </a:lnTo>
                              <a:lnTo>
                                <a:pt x="48940" y="20815"/>
                              </a:lnTo>
                              <a:lnTo>
                                <a:pt x="40538" y="20815"/>
                              </a:lnTo>
                              <a:cubicBezTo>
                                <a:pt x="28143" y="20815"/>
                                <a:pt x="24359" y="24156"/>
                                <a:pt x="24359" y="36563"/>
                              </a:cubicBezTo>
                              <a:lnTo>
                                <a:pt x="24359" y="61341"/>
                              </a:lnTo>
                              <a:cubicBezTo>
                                <a:pt x="24359" y="73749"/>
                                <a:pt x="28143" y="77089"/>
                                <a:pt x="40538" y="77089"/>
                              </a:cubicBezTo>
                              <a:lnTo>
                                <a:pt x="48940" y="77089"/>
                              </a:lnTo>
                              <a:lnTo>
                                <a:pt x="48940" y="97904"/>
                              </a:lnTo>
                              <a:lnTo>
                                <a:pt x="37808" y="97904"/>
                              </a:lnTo>
                              <a:cubicBezTo>
                                <a:pt x="7341" y="97904"/>
                                <a:pt x="0" y="87605"/>
                                <a:pt x="0" y="62802"/>
                              </a:cubicBezTo>
                              <a:lnTo>
                                <a:pt x="0" y="35103"/>
                              </a:lnTo>
                              <a:cubicBezTo>
                                <a:pt x="0" y="10516"/>
                                <a:pt x="7341"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 name="Shape 99"/>
                      <wps:cNvSpPr>
                        <a:spLocks/>
                      </wps:cNvSpPr>
                      <wps:spPr bwMode="auto">
                        <a:xfrm>
                          <a:off x="15606" y="3417"/>
                          <a:ext cx="490" cy="1376"/>
                        </a:xfrm>
                        <a:custGeom>
                          <a:avLst/>
                          <a:gdLst>
                            <a:gd name="T0" fmla="*/ 0 w 48939"/>
                            <a:gd name="T1" fmla="*/ 0 h 137592"/>
                            <a:gd name="T2" fmla="*/ 48939 w 48939"/>
                            <a:gd name="T3" fmla="*/ 0 h 137592"/>
                            <a:gd name="T4" fmla="*/ 48939 w 48939"/>
                            <a:gd name="T5" fmla="*/ 102514 h 137592"/>
                            <a:gd name="T6" fmla="*/ 11347 w 48939"/>
                            <a:gd name="T7" fmla="*/ 137592 h 137592"/>
                            <a:gd name="T8" fmla="*/ 0 w 48939"/>
                            <a:gd name="T9" fmla="*/ 137592 h 137592"/>
                            <a:gd name="T10" fmla="*/ 0 w 48939"/>
                            <a:gd name="T11" fmla="*/ 116802 h 137592"/>
                            <a:gd name="T12" fmla="*/ 8604 w 48939"/>
                            <a:gd name="T13" fmla="*/ 116802 h 137592"/>
                            <a:gd name="T14" fmla="*/ 24581 w 48939"/>
                            <a:gd name="T15" fmla="*/ 101054 h 137592"/>
                            <a:gd name="T16" fmla="*/ 24581 w 48939"/>
                            <a:gd name="T17" fmla="*/ 97904 h 137592"/>
                            <a:gd name="T18" fmla="*/ 0 w 48939"/>
                            <a:gd name="T19" fmla="*/ 97904 h 137592"/>
                            <a:gd name="T20" fmla="*/ 0 w 48939"/>
                            <a:gd name="T21" fmla="*/ 77089 h 137592"/>
                            <a:gd name="T22" fmla="*/ 24581 w 48939"/>
                            <a:gd name="T23" fmla="*/ 77089 h 137592"/>
                            <a:gd name="T24" fmla="*/ 24581 w 48939"/>
                            <a:gd name="T25" fmla="*/ 20815 h 137592"/>
                            <a:gd name="T26" fmla="*/ 0 w 48939"/>
                            <a:gd name="T27" fmla="*/ 20815 h 137592"/>
                            <a:gd name="T28" fmla="*/ 0 w 48939"/>
                            <a:gd name="T29" fmla="*/ 0 h 137592"/>
                            <a:gd name="T30" fmla="*/ 0 w 48939"/>
                            <a:gd name="T31" fmla="*/ 0 h 137592"/>
                            <a:gd name="T32" fmla="*/ 48939 w 48939"/>
                            <a:gd name="T33" fmla="*/ 137592 h 13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48939" h="137592">
                              <a:moveTo>
                                <a:pt x="0" y="0"/>
                              </a:moveTo>
                              <a:lnTo>
                                <a:pt x="48939" y="0"/>
                              </a:lnTo>
                              <a:lnTo>
                                <a:pt x="48939" y="102514"/>
                              </a:lnTo>
                              <a:cubicBezTo>
                                <a:pt x="48939" y="127292"/>
                                <a:pt x="41586" y="137592"/>
                                <a:pt x="11347" y="137592"/>
                              </a:cubicBezTo>
                              <a:lnTo>
                                <a:pt x="0" y="137592"/>
                              </a:lnTo>
                              <a:lnTo>
                                <a:pt x="0" y="116802"/>
                              </a:lnTo>
                              <a:lnTo>
                                <a:pt x="8604" y="116802"/>
                              </a:lnTo>
                              <a:cubicBezTo>
                                <a:pt x="20580" y="116802"/>
                                <a:pt x="24581" y="113436"/>
                                <a:pt x="24581" y="101054"/>
                              </a:cubicBezTo>
                              <a:lnTo>
                                <a:pt x="24581" y="97904"/>
                              </a:lnTo>
                              <a:lnTo>
                                <a:pt x="0" y="97904"/>
                              </a:lnTo>
                              <a:lnTo>
                                <a:pt x="0" y="77089"/>
                              </a:lnTo>
                              <a:lnTo>
                                <a:pt x="24581" y="77089"/>
                              </a:lnTo>
                              <a:lnTo>
                                <a:pt x="24581" y="20815"/>
                              </a:ln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6" name="Shape 100"/>
                      <wps:cNvSpPr>
                        <a:spLocks/>
                      </wps:cNvSpPr>
                      <wps:spPr bwMode="auto">
                        <a:xfrm>
                          <a:off x="16299" y="3417"/>
                          <a:ext cx="398" cy="979"/>
                        </a:xfrm>
                        <a:custGeom>
                          <a:avLst/>
                          <a:gdLst>
                            <a:gd name="T0" fmla="*/ 0 w 39713"/>
                            <a:gd name="T1" fmla="*/ 0 h 97904"/>
                            <a:gd name="T2" fmla="*/ 39713 w 39713"/>
                            <a:gd name="T3" fmla="*/ 0 h 97904"/>
                            <a:gd name="T4" fmla="*/ 39713 w 39713"/>
                            <a:gd name="T5" fmla="*/ 97904 h 97904"/>
                            <a:gd name="T6" fmla="*/ 15342 w 39713"/>
                            <a:gd name="T7" fmla="*/ 97904 h 97904"/>
                            <a:gd name="T8" fmla="*/ 15342 w 39713"/>
                            <a:gd name="T9" fmla="*/ 20803 h 97904"/>
                            <a:gd name="T10" fmla="*/ 0 w 39713"/>
                            <a:gd name="T11" fmla="*/ 20803 h 97904"/>
                            <a:gd name="T12" fmla="*/ 0 w 39713"/>
                            <a:gd name="T13" fmla="*/ 0 h 97904"/>
                            <a:gd name="T14" fmla="*/ 0 w 39713"/>
                            <a:gd name="T15" fmla="*/ 0 h 97904"/>
                            <a:gd name="T16" fmla="*/ 39713 w 39713"/>
                            <a:gd name="T17" fmla="*/ 97904 h 97904"/>
                          </a:gdLst>
                          <a:ahLst/>
                          <a:cxnLst>
                            <a:cxn ang="0">
                              <a:pos x="T0" y="T1"/>
                            </a:cxn>
                            <a:cxn ang="0">
                              <a:pos x="T2" y="T3"/>
                            </a:cxn>
                            <a:cxn ang="0">
                              <a:pos x="T4" y="T5"/>
                            </a:cxn>
                            <a:cxn ang="0">
                              <a:pos x="T6" y="T7"/>
                            </a:cxn>
                            <a:cxn ang="0">
                              <a:pos x="T8" y="T9"/>
                            </a:cxn>
                            <a:cxn ang="0">
                              <a:pos x="T10" y="T11"/>
                            </a:cxn>
                            <a:cxn ang="0">
                              <a:pos x="T12" y="T13"/>
                            </a:cxn>
                          </a:cxnLst>
                          <a:rect l="T14" t="T15" r="T16" b="T17"/>
                          <a:pathLst>
                            <a:path w="39713" h="97904">
                              <a:moveTo>
                                <a:pt x="0" y="0"/>
                              </a:moveTo>
                              <a:lnTo>
                                <a:pt x="39713" y="0"/>
                              </a:lnTo>
                              <a:lnTo>
                                <a:pt x="39713" y="97904"/>
                              </a:lnTo>
                              <a:lnTo>
                                <a:pt x="15342" y="97904"/>
                              </a:lnTo>
                              <a:lnTo>
                                <a:pt x="15342" y="20803"/>
                              </a:lnTo>
                              <a:lnTo>
                                <a:pt x="0" y="20803"/>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 name="Shape 2764"/>
                      <wps:cNvSpPr>
                        <a:spLocks/>
                      </wps:cNvSpPr>
                      <wps:spPr bwMode="auto">
                        <a:xfrm>
                          <a:off x="16453" y="3041"/>
                          <a:ext cx="244" cy="227"/>
                        </a:xfrm>
                        <a:custGeom>
                          <a:avLst/>
                          <a:gdLst>
                            <a:gd name="T0" fmla="*/ 0 w 24371"/>
                            <a:gd name="T1" fmla="*/ 0 h 22695"/>
                            <a:gd name="T2" fmla="*/ 24371 w 24371"/>
                            <a:gd name="T3" fmla="*/ 0 h 22695"/>
                            <a:gd name="T4" fmla="*/ 24371 w 24371"/>
                            <a:gd name="T5" fmla="*/ 22695 h 22695"/>
                            <a:gd name="T6" fmla="*/ 0 w 24371"/>
                            <a:gd name="T7" fmla="*/ 22695 h 22695"/>
                            <a:gd name="T8" fmla="*/ 0 w 24371"/>
                            <a:gd name="T9" fmla="*/ 0 h 22695"/>
                            <a:gd name="T10" fmla="*/ 0 w 24371"/>
                            <a:gd name="T11" fmla="*/ 0 h 22695"/>
                            <a:gd name="T12" fmla="*/ 24371 w 24371"/>
                            <a:gd name="T13" fmla="*/ 22695 h 22695"/>
                          </a:gdLst>
                          <a:ahLst/>
                          <a:cxnLst>
                            <a:cxn ang="0">
                              <a:pos x="T0" y="T1"/>
                            </a:cxn>
                            <a:cxn ang="0">
                              <a:pos x="T2" y="T3"/>
                            </a:cxn>
                            <a:cxn ang="0">
                              <a:pos x="T4" y="T5"/>
                            </a:cxn>
                            <a:cxn ang="0">
                              <a:pos x="T6" y="T7"/>
                            </a:cxn>
                            <a:cxn ang="0">
                              <a:pos x="T8" y="T9"/>
                            </a:cxn>
                          </a:cxnLst>
                          <a:rect l="T10" t="T11" r="T12" b="T13"/>
                          <a:pathLst>
                            <a:path w="24371" h="22695">
                              <a:moveTo>
                                <a:pt x="0" y="0"/>
                              </a:moveTo>
                              <a:lnTo>
                                <a:pt x="24371" y="0"/>
                              </a:lnTo>
                              <a:lnTo>
                                <a:pt x="24371" y="22695"/>
                              </a:lnTo>
                              <a:lnTo>
                                <a:pt x="0" y="22695"/>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 name="Shape 102"/>
                      <wps:cNvSpPr>
                        <a:spLocks/>
                      </wps:cNvSpPr>
                      <wps:spPr bwMode="auto">
                        <a:xfrm>
                          <a:off x="16879" y="3163"/>
                          <a:ext cx="700" cy="1233"/>
                        </a:xfrm>
                        <a:custGeom>
                          <a:avLst/>
                          <a:gdLst>
                            <a:gd name="T0" fmla="*/ 15342 w 69952"/>
                            <a:gd name="T1" fmla="*/ 0 h 123304"/>
                            <a:gd name="T2" fmla="*/ 39700 w 69952"/>
                            <a:gd name="T3" fmla="*/ 0 h 123304"/>
                            <a:gd name="T4" fmla="*/ 39700 w 69952"/>
                            <a:gd name="T5" fmla="*/ 25400 h 123304"/>
                            <a:gd name="T6" fmla="*/ 69952 w 69952"/>
                            <a:gd name="T7" fmla="*/ 25400 h 123304"/>
                            <a:gd name="T8" fmla="*/ 69952 w 69952"/>
                            <a:gd name="T9" fmla="*/ 46215 h 123304"/>
                            <a:gd name="T10" fmla="*/ 39700 w 69952"/>
                            <a:gd name="T11" fmla="*/ 46215 h 123304"/>
                            <a:gd name="T12" fmla="*/ 39700 w 69952"/>
                            <a:gd name="T13" fmla="*/ 86741 h 123304"/>
                            <a:gd name="T14" fmla="*/ 55880 w 69952"/>
                            <a:gd name="T15" fmla="*/ 102489 h 123304"/>
                            <a:gd name="T16" fmla="*/ 69952 w 69952"/>
                            <a:gd name="T17" fmla="*/ 102489 h 123304"/>
                            <a:gd name="T18" fmla="*/ 69952 w 69952"/>
                            <a:gd name="T19" fmla="*/ 123304 h 123304"/>
                            <a:gd name="T20" fmla="*/ 53149 w 69952"/>
                            <a:gd name="T21" fmla="*/ 123304 h 123304"/>
                            <a:gd name="T22" fmla="*/ 15342 w 69952"/>
                            <a:gd name="T23" fmla="*/ 88202 h 123304"/>
                            <a:gd name="T24" fmla="*/ 15342 w 69952"/>
                            <a:gd name="T25" fmla="*/ 46215 h 123304"/>
                            <a:gd name="T26" fmla="*/ 0 w 69952"/>
                            <a:gd name="T27" fmla="*/ 46215 h 123304"/>
                            <a:gd name="T28" fmla="*/ 0 w 69952"/>
                            <a:gd name="T29" fmla="*/ 25400 h 123304"/>
                            <a:gd name="T30" fmla="*/ 15342 w 69952"/>
                            <a:gd name="T31" fmla="*/ 25400 h 123304"/>
                            <a:gd name="T32" fmla="*/ 15342 w 69952"/>
                            <a:gd name="T33" fmla="*/ 0 h 123304"/>
                            <a:gd name="T34" fmla="*/ 0 w 69952"/>
                            <a:gd name="T35" fmla="*/ 0 h 123304"/>
                            <a:gd name="T36" fmla="*/ 69952 w 69952"/>
                            <a:gd name="T37" fmla="*/ 123304 h 123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69952" h="123304">
                              <a:moveTo>
                                <a:pt x="15342" y="0"/>
                              </a:moveTo>
                              <a:lnTo>
                                <a:pt x="39700" y="0"/>
                              </a:lnTo>
                              <a:lnTo>
                                <a:pt x="39700" y="25400"/>
                              </a:lnTo>
                              <a:lnTo>
                                <a:pt x="69952" y="25400"/>
                              </a:lnTo>
                              <a:lnTo>
                                <a:pt x="69952" y="46215"/>
                              </a:lnTo>
                              <a:lnTo>
                                <a:pt x="39700" y="46215"/>
                              </a:lnTo>
                              <a:lnTo>
                                <a:pt x="39700" y="86741"/>
                              </a:lnTo>
                              <a:cubicBezTo>
                                <a:pt x="39700" y="99149"/>
                                <a:pt x="43485" y="102489"/>
                                <a:pt x="55880" y="102489"/>
                              </a:cubicBezTo>
                              <a:lnTo>
                                <a:pt x="69952" y="102489"/>
                              </a:lnTo>
                              <a:lnTo>
                                <a:pt x="69952" y="123304"/>
                              </a:lnTo>
                              <a:lnTo>
                                <a:pt x="53149" y="123304"/>
                              </a:lnTo>
                              <a:cubicBezTo>
                                <a:pt x="22695" y="123304"/>
                                <a:pt x="15342" y="113005"/>
                                <a:pt x="15342" y="88202"/>
                              </a:cubicBezTo>
                              <a:lnTo>
                                <a:pt x="15342" y="46215"/>
                              </a:lnTo>
                              <a:lnTo>
                                <a:pt x="0" y="46215"/>
                              </a:lnTo>
                              <a:lnTo>
                                <a:pt x="0" y="25400"/>
                              </a:lnTo>
                              <a:lnTo>
                                <a:pt x="15342" y="25400"/>
                              </a:lnTo>
                              <a:lnTo>
                                <a:pt x="15342"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9" name="Shape 103"/>
                      <wps:cNvSpPr>
                        <a:spLocks/>
                      </wps:cNvSpPr>
                      <wps:spPr bwMode="auto">
                        <a:xfrm>
                          <a:off x="17717" y="3793"/>
                          <a:ext cx="509" cy="603"/>
                        </a:xfrm>
                        <a:custGeom>
                          <a:avLst/>
                          <a:gdLst>
                            <a:gd name="T0" fmla="*/ 37808 w 50826"/>
                            <a:gd name="T1" fmla="*/ 0 h 60300"/>
                            <a:gd name="T2" fmla="*/ 50826 w 50826"/>
                            <a:gd name="T3" fmla="*/ 0 h 60300"/>
                            <a:gd name="T4" fmla="*/ 50826 w 50826"/>
                            <a:gd name="T5" fmla="*/ 18085 h 60300"/>
                            <a:gd name="T6" fmla="*/ 40538 w 50826"/>
                            <a:gd name="T7" fmla="*/ 18085 h 60300"/>
                            <a:gd name="T8" fmla="*/ 24359 w 50826"/>
                            <a:gd name="T9" fmla="*/ 26467 h 60300"/>
                            <a:gd name="T10" fmla="*/ 24359 w 50826"/>
                            <a:gd name="T11" fmla="*/ 31102 h 60300"/>
                            <a:gd name="T12" fmla="*/ 40538 w 50826"/>
                            <a:gd name="T13" fmla="*/ 39484 h 60300"/>
                            <a:gd name="T14" fmla="*/ 50826 w 50826"/>
                            <a:gd name="T15" fmla="*/ 39484 h 60300"/>
                            <a:gd name="T16" fmla="*/ 50826 w 50826"/>
                            <a:gd name="T17" fmla="*/ 60300 h 60300"/>
                            <a:gd name="T18" fmla="*/ 37808 w 50826"/>
                            <a:gd name="T19" fmla="*/ 60300 h 60300"/>
                            <a:gd name="T20" fmla="*/ 0 w 50826"/>
                            <a:gd name="T21" fmla="*/ 32563 h 60300"/>
                            <a:gd name="T22" fmla="*/ 0 w 50826"/>
                            <a:gd name="T23" fmla="*/ 27724 h 60300"/>
                            <a:gd name="T24" fmla="*/ 37808 w 50826"/>
                            <a:gd name="T25" fmla="*/ 0 h 60300"/>
                            <a:gd name="T26" fmla="*/ 0 w 50826"/>
                            <a:gd name="T27" fmla="*/ 0 h 60300"/>
                            <a:gd name="T28" fmla="*/ 50826 w 50826"/>
                            <a:gd name="T29" fmla="*/ 60300 h 60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0826" h="60300">
                              <a:moveTo>
                                <a:pt x="37808" y="0"/>
                              </a:moveTo>
                              <a:lnTo>
                                <a:pt x="50826" y="0"/>
                              </a:lnTo>
                              <a:lnTo>
                                <a:pt x="50826" y="18085"/>
                              </a:lnTo>
                              <a:lnTo>
                                <a:pt x="40538" y="18085"/>
                              </a:lnTo>
                              <a:cubicBezTo>
                                <a:pt x="28562" y="18085"/>
                                <a:pt x="24359" y="19736"/>
                                <a:pt x="24359" y="26467"/>
                              </a:cubicBezTo>
                              <a:lnTo>
                                <a:pt x="24359" y="31102"/>
                              </a:lnTo>
                              <a:cubicBezTo>
                                <a:pt x="24359" y="37821"/>
                                <a:pt x="28562" y="39484"/>
                                <a:pt x="40538" y="39484"/>
                              </a:cubicBezTo>
                              <a:lnTo>
                                <a:pt x="50826" y="39484"/>
                              </a:lnTo>
                              <a:lnTo>
                                <a:pt x="50826" y="60300"/>
                              </a:lnTo>
                              <a:lnTo>
                                <a:pt x="37808" y="60300"/>
                              </a:lnTo>
                              <a:cubicBezTo>
                                <a:pt x="7557" y="60300"/>
                                <a:pt x="0" y="51892"/>
                                <a:pt x="0" y="32563"/>
                              </a:cubicBezTo>
                              <a:lnTo>
                                <a:pt x="0" y="27724"/>
                              </a:lnTo>
                              <a:cubicBezTo>
                                <a:pt x="0" y="8407"/>
                                <a:pt x="7557"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0" name="Shape 2765"/>
                      <wps:cNvSpPr>
                        <a:spLocks/>
                      </wps:cNvSpPr>
                      <wps:spPr bwMode="auto">
                        <a:xfrm>
                          <a:off x="17826" y="3417"/>
                          <a:ext cx="400" cy="208"/>
                        </a:xfrm>
                        <a:custGeom>
                          <a:avLst/>
                          <a:gdLst>
                            <a:gd name="T0" fmla="*/ 0 w 39916"/>
                            <a:gd name="T1" fmla="*/ 0 h 20815"/>
                            <a:gd name="T2" fmla="*/ 39916 w 39916"/>
                            <a:gd name="T3" fmla="*/ 0 h 20815"/>
                            <a:gd name="T4" fmla="*/ 39916 w 39916"/>
                            <a:gd name="T5" fmla="*/ 20815 h 20815"/>
                            <a:gd name="T6" fmla="*/ 0 w 39916"/>
                            <a:gd name="T7" fmla="*/ 20815 h 20815"/>
                            <a:gd name="T8" fmla="*/ 0 w 39916"/>
                            <a:gd name="T9" fmla="*/ 0 h 20815"/>
                            <a:gd name="T10" fmla="*/ 0 w 39916"/>
                            <a:gd name="T11" fmla="*/ 0 h 20815"/>
                            <a:gd name="T12" fmla="*/ 39916 w 39916"/>
                            <a:gd name="T13" fmla="*/ 20815 h 20815"/>
                          </a:gdLst>
                          <a:ahLst/>
                          <a:cxnLst>
                            <a:cxn ang="0">
                              <a:pos x="T0" y="T1"/>
                            </a:cxn>
                            <a:cxn ang="0">
                              <a:pos x="T2" y="T3"/>
                            </a:cxn>
                            <a:cxn ang="0">
                              <a:pos x="T4" y="T5"/>
                            </a:cxn>
                            <a:cxn ang="0">
                              <a:pos x="T6" y="T7"/>
                            </a:cxn>
                            <a:cxn ang="0">
                              <a:pos x="T8" y="T9"/>
                            </a:cxn>
                          </a:cxnLst>
                          <a:rect l="T10" t="T11" r="T12" b="T13"/>
                          <a:pathLst>
                            <a:path w="39916" h="20815">
                              <a:moveTo>
                                <a:pt x="0" y="0"/>
                              </a:moveTo>
                              <a:lnTo>
                                <a:pt x="39916" y="0"/>
                              </a:lnTo>
                              <a:lnTo>
                                <a:pt x="39916" y="20815"/>
                              </a:lnTo>
                              <a:lnTo>
                                <a:pt x="0" y="20815"/>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 name="Shape 105"/>
                      <wps:cNvSpPr>
                        <a:spLocks/>
                      </wps:cNvSpPr>
                      <wps:spPr bwMode="auto">
                        <a:xfrm>
                          <a:off x="18226" y="3417"/>
                          <a:ext cx="508" cy="979"/>
                        </a:xfrm>
                        <a:custGeom>
                          <a:avLst/>
                          <a:gdLst>
                            <a:gd name="T0" fmla="*/ 0 w 50838"/>
                            <a:gd name="T1" fmla="*/ 0 h 97904"/>
                            <a:gd name="T2" fmla="*/ 13030 w 50838"/>
                            <a:gd name="T3" fmla="*/ 0 h 97904"/>
                            <a:gd name="T4" fmla="*/ 50838 w 50838"/>
                            <a:gd name="T5" fmla="*/ 35103 h 97904"/>
                            <a:gd name="T6" fmla="*/ 50838 w 50838"/>
                            <a:gd name="T7" fmla="*/ 97904 h 97904"/>
                            <a:gd name="T8" fmla="*/ 0 w 50838"/>
                            <a:gd name="T9" fmla="*/ 97904 h 97904"/>
                            <a:gd name="T10" fmla="*/ 0 w 50838"/>
                            <a:gd name="T11" fmla="*/ 77089 h 97904"/>
                            <a:gd name="T12" fmla="*/ 26467 w 50838"/>
                            <a:gd name="T13" fmla="*/ 77089 h 97904"/>
                            <a:gd name="T14" fmla="*/ 26467 w 50838"/>
                            <a:gd name="T15" fmla="*/ 55690 h 97904"/>
                            <a:gd name="T16" fmla="*/ 0 w 50838"/>
                            <a:gd name="T17" fmla="*/ 55690 h 97904"/>
                            <a:gd name="T18" fmla="*/ 0 w 50838"/>
                            <a:gd name="T19" fmla="*/ 37605 h 97904"/>
                            <a:gd name="T20" fmla="*/ 26467 w 50838"/>
                            <a:gd name="T21" fmla="*/ 37605 h 97904"/>
                            <a:gd name="T22" fmla="*/ 10299 w 50838"/>
                            <a:gd name="T23" fmla="*/ 20815 h 97904"/>
                            <a:gd name="T24" fmla="*/ 0 w 50838"/>
                            <a:gd name="T25" fmla="*/ 20815 h 97904"/>
                            <a:gd name="T26" fmla="*/ 0 w 50838"/>
                            <a:gd name="T27" fmla="*/ 0 h 97904"/>
                            <a:gd name="T28" fmla="*/ 0 w 50838"/>
                            <a:gd name="T29" fmla="*/ 0 h 97904"/>
                            <a:gd name="T30" fmla="*/ 50838 w 50838"/>
                            <a:gd name="T31"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0838" h="97904">
                              <a:moveTo>
                                <a:pt x="0" y="0"/>
                              </a:moveTo>
                              <a:lnTo>
                                <a:pt x="13030" y="0"/>
                              </a:lnTo>
                              <a:cubicBezTo>
                                <a:pt x="43281" y="0"/>
                                <a:pt x="50838" y="10516"/>
                                <a:pt x="50838" y="35103"/>
                              </a:cubicBezTo>
                              <a:lnTo>
                                <a:pt x="50838" y="97904"/>
                              </a:lnTo>
                              <a:lnTo>
                                <a:pt x="0" y="97904"/>
                              </a:lnTo>
                              <a:lnTo>
                                <a:pt x="0" y="77089"/>
                              </a:lnTo>
                              <a:lnTo>
                                <a:pt x="26467" y="77089"/>
                              </a:lnTo>
                              <a:lnTo>
                                <a:pt x="26467" y="55690"/>
                              </a:lnTo>
                              <a:lnTo>
                                <a:pt x="0" y="55690"/>
                              </a:lnTo>
                              <a:lnTo>
                                <a:pt x="0" y="37605"/>
                              </a:lnTo>
                              <a:lnTo>
                                <a:pt x="26467" y="37605"/>
                              </a:lnTo>
                              <a:cubicBezTo>
                                <a:pt x="26467" y="23533"/>
                                <a:pt x="22263" y="20815"/>
                                <a:pt x="10299" y="20815"/>
                              </a:cubicBez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2" name="Shape 106"/>
                      <wps:cNvSpPr>
                        <a:spLocks/>
                      </wps:cNvSpPr>
                      <wps:spPr bwMode="auto">
                        <a:xfrm>
                          <a:off x="18994" y="3041"/>
                          <a:ext cx="544" cy="1355"/>
                        </a:xfrm>
                        <a:custGeom>
                          <a:avLst/>
                          <a:gdLst>
                            <a:gd name="T0" fmla="*/ 0 w 54407"/>
                            <a:gd name="T1" fmla="*/ 0 h 135509"/>
                            <a:gd name="T2" fmla="*/ 24371 w 54407"/>
                            <a:gd name="T3" fmla="*/ 0 h 135509"/>
                            <a:gd name="T4" fmla="*/ 24371 w 54407"/>
                            <a:gd name="T5" fmla="*/ 98946 h 135509"/>
                            <a:gd name="T6" fmla="*/ 40335 w 54407"/>
                            <a:gd name="T7" fmla="*/ 114694 h 135509"/>
                            <a:gd name="T8" fmla="*/ 54407 w 54407"/>
                            <a:gd name="T9" fmla="*/ 114694 h 135509"/>
                            <a:gd name="T10" fmla="*/ 54407 w 54407"/>
                            <a:gd name="T11" fmla="*/ 135509 h 135509"/>
                            <a:gd name="T12" fmla="*/ 37605 w 54407"/>
                            <a:gd name="T13" fmla="*/ 135509 h 135509"/>
                            <a:gd name="T14" fmla="*/ 0 w 54407"/>
                            <a:gd name="T15" fmla="*/ 100406 h 135509"/>
                            <a:gd name="T16" fmla="*/ 0 w 54407"/>
                            <a:gd name="T17" fmla="*/ 0 h 135509"/>
                            <a:gd name="T18" fmla="*/ 0 w 54407"/>
                            <a:gd name="T19" fmla="*/ 0 h 135509"/>
                            <a:gd name="T20" fmla="*/ 54407 w 54407"/>
                            <a:gd name="T21" fmla="*/ 135509 h 135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4407" h="135509">
                              <a:moveTo>
                                <a:pt x="0" y="0"/>
                              </a:moveTo>
                              <a:lnTo>
                                <a:pt x="24371" y="0"/>
                              </a:lnTo>
                              <a:lnTo>
                                <a:pt x="24371" y="98946"/>
                              </a:lnTo>
                              <a:cubicBezTo>
                                <a:pt x="24371" y="111354"/>
                                <a:pt x="28359" y="114694"/>
                                <a:pt x="40335" y="114694"/>
                              </a:cubicBezTo>
                              <a:lnTo>
                                <a:pt x="54407" y="114694"/>
                              </a:lnTo>
                              <a:lnTo>
                                <a:pt x="54407" y="135509"/>
                              </a:lnTo>
                              <a:lnTo>
                                <a:pt x="37605" y="135509"/>
                              </a:lnTo>
                              <a:cubicBezTo>
                                <a:pt x="7353" y="135509"/>
                                <a:pt x="0" y="125209"/>
                                <a:pt x="0" y="100406"/>
                              </a:cubicBez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 name="Shape 107"/>
                      <wps:cNvSpPr>
                        <a:spLocks/>
                      </wps:cNvSpPr>
                      <wps:spPr bwMode="auto">
                        <a:xfrm>
                          <a:off x="20124" y="3041"/>
                          <a:ext cx="700" cy="1355"/>
                        </a:xfrm>
                        <a:custGeom>
                          <a:avLst/>
                          <a:gdLst>
                            <a:gd name="T0" fmla="*/ 53149 w 69952"/>
                            <a:gd name="T1" fmla="*/ 0 h 135509"/>
                            <a:gd name="T2" fmla="*/ 69952 w 69952"/>
                            <a:gd name="T3" fmla="*/ 0 h 135509"/>
                            <a:gd name="T4" fmla="*/ 69952 w 69952"/>
                            <a:gd name="T5" fmla="*/ 20815 h 135509"/>
                            <a:gd name="T6" fmla="*/ 55664 w 69952"/>
                            <a:gd name="T7" fmla="*/ 20815 h 135509"/>
                            <a:gd name="T8" fmla="*/ 39700 w 69952"/>
                            <a:gd name="T9" fmla="*/ 36563 h 135509"/>
                            <a:gd name="T10" fmla="*/ 39700 w 69952"/>
                            <a:gd name="T11" fmla="*/ 37605 h 135509"/>
                            <a:gd name="T12" fmla="*/ 69952 w 69952"/>
                            <a:gd name="T13" fmla="*/ 37605 h 135509"/>
                            <a:gd name="T14" fmla="*/ 69952 w 69952"/>
                            <a:gd name="T15" fmla="*/ 58420 h 135509"/>
                            <a:gd name="T16" fmla="*/ 39700 w 69952"/>
                            <a:gd name="T17" fmla="*/ 58420 h 135509"/>
                            <a:gd name="T18" fmla="*/ 39700 w 69952"/>
                            <a:gd name="T19" fmla="*/ 135509 h 135509"/>
                            <a:gd name="T20" fmla="*/ 15342 w 69952"/>
                            <a:gd name="T21" fmla="*/ 135509 h 135509"/>
                            <a:gd name="T22" fmla="*/ 15342 w 69952"/>
                            <a:gd name="T23" fmla="*/ 58420 h 135509"/>
                            <a:gd name="T24" fmla="*/ 0 w 69952"/>
                            <a:gd name="T25" fmla="*/ 58420 h 135509"/>
                            <a:gd name="T26" fmla="*/ 0 w 69952"/>
                            <a:gd name="T27" fmla="*/ 37605 h 135509"/>
                            <a:gd name="T28" fmla="*/ 15342 w 69952"/>
                            <a:gd name="T29" fmla="*/ 37605 h 135509"/>
                            <a:gd name="T30" fmla="*/ 15342 w 69952"/>
                            <a:gd name="T31" fmla="*/ 35103 h 135509"/>
                            <a:gd name="T32" fmla="*/ 53149 w 69952"/>
                            <a:gd name="T33" fmla="*/ 0 h 135509"/>
                            <a:gd name="T34" fmla="*/ 0 w 69952"/>
                            <a:gd name="T35" fmla="*/ 0 h 135509"/>
                            <a:gd name="T36" fmla="*/ 69952 w 69952"/>
                            <a:gd name="T37" fmla="*/ 135509 h 135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69952" h="135509">
                              <a:moveTo>
                                <a:pt x="53149" y="0"/>
                              </a:moveTo>
                              <a:lnTo>
                                <a:pt x="69952" y="0"/>
                              </a:lnTo>
                              <a:lnTo>
                                <a:pt x="69952" y="20815"/>
                              </a:lnTo>
                              <a:lnTo>
                                <a:pt x="55664" y="20815"/>
                              </a:lnTo>
                              <a:cubicBezTo>
                                <a:pt x="43688" y="20815"/>
                                <a:pt x="39700" y="24155"/>
                                <a:pt x="39700" y="36563"/>
                              </a:cubicBezTo>
                              <a:lnTo>
                                <a:pt x="39700" y="37605"/>
                              </a:lnTo>
                              <a:lnTo>
                                <a:pt x="69952" y="37605"/>
                              </a:lnTo>
                              <a:lnTo>
                                <a:pt x="69952" y="58420"/>
                              </a:lnTo>
                              <a:lnTo>
                                <a:pt x="39700" y="58420"/>
                              </a:lnTo>
                              <a:lnTo>
                                <a:pt x="39700" y="135509"/>
                              </a:lnTo>
                              <a:lnTo>
                                <a:pt x="15342" y="135509"/>
                              </a:lnTo>
                              <a:lnTo>
                                <a:pt x="15342" y="58420"/>
                              </a:lnTo>
                              <a:lnTo>
                                <a:pt x="0" y="58420"/>
                              </a:lnTo>
                              <a:lnTo>
                                <a:pt x="0" y="37605"/>
                              </a:lnTo>
                              <a:lnTo>
                                <a:pt x="15342" y="37605"/>
                              </a:lnTo>
                              <a:lnTo>
                                <a:pt x="15342" y="35103"/>
                              </a:lnTo>
                              <a:cubicBezTo>
                                <a:pt x="15342" y="10516"/>
                                <a:pt x="22695" y="0"/>
                                <a:pt x="53149"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4" name="Shape 108"/>
                      <wps:cNvSpPr>
                        <a:spLocks/>
                      </wps:cNvSpPr>
                      <wps:spPr bwMode="auto">
                        <a:xfrm>
                          <a:off x="20929" y="3417"/>
                          <a:ext cx="979" cy="979"/>
                        </a:xfrm>
                        <a:custGeom>
                          <a:avLst/>
                          <a:gdLst>
                            <a:gd name="T0" fmla="*/ 0 w 97892"/>
                            <a:gd name="T1" fmla="*/ 0 h 97904"/>
                            <a:gd name="T2" fmla="*/ 24359 w 97892"/>
                            <a:gd name="T3" fmla="*/ 0 h 97904"/>
                            <a:gd name="T4" fmla="*/ 24359 w 97892"/>
                            <a:gd name="T5" fmla="*/ 61341 h 97904"/>
                            <a:gd name="T6" fmla="*/ 40539 w 97892"/>
                            <a:gd name="T7" fmla="*/ 77089 h 97904"/>
                            <a:gd name="T8" fmla="*/ 73520 w 97892"/>
                            <a:gd name="T9" fmla="*/ 77089 h 97904"/>
                            <a:gd name="T10" fmla="*/ 73520 w 97892"/>
                            <a:gd name="T11" fmla="*/ 0 h 97904"/>
                            <a:gd name="T12" fmla="*/ 97892 w 97892"/>
                            <a:gd name="T13" fmla="*/ 0 h 97904"/>
                            <a:gd name="T14" fmla="*/ 97892 w 97892"/>
                            <a:gd name="T15" fmla="*/ 97904 h 97904"/>
                            <a:gd name="T16" fmla="*/ 37808 w 97892"/>
                            <a:gd name="T17" fmla="*/ 97904 h 97904"/>
                            <a:gd name="T18" fmla="*/ 0 w 97892"/>
                            <a:gd name="T19" fmla="*/ 62802 h 97904"/>
                            <a:gd name="T20" fmla="*/ 0 w 97892"/>
                            <a:gd name="T21" fmla="*/ 0 h 97904"/>
                            <a:gd name="T22" fmla="*/ 0 w 97892"/>
                            <a:gd name="T23" fmla="*/ 0 h 97904"/>
                            <a:gd name="T24" fmla="*/ 97892 w 97892"/>
                            <a:gd name="T25"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7892" h="97904">
                              <a:moveTo>
                                <a:pt x="0" y="0"/>
                              </a:moveTo>
                              <a:lnTo>
                                <a:pt x="24359" y="0"/>
                              </a:lnTo>
                              <a:lnTo>
                                <a:pt x="24359" y="61341"/>
                              </a:lnTo>
                              <a:cubicBezTo>
                                <a:pt x="24359" y="73749"/>
                                <a:pt x="28143" y="77089"/>
                                <a:pt x="40539" y="77089"/>
                              </a:cubicBezTo>
                              <a:lnTo>
                                <a:pt x="73520" y="77089"/>
                              </a:lnTo>
                              <a:lnTo>
                                <a:pt x="73520" y="0"/>
                              </a:lnTo>
                              <a:lnTo>
                                <a:pt x="97892" y="0"/>
                              </a:lnTo>
                              <a:lnTo>
                                <a:pt x="97892" y="97904"/>
                              </a:lnTo>
                              <a:lnTo>
                                <a:pt x="37808" y="97904"/>
                              </a:lnTo>
                              <a:cubicBezTo>
                                <a:pt x="7353" y="97904"/>
                                <a:pt x="0" y="87605"/>
                                <a:pt x="0" y="62802"/>
                              </a:cubicBez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 name="Shape 109"/>
                      <wps:cNvSpPr>
                        <a:spLocks/>
                      </wps:cNvSpPr>
                      <wps:spPr bwMode="auto">
                        <a:xfrm>
                          <a:off x="22092" y="3163"/>
                          <a:ext cx="700" cy="1233"/>
                        </a:xfrm>
                        <a:custGeom>
                          <a:avLst/>
                          <a:gdLst>
                            <a:gd name="T0" fmla="*/ 15342 w 69952"/>
                            <a:gd name="T1" fmla="*/ 0 h 123304"/>
                            <a:gd name="T2" fmla="*/ 39700 w 69952"/>
                            <a:gd name="T3" fmla="*/ 0 h 123304"/>
                            <a:gd name="T4" fmla="*/ 39700 w 69952"/>
                            <a:gd name="T5" fmla="*/ 25400 h 123304"/>
                            <a:gd name="T6" fmla="*/ 69952 w 69952"/>
                            <a:gd name="T7" fmla="*/ 25400 h 123304"/>
                            <a:gd name="T8" fmla="*/ 69952 w 69952"/>
                            <a:gd name="T9" fmla="*/ 46215 h 123304"/>
                            <a:gd name="T10" fmla="*/ 39700 w 69952"/>
                            <a:gd name="T11" fmla="*/ 46215 h 123304"/>
                            <a:gd name="T12" fmla="*/ 39700 w 69952"/>
                            <a:gd name="T13" fmla="*/ 86741 h 123304"/>
                            <a:gd name="T14" fmla="*/ 55880 w 69952"/>
                            <a:gd name="T15" fmla="*/ 102489 h 123304"/>
                            <a:gd name="T16" fmla="*/ 69952 w 69952"/>
                            <a:gd name="T17" fmla="*/ 102489 h 123304"/>
                            <a:gd name="T18" fmla="*/ 69952 w 69952"/>
                            <a:gd name="T19" fmla="*/ 123304 h 123304"/>
                            <a:gd name="T20" fmla="*/ 53149 w 69952"/>
                            <a:gd name="T21" fmla="*/ 123304 h 123304"/>
                            <a:gd name="T22" fmla="*/ 15342 w 69952"/>
                            <a:gd name="T23" fmla="*/ 88202 h 123304"/>
                            <a:gd name="T24" fmla="*/ 15342 w 69952"/>
                            <a:gd name="T25" fmla="*/ 46215 h 123304"/>
                            <a:gd name="T26" fmla="*/ 0 w 69952"/>
                            <a:gd name="T27" fmla="*/ 46215 h 123304"/>
                            <a:gd name="T28" fmla="*/ 0 w 69952"/>
                            <a:gd name="T29" fmla="*/ 25400 h 123304"/>
                            <a:gd name="T30" fmla="*/ 15342 w 69952"/>
                            <a:gd name="T31" fmla="*/ 25400 h 123304"/>
                            <a:gd name="T32" fmla="*/ 15342 w 69952"/>
                            <a:gd name="T33" fmla="*/ 0 h 123304"/>
                            <a:gd name="T34" fmla="*/ 0 w 69952"/>
                            <a:gd name="T35" fmla="*/ 0 h 123304"/>
                            <a:gd name="T36" fmla="*/ 69952 w 69952"/>
                            <a:gd name="T37" fmla="*/ 123304 h 123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69952" h="123304">
                              <a:moveTo>
                                <a:pt x="15342" y="0"/>
                              </a:moveTo>
                              <a:lnTo>
                                <a:pt x="39700" y="0"/>
                              </a:lnTo>
                              <a:lnTo>
                                <a:pt x="39700" y="25400"/>
                              </a:lnTo>
                              <a:lnTo>
                                <a:pt x="69952" y="25400"/>
                              </a:lnTo>
                              <a:lnTo>
                                <a:pt x="69952" y="46215"/>
                              </a:lnTo>
                              <a:lnTo>
                                <a:pt x="39700" y="46215"/>
                              </a:lnTo>
                              <a:lnTo>
                                <a:pt x="39700" y="86741"/>
                              </a:lnTo>
                              <a:cubicBezTo>
                                <a:pt x="39700" y="99149"/>
                                <a:pt x="43485" y="102489"/>
                                <a:pt x="55880" y="102489"/>
                              </a:cubicBezTo>
                              <a:lnTo>
                                <a:pt x="69952" y="102489"/>
                              </a:lnTo>
                              <a:lnTo>
                                <a:pt x="69952" y="123304"/>
                              </a:lnTo>
                              <a:lnTo>
                                <a:pt x="53149" y="123304"/>
                              </a:lnTo>
                              <a:cubicBezTo>
                                <a:pt x="22695" y="123304"/>
                                <a:pt x="15342" y="113005"/>
                                <a:pt x="15342" y="88202"/>
                              </a:cubicBezTo>
                              <a:lnTo>
                                <a:pt x="15342" y="46215"/>
                              </a:lnTo>
                              <a:lnTo>
                                <a:pt x="0" y="46215"/>
                              </a:lnTo>
                              <a:lnTo>
                                <a:pt x="0" y="25400"/>
                              </a:lnTo>
                              <a:lnTo>
                                <a:pt x="15342" y="25400"/>
                              </a:lnTo>
                              <a:lnTo>
                                <a:pt x="15342"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6" name="Shape 110"/>
                      <wps:cNvSpPr>
                        <a:spLocks/>
                      </wps:cNvSpPr>
                      <wps:spPr bwMode="auto">
                        <a:xfrm>
                          <a:off x="22945" y="3417"/>
                          <a:ext cx="979" cy="979"/>
                        </a:xfrm>
                        <a:custGeom>
                          <a:avLst/>
                          <a:gdLst>
                            <a:gd name="T0" fmla="*/ 0 w 97892"/>
                            <a:gd name="T1" fmla="*/ 0 h 97904"/>
                            <a:gd name="T2" fmla="*/ 24359 w 97892"/>
                            <a:gd name="T3" fmla="*/ 0 h 97904"/>
                            <a:gd name="T4" fmla="*/ 24359 w 97892"/>
                            <a:gd name="T5" fmla="*/ 61341 h 97904"/>
                            <a:gd name="T6" fmla="*/ 40539 w 97892"/>
                            <a:gd name="T7" fmla="*/ 77089 h 97904"/>
                            <a:gd name="T8" fmla="*/ 73520 w 97892"/>
                            <a:gd name="T9" fmla="*/ 77089 h 97904"/>
                            <a:gd name="T10" fmla="*/ 73520 w 97892"/>
                            <a:gd name="T11" fmla="*/ 0 h 97904"/>
                            <a:gd name="T12" fmla="*/ 97892 w 97892"/>
                            <a:gd name="T13" fmla="*/ 0 h 97904"/>
                            <a:gd name="T14" fmla="*/ 97892 w 97892"/>
                            <a:gd name="T15" fmla="*/ 97904 h 97904"/>
                            <a:gd name="T16" fmla="*/ 37808 w 97892"/>
                            <a:gd name="T17" fmla="*/ 97904 h 97904"/>
                            <a:gd name="T18" fmla="*/ 0 w 97892"/>
                            <a:gd name="T19" fmla="*/ 62802 h 97904"/>
                            <a:gd name="T20" fmla="*/ 0 w 97892"/>
                            <a:gd name="T21" fmla="*/ 0 h 97904"/>
                            <a:gd name="T22" fmla="*/ 0 w 97892"/>
                            <a:gd name="T23" fmla="*/ 0 h 97904"/>
                            <a:gd name="T24" fmla="*/ 97892 w 97892"/>
                            <a:gd name="T25"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7892" h="97904">
                              <a:moveTo>
                                <a:pt x="0" y="0"/>
                              </a:moveTo>
                              <a:lnTo>
                                <a:pt x="24359" y="0"/>
                              </a:lnTo>
                              <a:lnTo>
                                <a:pt x="24359" y="61341"/>
                              </a:lnTo>
                              <a:cubicBezTo>
                                <a:pt x="24359" y="73749"/>
                                <a:pt x="28143" y="77089"/>
                                <a:pt x="40539" y="77089"/>
                              </a:cubicBezTo>
                              <a:lnTo>
                                <a:pt x="73520" y="77089"/>
                              </a:lnTo>
                              <a:lnTo>
                                <a:pt x="73520" y="0"/>
                              </a:lnTo>
                              <a:lnTo>
                                <a:pt x="97892" y="0"/>
                              </a:lnTo>
                              <a:lnTo>
                                <a:pt x="97892" y="97904"/>
                              </a:lnTo>
                              <a:lnTo>
                                <a:pt x="37808" y="97904"/>
                              </a:lnTo>
                              <a:cubicBezTo>
                                <a:pt x="7353" y="97904"/>
                                <a:pt x="0" y="87605"/>
                                <a:pt x="0" y="62802"/>
                              </a:cubicBez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7" name="Shape 111"/>
                      <wps:cNvSpPr>
                        <a:spLocks/>
                      </wps:cNvSpPr>
                      <wps:spPr bwMode="auto">
                        <a:xfrm>
                          <a:off x="24220" y="3417"/>
                          <a:ext cx="798" cy="979"/>
                        </a:xfrm>
                        <a:custGeom>
                          <a:avLst/>
                          <a:gdLst>
                            <a:gd name="T0" fmla="*/ 0 w 79820"/>
                            <a:gd name="T1" fmla="*/ 0 h 97904"/>
                            <a:gd name="T2" fmla="*/ 42012 w 79820"/>
                            <a:gd name="T3" fmla="*/ 0 h 97904"/>
                            <a:gd name="T4" fmla="*/ 79820 w 79820"/>
                            <a:gd name="T5" fmla="*/ 35103 h 97904"/>
                            <a:gd name="T6" fmla="*/ 55461 w 79820"/>
                            <a:gd name="T7" fmla="*/ 35103 h 97904"/>
                            <a:gd name="T8" fmla="*/ 39281 w 79820"/>
                            <a:gd name="T9" fmla="*/ 20815 h 97904"/>
                            <a:gd name="T10" fmla="*/ 24371 w 79820"/>
                            <a:gd name="T11" fmla="*/ 20815 h 97904"/>
                            <a:gd name="T12" fmla="*/ 24371 w 79820"/>
                            <a:gd name="T13" fmla="*/ 97904 h 97904"/>
                            <a:gd name="T14" fmla="*/ 0 w 79820"/>
                            <a:gd name="T15" fmla="*/ 97904 h 97904"/>
                            <a:gd name="T16" fmla="*/ 0 w 79820"/>
                            <a:gd name="T17" fmla="*/ 0 h 97904"/>
                            <a:gd name="T18" fmla="*/ 0 w 79820"/>
                            <a:gd name="T19" fmla="*/ 0 h 97904"/>
                            <a:gd name="T20" fmla="*/ 79820 w 79820"/>
                            <a:gd name="T21"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9820" h="97904">
                              <a:moveTo>
                                <a:pt x="0" y="0"/>
                              </a:moveTo>
                              <a:lnTo>
                                <a:pt x="42012" y="0"/>
                              </a:lnTo>
                              <a:cubicBezTo>
                                <a:pt x="72263" y="0"/>
                                <a:pt x="79820" y="10516"/>
                                <a:pt x="79820" y="35103"/>
                              </a:cubicBezTo>
                              <a:lnTo>
                                <a:pt x="55461" y="35103"/>
                              </a:lnTo>
                              <a:cubicBezTo>
                                <a:pt x="55677" y="26695"/>
                                <a:pt x="52095" y="20815"/>
                                <a:pt x="39281" y="20815"/>
                              </a:cubicBezTo>
                              <a:lnTo>
                                <a:pt x="24371" y="20815"/>
                              </a:lnTo>
                              <a:lnTo>
                                <a:pt x="24371" y="97904"/>
                              </a:lnTo>
                              <a:lnTo>
                                <a:pt x="0" y="97904"/>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 name="Shape 112"/>
                      <wps:cNvSpPr>
                        <a:spLocks/>
                      </wps:cNvSpPr>
                      <wps:spPr bwMode="auto">
                        <a:xfrm>
                          <a:off x="25104" y="3417"/>
                          <a:ext cx="499" cy="979"/>
                        </a:xfrm>
                        <a:custGeom>
                          <a:avLst/>
                          <a:gdLst>
                            <a:gd name="T0" fmla="*/ 37808 w 49886"/>
                            <a:gd name="T1" fmla="*/ 0 h 97904"/>
                            <a:gd name="T2" fmla="*/ 49886 w 49886"/>
                            <a:gd name="T3" fmla="*/ 0 h 97904"/>
                            <a:gd name="T4" fmla="*/ 49886 w 49886"/>
                            <a:gd name="T5" fmla="*/ 20815 h 97904"/>
                            <a:gd name="T6" fmla="*/ 40538 w 49886"/>
                            <a:gd name="T7" fmla="*/ 20815 h 97904"/>
                            <a:gd name="T8" fmla="*/ 24359 w 49886"/>
                            <a:gd name="T9" fmla="*/ 36563 h 97904"/>
                            <a:gd name="T10" fmla="*/ 24359 w 49886"/>
                            <a:gd name="T11" fmla="*/ 39916 h 97904"/>
                            <a:gd name="T12" fmla="*/ 49886 w 49886"/>
                            <a:gd name="T13" fmla="*/ 39916 h 97904"/>
                            <a:gd name="T14" fmla="*/ 49886 w 49886"/>
                            <a:gd name="T15" fmla="*/ 58001 h 97904"/>
                            <a:gd name="T16" fmla="*/ 24359 w 49886"/>
                            <a:gd name="T17" fmla="*/ 58001 h 97904"/>
                            <a:gd name="T18" fmla="*/ 24359 w 49886"/>
                            <a:gd name="T19" fmla="*/ 61341 h 97904"/>
                            <a:gd name="T20" fmla="*/ 40538 w 49886"/>
                            <a:gd name="T21" fmla="*/ 77102 h 97904"/>
                            <a:gd name="T22" fmla="*/ 49886 w 49886"/>
                            <a:gd name="T23" fmla="*/ 77102 h 97904"/>
                            <a:gd name="T24" fmla="*/ 49886 w 49886"/>
                            <a:gd name="T25" fmla="*/ 97904 h 97904"/>
                            <a:gd name="T26" fmla="*/ 37808 w 49886"/>
                            <a:gd name="T27" fmla="*/ 97904 h 97904"/>
                            <a:gd name="T28" fmla="*/ 0 w 49886"/>
                            <a:gd name="T29" fmla="*/ 62814 h 97904"/>
                            <a:gd name="T30" fmla="*/ 0 w 49886"/>
                            <a:gd name="T31" fmla="*/ 35103 h 97904"/>
                            <a:gd name="T32" fmla="*/ 37808 w 49886"/>
                            <a:gd name="T33" fmla="*/ 0 h 97904"/>
                            <a:gd name="T34" fmla="*/ 0 w 49886"/>
                            <a:gd name="T35" fmla="*/ 0 h 97904"/>
                            <a:gd name="T36" fmla="*/ 49886 w 49886"/>
                            <a:gd name="T37"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49886" h="97904">
                              <a:moveTo>
                                <a:pt x="37808" y="0"/>
                              </a:moveTo>
                              <a:lnTo>
                                <a:pt x="49886" y="0"/>
                              </a:lnTo>
                              <a:lnTo>
                                <a:pt x="49886" y="20815"/>
                              </a:lnTo>
                              <a:lnTo>
                                <a:pt x="40538" y="20815"/>
                              </a:lnTo>
                              <a:cubicBezTo>
                                <a:pt x="28562" y="20815"/>
                                <a:pt x="24359" y="24168"/>
                                <a:pt x="24359" y="36563"/>
                              </a:cubicBezTo>
                              <a:lnTo>
                                <a:pt x="24359" y="39916"/>
                              </a:lnTo>
                              <a:lnTo>
                                <a:pt x="49886" y="39916"/>
                              </a:lnTo>
                              <a:lnTo>
                                <a:pt x="49886" y="58001"/>
                              </a:lnTo>
                              <a:lnTo>
                                <a:pt x="24359" y="58001"/>
                              </a:lnTo>
                              <a:lnTo>
                                <a:pt x="24359" y="61341"/>
                              </a:lnTo>
                              <a:cubicBezTo>
                                <a:pt x="24359" y="73749"/>
                                <a:pt x="28562" y="77102"/>
                                <a:pt x="40538" y="77102"/>
                              </a:cubicBezTo>
                              <a:lnTo>
                                <a:pt x="49886" y="77102"/>
                              </a:lnTo>
                              <a:lnTo>
                                <a:pt x="49886" y="97904"/>
                              </a:lnTo>
                              <a:lnTo>
                                <a:pt x="37808" y="97904"/>
                              </a:lnTo>
                              <a:cubicBezTo>
                                <a:pt x="7341" y="97904"/>
                                <a:pt x="0" y="87617"/>
                                <a:pt x="0" y="62814"/>
                              </a:cubicBezTo>
                              <a:lnTo>
                                <a:pt x="0" y="35103"/>
                              </a:lnTo>
                              <a:cubicBezTo>
                                <a:pt x="0" y="10528"/>
                                <a:pt x="7341"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9" name="Shape 2766"/>
                      <wps:cNvSpPr>
                        <a:spLocks/>
                      </wps:cNvSpPr>
                      <wps:spPr bwMode="auto">
                        <a:xfrm>
                          <a:off x="25603" y="4188"/>
                          <a:ext cx="446" cy="208"/>
                        </a:xfrm>
                        <a:custGeom>
                          <a:avLst/>
                          <a:gdLst>
                            <a:gd name="T0" fmla="*/ 0 w 44628"/>
                            <a:gd name="T1" fmla="*/ 0 h 20803"/>
                            <a:gd name="T2" fmla="*/ 44628 w 44628"/>
                            <a:gd name="T3" fmla="*/ 0 h 20803"/>
                            <a:gd name="T4" fmla="*/ 44628 w 44628"/>
                            <a:gd name="T5" fmla="*/ 20803 h 20803"/>
                            <a:gd name="T6" fmla="*/ 0 w 44628"/>
                            <a:gd name="T7" fmla="*/ 20803 h 20803"/>
                            <a:gd name="T8" fmla="*/ 0 w 44628"/>
                            <a:gd name="T9" fmla="*/ 0 h 20803"/>
                            <a:gd name="T10" fmla="*/ 0 w 44628"/>
                            <a:gd name="T11" fmla="*/ 0 h 20803"/>
                            <a:gd name="T12" fmla="*/ 44628 w 44628"/>
                            <a:gd name="T13" fmla="*/ 20803 h 20803"/>
                          </a:gdLst>
                          <a:ahLst/>
                          <a:cxnLst>
                            <a:cxn ang="0">
                              <a:pos x="T0" y="T1"/>
                            </a:cxn>
                            <a:cxn ang="0">
                              <a:pos x="T2" y="T3"/>
                            </a:cxn>
                            <a:cxn ang="0">
                              <a:pos x="T4" y="T5"/>
                            </a:cxn>
                            <a:cxn ang="0">
                              <a:pos x="T6" y="T7"/>
                            </a:cxn>
                            <a:cxn ang="0">
                              <a:pos x="T8" y="T9"/>
                            </a:cxn>
                          </a:cxnLst>
                          <a:rect l="T10" t="T11" r="T12" b="T13"/>
                          <a:pathLst>
                            <a:path w="44628" h="20803">
                              <a:moveTo>
                                <a:pt x="0" y="0"/>
                              </a:moveTo>
                              <a:lnTo>
                                <a:pt x="44628" y="0"/>
                              </a:lnTo>
                              <a:lnTo>
                                <a:pt x="44628" y="20803"/>
                              </a:lnTo>
                              <a:lnTo>
                                <a:pt x="0" y="20803"/>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 name="Shape 114"/>
                      <wps:cNvSpPr>
                        <a:spLocks/>
                      </wps:cNvSpPr>
                      <wps:spPr bwMode="auto">
                        <a:xfrm>
                          <a:off x="25603" y="3417"/>
                          <a:ext cx="499" cy="580"/>
                        </a:xfrm>
                        <a:custGeom>
                          <a:avLst/>
                          <a:gdLst>
                            <a:gd name="T0" fmla="*/ 0 w 49885"/>
                            <a:gd name="T1" fmla="*/ 0 h 58001"/>
                            <a:gd name="T2" fmla="*/ 12078 w 49885"/>
                            <a:gd name="T3" fmla="*/ 0 h 58001"/>
                            <a:gd name="T4" fmla="*/ 49885 w 49885"/>
                            <a:gd name="T5" fmla="*/ 35103 h 58001"/>
                            <a:gd name="T6" fmla="*/ 49885 w 49885"/>
                            <a:gd name="T7" fmla="*/ 58001 h 58001"/>
                            <a:gd name="T8" fmla="*/ 0 w 49885"/>
                            <a:gd name="T9" fmla="*/ 58001 h 58001"/>
                            <a:gd name="T10" fmla="*/ 0 w 49885"/>
                            <a:gd name="T11" fmla="*/ 39916 h 58001"/>
                            <a:gd name="T12" fmla="*/ 25527 w 49885"/>
                            <a:gd name="T13" fmla="*/ 39916 h 58001"/>
                            <a:gd name="T14" fmla="*/ 25527 w 49885"/>
                            <a:gd name="T15" fmla="*/ 36563 h 58001"/>
                            <a:gd name="T16" fmla="*/ 9347 w 49885"/>
                            <a:gd name="T17" fmla="*/ 20815 h 58001"/>
                            <a:gd name="T18" fmla="*/ 0 w 49885"/>
                            <a:gd name="T19" fmla="*/ 20815 h 58001"/>
                            <a:gd name="T20" fmla="*/ 0 w 49885"/>
                            <a:gd name="T21" fmla="*/ 0 h 58001"/>
                            <a:gd name="T22" fmla="*/ 0 w 49885"/>
                            <a:gd name="T23" fmla="*/ 0 h 58001"/>
                            <a:gd name="T24" fmla="*/ 49885 w 49885"/>
                            <a:gd name="T25" fmla="*/ 58001 h 580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9885" h="58001">
                              <a:moveTo>
                                <a:pt x="0" y="0"/>
                              </a:moveTo>
                              <a:lnTo>
                                <a:pt x="12078" y="0"/>
                              </a:lnTo>
                              <a:cubicBezTo>
                                <a:pt x="42532" y="0"/>
                                <a:pt x="49885" y="10528"/>
                                <a:pt x="49885" y="35103"/>
                              </a:cubicBezTo>
                              <a:lnTo>
                                <a:pt x="49885" y="58001"/>
                              </a:lnTo>
                              <a:lnTo>
                                <a:pt x="0" y="58001"/>
                              </a:lnTo>
                              <a:lnTo>
                                <a:pt x="0" y="39916"/>
                              </a:lnTo>
                              <a:lnTo>
                                <a:pt x="25527" y="39916"/>
                              </a:lnTo>
                              <a:lnTo>
                                <a:pt x="25527" y="36563"/>
                              </a:lnTo>
                              <a:cubicBezTo>
                                <a:pt x="25527" y="24168"/>
                                <a:pt x="21742" y="20815"/>
                                <a:pt x="9347" y="20815"/>
                              </a:cubicBez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CC1E13" id="Group 7" o:spid="_x0000_s1026" style="position:absolute;margin-left:-6.75pt;margin-top:-16.9pt;width:132.6pt;height:46.1pt;z-index:251660800" coordsize="26392,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">
              <v:shape id="Shape 69" o:spid="_x0000_s1027" style="position:absolute;left:467;top:7637;width:1684;height:1684;visibility:visible;mso-wrap-style:square;v-text-anchor:top" coordsize="168440,16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" path="m,l168440,r,168440l,xe" fillcolor="#ac132c" stroked="f" strokeweight="0">
                <v:stroke miterlimit="83231f" joinstyle="miter"/>
                <v:path arrowok="t" o:connecttype="custom" o:connectlocs="0,0;1684,0;1684,1684;0,0" o:connectangles="0,0,0,0" textboxrect="0,0,168440,168440"/>
              </v:shape>
              <v:shape id="Shape 2757" o:spid="_x0000_s1028" style="position:absolute;width:11764;height:5799;visibility:visible;mso-wrap-style:square;v-text-anchor:top" coordsize="1176414,579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" path="m,l1176414,r,579958l,579958,,e" fillcolor="#ac132c" stroked="f" strokeweight="0">
                <v:stroke miterlimit="83231f" joinstyle="miter"/>
                <v:path arrowok="t" o:connecttype="custom" o:connectlocs="0,0;11764,0;11764,5799;0,5799;0,0" o:connectangles="0,0,0,0,0" textboxrect="0,0,1176414,579958"/>
              </v:shape>
              <v:shape id="Shape 2758" o:spid="_x0000_s1029" style="position:absolute;top:6264;width:11764;height:908;visibility:visible;mso-wrap-style:square;v-text-anchor:top" coordsize="1176414,9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" path="m,l1176414,r,90754l,90754,,e" fillcolor="#ac132c" stroked="f" strokeweight="0">
                <v:stroke miterlimit="83231f" joinstyle="miter"/>
                <v:path arrowok="t" o:connecttype="custom" o:connectlocs="0,0;11764,0;11764,908;0,908;0,0" o:connectangles="0,0,0,0,0" textboxrect="0,0,1176414,90754"/>
              </v:shape>
              <v:shape id="Shape 72" o:spid="_x0000_s1030" style="position:absolute;left:931;top:1349;width:2826;height:3101;visibility:visible;mso-wrap-style:square;v-text-anchor:top" coordsize="282626,3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" path="m,l282626,r,57061l66027,57061r,68669l259385,125730r,57594l66027,183324r,126772l,310096,,xe" stroked="f" strokeweight="0">
                <v:stroke miterlimit="83231f" joinstyle="miter"/>
                <v:path arrowok="t" o:connecttype="custom" o:connectlocs="0,0;2826,0;2826,571;660,571;660,1257;2594,1257;2594,1833;660,1833;660,3101;0,3101;0,0" o:connectangles="0,0,0,0,0,0,0,0,0,0,0" textboxrect="0,0,282626,310096"/>
              </v:shape>
              <v:shape id="Shape 73" o:spid="_x0000_s1031" style="position:absolute;left:4248;top:1349;width:3101;height:3101;visibility:visible;mso-wrap-style:square;v-text-anchor:top" coordsize="310096,3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" path="m,l310096,r,57061l188062,57061r,253035l122022,310096r,-253035l,57061,,xe" stroked="f" strokeweight="0">
                <v:stroke miterlimit="83231f" joinstyle="miter"/>
                <v:path arrowok="t" o:connecttype="custom" o:connectlocs="0,0;3101,0;3101,571;1881,571;1881,3101;1220,3101;1220,571;0,571;0,0" o:connectangles="0,0,0,0,0,0,0,0,0" textboxrect="0,0,310096,310096"/>
              </v:shape>
              <v:shape id="Shape 74" o:spid="_x0000_s1032" style="position:absolute;left:7752;top:1349;width:3096;height:3101;visibility:visible;mso-wrap-style:square;v-text-anchor:top" coordsize="309563,3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" path="m123089,l286322,r,57061l123089,57061v-40145,,-57582,7912,-57582,34861c65507,117805,82944,126251,123089,126251r62331,c281572,126251,309563,157950,309563,217653v,59169,-27471,92443,-124143,92443l,310096,,253048r185420,c225565,253048,243536,245123,243536,218186v,-26949,-17971,-34354,-58116,-34354l123089,183832c27470,183832,,151613,,92443,,32753,27470,,123089,xe" stroked="f" strokeweight="0">
                <v:stroke miterlimit="83231f" joinstyle="miter"/>
                <v:path arrowok="t" o:connecttype="custom" o:connectlocs="1231,0;2864,0;2864,571;1231,571;655,919;1231,1263;1854,1263;3096,2177;1854,3101;0,3101;0,2531;1854,2531;2436,2182;1854,1838;1231,1838;0,924;1231,0" o:connectangles="0,0,0,0,0,0,0,0,0,0,0,0,0,0,0,0,0" textboxrect="0,0,309563,310096"/>
              </v:shape>
              <v:shape id="Shape 75" o:spid="_x0000_s1033" style="position:absolute;left:13262;top:1413;width:979;height:979;visibility:visible;mso-wrap-style:square;v-text-anchor:top" coordsize="97892,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" path="m39700,l88862,r,20815l42228,20815v-11760,,-17857,1677,-17857,8395l24371,31534v,6490,6097,8382,17857,8382l58407,39916v30239,,39485,10287,39485,27737l97892,70180v,17437,-9246,27724,-39485,27724l,97904,,77102r55677,c67640,77102,73520,75438,73520,68707r,-2324c73520,59881,67640,58001,55677,58001r-15977,c9246,58001,,47701,,30264l,27737c,10300,9246,,39700,xe" fillcolor="#ac132c" stroked="f" strokeweight="0">
                <v:stroke miterlimit="83231f" joinstyle="miter"/>
                <v:path arrowok="t" o:connecttype="custom" o:connectlocs="397,0;889,0;889,208;422,208;244,292;244,315;422,399;584,399;979,677;979,702;584,979;0,979;0,771;557,771;735,687;735,664;557,580;397,580;0,303;0,277;397,0" o:connectangles="0,0,0,0,0,0,0,0,0,0,0,0,0,0,0,0,0,0,0,0,0" textboxrect="0,0,97892,97904"/>
              </v:shape>
              <v:shape id="Shape 76" o:spid="_x0000_s1034" style="position:absolute;left:14489;top:1037;width:979;height:1355;visibility:visible;mso-wrap-style:square;v-text-anchor:top" coordsize="97892,13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" path="m,l24359,r,37592l60071,37592v30251,,37821,10516,37821,35090l97892,135496r-24372,l73520,74155v,-12408,-3784,-15748,-16167,-15748l24359,58407r,77089l,135496,,xe" fillcolor="#ac132c" stroked="f" strokeweight="0">
                <v:stroke miterlimit="83231f" joinstyle="miter"/>
                <v:path arrowok="t" o:connecttype="custom" o:connectlocs="0,0;244,0;244,376;601,376;979,727;979,1355;735,1355;735,742;574,584;244,584;244,1355;0,1355;0,0" o:connectangles="0,0,0,0,0,0,0,0,0,0,0,0,0" textboxrect="0,0,97892,135496"/>
              </v:shape>
              <v:shape id="Shape 77" o:spid="_x0000_s1035" style="position:absolute;left:15678;top:1789;width:508;height:603;visibility:visible;mso-wrap-style:square;v-text-anchor:top" coordsize="50826,6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" path="m37808,l50826,r,18072l40538,18072v-11976,,-16179,1664,-16179,8395l24359,31102v,6719,4203,8382,16179,8382l50826,39484r,20816l37808,60300c7557,60300,,51892,,32563l,27724c,8407,7557,,37808,xe" fillcolor="#ac132c" stroked="f" strokeweight="0">
                <v:stroke miterlimit="83231f" joinstyle="miter"/>
                <v:path arrowok="t" o:connecttype="custom" o:connectlocs="378,0;508,0;508,181;405,181;243,265;243,311;405,395;508,395;508,603;378,603;0,326;0,277;378,0" o:connectangles="0,0,0,0,0,0,0,0,0,0,0,0,0" textboxrect="0,0,50826,60300"/>
              </v:shape>
              <v:shape id="Shape 2759" o:spid="_x0000_s1036" style="position:absolute;left:15787;top:1413;width:399;height:208;visibility:visible;mso-wrap-style:square;v-text-anchor:top" coordsize="39916,2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" path="m,l39916,r,20815l,20815,,e" fillcolor="#ac132c" stroked="f" strokeweight="0">
                <v:stroke miterlimit="83231f" joinstyle="miter"/>
                <v:path arrowok="t" o:connecttype="custom" o:connectlocs="0,0;399,0;399,208;0,208;0,0" o:connectangles="0,0,0,0,0" textboxrect="0,0,39916,20815"/>
              </v:shape>
              <v:shape id="Shape 79" o:spid="_x0000_s1037" style="position:absolute;left:16186;top:1413;width:509;height:979;visibility:visible;mso-wrap-style:square;v-text-anchor:top" coordsize="50838,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" path="m,l13030,c43281,,50838,10516,50838,35090r,62814l,97904,,77089r26467,l26467,55677,,55677,,37605r26467,c26467,23533,22263,20815,10299,20815l,20815,,xe" fillcolor="#ac132c" stroked="f" strokeweight="0">
                <v:stroke miterlimit="83231f" joinstyle="miter"/>
                <v:path arrowok="t" o:connecttype="custom" o:connectlocs="0,0;130,0;509,351;509,979;0,979;0,771;265,771;265,557;0,557;0,376;265,376;103,208;0,208;0,0" o:connectangles="0,0,0,0,0,0,0,0,0,0,0,0,0,0" textboxrect="0,0,50838,97904"/>
              </v:shape>
              <v:shape id="Shape 80" o:spid="_x0000_s1038" style="position:absolute;left:16955;top:1413;width:498;height:1376;visibility:visible;mso-wrap-style:square;v-text-anchor:top" coordsize="49778,1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" path="m,l49778,r,20815l24359,20815r,56274l49778,77089r,20815l24359,97904r,39688l,137592,,xe" fillcolor="#ac132c" stroked="f" strokeweight="0">
                <v:stroke miterlimit="83231f" joinstyle="miter"/>
                <v:path arrowok="t" o:connecttype="custom" o:connectlocs="0,0;498,0;498,208;244,208;244,771;498,771;498,979;244,979;244,1376;0,1376;0,0" o:connectangles="0,0,0,0,0,0,0,0,0,0,0" textboxrect="0,0,49778,137592"/>
              </v:shape>
              <v:shape id="Shape 81" o:spid="_x0000_s1039" style="position:absolute;left:17453;top:1413;width:497;height:979;visibility:visible;mso-wrap-style:square;v-text-anchor:top" coordsize="49778,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" path="m,l12186,c42437,,49778,10516,49778,35090r,27711c49778,87617,42437,97904,12186,97904l,97904,,77089r9455,c21431,77089,25419,73749,25419,61341r,-24778c25419,24155,21431,20815,9455,20815l,20815,,xe" fillcolor="#ac132c" stroked="f" strokeweight="0">
                <v:stroke miterlimit="83231f" joinstyle="miter"/>
                <v:path arrowok="t" o:connecttype="custom" o:connectlocs="0,0;122,0;497,351;497,628;122,979;0,979;0,771;94,771;254,613;254,366;94,208;0,208;0,0" o:connectangles="0,0,0,0,0,0,0,0,0,0,0,0,0" textboxrect="0,0,49778,97904"/>
              </v:shape>
              <v:shape id="Shape 82" o:spid="_x0000_s1040" style="position:absolute;left:18118;top:1413;width:397;height:979;visibility:visible;mso-wrap-style:square;v-text-anchor:top" coordsize="39713,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" path="m,l39713,r,97904l15341,97904r,-77089l,20815,,xe" fillcolor="#ac132c" stroked="f" strokeweight="0">
                <v:stroke miterlimit="83231f" joinstyle="miter"/>
                <v:path arrowok="t" o:connecttype="custom" o:connectlocs="0,0;397,0;397,979;153,979;153,208;0,208;0,0" o:connectangles="0,0,0,0,0,0,0" textboxrect="0,0,39713,97904"/>
              </v:shape>
              <v:shape id="Shape 2760" o:spid="_x0000_s1041" style="position:absolute;left:18272;top:1037;width:243;height:227;visibility:visible;mso-wrap-style:square;v-text-anchor:top" coordsize="24371,2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" path="m,l24371,r,22682l,22682,,e" fillcolor="#ac132c" stroked="f" strokeweight="0">
                <v:stroke miterlimit="83231f" joinstyle="miter"/>
                <v:path arrowok="t" o:connecttype="custom" o:connectlocs="0,0;243,0;243,227;0,227;0,0" o:connectangles="0,0,0,0,0" textboxrect="0,0,24371,22682"/>
              </v:shape>
              <v:shape id="Shape 84" o:spid="_x0000_s1042" style="position:absolute;left:18809;top:1413;width:979;height:979;visibility:visible;mso-wrap-style:square;v-text-anchor:top" coordsize="97892,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" path="m,l60071,c90322,,97892,10516,97892,35090r,62814l73520,97904r,-61341c73520,24155,69736,20815,57341,20815r-32982,l24359,97904,,97904,,xe" fillcolor="#ac132c" stroked="f" strokeweight="0">
                <v:stroke miterlimit="83231f" joinstyle="miter"/>
                <v:path arrowok="t" o:connecttype="custom" o:connectlocs="0,0;601,0;979,351;979,979;735,979;735,366;573,208;244,208;244,979;0,979;0,0" o:connectangles="0,0,0,0,0,0,0,0,0,0,0" textboxrect="0,0,97892,97904"/>
              </v:shape>
              <v:shape id="Shape 2761" o:spid="_x0000_s1043" style="position:absolute;left:20124;top:2581;width:378;height:208;visibility:visible;mso-wrap-style:square;v-text-anchor:top" coordsize="37814,2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" path="m,l37814,r,20790l,20790,,e" fillcolor="#ac132c" stroked="f" strokeweight="0">
                <v:stroke miterlimit="83231f" joinstyle="miter"/>
                <v:path arrowok="t" o:connecttype="custom" o:connectlocs="0,0;378,0;378,208;0,208;0,0" o:connectangles="0,0,0,0,0" textboxrect="0,0,37814,20790"/>
              </v:shape>
              <v:shape id="Shape 86" o:spid="_x0000_s1044" style="position:absolute;left:20013;top:1413;width:489;height:979;visibility:visible;mso-wrap-style:square;v-text-anchor:top" coordsize="4894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" path="m37808,l48940,r,20815l40538,20815v-12395,,-16179,3341,-16179,15748l24359,61341v,12408,3784,15748,16179,15748l48940,77089r,20815l37808,97904c7341,97904,,87605,,62802l,35090c,10516,7341,,37808,xe" fillcolor="#ac132c" stroked="f" strokeweight="0">
                <v:stroke miterlimit="83231f" joinstyle="miter"/>
                <v:path arrowok="t" o:connecttype="custom" o:connectlocs="378,0;489,0;489,208;405,208;243,366;243,613;405,771;489,771;489,979;378,979;0,628;0,351;378,0" o:connectangles="0,0,0,0,0,0,0,0,0,0,0,0,0" textboxrect="0,0,48940,97904"/>
              </v:shape>
              <v:shape id="Shape 87" o:spid="_x0000_s1045" style="position:absolute;left:20502;top:1413;width:490;height:1376;visibility:visible;mso-wrap-style:square;v-text-anchor:top" coordsize="48939,1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" path="m,l48939,r,102514c48939,127292,41586,137592,11347,137592l,137592,,116802r8604,c20580,116802,24581,113436,24581,101054r,-3150l,97904,,77089r24581,l24581,20815,,20815,,xe" fillcolor="#ac132c" stroked="f" strokeweight="0">
                <v:stroke miterlimit="83231f" joinstyle="miter"/>
                <v:path arrowok="t" o:connecttype="custom" o:connectlocs="0,0;490,0;490,1025;114,1376;0,1376;0,1168;86,1168;246,1011;246,979;0,979;0,771;246,771;246,208;0,208;0,0" o:connectangles="0,0,0,0,0,0,0,0,0,0,0,0,0,0,0" textboxrect="0,0,48939,137592"/>
              </v:shape>
              <v:shape id="Shape 88" o:spid="_x0000_s1046" style="position:absolute;left:21788;top:1413;width:979;height:1376;visibility:visible;mso-wrap-style:square;v-text-anchor:top" coordsize="97892,1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" path="m,l24359,r,61341c24359,73749,28143,77089,40539,77089r32981,l73520,,97892,r,102514c97892,127292,90538,137592,60287,137592r-49162,l11125,116802r46432,c69533,116802,73520,113436,73520,101054r,-3150l37808,97904c7353,97904,,87605,,62802l,xe" fillcolor="#ac132c" stroked="f" strokeweight="0">
                <v:stroke miterlimit="83231f" joinstyle="miter"/>
                <v:path arrowok="t" o:connecttype="custom" o:connectlocs="0,0;244,0;244,613;405,771;735,771;735,0;979,0;979,1025;603,1376;111,1376;111,1168;576,1168;735,1011;735,979;378,979;0,628;0,0" o:connectangles="0,0,0,0,0,0,0,0,0,0,0,0,0,0,0,0,0" textboxrect="0,0,97892,137592"/>
              </v:shape>
              <v:shape id="Shape 89" o:spid="_x0000_s1047" style="position:absolute;left:23044;top:1413;width:517;height:979;visibility:visible;mso-wrap-style:square;v-text-anchor:top" coordsize="5167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" path="m37808,l51670,r,20815l40538,20815v-11976,,-16179,3340,-16179,15748l24359,61341v,12408,4203,15748,16179,15748l51670,77089r,20815l37808,97904c7341,97904,,87617,,62801l,35090c,10516,7341,,37808,xe" fillcolor="#ac132c" stroked="f" strokeweight="0">
                <v:stroke miterlimit="83231f" joinstyle="miter"/>
                <v:path arrowok="t" o:connecttype="custom" o:connectlocs="378,0;517,0;517,208;406,208;244,366;244,613;406,771;517,771;517,979;378,979;0,628;0,351;378,0" o:connectangles="0,0,0,0,0,0,0,0,0,0,0,0,0" textboxrect="0,0,51670,97904"/>
              </v:shape>
              <v:shape id="Shape 90" o:spid="_x0000_s1048" style="position:absolute;left:23561;top:1413;width:516;height:979;visibility:visible;mso-wrap-style:square;v-text-anchor:top" coordsize="5167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" path="m,l13862,c44329,,51670,10516,51670,35090r,27711c51670,87617,44329,97904,13862,97904l,97904,,77089r11132,c23527,77089,27312,73749,27312,61341r,-24778c27312,24155,23527,20815,11132,20815l,20815,,xe" fillcolor="#ac132c" stroked="f" strokeweight="0">
                <v:stroke miterlimit="83231f" joinstyle="miter"/>
                <v:path arrowok="t" o:connecttype="custom" o:connectlocs="0,0;138,0;516,351;516,628;138,979;0,979;0,771;111,771;273,613;273,366;111,208;0,208;0,0" o:connectangles="0,0,0,0,0,0,0,0,0,0,0,0,0" textboxrect="0,0,51670,97904"/>
              </v:shape>
              <v:shape id="Shape 91" o:spid="_x0000_s1049" style="position:absolute;left:24319;top:1413;width:979;height:979;visibility:visible;mso-wrap-style:square;v-text-anchor:top" coordsize="97892,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" path="m,l24359,r,61341c24359,73749,28143,77089,40539,77089r32981,l73520,,97892,r,97904l37808,97904c7353,97904,,87605,,62802l,xe" fillcolor="#ac132c" stroked="f" strokeweight="0">
                <v:stroke miterlimit="83231f" joinstyle="miter"/>
                <v:path arrowok="t" o:connecttype="custom" o:connectlocs="0,0;244,0;244,613;405,771;735,771;735,0;979,0;979,979;378,979;0,628;0,0" o:connectangles="0,0,0,0,0,0,0,0,0,0,0" textboxrect="0,0,97892,97904"/>
              </v:shape>
              <v:shape id="Shape 92" o:spid="_x0000_s1050" style="position:absolute;left:25594;top:1413;width:798;height:979;visibility:visible;mso-wrap-style:square;v-text-anchor:top" coordsize="7982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" path="m,l42011,c72263,,79820,10516,79820,35090r-24359,c55677,26695,52095,20815,39281,20815r-14910,l24371,97904,,97904,,xe" fillcolor="#ac132c" stroked="f" strokeweight="0">
                <v:stroke miterlimit="83231f" joinstyle="miter"/>
                <v:path arrowok="t" o:connecttype="custom" o:connectlocs="0,0;420,0;798,351;554,351;393,208;244,208;244,979;0,979;0,0" o:connectangles="0,0,0,0,0,0,0,0,0" textboxrect="0,0,79820,97904"/>
              </v:shape>
              <v:shape id="Shape 93" o:spid="_x0000_s1051" style="position:absolute;left:13262;top:3417;width:499;height:979;visibility:visible;mso-wrap-style:square;v-text-anchor:top" coordsize="49885,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" path="m37808,l49885,r,20815l40538,20815v-12395,,-16179,3341,-16179,15748l24359,61341v,12408,3784,15748,16179,15748l49885,77089r,20815l37808,97904c7341,97904,,87605,,62802l,35103c,10516,7341,,37808,xe" fillcolor="#ac132c" stroked="f" strokeweight="0">
                <v:stroke miterlimit="83231f" joinstyle="miter"/>
                <v:path arrowok="t" o:connecttype="custom" o:connectlocs="378,0;499,0;499,208;406,208;244,366;244,613;406,771;499,771;499,979;378,979;0,628;0,351;378,0" o:connectangles="0,0,0,0,0,0,0,0,0,0,0,0,0" textboxrect="0,0,49885,97904"/>
              </v:shape>
              <v:shape id="Shape 94" o:spid="_x0000_s1052" style="position:absolute;left:13761;top:3041;width:499;height:1355;visibility:visible;mso-wrap-style:square;v-text-anchor:top" coordsize="49886,135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" path="m25527,l49886,r,135509l,135509,,114694r25527,l25527,58420,,58420,,37605r25527,l25527,xe" fillcolor="#ac132c" stroked="f" strokeweight="0">
                <v:stroke miterlimit="83231f" joinstyle="miter"/>
                <v:path arrowok="t" o:connecttype="custom" o:connectlocs="255,0;499,0;499,1355;0,1355;0,1147;255,1147;255,584;0,584;0,376;255,376;255,0" o:connectangles="0,0,0,0,0,0,0,0,0,0,0" textboxrect="0,0,49886,135509"/>
              </v:shape>
              <v:shape id="Shape 95" o:spid="_x0000_s1053" style="position:absolute;left:14462;top:3417;width:397;height:979;visibility:visible;mso-wrap-style:square;v-text-anchor:top" coordsize="3970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" path="m,l39700,r,97904l15341,97904r,-77101l,20803,,xe" fillcolor="#ac132c" stroked="f" strokeweight="0">
                <v:stroke miterlimit="83231f" joinstyle="miter"/>
                <v:path arrowok="t" o:connecttype="custom" o:connectlocs="0,0;397,0;397,979;153,979;153,208;0,208;0,0" o:connectangles="0,0,0,0,0,0,0" textboxrect="0,0,39700,97904"/>
              </v:shape>
              <v:shape id="Shape 2762" o:spid="_x0000_s1054" style="position:absolute;left:14615;top:3041;width:244;height:227;visibility:visible;mso-wrap-style:square;v-text-anchor:top" coordsize="24359,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" path="m,l24359,r,22695l,22695,,e" fillcolor="#ac132c" stroked="f" strokeweight="0">
                <v:stroke miterlimit="83231f" joinstyle="miter"/>
                <v:path arrowok="t" o:connecttype="custom" o:connectlocs="0,0;244,0;244,227;0,227;0,0" o:connectangles="0,0,0,0,0" textboxrect="0,0,24359,22695"/>
              </v:shape>
              <v:shape id="Shape 2763" o:spid="_x0000_s1055" style="position:absolute;left:15228;top:4585;width:378;height:208;visibility:visible;mso-wrap-style:square;v-text-anchor:top" coordsize="37814,2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" path="m,l37814,r,20790l,20790,,e" fillcolor="#ac132c" stroked="f" strokeweight="0">
                <v:stroke miterlimit="83231f" joinstyle="miter"/>
                <v:path arrowok="t" o:connecttype="custom" o:connectlocs="0,0;378,0;378,208;0,208;0,0" o:connectangles="0,0,0,0,0" textboxrect="0,0,37814,20790"/>
              </v:shape>
              <v:shape id="Shape 98" o:spid="_x0000_s1056" style="position:absolute;left:15117;top:3417;width:489;height:979;visibility:visible;mso-wrap-style:square;v-text-anchor:top" coordsize="4894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" path="m37808,l48940,r,20815l40538,20815v-12395,,-16179,3341,-16179,15748l24359,61341v,12408,3784,15748,16179,15748l48940,77089r,20815l37808,97904c7341,97904,,87605,,62802l,35103c,10516,7341,,37808,xe" fillcolor="#ac132c" stroked="f" strokeweight="0">
                <v:stroke miterlimit="83231f" joinstyle="miter"/>
                <v:path arrowok="t" o:connecttype="custom" o:connectlocs="378,0;489,0;489,208;405,208;243,366;243,613;405,771;489,771;489,979;378,979;0,628;0,351;378,0" o:connectangles="0,0,0,0,0,0,0,0,0,0,0,0,0" textboxrect="0,0,48940,97904"/>
              </v:shape>
              <v:shape id="Shape 99" o:spid="_x0000_s1057" style="position:absolute;left:15606;top:3417;width:490;height:1376;visibility:visible;mso-wrap-style:square;v-text-anchor:top" coordsize="48939,1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" path="m,l48939,r,102514c48939,127292,41586,137592,11347,137592l,137592,,116802r8604,c20580,116802,24581,113436,24581,101054r,-3150l,97904,,77089r24581,l24581,20815,,20815,,xe" fillcolor="#ac132c" stroked="f" strokeweight="0">
                <v:stroke miterlimit="83231f" joinstyle="miter"/>
                <v:path arrowok="t" o:connecttype="custom" o:connectlocs="0,0;490,0;490,1025;114,1376;0,1376;0,1168;86,1168;246,1011;246,979;0,979;0,771;246,771;246,208;0,208;0,0" o:connectangles="0,0,0,0,0,0,0,0,0,0,0,0,0,0,0" textboxrect="0,0,48939,137592"/>
              </v:shape>
              <v:shape id="Shape 100" o:spid="_x0000_s1058" style="position:absolute;left:16299;top:3417;width:398;height:979;visibility:visible;mso-wrap-style:square;v-text-anchor:top" coordsize="39713,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" path="m,l39713,r,97904l15342,97904r,-77101l,20803,,xe" fillcolor="#ac132c" stroked="f" strokeweight="0">
                <v:stroke miterlimit="83231f" joinstyle="miter"/>
                <v:path arrowok="t" o:connecttype="custom" o:connectlocs="0,0;398,0;398,979;154,979;154,208;0,208;0,0" o:connectangles="0,0,0,0,0,0,0" textboxrect="0,0,39713,97904"/>
              </v:shape>
              <v:shape id="Shape 2764" o:spid="_x0000_s1059" style="position:absolute;left:16453;top:3041;width:244;height:227;visibility:visible;mso-wrap-style:square;v-text-anchor:top" coordsize="24371,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" path="m,l24371,r,22695l,22695,,e" fillcolor="#ac132c" stroked="f" strokeweight="0">
                <v:stroke miterlimit="83231f" joinstyle="miter"/>
                <v:path arrowok="t" o:connecttype="custom" o:connectlocs="0,0;244,0;244,227;0,227;0,0" o:connectangles="0,0,0,0,0" textboxrect="0,0,24371,22695"/>
              </v:shape>
              <v:shape id="Shape 102" o:spid="_x0000_s1060" style="position:absolute;left:16879;top:3163;width:700;height:1233;visibility:visible;mso-wrap-style:square;v-text-anchor:top" coordsize="69952,123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" path="m15342,l39700,r,25400l69952,25400r,20815l39700,46215r,40526c39700,99149,43485,102489,55880,102489r14072,l69952,123304r-16803,c22695,123304,15342,113005,15342,88202r,-41987l,46215,,25400r15342,l15342,xe" fillcolor="#ac132c" stroked="f" strokeweight="0">
                <v:stroke miterlimit="83231f" joinstyle="miter"/>
                <v:path arrowok="t" o:connecttype="custom" o:connectlocs="154,0;397,0;397,254;700,254;700,462;397,462;397,867;559,1025;700,1025;700,1233;532,1233;154,882;154,462;0,462;0,254;154,254;154,0" o:connectangles="0,0,0,0,0,0,0,0,0,0,0,0,0,0,0,0,0" textboxrect="0,0,69952,123304"/>
              </v:shape>
              <v:shape id="Shape 103" o:spid="_x0000_s1061" style="position:absolute;left:17717;top:3793;width:509;height:603;visibility:visible;mso-wrap-style:square;v-text-anchor:top" coordsize="50826,6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" path="m37808,l50826,r,18085l40538,18085v-11976,,-16179,1651,-16179,8382l24359,31102v,6719,4203,8382,16179,8382l50826,39484r,20816l37808,60300c7557,60300,,51892,,32563l,27724c,8407,7557,,37808,xe" fillcolor="#ac132c" stroked="f" strokeweight="0">
                <v:stroke miterlimit="83231f" joinstyle="miter"/>
                <v:path arrowok="t" o:connecttype="custom" o:connectlocs="379,0;509,0;509,181;406,181;244,265;244,311;406,395;509,395;509,603;379,603;0,326;0,277;379,0" o:connectangles="0,0,0,0,0,0,0,0,0,0,0,0,0" textboxrect="0,0,50826,60300"/>
              </v:shape>
              <v:shape id="Shape 2765" o:spid="_x0000_s1062" style="position:absolute;left:17826;top:3417;width:400;height:208;visibility:visible;mso-wrap-style:square;v-text-anchor:top" coordsize="39916,2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" path="m,l39916,r,20815l,20815,,e" fillcolor="#ac132c" stroked="f" strokeweight="0">
                <v:stroke miterlimit="83231f" joinstyle="miter"/>
                <v:path arrowok="t" o:connecttype="custom" o:connectlocs="0,0;400,0;400,208;0,208;0,0" o:connectangles="0,0,0,0,0" textboxrect="0,0,39916,20815"/>
              </v:shape>
              <v:shape id="Shape 105" o:spid="_x0000_s1063" style="position:absolute;left:18226;top:3417;width:508;height:979;visibility:visible;mso-wrap-style:square;v-text-anchor:top" coordsize="50838,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" path="m,l13030,c43281,,50838,10516,50838,35103r,62801l,97904,,77089r26467,l26467,55690,,55690,,37605r26467,c26467,23533,22263,20815,10299,20815l,20815,,xe" fillcolor="#ac132c" stroked="f" strokeweight="0">
                <v:stroke miterlimit="83231f" joinstyle="miter"/>
                <v:path arrowok="t" o:connecttype="custom" o:connectlocs="0,0;130,0;508,351;508,979;0,979;0,771;264,771;264,557;0,557;0,376;264,376;103,208;0,208;0,0" o:connectangles="0,0,0,0,0,0,0,0,0,0,0,0,0,0" textboxrect="0,0,50838,97904"/>
              </v:shape>
              <v:shape id="Shape 106" o:spid="_x0000_s1064" style="position:absolute;left:18994;top:3041;width:544;height:1355;visibility:visible;mso-wrap-style:square;v-text-anchor:top" coordsize="54407,135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" path="m,l24371,r,98946c24371,111354,28359,114694,40335,114694r14072,l54407,135509r-16802,c7353,135509,,125209,,100406l,xe" fillcolor="#ac132c" stroked="f" strokeweight="0">
                <v:stroke miterlimit="83231f" joinstyle="miter"/>
                <v:path arrowok="t" o:connecttype="custom" o:connectlocs="0,0;244,0;244,989;403,1147;544,1147;544,1355;376,1355;0,1004;0,0" o:connectangles="0,0,0,0,0,0,0,0,0" textboxrect="0,0,54407,135509"/>
              </v:shape>
              <v:shape id="Shape 107" o:spid="_x0000_s1065" style="position:absolute;left:20124;top:3041;width:700;height:1355;visibility:visible;mso-wrap-style:square;v-text-anchor:top" coordsize="69952,135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" path="m53149,l69952,r,20815l55664,20815v-11976,,-15964,3340,-15964,15748l39700,37605r30252,l69952,58420r-30252,l39700,135509r-24358,l15342,58420,,58420,,37605r15342,l15342,35103c15342,10516,22695,,53149,xe" fillcolor="#ac132c" stroked="f" strokeweight="0">
                <v:stroke miterlimit="83231f" joinstyle="miter"/>
                <v:path arrowok="t" o:connecttype="custom" o:connectlocs="532,0;700,0;700,208;557,208;397,366;397,376;700,376;700,584;397,584;397,1355;154,1355;154,584;0,584;0,376;154,376;154,351;532,0" o:connectangles="0,0,0,0,0,0,0,0,0,0,0,0,0,0,0,0,0" textboxrect="0,0,69952,135509"/>
              </v:shape>
              <v:shape id="Shape 108" o:spid="_x0000_s1066" style="position:absolute;left:20929;top:3417;width:979;height:979;visibility:visible;mso-wrap-style:square;v-text-anchor:top" coordsize="97892,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" path="m,l24359,r,61341c24359,73749,28143,77089,40539,77089r32981,l73520,,97892,r,97904l37808,97904c7353,97904,,87605,,62802l,xe" fillcolor="#ac132c" stroked="f" strokeweight="0">
                <v:stroke miterlimit="83231f" joinstyle="miter"/>
                <v:path arrowok="t" o:connecttype="custom" o:connectlocs="0,0;244,0;244,613;405,771;735,771;735,0;979,0;979,979;378,979;0,628;0,0" o:connectangles="0,0,0,0,0,0,0,0,0,0,0" textboxrect="0,0,97892,97904"/>
              </v:shape>
              <v:shape id="Shape 109" o:spid="_x0000_s1067" style="position:absolute;left:22092;top:3163;width:700;height:1233;visibility:visible;mso-wrap-style:square;v-text-anchor:top" coordsize="69952,123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" path="m15342,l39700,r,25400l69952,25400r,20815l39700,46215r,40526c39700,99149,43485,102489,55880,102489r14072,l69952,123304r-16803,c22695,123304,15342,113005,15342,88202r,-41987l,46215,,25400r15342,l15342,xe" fillcolor="#ac132c" stroked="f" strokeweight="0">
                <v:stroke miterlimit="83231f" joinstyle="miter"/>
                <v:path arrowok="t" o:connecttype="custom" o:connectlocs="154,0;397,0;397,254;700,254;700,462;397,462;397,867;559,1025;700,1025;700,1233;532,1233;154,882;154,462;0,462;0,254;154,254;154,0" o:connectangles="0,0,0,0,0,0,0,0,0,0,0,0,0,0,0,0,0" textboxrect="0,0,69952,123304"/>
              </v:shape>
              <v:shape id="Shape 110" o:spid="_x0000_s1068" style="position:absolute;left:22945;top:3417;width:979;height:979;visibility:visible;mso-wrap-style:square;v-text-anchor:top" coordsize="97892,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" path="m,l24359,r,61341c24359,73749,28143,77089,40539,77089r32981,l73520,,97892,r,97904l37808,97904c7353,97904,,87605,,62802l,xe" fillcolor="#ac132c" stroked="f" strokeweight="0">
                <v:stroke miterlimit="83231f" joinstyle="miter"/>
                <v:path arrowok="t" o:connecttype="custom" o:connectlocs="0,0;244,0;244,613;405,771;735,771;735,0;979,0;979,979;378,979;0,628;0,0" o:connectangles="0,0,0,0,0,0,0,0,0,0,0" textboxrect="0,0,97892,97904"/>
              </v:shape>
              <v:shape id="Shape 111" o:spid="_x0000_s1069" style="position:absolute;left:24220;top:3417;width:798;height:979;visibility:visible;mso-wrap-style:square;v-text-anchor:top" coordsize="7982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" path="m,l42012,c72263,,79820,10516,79820,35103r-24359,c55677,26695,52095,20815,39281,20815r-14910,l24371,97904,,97904,,xe" fillcolor="#ac132c" stroked="f" strokeweight="0">
                <v:stroke miterlimit="83231f" joinstyle="miter"/>
                <v:path arrowok="t" o:connecttype="custom" o:connectlocs="0,0;420,0;798,351;554,351;393,208;244,208;244,979;0,979;0,0" o:connectangles="0,0,0,0,0,0,0,0,0" textboxrect="0,0,79820,97904"/>
              </v:shape>
              <v:shape id="Shape 112" o:spid="_x0000_s1070" style="position:absolute;left:25104;top:3417;width:499;height:979;visibility:visible;mso-wrap-style:square;v-text-anchor:top" coordsize="49886,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" path="m37808,l49886,r,20815l40538,20815v-11976,,-16179,3353,-16179,15748l24359,39916r25527,l49886,58001r-25527,l24359,61341v,12408,4203,15761,16179,15761l49886,77102r,20802l37808,97904c7341,97904,,87617,,62814l,35103c,10528,7341,,37808,xe" fillcolor="#ac132c" stroked="f" strokeweight="0">
                <v:stroke miterlimit="83231f" joinstyle="miter"/>
                <v:path arrowok="t" o:connecttype="custom" o:connectlocs="378,0;499,0;499,208;405,208;244,366;244,399;499,399;499,580;244,580;244,613;405,771;499,771;499,979;378,979;0,628;0,351;378,0" o:connectangles="0,0,0,0,0,0,0,0,0,0,0,0,0,0,0,0,0" textboxrect="0,0,49886,97904"/>
              </v:shape>
              <v:shape id="Shape 2766" o:spid="_x0000_s1071" style="position:absolute;left:25603;top:4188;width:446;height:208;visibility:visible;mso-wrap-style:square;v-text-anchor:top" coordsize="44628,2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" path="m,l44628,r,20803l,20803,,e" fillcolor="#ac132c" stroked="f" strokeweight="0">
                <v:stroke miterlimit="83231f" joinstyle="miter"/>
                <v:path arrowok="t" o:connecttype="custom" o:connectlocs="0,0;446,0;446,208;0,208;0,0" o:connectangles="0,0,0,0,0" textboxrect="0,0,44628,20803"/>
              </v:shape>
              <v:shape id="Shape 114" o:spid="_x0000_s1072" style="position:absolute;left:25603;top:3417;width:499;height:580;visibility:visible;mso-wrap-style:square;v-text-anchor:top" coordsize="49885,5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" path="m,l12078,c42532,,49885,10528,49885,35103r,22898l,58001,,39916r25527,l25527,36563c25527,24168,21742,20815,9347,20815l,20815,,xe" fillcolor="#ac132c" stroked="f" strokeweight="0">
                <v:stroke miterlimit="83231f" joinstyle="miter"/>
                <v:path arrowok="t" o:connecttype="custom" o:connectlocs="0,0;121,0;499,351;499,580;0,580;0,399;255,399;255,366;93,208;0,208;0,0" o:connectangles="0,0,0,0,0,0,0,0,0,0,0" textboxrect="0,0,49885,58001"/>
              </v:shape>
            </v:group>
          </w:pict>
        </mc:Fallback>
      </mc:AlternateContent>
    </w:r>
  </w:p>
  <w:p w14:paraId="2EE9A060" w14:textId="77777777" w:rsidR="00BA68F6" w:rsidRDefault="001758DB" w:rsidP="00211004">
    <w:pPr>
      <w:pStyle w:val="Header"/>
    </w:pPr>
    <w:r>
      <w:rPr>
        <w:noProof/>
      </w:rPr>
      <mc:AlternateContent>
        <mc:Choice Requires="wps">
          <w:drawing>
            <wp:anchor distT="0" distB="0" distL="114300" distR="114300" simplePos="0" relativeHeight="251658240" behindDoc="0" locked="0" layoutInCell="1" allowOverlap="1" wp14:anchorId="6335E6D8" wp14:editId="25E5DB97">
              <wp:simplePos x="0" y="0"/>
              <wp:positionH relativeFrom="column">
                <wp:posOffset>667748</wp:posOffset>
              </wp:positionH>
              <wp:positionV relativeFrom="paragraph">
                <wp:posOffset>10055</wp:posOffset>
              </wp:positionV>
              <wp:extent cx="560698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6980" cy="0"/>
                      </a:xfrm>
                      <a:prstGeom prst="line">
                        <a:avLst/>
                      </a:prstGeom>
                      <a:noFill/>
                      <a:ln w="15875">
                        <a:solidFill>
                          <a:srgbClr val="B23B3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991B6"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pt,.8pt" to="49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" strokecolor="#b23b3b" strokeweight="1.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A5BC" w14:textId="77777777" w:rsidR="009014B9" w:rsidRDefault="009014B9" w:rsidP="009014B9">
    <w:pPr>
      <w:pStyle w:val="Header"/>
    </w:pPr>
    <w:r>
      <w:rPr>
        <w:noProof/>
      </w:rPr>
      <mc:AlternateContent>
        <mc:Choice Requires="wpg">
          <w:drawing>
            <wp:anchor distT="0" distB="0" distL="114300" distR="114300" simplePos="0" relativeHeight="251658245" behindDoc="0" locked="0" layoutInCell="1" allowOverlap="1" wp14:anchorId="665DCCCD" wp14:editId="3786CADC">
              <wp:simplePos x="0" y="0"/>
              <wp:positionH relativeFrom="column">
                <wp:posOffset>-85499</wp:posOffset>
              </wp:positionH>
              <wp:positionV relativeFrom="paragraph">
                <wp:posOffset>-214512</wp:posOffset>
              </wp:positionV>
              <wp:extent cx="1684020" cy="58547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585470"/>
                        <a:chOff x="0" y="0"/>
                        <a:chExt cx="26392" cy="9321"/>
                      </a:xfrm>
                    </wpg:grpSpPr>
                    <wps:wsp>
                      <wps:cNvPr id="211" name="Shape 69"/>
                      <wps:cNvSpPr>
                        <a:spLocks/>
                      </wps:cNvSpPr>
                      <wps:spPr bwMode="auto">
                        <a:xfrm>
                          <a:off x="467" y="7637"/>
                          <a:ext cx="1684" cy="1684"/>
                        </a:xfrm>
                        <a:custGeom>
                          <a:avLst/>
                          <a:gdLst>
                            <a:gd name="T0" fmla="*/ 0 w 168440"/>
                            <a:gd name="T1" fmla="*/ 0 h 168440"/>
                            <a:gd name="T2" fmla="*/ 168440 w 168440"/>
                            <a:gd name="T3" fmla="*/ 0 h 168440"/>
                            <a:gd name="T4" fmla="*/ 168440 w 168440"/>
                            <a:gd name="T5" fmla="*/ 168440 h 168440"/>
                            <a:gd name="T6" fmla="*/ 0 w 168440"/>
                            <a:gd name="T7" fmla="*/ 0 h 168440"/>
                            <a:gd name="T8" fmla="*/ 0 w 168440"/>
                            <a:gd name="T9" fmla="*/ 0 h 168440"/>
                            <a:gd name="T10" fmla="*/ 168440 w 168440"/>
                            <a:gd name="T11" fmla="*/ 168440 h 168440"/>
                          </a:gdLst>
                          <a:ahLst/>
                          <a:cxnLst>
                            <a:cxn ang="0">
                              <a:pos x="T0" y="T1"/>
                            </a:cxn>
                            <a:cxn ang="0">
                              <a:pos x="T2" y="T3"/>
                            </a:cxn>
                            <a:cxn ang="0">
                              <a:pos x="T4" y="T5"/>
                            </a:cxn>
                            <a:cxn ang="0">
                              <a:pos x="T6" y="T7"/>
                            </a:cxn>
                          </a:cxnLst>
                          <a:rect l="T8" t="T9" r="T10" b="T11"/>
                          <a:pathLst>
                            <a:path w="168440" h="168440">
                              <a:moveTo>
                                <a:pt x="0" y="0"/>
                              </a:moveTo>
                              <a:lnTo>
                                <a:pt x="168440" y="0"/>
                              </a:lnTo>
                              <a:lnTo>
                                <a:pt x="168440" y="168440"/>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2" name="Shape 2757"/>
                      <wps:cNvSpPr>
                        <a:spLocks/>
                      </wps:cNvSpPr>
                      <wps:spPr bwMode="auto">
                        <a:xfrm>
                          <a:off x="0" y="0"/>
                          <a:ext cx="11764" cy="5799"/>
                        </a:xfrm>
                        <a:custGeom>
                          <a:avLst/>
                          <a:gdLst>
                            <a:gd name="T0" fmla="*/ 0 w 1176414"/>
                            <a:gd name="T1" fmla="*/ 0 h 579958"/>
                            <a:gd name="T2" fmla="*/ 1176414 w 1176414"/>
                            <a:gd name="T3" fmla="*/ 0 h 579958"/>
                            <a:gd name="T4" fmla="*/ 1176414 w 1176414"/>
                            <a:gd name="T5" fmla="*/ 579958 h 579958"/>
                            <a:gd name="T6" fmla="*/ 0 w 1176414"/>
                            <a:gd name="T7" fmla="*/ 579958 h 579958"/>
                            <a:gd name="T8" fmla="*/ 0 w 1176414"/>
                            <a:gd name="T9" fmla="*/ 0 h 579958"/>
                            <a:gd name="T10" fmla="*/ 0 w 1176414"/>
                            <a:gd name="T11" fmla="*/ 0 h 579958"/>
                            <a:gd name="T12" fmla="*/ 1176414 w 1176414"/>
                            <a:gd name="T13" fmla="*/ 579958 h 579958"/>
                          </a:gdLst>
                          <a:ahLst/>
                          <a:cxnLst>
                            <a:cxn ang="0">
                              <a:pos x="T0" y="T1"/>
                            </a:cxn>
                            <a:cxn ang="0">
                              <a:pos x="T2" y="T3"/>
                            </a:cxn>
                            <a:cxn ang="0">
                              <a:pos x="T4" y="T5"/>
                            </a:cxn>
                            <a:cxn ang="0">
                              <a:pos x="T6" y="T7"/>
                            </a:cxn>
                            <a:cxn ang="0">
                              <a:pos x="T8" y="T9"/>
                            </a:cxn>
                          </a:cxnLst>
                          <a:rect l="T10" t="T11" r="T12" b="T13"/>
                          <a:pathLst>
                            <a:path w="1176414" h="579958">
                              <a:moveTo>
                                <a:pt x="0" y="0"/>
                              </a:moveTo>
                              <a:lnTo>
                                <a:pt x="1176414" y="0"/>
                              </a:lnTo>
                              <a:lnTo>
                                <a:pt x="1176414" y="579958"/>
                              </a:lnTo>
                              <a:lnTo>
                                <a:pt x="0" y="579958"/>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 name="Shape 2758"/>
                      <wps:cNvSpPr>
                        <a:spLocks/>
                      </wps:cNvSpPr>
                      <wps:spPr bwMode="auto">
                        <a:xfrm>
                          <a:off x="0" y="6264"/>
                          <a:ext cx="11764" cy="908"/>
                        </a:xfrm>
                        <a:custGeom>
                          <a:avLst/>
                          <a:gdLst>
                            <a:gd name="T0" fmla="*/ 0 w 1176414"/>
                            <a:gd name="T1" fmla="*/ 0 h 90754"/>
                            <a:gd name="T2" fmla="*/ 1176414 w 1176414"/>
                            <a:gd name="T3" fmla="*/ 0 h 90754"/>
                            <a:gd name="T4" fmla="*/ 1176414 w 1176414"/>
                            <a:gd name="T5" fmla="*/ 90754 h 90754"/>
                            <a:gd name="T6" fmla="*/ 0 w 1176414"/>
                            <a:gd name="T7" fmla="*/ 90754 h 90754"/>
                            <a:gd name="T8" fmla="*/ 0 w 1176414"/>
                            <a:gd name="T9" fmla="*/ 0 h 90754"/>
                            <a:gd name="T10" fmla="*/ 0 w 1176414"/>
                            <a:gd name="T11" fmla="*/ 0 h 90754"/>
                            <a:gd name="T12" fmla="*/ 1176414 w 1176414"/>
                            <a:gd name="T13" fmla="*/ 90754 h 90754"/>
                          </a:gdLst>
                          <a:ahLst/>
                          <a:cxnLst>
                            <a:cxn ang="0">
                              <a:pos x="T0" y="T1"/>
                            </a:cxn>
                            <a:cxn ang="0">
                              <a:pos x="T2" y="T3"/>
                            </a:cxn>
                            <a:cxn ang="0">
                              <a:pos x="T4" y="T5"/>
                            </a:cxn>
                            <a:cxn ang="0">
                              <a:pos x="T6" y="T7"/>
                            </a:cxn>
                            <a:cxn ang="0">
                              <a:pos x="T8" y="T9"/>
                            </a:cxn>
                          </a:cxnLst>
                          <a:rect l="T10" t="T11" r="T12" b="T13"/>
                          <a:pathLst>
                            <a:path w="1176414" h="90754">
                              <a:moveTo>
                                <a:pt x="0" y="0"/>
                              </a:moveTo>
                              <a:lnTo>
                                <a:pt x="1176414" y="0"/>
                              </a:lnTo>
                              <a:lnTo>
                                <a:pt x="1176414" y="90754"/>
                              </a:lnTo>
                              <a:lnTo>
                                <a:pt x="0" y="90754"/>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4" name="Shape 72"/>
                      <wps:cNvSpPr>
                        <a:spLocks/>
                      </wps:cNvSpPr>
                      <wps:spPr bwMode="auto">
                        <a:xfrm>
                          <a:off x="931" y="1349"/>
                          <a:ext cx="2826" cy="3101"/>
                        </a:xfrm>
                        <a:custGeom>
                          <a:avLst/>
                          <a:gdLst>
                            <a:gd name="T0" fmla="*/ 0 w 282626"/>
                            <a:gd name="T1" fmla="*/ 0 h 310096"/>
                            <a:gd name="T2" fmla="*/ 282626 w 282626"/>
                            <a:gd name="T3" fmla="*/ 0 h 310096"/>
                            <a:gd name="T4" fmla="*/ 282626 w 282626"/>
                            <a:gd name="T5" fmla="*/ 57061 h 310096"/>
                            <a:gd name="T6" fmla="*/ 66027 w 282626"/>
                            <a:gd name="T7" fmla="*/ 57061 h 310096"/>
                            <a:gd name="T8" fmla="*/ 66027 w 282626"/>
                            <a:gd name="T9" fmla="*/ 125730 h 310096"/>
                            <a:gd name="T10" fmla="*/ 259385 w 282626"/>
                            <a:gd name="T11" fmla="*/ 125730 h 310096"/>
                            <a:gd name="T12" fmla="*/ 259385 w 282626"/>
                            <a:gd name="T13" fmla="*/ 183324 h 310096"/>
                            <a:gd name="T14" fmla="*/ 66027 w 282626"/>
                            <a:gd name="T15" fmla="*/ 183324 h 310096"/>
                            <a:gd name="T16" fmla="*/ 66027 w 282626"/>
                            <a:gd name="T17" fmla="*/ 310096 h 310096"/>
                            <a:gd name="T18" fmla="*/ 0 w 282626"/>
                            <a:gd name="T19" fmla="*/ 310096 h 310096"/>
                            <a:gd name="T20" fmla="*/ 0 w 282626"/>
                            <a:gd name="T21" fmla="*/ 0 h 310096"/>
                            <a:gd name="T22" fmla="*/ 0 w 282626"/>
                            <a:gd name="T23" fmla="*/ 0 h 310096"/>
                            <a:gd name="T24" fmla="*/ 282626 w 282626"/>
                            <a:gd name="T25" fmla="*/ 310096 h 310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2626" h="310096">
                              <a:moveTo>
                                <a:pt x="0" y="0"/>
                              </a:moveTo>
                              <a:lnTo>
                                <a:pt x="282626" y="0"/>
                              </a:lnTo>
                              <a:lnTo>
                                <a:pt x="282626" y="57061"/>
                              </a:lnTo>
                              <a:lnTo>
                                <a:pt x="66027" y="57061"/>
                              </a:lnTo>
                              <a:lnTo>
                                <a:pt x="66027" y="125730"/>
                              </a:lnTo>
                              <a:lnTo>
                                <a:pt x="259385" y="125730"/>
                              </a:lnTo>
                              <a:lnTo>
                                <a:pt x="259385" y="183324"/>
                              </a:lnTo>
                              <a:lnTo>
                                <a:pt x="66027" y="183324"/>
                              </a:lnTo>
                              <a:lnTo>
                                <a:pt x="66027" y="310096"/>
                              </a:lnTo>
                              <a:lnTo>
                                <a:pt x="0" y="310096"/>
                              </a:ln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5" name="Shape 73"/>
                      <wps:cNvSpPr>
                        <a:spLocks/>
                      </wps:cNvSpPr>
                      <wps:spPr bwMode="auto">
                        <a:xfrm>
                          <a:off x="4248" y="1349"/>
                          <a:ext cx="3101" cy="3101"/>
                        </a:xfrm>
                        <a:custGeom>
                          <a:avLst/>
                          <a:gdLst>
                            <a:gd name="T0" fmla="*/ 0 w 310096"/>
                            <a:gd name="T1" fmla="*/ 0 h 310096"/>
                            <a:gd name="T2" fmla="*/ 310096 w 310096"/>
                            <a:gd name="T3" fmla="*/ 0 h 310096"/>
                            <a:gd name="T4" fmla="*/ 310096 w 310096"/>
                            <a:gd name="T5" fmla="*/ 57061 h 310096"/>
                            <a:gd name="T6" fmla="*/ 188062 w 310096"/>
                            <a:gd name="T7" fmla="*/ 57061 h 310096"/>
                            <a:gd name="T8" fmla="*/ 188062 w 310096"/>
                            <a:gd name="T9" fmla="*/ 310096 h 310096"/>
                            <a:gd name="T10" fmla="*/ 122022 w 310096"/>
                            <a:gd name="T11" fmla="*/ 310096 h 310096"/>
                            <a:gd name="T12" fmla="*/ 122022 w 310096"/>
                            <a:gd name="T13" fmla="*/ 57061 h 310096"/>
                            <a:gd name="T14" fmla="*/ 0 w 310096"/>
                            <a:gd name="T15" fmla="*/ 57061 h 310096"/>
                            <a:gd name="T16" fmla="*/ 0 w 310096"/>
                            <a:gd name="T17" fmla="*/ 0 h 310096"/>
                            <a:gd name="T18" fmla="*/ 0 w 310096"/>
                            <a:gd name="T19" fmla="*/ 0 h 310096"/>
                            <a:gd name="T20" fmla="*/ 310096 w 310096"/>
                            <a:gd name="T21" fmla="*/ 310096 h 310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10096" h="310096">
                              <a:moveTo>
                                <a:pt x="0" y="0"/>
                              </a:moveTo>
                              <a:lnTo>
                                <a:pt x="310096" y="0"/>
                              </a:lnTo>
                              <a:lnTo>
                                <a:pt x="310096" y="57061"/>
                              </a:lnTo>
                              <a:lnTo>
                                <a:pt x="188062" y="57061"/>
                              </a:lnTo>
                              <a:lnTo>
                                <a:pt x="188062" y="310096"/>
                              </a:lnTo>
                              <a:lnTo>
                                <a:pt x="122022" y="310096"/>
                              </a:lnTo>
                              <a:lnTo>
                                <a:pt x="122022" y="57061"/>
                              </a:lnTo>
                              <a:lnTo>
                                <a:pt x="0" y="57061"/>
                              </a:ln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6" name="Shape 74"/>
                      <wps:cNvSpPr>
                        <a:spLocks/>
                      </wps:cNvSpPr>
                      <wps:spPr bwMode="auto">
                        <a:xfrm>
                          <a:off x="7752" y="1349"/>
                          <a:ext cx="3096" cy="3101"/>
                        </a:xfrm>
                        <a:custGeom>
                          <a:avLst/>
                          <a:gdLst>
                            <a:gd name="T0" fmla="*/ 123089 w 309563"/>
                            <a:gd name="T1" fmla="*/ 0 h 310096"/>
                            <a:gd name="T2" fmla="*/ 286322 w 309563"/>
                            <a:gd name="T3" fmla="*/ 0 h 310096"/>
                            <a:gd name="T4" fmla="*/ 286322 w 309563"/>
                            <a:gd name="T5" fmla="*/ 57061 h 310096"/>
                            <a:gd name="T6" fmla="*/ 123089 w 309563"/>
                            <a:gd name="T7" fmla="*/ 57061 h 310096"/>
                            <a:gd name="T8" fmla="*/ 65507 w 309563"/>
                            <a:gd name="T9" fmla="*/ 91922 h 310096"/>
                            <a:gd name="T10" fmla="*/ 123089 w 309563"/>
                            <a:gd name="T11" fmla="*/ 126251 h 310096"/>
                            <a:gd name="T12" fmla="*/ 185420 w 309563"/>
                            <a:gd name="T13" fmla="*/ 126251 h 310096"/>
                            <a:gd name="T14" fmla="*/ 309563 w 309563"/>
                            <a:gd name="T15" fmla="*/ 217653 h 310096"/>
                            <a:gd name="T16" fmla="*/ 185420 w 309563"/>
                            <a:gd name="T17" fmla="*/ 310096 h 310096"/>
                            <a:gd name="T18" fmla="*/ 0 w 309563"/>
                            <a:gd name="T19" fmla="*/ 310096 h 310096"/>
                            <a:gd name="T20" fmla="*/ 0 w 309563"/>
                            <a:gd name="T21" fmla="*/ 253048 h 310096"/>
                            <a:gd name="T22" fmla="*/ 185420 w 309563"/>
                            <a:gd name="T23" fmla="*/ 253048 h 310096"/>
                            <a:gd name="T24" fmla="*/ 243536 w 309563"/>
                            <a:gd name="T25" fmla="*/ 218186 h 310096"/>
                            <a:gd name="T26" fmla="*/ 185420 w 309563"/>
                            <a:gd name="T27" fmla="*/ 183832 h 310096"/>
                            <a:gd name="T28" fmla="*/ 123089 w 309563"/>
                            <a:gd name="T29" fmla="*/ 183832 h 310096"/>
                            <a:gd name="T30" fmla="*/ 0 w 309563"/>
                            <a:gd name="T31" fmla="*/ 92443 h 310096"/>
                            <a:gd name="T32" fmla="*/ 123089 w 309563"/>
                            <a:gd name="T33" fmla="*/ 0 h 310096"/>
                            <a:gd name="T34" fmla="*/ 0 w 309563"/>
                            <a:gd name="T35" fmla="*/ 0 h 310096"/>
                            <a:gd name="T36" fmla="*/ 309563 w 309563"/>
                            <a:gd name="T37" fmla="*/ 310096 h 310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309563" h="310096">
                              <a:moveTo>
                                <a:pt x="123089" y="0"/>
                              </a:moveTo>
                              <a:lnTo>
                                <a:pt x="286322" y="0"/>
                              </a:lnTo>
                              <a:lnTo>
                                <a:pt x="286322" y="57061"/>
                              </a:lnTo>
                              <a:lnTo>
                                <a:pt x="123089" y="57061"/>
                              </a:lnTo>
                              <a:cubicBezTo>
                                <a:pt x="82944" y="57061"/>
                                <a:pt x="65507" y="64973"/>
                                <a:pt x="65507" y="91922"/>
                              </a:cubicBezTo>
                              <a:cubicBezTo>
                                <a:pt x="65507" y="117805"/>
                                <a:pt x="82944" y="126251"/>
                                <a:pt x="123089" y="126251"/>
                              </a:cubicBezTo>
                              <a:lnTo>
                                <a:pt x="185420" y="126251"/>
                              </a:lnTo>
                              <a:cubicBezTo>
                                <a:pt x="281572" y="126251"/>
                                <a:pt x="309563" y="157950"/>
                                <a:pt x="309563" y="217653"/>
                              </a:cubicBezTo>
                              <a:cubicBezTo>
                                <a:pt x="309563" y="276822"/>
                                <a:pt x="282092" y="310096"/>
                                <a:pt x="185420" y="310096"/>
                              </a:cubicBezTo>
                              <a:lnTo>
                                <a:pt x="0" y="310096"/>
                              </a:lnTo>
                              <a:lnTo>
                                <a:pt x="0" y="253048"/>
                              </a:lnTo>
                              <a:lnTo>
                                <a:pt x="185420" y="253048"/>
                              </a:lnTo>
                              <a:cubicBezTo>
                                <a:pt x="225565" y="253048"/>
                                <a:pt x="243536" y="245123"/>
                                <a:pt x="243536" y="218186"/>
                              </a:cubicBezTo>
                              <a:cubicBezTo>
                                <a:pt x="243536" y="191237"/>
                                <a:pt x="225565" y="183832"/>
                                <a:pt x="185420" y="183832"/>
                              </a:cubicBezTo>
                              <a:lnTo>
                                <a:pt x="123089" y="183832"/>
                              </a:lnTo>
                              <a:cubicBezTo>
                                <a:pt x="27470" y="183832"/>
                                <a:pt x="0" y="151613"/>
                                <a:pt x="0" y="92443"/>
                              </a:cubicBezTo>
                              <a:cubicBezTo>
                                <a:pt x="0" y="32753"/>
                                <a:pt x="27470" y="0"/>
                                <a:pt x="123089"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7" name="Shape 75"/>
                      <wps:cNvSpPr>
                        <a:spLocks/>
                      </wps:cNvSpPr>
                      <wps:spPr bwMode="auto">
                        <a:xfrm>
                          <a:off x="13262" y="1413"/>
                          <a:ext cx="979" cy="979"/>
                        </a:xfrm>
                        <a:custGeom>
                          <a:avLst/>
                          <a:gdLst>
                            <a:gd name="T0" fmla="*/ 39700 w 97892"/>
                            <a:gd name="T1" fmla="*/ 0 h 97904"/>
                            <a:gd name="T2" fmla="*/ 88862 w 97892"/>
                            <a:gd name="T3" fmla="*/ 0 h 97904"/>
                            <a:gd name="T4" fmla="*/ 88862 w 97892"/>
                            <a:gd name="T5" fmla="*/ 20815 h 97904"/>
                            <a:gd name="T6" fmla="*/ 42228 w 97892"/>
                            <a:gd name="T7" fmla="*/ 20815 h 97904"/>
                            <a:gd name="T8" fmla="*/ 24371 w 97892"/>
                            <a:gd name="T9" fmla="*/ 29210 h 97904"/>
                            <a:gd name="T10" fmla="*/ 24371 w 97892"/>
                            <a:gd name="T11" fmla="*/ 31534 h 97904"/>
                            <a:gd name="T12" fmla="*/ 42228 w 97892"/>
                            <a:gd name="T13" fmla="*/ 39916 h 97904"/>
                            <a:gd name="T14" fmla="*/ 58407 w 97892"/>
                            <a:gd name="T15" fmla="*/ 39916 h 97904"/>
                            <a:gd name="T16" fmla="*/ 97892 w 97892"/>
                            <a:gd name="T17" fmla="*/ 67653 h 97904"/>
                            <a:gd name="T18" fmla="*/ 97892 w 97892"/>
                            <a:gd name="T19" fmla="*/ 70180 h 97904"/>
                            <a:gd name="T20" fmla="*/ 58407 w 97892"/>
                            <a:gd name="T21" fmla="*/ 97904 h 97904"/>
                            <a:gd name="T22" fmla="*/ 0 w 97892"/>
                            <a:gd name="T23" fmla="*/ 97904 h 97904"/>
                            <a:gd name="T24" fmla="*/ 0 w 97892"/>
                            <a:gd name="T25" fmla="*/ 77102 h 97904"/>
                            <a:gd name="T26" fmla="*/ 55677 w 97892"/>
                            <a:gd name="T27" fmla="*/ 77102 h 97904"/>
                            <a:gd name="T28" fmla="*/ 73520 w 97892"/>
                            <a:gd name="T29" fmla="*/ 68707 h 97904"/>
                            <a:gd name="T30" fmla="*/ 73520 w 97892"/>
                            <a:gd name="T31" fmla="*/ 66383 h 97904"/>
                            <a:gd name="T32" fmla="*/ 55677 w 97892"/>
                            <a:gd name="T33" fmla="*/ 58001 h 97904"/>
                            <a:gd name="T34" fmla="*/ 39700 w 97892"/>
                            <a:gd name="T35" fmla="*/ 58001 h 97904"/>
                            <a:gd name="T36" fmla="*/ 0 w 97892"/>
                            <a:gd name="T37" fmla="*/ 30264 h 97904"/>
                            <a:gd name="T38" fmla="*/ 0 w 97892"/>
                            <a:gd name="T39" fmla="*/ 27737 h 97904"/>
                            <a:gd name="T40" fmla="*/ 39700 w 97892"/>
                            <a:gd name="T41" fmla="*/ 0 h 97904"/>
                            <a:gd name="T42" fmla="*/ 0 w 97892"/>
                            <a:gd name="T43" fmla="*/ 0 h 97904"/>
                            <a:gd name="T44" fmla="*/ 97892 w 97892"/>
                            <a:gd name="T45"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97892" h="97904">
                              <a:moveTo>
                                <a:pt x="39700" y="0"/>
                              </a:moveTo>
                              <a:lnTo>
                                <a:pt x="88862" y="0"/>
                              </a:lnTo>
                              <a:lnTo>
                                <a:pt x="88862" y="20815"/>
                              </a:lnTo>
                              <a:lnTo>
                                <a:pt x="42228" y="20815"/>
                              </a:lnTo>
                              <a:cubicBezTo>
                                <a:pt x="30468" y="20815"/>
                                <a:pt x="24371" y="22492"/>
                                <a:pt x="24371" y="29210"/>
                              </a:cubicBezTo>
                              <a:lnTo>
                                <a:pt x="24371" y="31534"/>
                              </a:lnTo>
                              <a:cubicBezTo>
                                <a:pt x="24371" y="38024"/>
                                <a:pt x="30468" y="39916"/>
                                <a:pt x="42228" y="39916"/>
                              </a:cubicBezTo>
                              <a:lnTo>
                                <a:pt x="58407" y="39916"/>
                              </a:lnTo>
                              <a:cubicBezTo>
                                <a:pt x="88646" y="39916"/>
                                <a:pt x="97892" y="50203"/>
                                <a:pt x="97892" y="67653"/>
                              </a:cubicBezTo>
                              <a:lnTo>
                                <a:pt x="97892" y="70180"/>
                              </a:lnTo>
                              <a:cubicBezTo>
                                <a:pt x="97892" y="87617"/>
                                <a:pt x="88646" y="97904"/>
                                <a:pt x="58407" y="97904"/>
                              </a:cubicBezTo>
                              <a:lnTo>
                                <a:pt x="0" y="97904"/>
                              </a:lnTo>
                              <a:lnTo>
                                <a:pt x="0" y="77102"/>
                              </a:lnTo>
                              <a:lnTo>
                                <a:pt x="55677" y="77102"/>
                              </a:lnTo>
                              <a:cubicBezTo>
                                <a:pt x="67640" y="77102"/>
                                <a:pt x="73520" y="75438"/>
                                <a:pt x="73520" y="68707"/>
                              </a:cubicBezTo>
                              <a:lnTo>
                                <a:pt x="73520" y="66383"/>
                              </a:lnTo>
                              <a:cubicBezTo>
                                <a:pt x="73520" y="59881"/>
                                <a:pt x="67640" y="58001"/>
                                <a:pt x="55677" y="58001"/>
                              </a:cubicBezTo>
                              <a:lnTo>
                                <a:pt x="39700" y="58001"/>
                              </a:lnTo>
                              <a:cubicBezTo>
                                <a:pt x="9246" y="58001"/>
                                <a:pt x="0" y="47701"/>
                                <a:pt x="0" y="30264"/>
                              </a:cubicBezTo>
                              <a:lnTo>
                                <a:pt x="0" y="27737"/>
                              </a:lnTo>
                              <a:cubicBezTo>
                                <a:pt x="0" y="10300"/>
                                <a:pt x="9246" y="0"/>
                                <a:pt x="39700"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8" name="Shape 76"/>
                      <wps:cNvSpPr>
                        <a:spLocks/>
                      </wps:cNvSpPr>
                      <wps:spPr bwMode="auto">
                        <a:xfrm>
                          <a:off x="14489" y="1037"/>
                          <a:ext cx="979" cy="1355"/>
                        </a:xfrm>
                        <a:custGeom>
                          <a:avLst/>
                          <a:gdLst>
                            <a:gd name="T0" fmla="*/ 0 w 97892"/>
                            <a:gd name="T1" fmla="*/ 0 h 135496"/>
                            <a:gd name="T2" fmla="*/ 24359 w 97892"/>
                            <a:gd name="T3" fmla="*/ 0 h 135496"/>
                            <a:gd name="T4" fmla="*/ 24359 w 97892"/>
                            <a:gd name="T5" fmla="*/ 37592 h 135496"/>
                            <a:gd name="T6" fmla="*/ 60071 w 97892"/>
                            <a:gd name="T7" fmla="*/ 37592 h 135496"/>
                            <a:gd name="T8" fmla="*/ 97892 w 97892"/>
                            <a:gd name="T9" fmla="*/ 72682 h 135496"/>
                            <a:gd name="T10" fmla="*/ 97892 w 97892"/>
                            <a:gd name="T11" fmla="*/ 135496 h 135496"/>
                            <a:gd name="T12" fmla="*/ 73520 w 97892"/>
                            <a:gd name="T13" fmla="*/ 135496 h 135496"/>
                            <a:gd name="T14" fmla="*/ 73520 w 97892"/>
                            <a:gd name="T15" fmla="*/ 74155 h 135496"/>
                            <a:gd name="T16" fmla="*/ 57353 w 97892"/>
                            <a:gd name="T17" fmla="*/ 58407 h 135496"/>
                            <a:gd name="T18" fmla="*/ 24359 w 97892"/>
                            <a:gd name="T19" fmla="*/ 58407 h 135496"/>
                            <a:gd name="T20" fmla="*/ 24359 w 97892"/>
                            <a:gd name="T21" fmla="*/ 135496 h 135496"/>
                            <a:gd name="T22" fmla="*/ 0 w 97892"/>
                            <a:gd name="T23" fmla="*/ 135496 h 135496"/>
                            <a:gd name="T24" fmla="*/ 0 w 97892"/>
                            <a:gd name="T25" fmla="*/ 0 h 135496"/>
                            <a:gd name="T26" fmla="*/ 0 w 97892"/>
                            <a:gd name="T27" fmla="*/ 0 h 135496"/>
                            <a:gd name="T28" fmla="*/ 97892 w 97892"/>
                            <a:gd name="T29" fmla="*/ 135496 h 135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7892" h="135496">
                              <a:moveTo>
                                <a:pt x="0" y="0"/>
                              </a:moveTo>
                              <a:lnTo>
                                <a:pt x="24359" y="0"/>
                              </a:lnTo>
                              <a:lnTo>
                                <a:pt x="24359" y="37592"/>
                              </a:lnTo>
                              <a:lnTo>
                                <a:pt x="60071" y="37592"/>
                              </a:lnTo>
                              <a:cubicBezTo>
                                <a:pt x="90322" y="37592"/>
                                <a:pt x="97892" y="48108"/>
                                <a:pt x="97892" y="72682"/>
                              </a:cubicBezTo>
                              <a:lnTo>
                                <a:pt x="97892" y="135496"/>
                              </a:lnTo>
                              <a:lnTo>
                                <a:pt x="73520" y="135496"/>
                              </a:lnTo>
                              <a:lnTo>
                                <a:pt x="73520" y="74155"/>
                              </a:lnTo>
                              <a:cubicBezTo>
                                <a:pt x="73520" y="61747"/>
                                <a:pt x="69736" y="58407"/>
                                <a:pt x="57353" y="58407"/>
                              </a:cubicBezTo>
                              <a:lnTo>
                                <a:pt x="24359" y="58407"/>
                              </a:lnTo>
                              <a:lnTo>
                                <a:pt x="24359" y="135496"/>
                              </a:lnTo>
                              <a:lnTo>
                                <a:pt x="0" y="135496"/>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9" name="Shape 77"/>
                      <wps:cNvSpPr>
                        <a:spLocks/>
                      </wps:cNvSpPr>
                      <wps:spPr bwMode="auto">
                        <a:xfrm>
                          <a:off x="15678" y="1789"/>
                          <a:ext cx="508" cy="603"/>
                        </a:xfrm>
                        <a:custGeom>
                          <a:avLst/>
                          <a:gdLst>
                            <a:gd name="T0" fmla="*/ 37808 w 50826"/>
                            <a:gd name="T1" fmla="*/ 0 h 60300"/>
                            <a:gd name="T2" fmla="*/ 50826 w 50826"/>
                            <a:gd name="T3" fmla="*/ 0 h 60300"/>
                            <a:gd name="T4" fmla="*/ 50826 w 50826"/>
                            <a:gd name="T5" fmla="*/ 18072 h 60300"/>
                            <a:gd name="T6" fmla="*/ 40538 w 50826"/>
                            <a:gd name="T7" fmla="*/ 18072 h 60300"/>
                            <a:gd name="T8" fmla="*/ 24359 w 50826"/>
                            <a:gd name="T9" fmla="*/ 26467 h 60300"/>
                            <a:gd name="T10" fmla="*/ 24359 w 50826"/>
                            <a:gd name="T11" fmla="*/ 31102 h 60300"/>
                            <a:gd name="T12" fmla="*/ 40538 w 50826"/>
                            <a:gd name="T13" fmla="*/ 39484 h 60300"/>
                            <a:gd name="T14" fmla="*/ 50826 w 50826"/>
                            <a:gd name="T15" fmla="*/ 39484 h 60300"/>
                            <a:gd name="T16" fmla="*/ 50826 w 50826"/>
                            <a:gd name="T17" fmla="*/ 60300 h 60300"/>
                            <a:gd name="T18" fmla="*/ 37808 w 50826"/>
                            <a:gd name="T19" fmla="*/ 60300 h 60300"/>
                            <a:gd name="T20" fmla="*/ 0 w 50826"/>
                            <a:gd name="T21" fmla="*/ 32563 h 60300"/>
                            <a:gd name="T22" fmla="*/ 0 w 50826"/>
                            <a:gd name="T23" fmla="*/ 27724 h 60300"/>
                            <a:gd name="T24" fmla="*/ 37808 w 50826"/>
                            <a:gd name="T25" fmla="*/ 0 h 60300"/>
                            <a:gd name="T26" fmla="*/ 0 w 50826"/>
                            <a:gd name="T27" fmla="*/ 0 h 60300"/>
                            <a:gd name="T28" fmla="*/ 50826 w 50826"/>
                            <a:gd name="T29" fmla="*/ 60300 h 60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0826" h="60300">
                              <a:moveTo>
                                <a:pt x="37808" y="0"/>
                              </a:moveTo>
                              <a:lnTo>
                                <a:pt x="50826" y="0"/>
                              </a:lnTo>
                              <a:lnTo>
                                <a:pt x="50826" y="18072"/>
                              </a:lnTo>
                              <a:lnTo>
                                <a:pt x="40538" y="18072"/>
                              </a:lnTo>
                              <a:cubicBezTo>
                                <a:pt x="28562" y="18072"/>
                                <a:pt x="24359" y="19736"/>
                                <a:pt x="24359" y="26467"/>
                              </a:cubicBezTo>
                              <a:lnTo>
                                <a:pt x="24359" y="31102"/>
                              </a:lnTo>
                              <a:cubicBezTo>
                                <a:pt x="24359" y="37821"/>
                                <a:pt x="28562" y="39484"/>
                                <a:pt x="40538" y="39484"/>
                              </a:cubicBezTo>
                              <a:lnTo>
                                <a:pt x="50826" y="39484"/>
                              </a:lnTo>
                              <a:lnTo>
                                <a:pt x="50826" y="60300"/>
                              </a:lnTo>
                              <a:lnTo>
                                <a:pt x="37808" y="60300"/>
                              </a:lnTo>
                              <a:cubicBezTo>
                                <a:pt x="7557" y="60300"/>
                                <a:pt x="0" y="51892"/>
                                <a:pt x="0" y="32563"/>
                              </a:cubicBezTo>
                              <a:lnTo>
                                <a:pt x="0" y="27724"/>
                              </a:lnTo>
                              <a:cubicBezTo>
                                <a:pt x="0" y="8407"/>
                                <a:pt x="7557"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0" name="Shape 2759"/>
                      <wps:cNvSpPr>
                        <a:spLocks/>
                      </wps:cNvSpPr>
                      <wps:spPr bwMode="auto">
                        <a:xfrm>
                          <a:off x="15787" y="1413"/>
                          <a:ext cx="399" cy="208"/>
                        </a:xfrm>
                        <a:custGeom>
                          <a:avLst/>
                          <a:gdLst>
                            <a:gd name="T0" fmla="*/ 0 w 39916"/>
                            <a:gd name="T1" fmla="*/ 0 h 20815"/>
                            <a:gd name="T2" fmla="*/ 39916 w 39916"/>
                            <a:gd name="T3" fmla="*/ 0 h 20815"/>
                            <a:gd name="T4" fmla="*/ 39916 w 39916"/>
                            <a:gd name="T5" fmla="*/ 20815 h 20815"/>
                            <a:gd name="T6" fmla="*/ 0 w 39916"/>
                            <a:gd name="T7" fmla="*/ 20815 h 20815"/>
                            <a:gd name="T8" fmla="*/ 0 w 39916"/>
                            <a:gd name="T9" fmla="*/ 0 h 20815"/>
                            <a:gd name="T10" fmla="*/ 0 w 39916"/>
                            <a:gd name="T11" fmla="*/ 0 h 20815"/>
                            <a:gd name="T12" fmla="*/ 39916 w 39916"/>
                            <a:gd name="T13" fmla="*/ 20815 h 20815"/>
                          </a:gdLst>
                          <a:ahLst/>
                          <a:cxnLst>
                            <a:cxn ang="0">
                              <a:pos x="T0" y="T1"/>
                            </a:cxn>
                            <a:cxn ang="0">
                              <a:pos x="T2" y="T3"/>
                            </a:cxn>
                            <a:cxn ang="0">
                              <a:pos x="T4" y="T5"/>
                            </a:cxn>
                            <a:cxn ang="0">
                              <a:pos x="T6" y="T7"/>
                            </a:cxn>
                            <a:cxn ang="0">
                              <a:pos x="T8" y="T9"/>
                            </a:cxn>
                          </a:cxnLst>
                          <a:rect l="T10" t="T11" r="T12" b="T13"/>
                          <a:pathLst>
                            <a:path w="39916" h="20815">
                              <a:moveTo>
                                <a:pt x="0" y="0"/>
                              </a:moveTo>
                              <a:lnTo>
                                <a:pt x="39916" y="0"/>
                              </a:lnTo>
                              <a:lnTo>
                                <a:pt x="39916" y="20815"/>
                              </a:lnTo>
                              <a:lnTo>
                                <a:pt x="0" y="20815"/>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1" name="Shape 79"/>
                      <wps:cNvSpPr>
                        <a:spLocks/>
                      </wps:cNvSpPr>
                      <wps:spPr bwMode="auto">
                        <a:xfrm>
                          <a:off x="16186" y="1413"/>
                          <a:ext cx="509" cy="979"/>
                        </a:xfrm>
                        <a:custGeom>
                          <a:avLst/>
                          <a:gdLst>
                            <a:gd name="T0" fmla="*/ 0 w 50838"/>
                            <a:gd name="T1" fmla="*/ 0 h 97904"/>
                            <a:gd name="T2" fmla="*/ 13030 w 50838"/>
                            <a:gd name="T3" fmla="*/ 0 h 97904"/>
                            <a:gd name="T4" fmla="*/ 50838 w 50838"/>
                            <a:gd name="T5" fmla="*/ 35090 h 97904"/>
                            <a:gd name="T6" fmla="*/ 50838 w 50838"/>
                            <a:gd name="T7" fmla="*/ 97904 h 97904"/>
                            <a:gd name="T8" fmla="*/ 0 w 50838"/>
                            <a:gd name="T9" fmla="*/ 97904 h 97904"/>
                            <a:gd name="T10" fmla="*/ 0 w 50838"/>
                            <a:gd name="T11" fmla="*/ 77089 h 97904"/>
                            <a:gd name="T12" fmla="*/ 26467 w 50838"/>
                            <a:gd name="T13" fmla="*/ 77089 h 97904"/>
                            <a:gd name="T14" fmla="*/ 26467 w 50838"/>
                            <a:gd name="T15" fmla="*/ 55677 h 97904"/>
                            <a:gd name="T16" fmla="*/ 0 w 50838"/>
                            <a:gd name="T17" fmla="*/ 55677 h 97904"/>
                            <a:gd name="T18" fmla="*/ 0 w 50838"/>
                            <a:gd name="T19" fmla="*/ 37605 h 97904"/>
                            <a:gd name="T20" fmla="*/ 26467 w 50838"/>
                            <a:gd name="T21" fmla="*/ 37605 h 97904"/>
                            <a:gd name="T22" fmla="*/ 10299 w 50838"/>
                            <a:gd name="T23" fmla="*/ 20815 h 97904"/>
                            <a:gd name="T24" fmla="*/ 0 w 50838"/>
                            <a:gd name="T25" fmla="*/ 20815 h 97904"/>
                            <a:gd name="T26" fmla="*/ 0 w 50838"/>
                            <a:gd name="T27" fmla="*/ 0 h 97904"/>
                            <a:gd name="T28" fmla="*/ 0 w 50838"/>
                            <a:gd name="T29" fmla="*/ 0 h 97904"/>
                            <a:gd name="T30" fmla="*/ 50838 w 50838"/>
                            <a:gd name="T31"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0838" h="97904">
                              <a:moveTo>
                                <a:pt x="0" y="0"/>
                              </a:moveTo>
                              <a:lnTo>
                                <a:pt x="13030" y="0"/>
                              </a:lnTo>
                              <a:cubicBezTo>
                                <a:pt x="43281" y="0"/>
                                <a:pt x="50838" y="10516"/>
                                <a:pt x="50838" y="35090"/>
                              </a:cubicBezTo>
                              <a:lnTo>
                                <a:pt x="50838" y="97904"/>
                              </a:lnTo>
                              <a:lnTo>
                                <a:pt x="0" y="97904"/>
                              </a:lnTo>
                              <a:lnTo>
                                <a:pt x="0" y="77089"/>
                              </a:lnTo>
                              <a:lnTo>
                                <a:pt x="26467" y="77089"/>
                              </a:lnTo>
                              <a:lnTo>
                                <a:pt x="26467" y="55677"/>
                              </a:lnTo>
                              <a:lnTo>
                                <a:pt x="0" y="55677"/>
                              </a:lnTo>
                              <a:lnTo>
                                <a:pt x="0" y="37605"/>
                              </a:lnTo>
                              <a:lnTo>
                                <a:pt x="26467" y="37605"/>
                              </a:lnTo>
                              <a:cubicBezTo>
                                <a:pt x="26467" y="23533"/>
                                <a:pt x="22263" y="20815"/>
                                <a:pt x="10299" y="20815"/>
                              </a:cubicBez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2" name="Shape 80"/>
                      <wps:cNvSpPr>
                        <a:spLocks/>
                      </wps:cNvSpPr>
                      <wps:spPr bwMode="auto">
                        <a:xfrm>
                          <a:off x="16955" y="1413"/>
                          <a:ext cx="498" cy="1376"/>
                        </a:xfrm>
                        <a:custGeom>
                          <a:avLst/>
                          <a:gdLst>
                            <a:gd name="T0" fmla="*/ 0 w 49778"/>
                            <a:gd name="T1" fmla="*/ 0 h 137592"/>
                            <a:gd name="T2" fmla="*/ 49778 w 49778"/>
                            <a:gd name="T3" fmla="*/ 0 h 137592"/>
                            <a:gd name="T4" fmla="*/ 49778 w 49778"/>
                            <a:gd name="T5" fmla="*/ 20815 h 137592"/>
                            <a:gd name="T6" fmla="*/ 24359 w 49778"/>
                            <a:gd name="T7" fmla="*/ 20815 h 137592"/>
                            <a:gd name="T8" fmla="*/ 24359 w 49778"/>
                            <a:gd name="T9" fmla="*/ 77089 h 137592"/>
                            <a:gd name="T10" fmla="*/ 49778 w 49778"/>
                            <a:gd name="T11" fmla="*/ 77089 h 137592"/>
                            <a:gd name="T12" fmla="*/ 49778 w 49778"/>
                            <a:gd name="T13" fmla="*/ 97904 h 137592"/>
                            <a:gd name="T14" fmla="*/ 24359 w 49778"/>
                            <a:gd name="T15" fmla="*/ 97904 h 137592"/>
                            <a:gd name="T16" fmla="*/ 24359 w 49778"/>
                            <a:gd name="T17" fmla="*/ 137592 h 137592"/>
                            <a:gd name="T18" fmla="*/ 0 w 49778"/>
                            <a:gd name="T19" fmla="*/ 137592 h 137592"/>
                            <a:gd name="T20" fmla="*/ 0 w 49778"/>
                            <a:gd name="T21" fmla="*/ 0 h 137592"/>
                            <a:gd name="T22" fmla="*/ 0 w 49778"/>
                            <a:gd name="T23" fmla="*/ 0 h 137592"/>
                            <a:gd name="T24" fmla="*/ 49778 w 49778"/>
                            <a:gd name="T25" fmla="*/ 137592 h 13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9778" h="137592">
                              <a:moveTo>
                                <a:pt x="0" y="0"/>
                              </a:moveTo>
                              <a:lnTo>
                                <a:pt x="49778" y="0"/>
                              </a:lnTo>
                              <a:lnTo>
                                <a:pt x="49778" y="20815"/>
                              </a:lnTo>
                              <a:lnTo>
                                <a:pt x="24359" y="20815"/>
                              </a:lnTo>
                              <a:lnTo>
                                <a:pt x="24359" y="77089"/>
                              </a:lnTo>
                              <a:lnTo>
                                <a:pt x="49778" y="77089"/>
                              </a:lnTo>
                              <a:lnTo>
                                <a:pt x="49778" y="97904"/>
                              </a:lnTo>
                              <a:lnTo>
                                <a:pt x="24359" y="97904"/>
                              </a:lnTo>
                              <a:lnTo>
                                <a:pt x="24359" y="137592"/>
                              </a:lnTo>
                              <a:lnTo>
                                <a:pt x="0" y="137592"/>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3" name="Shape 81"/>
                      <wps:cNvSpPr>
                        <a:spLocks/>
                      </wps:cNvSpPr>
                      <wps:spPr bwMode="auto">
                        <a:xfrm>
                          <a:off x="17453" y="1413"/>
                          <a:ext cx="497" cy="979"/>
                        </a:xfrm>
                        <a:custGeom>
                          <a:avLst/>
                          <a:gdLst>
                            <a:gd name="T0" fmla="*/ 0 w 49778"/>
                            <a:gd name="T1" fmla="*/ 0 h 97904"/>
                            <a:gd name="T2" fmla="*/ 12186 w 49778"/>
                            <a:gd name="T3" fmla="*/ 0 h 97904"/>
                            <a:gd name="T4" fmla="*/ 49778 w 49778"/>
                            <a:gd name="T5" fmla="*/ 35090 h 97904"/>
                            <a:gd name="T6" fmla="*/ 49778 w 49778"/>
                            <a:gd name="T7" fmla="*/ 62801 h 97904"/>
                            <a:gd name="T8" fmla="*/ 12186 w 49778"/>
                            <a:gd name="T9" fmla="*/ 97904 h 97904"/>
                            <a:gd name="T10" fmla="*/ 0 w 49778"/>
                            <a:gd name="T11" fmla="*/ 97904 h 97904"/>
                            <a:gd name="T12" fmla="*/ 0 w 49778"/>
                            <a:gd name="T13" fmla="*/ 77089 h 97904"/>
                            <a:gd name="T14" fmla="*/ 9455 w 49778"/>
                            <a:gd name="T15" fmla="*/ 77089 h 97904"/>
                            <a:gd name="T16" fmla="*/ 25419 w 49778"/>
                            <a:gd name="T17" fmla="*/ 61341 h 97904"/>
                            <a:gd name="T18" fmla="*/ 25419 w 49778"/>
                            <a:gd name="T19" fmla="*/ 36563 h 97904"/>
                            <a:gd name="T20" fmla="*/ 9455 w 49778"/>
                            <a:gd name="T21" fmla="*/ 20815 h 97904"/>
                            <a:gd name="T22" fmla="*/ 0 w 49778"/>
                            <a:gd name="T23" fmla="*/ 20815 h 97904"/>
                            <a:gd name="T24" fmla="*/ 0 w 49778"/>
                            <a:gd name="T25" fmla="*/ 0 h 97904"/>
                            <a:gd name="T26" fmla="*/ 0 w 49778"/>
                            <a:gd name="T27" fmla="*/ 0 h 97904"/>
                            <a:gd name="T28" fmla="*/ 49778 w 49778"/>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778" h="97904">
                              <a:moveTo>
                                <a:pt x="0" y="0"/>
                              </a:moveTo>
                              <a:lnTo>
                                <a:pt x="12186" y="0"/>
                              </a:lnTo>
                              <a:cubicBezTo>
                                <a:pt x="42437" y="0"/>
                                <a:pt x="49778" y="10516"/>
                                <a:pt x="49778" y="35090"/>
                              </a:cubicBezTo>
                              <a:lnTo>
                                <a:pt x="49778" y="62801"/>
                              </a:lnTo>
                              <a:cubicBezTo>
                                <a:pt x="49778" y="87617"/>
                                <a:pt x="42437" y="97904"/>
                                <a:pt x="12186" y="97904"/>
                              </a:cubicBezTo>
                              <a:lnTo>
                                <a:pt x="0" y="97904"/>
                              </a:lnTo>
                              <a:lnTo>
                                <a:pt x="0" y="77089"/>
                              </a:lnTo>
                              <a:lnTo>
                                <a:pt x="9455" y="77089"/>
                              </a:lnTo>
                              <a:cubicBezTo>
                                <a:pt x="21431" y="77089"/>
                                <a:pt x="25419" y="73749"/>
                                <a:pt x="25419" y="61341"/>
                              </a:cubicBezTo>
                              <a:lnTo>
                                <a:pt x="25419" y="36563"/>
                              </a:lnTo>
                              <a:cubicBezTo>
                                <a:pt x="25419" y="24155"/>
                                <a:pt x="21431" y="20815"/>
                                <a:pt x="9455" y="20815"/>
                              </a:cubicBez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4" name="Shape 82"/>
                      <wps:cNvSpPr>
                        <a:spLocks/>
                      </wps:cNvSpPr>
                      <wps:spPr bwMode="auto">
                        <a:xfrm>
                          <a:off x="18118" y="1413"/>
                          <a:ext cx="397" cy="979"/>
                        </a:xfrm>
                        <a:custGeom>
                          <a:avLst/>
                          <a:gdLst>
                            <a:gd name="T0" fmla="*/ 0 w 39713"/>
                            <a:gd name="T1" fmla="*/ 0 h 97904"/>
                            <a:gd name="T2" fmla="*/ 39713 w 39713"/>
                            <a:gd name="T3" fmla="*/ 0 h 97904"/>
                            <a:gd name="T4" fmla="*/ 39713 w 39713"/>
                            <a:gd name="T5" fmla="*/ 97904 h 97904"/>
                            <a:gd name="T6" fmla="*/ 15341 w 39713"/>
                            <a:gd name="T7" fmla="*/ 97904 h 97904"/>
                            <a:gd name="T8" fmla="*/ 15341 w 39713"/>
                            <a:gd name="T9" fmla="*/ 20815 h 97904"/>
                            <a:gd name="T10" fmla="*/ 0 w 39713"/>
                            <a:gd name="T11" fmla="*/ 20815 h 97904"/>
                            <a:gd name="T12" fmla="*/ 0 w 39713"/>
                            <a:gd name="T13" fmla="*/ 0 h 97904"/>
                            <a:gd name="T14" fmla="*/ 0 w 39713"/>
                            <a:gd name="T15" fmla="*/ 0 h 97904"/>
                            <a:gd name="T16" fmla="*/ 39713 w 39713"/>
                            <a:gd name="T17" fmla="*/ 97904 h 97904"/>
                          </a:gdLst>
                          <a:ahLst/>
                          <a:cxnLst>
                            <a:cxn ang="0">
                              <a:pos x="T0" y="T1"/>
                            </a:cxn>
                            <a:cxn ang="0">
                              <a:pos x="T2" y="T3"/>
                            </a:cxn>
                            <a:cxn ang="0">
                              <a:pos x="T4" y="T5"/>
                            </a:cxn>
                            <a:cxn ang="0">
                              <a:pos x="T6" y="T7"/>
                            </a:cxn>
                            <a:cxn ang="0">
                              <a:pos x="T8" y="T9"/>
                            </a:cxn>
                            <a:cxn ang="0">
                              <a:pos x="T10" y="T11"/>
                            </a:cxn>
                            <a:cxn ang="0">
                              <a:pos x="T12" y="T13"/>
                            </a:cxn>
                          </a:cxnLst>
                          <a:rect l="T14" t="T15" r="T16" b="T17"/>
                          <a:pathLst>
                            <a:path w="39713" h="97904">
                              <a:moveTo>
                                <a:pt x="0" y="0"/>
                              </a:moveTo>
                              <a:lnTo>
                                <a:pt x="39713" y="0"/>
                              </a:lnTo>
                              <a:lnTo>
                                <a:pt x="39713" y="97904"/>
                              </a:lnTo>
                              <a:lnTo>
                                <a:pt x="15341" y="97904"/>
                              </a:lnTo>
                              <a:lnTo>
                                <a:pt x="15341" y="20815"/>
                              </a:ln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5" name="Shape 2760"/>
                      <wps:cNvSpPr>
                        <a:spLocks/>
                      </wps:cNvSpPr>
                      <wps:spPr bwMode="auto">
                        <a:xfrm>
                          <a:off x="18272" y="1037"/>
                          <a:ext cx="243" cy="227"/>
                        </a:xfrm>
                        <a:custGeom>
                          <a:avLst/>
                          <a:gdLst>
                            <a:gd name="T0" fmla="*/ 0 w 24371"/>
                            <a:gd name="T1" fmla="*/ 0 h 22682"/>
                            <a:gd name="T2" fmla="*/ 24371 w 24371"/>
                            <a:gd name="T3" fmla="*/ 0 h 22682"/>
                            <a:gd name="T4" fmla="*/ 24371 w 24371"/>
                            <a:gd name="T5" fmla="*/ 22682 h 22682"/>
                            <a:gd name="T6" fmla="*/ 0 w 24371"/>
                            <a:gd name="T7" fmla="*/ 22682 h 22682"/>
                            <a:gd name="T8" fmla="*/ 0 w 24371"/>
                            <a:gd name="T9" fmla="*/ 0 h 22682"/>
                            <a:gd name="T10" fmla="*/ 0 w 24371"/>
                            <a:gd name="T11" fmla="*/ 0 h 22682"/>
                            <a:gd name="T12" fmla="*/ 24371 w 24371"/>
                            <a:gd name="T13" fmla="*/ 22682 h 22682"/>
                          </a:gdLst>
                          <a:ahLst/>
                          <a:cxnLst>
                            <a:cxn ang="0">
                              <a:pos x="T0" y="T1"/>
                            </a:cxn>
                            <a:cxn ang="0">
                              <a:pos x="T2" y="T3"/>
                            </a:cxn>
                            <a:cxn ang="0">
                              <a:pos x="T4" y="T5"/>
                            </a:cxn>
                            <a:cxn ang="0">
                              <a:pos x="T6" y="T7"/>
                            </a:cxn>
                            <a:cxn ang="0">
                              <a:pos x="T8" y="T9"/>
                            </a:cxn>
                          </a:cxnLst>
                          <a:rect l="T10" t="T11" r="T12" b="T13"/>
                          <a:pathLst>
                            <a:path w="24371" h="22682">
                              <a:moveTo>
                                <a:pt x="0" y="0"/>
                              </a:moveTo>
                              <a:lnTo>
                                <a:pt x="24371" y="0"/>
                              </a:lnTo>
                              <a:lnTo>
                                <a:pt x="24371" y="22682"/>
                              </a:lnTo>
                              <a:lnTo>
                                <a:pt x="0" y="22682"/>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6" name="Shape 84"/>
                      <wps:cNvSpPr>
                        <a:spLocks/>
                      </wps:cNvSpPr>
                      <wps:spPr bwMode="auto">
                        <a:xfrm>
                          <a:off x="18809" y="1413"/>
                          <a:ext cx="979" cy="979"/>
                        </a:xfrm>
                        <a:custGeom>
                          <a:avLst/>
                          <a:gdLst>
                            <a:gd name="T0" fmla="*/ 0 w 97892"/>
                            <a:gd name="T1" fmla="*/ 0 h 97904"/>
                            <a:gd name="T2" fmla="*/ 60071 w 97892"/>
                            <a:gd name="T3" fmla="*/ 0 h 97904"/>
                            <a:gd name="T4" fmla="*/ 97892 w 97892"/>
                            <a:gd name="T5" fmla="*/ 35090 h 97904"/>
                            <a:gd name="T6" fmla="*/ 97892 w 97892"/>
                            <a:gd name="T7" fmla="*/ 97904 h 97904"/>
                            <a:gd name="T8" fmla="*/ 73520 w 97892"/>
                            <a:gd name="T9" fmla="*/ 97904 h 97904"/>
                            <a:gd name="T10" fmla="*/ 73520 w 97892"/>
                            <a:gd name="T11" fmla="*/ 36563 h 97904"/>
                            <a:gd name="T12" fmla="*/ 57341 w 97892"/>
                            <a:gd name="T13" fmla="*/ 20815 h 97904"/>
                            <a:gd name="T14" fmla="*/ 24359 w 97892"/>
                            <a:gd name="T15" fmla="*/ 20815 h 97904"/>
                            <a:gd name="T16" fmla="*/ 24359 w 97892"/>
                            <a:gd name="T17" fmla="*/ 97904 h 97904"/>
                            <a:gd name="T18" fmla="*/ 0 w 97892"/>
                            <a:gd name="T19" fmla="*/ 97904 h 97904"/>
                            <a:gd name="T20" fmla="*/ 0 w 97892"/>
                            <a:gd name="T21" fmla="*/ 0 h 97904"/>
                            <a:gd name="T22" fmla="*/ 0 w 97892"/>
                            <a:gd name="T23" fmla="*/ 0 h 97904"/>
                            <a:gd name="T24" fmla="*/ 97892 w 97892"/>
                            <a:gd name="T25"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7892" h="97904">
                              <a:moveTo>
                                <a:pt x="0" y="0"/>
                              </a:moveTo>
                              <a:lnTo>
                                <a:pt x="60071" y="0"/>
                              </a:lnTo>
                              <a:cubicBezTo>
                                <a:pt x="90322" y="0"/>
                                <a:pt x="97892" y="10516"/>
                                <a:pt x="97892" y="35090"/>
                              </a:cubicBezTo>
                              <a:lnTo>
                                <a:pt x="97892" y="97904"/>
                              </a:lnTo>
                              <a:lnTo>
                                <a:pt x="73520" y="97904"/>
                              </a:lnTo>
                              <a:lnTo>
                                <a:pt x="73520" y="36563"/>
                              </a:lnTo>
                              <a:cubicBezTo>
                                <a:pt x="73520" y="24155"/>
                                <a:pt x="69736" y="20815"/>
                                <a:pt x="57341" y="20815"/>
                              </a:cubicBezTo>
                              <a:lnTo>
                                <a:pt x="24359" y="20815"/>
                              </a:lnTo>
                              <a:lnTo>
                                <a:pt x="24359" y="97904"/>
                              </a:lnTo>
                              <a:lnTo>
                                <a:pt x="0" y="97904"/>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7" name="Shape 2761"/>
                      <wps:cNvSpPr>
                        <a:spLocks/>
                      </wps:cNvSpPr>
                      <wps:spPr bwMode="auto">
                        <a:xfrm>
                          <a:off x="20124" y="2581"/>
                          <a:ext cx="378" cy="208"/>
                        </a:xfrm>
                        <a:custGeom>
                          <a:avLst/>
                          <a:gdLst>
                            <a:gd name="T0" fmla="*/ 0 w 37814"/>
                            <a:gd name="T1" fmla="*/ 0 h 20790"/>
                            <a:gd name="T2" fmla="*/ 37814 w 37814"/>
                            <a:gd name="T3" fmla="*/ 0 h 20790"/>
                            <a:gd name="T4" fmla="*/ 37814 w 37814"/>
                            <a:gd name="T5" fmla="*/ 20790 h 20790"/>
                            <a:gd name="T6" fmla="*/ 0 w 37814"/>
                            <a:gd name="T7" fmla="*/ 20790 h 20790"/>
                            <a:gd name="T8" fmla="*/ 0 w 37814"/>
                            <a:gd name="T9" fmla="*/ 0 h 20790"/>
                            <a:gd name="T10" fmla="*/ 0 w 37814"/>
                            <a:gd name="T11" fmla="*/ 0 h 20790"/>
                            <a:gd name="T12" fmla="*/ 37814 w 37814"/>
                            <a:gd name="T13" fmla="*/ 20790 h 20790"/>
                          </a:gdLst>
                          <a:ahLst/>
                          <a:cxnLst>
                            <a:cxn ang="0">
                              <a:pos x="T0" y="T1"/>
                            </a:cxn>
                            <a:cxn ang="0">
                              <a:pos x="T2" y="T3"/>
                            </a:cxn>
                            <a:cxn ang="0">
                              <a:pos x="T4" y="T5"/>
                            </a:cxn>
                            <a:cxn ang="0">
                              <a:pos x="T6" y="T7"/>
                            </a:cxn>
                            <a:cxn ang="0">
                              <a:pos x="T8" y="T9"/>
                            </a:cxn>
                          </a:cxnLst>
                          <a:rect l="T10" t="T11" r="T12" b="T13"/>
                          <a:pathLst>
                            <a:path w="37814" h="20790">
                              <a:moveTo>
                                <a:pt x="0" y="0"/>
                              </a:moveTo>
                              <a:lnTo>
                                <a:pt x="37814" y="0"/>
                              </a:lnTo>
                              <a:lnTo>
                                <a:pt x="37814" y="20790"/>
                              </a:lnTo>
                              <a:lnTo>
                                <a:pt x="0" y="20790"/>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8" name="Shape 86"/>
                      <wps:cNvSpPr>
                        <a:spLocks/>
                      </wps:cNvSpPr>
                      <wps:spPr bwMode="auto">
                        <a:xfrm>
                          <a:off x="20013" y="1413"/>
                          <a:ext cx="489" cy="979"/>
                        </a:xfrm>
                        <a:custGeom>
                          <a:avLst/>
                          <a:gdLst>
                            <a:gd name="T0" fmla="*/ 37808 w 48940"/>
                            <a:gd name="T1" fmla="*/ 0 h 97904"/>
                            <a:gd name="T2" fmla="*/ 48940 w 48940"/>
                            <a:gd name="T3" fmla="*/ 0 h 97904"/>
                            <a:gd name="T4" fmla="*/ 48940 w 48940"/>
                            <a:gd name="T5" fmla="*/ 20815 h 97904"/>
                            <a:gd name="T6" fmla="*/ 40538 w 48940"/>
                            <a:gd name="T7" fmla="*/ 20815 h 97904"/>
                            <a:gd name="T8" fmla="*/ 24359 w 48940"/>
                            <a:gd name="T9" fmla="*/ 36563 h 97904"/>
                            <a:gd name="T10" fmla="*/ 24359 w 48940"/>
                            <a:gd name="T11" fmla="*/ 61341 h 97904"/>
                            <a:gd name="T12" fmla="*/ 40538 w 48940"/>
                            <a:gd name="T13" fmla="*/ 77089 h 97904"/>
                            <a:gd name="T14" fmla="*/ 48940 w 48940"/>
                            <a:gd name="T15" fmla="*/ 77089 h 97904"/>
                            <a:gd name="T16" fmla="*/ 48940 w 48940"/>
                            <a:gd name="T17" fmla="*/ 97904 h 97904"/>
                            <a:gd name="T18" fmla="*/ 37808 w 48940"/>
                            <a:gd name="T19" fmla="*/ 97904 h 97904"/>
                            <a:gd name="T20" fmla="*/ 0 w 48940"/>
                            <a:gd name="T21" fmla="*/ 62802 h 97904"/>
                            <a:gd name="T22" fmla="*/ 0 w 48940"/>
                            <a:gd name="T23" fmla="*/ 35090 h 97904"/>
                            <a:gd name="T24" fmla="*/ 37808 w 48940"/>
                            <a:gd name="T25" fmla="*/ 0 h 97904"/>
                            <a:gd name="T26" fmla="*/ 0 w 48940"/>
                            <a:gd name="T27" fmla="*/ 0 h 97904"/>
                            <a:gd name="T28" fmla="*/ 48940 w 48940"/>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8940" h="97904">
                              <a:moveTo>
                                <a:pt x="37808" y="0"/>
                              </a:moveTo>
                              <a:lnTo>
                                <a:pt x="48940" y="0"/>
                              </a:lnTo>
                              <a:lnTo>
                                <a:pt x="48940" y="20815"/>
                              </a:lnTo>
                              <a:lnTo>
                                <a:pt x="40538" y="20815"/>
                              </a:lnTo>
                              <a:cubicBezTo>
                                <a:pt x="28143" y="20815"/>
                                <a:pt x="24359" y="24156"/>
                                <a:pt x="24359" y="36563"/>
                              </a:cubicBezTo>
                              <a:lnTo>
                                <a:pt x="24359" y="61341"/>
                              </a:lnTo>
                              <a:cubicBezTo>
                                <a:pt x="24359" y="73749"/>
                                <a:pt x="28143" y="77089"/>
                                <a:pt x="40538" y="77089"/>
                              </a:cubicBezTo>
                              <a:lnTo>
                                <a:pt x="48940" y="77089"/>
                              </a:lnTo>
                              <a:lnTo>
                                <a:pt x="48940" y="97904"/>
                              </a:lnTo>
                              <a:lnTo>
                                <a:pt x="37808" y="97904"/>
                              </a:lnTo>
                              <a:cubicBezTo>
                                <a:pt x="7341" y="97904"/>
                                <a:pt x="0" y="87605"/>
                                <a:pt x="0" y="62802"/>
                              </a:cubicBezTo>
                              <a:lnTo>
                                <a:pt x="0" y="35090"/>
                              </a:lnTo>
                              <a:cubicBezTo>
                                <a:pt x="0" y="10516"/>
                                <a:pt x="7341"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9" name="Shape 87"/>
                      <wps:cNvSpPr>
                        <a:spLocks/>
                      </wps:cNvSpPr>
                      <wps:spPr bwMode="auto">
                        <a:xfrm>
                          <a:off x="20502" y="1413"/>
                          <a:ext cx="490" cy="1376"/>
                        </a:xfrm>
                        <a:custGeom>
                          <a:avLst/>
                          <a:gdLst>
                            <a:gd name="T0" fmla="*/ 0 w 48939"/>
                            <a:gd name="T1" fmla="*/ 0 h 137592"/>
                            <a:gd name="T2" fmla="*/ 48939 w 48939"/>
                            <a:gd name="T3" fmla="*/ 0 h 137592"/>
                            <a:gd name="T4" fmla="*/ 48939 w 48939"/>
                            <a:gd name="T5" fmla="*/ 102514 h 137592"/>
                            <a:gd name="T6" fmla="*/ 11347 w 48939"/>
                            <a:gd name="T7" fmla="*/ 137592 h 137592"/>
                            <a:gd name="T8" fmla="*/ 0 w 48939"/>
                            <a:gd name="T9" fmla="*/ 137592 h 137592"/>
                            <a:gd name="T10" fmla="*/ 0 w 48939"/>
                            <a:gd name="T11" fmla="*/ 116802 h 137592"/>
                            <a:gd name="T12" fmla="*/ 8604 w 48939"/>
                            <a:gd name="T13" fmla="*/ 116802 h 137592"/>
                            <a:gd name="T14" fmla="*/ 24581 w 48939"/>
                            <a:gd name="T15" fmla="*/ 101054 h 137592"/>
                            <a:gd name="T16" fmla="*/ 24581 w 48939"/>
                            <a:gd name="T17" fmla="*/ 97904 h 137592"/>
                            <a:gd name="T18" fmla="*/ 0 w 48939"/>
                            <a:gd name="T19" fmla="*/ 97904 h 137592"/>
                            <a:gd name="T20" fmla="*/ 0 w 48939"/>
                            <a:gd name="T21" fmla="*/ 77089 h 137592"/>
                            <a:gd name="T22" fmla="*/ 24581 w 48939"/>
                            <a:gd name="T23" fmla="*/ 77089 h 137592"/>
                            <a:gd name="T24" fmla="*/ 24581 w 48939"/>
                            <a:gd name="T25" fmla="*/ 20815 h 137592"/>
                            <a:gd name="T26" fmla="*/ 0 w 48939"/>
                            <a:gd name="T27" fmla="*/ 20815 h 137592"/>
                            <a:gd name="T28" fmla="*/ 0 w 48939"/>
                            <a:gd name="T29" fmla="*/ 0 h 137592"/>
                            <a:gd name="T30" fmla="*/ 0 w 48939"/>
                            <a:gd name="T31" fmla="*/ 0 h 137592"/>
                            <a:gd name="T32" fmla="*/ 48939 w 48939"/>
                            <a:gd name="T33" fmla="*/ 137592 h 13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48939" h="137592">
                              <a:moveTo>
                                <a:pt x="0" y="0"/>
                              </a:moveTo>
                              <a:lnTo>
                                <a:pt x="48939" y="0"/>
                              </a:lnTo>
                              <a:lnTo>
                                <a:pt x="48939" y="102514"/>
                              </a:lnTo>
                              <a:cubicBezTo>
                                <a:pt x="48939" y="127292"/>
                                <a:pt x="41586" y="137592"/>
                                <a:pt x="11347" y="137592"/>
                              </a:cubicBezTo>
                              <a:lnTo>
                                <a:pt x="0" y="137592"/>
                              </a:lnTo>
                              <a:lnTo>
                                <a:pt x="0" y="116802"/>
                              </a:lnTo>
                              <a:lnTo>
                                <a:pt x="8604" y="116802"/>
                              </a:lnTo>
                              <a:cubicBezTo>
                                <a:pt x="20580" y="116802"/>
                                <a:pt x="24581" y="113436"/>
                                <a:pt x="24581" y="101054"/>
                              </a:cubicBezTo>
                              <a:lnTo>
                                <a:pt x="24581" y="97904"/>
                              </a:lnTo>
                              <a:lnTo>
                                <a:pt x="0" y="97904"/>
                              </a:lnTo>
                              <a:lnTo>
                                <a:pt x="0" y="77089"/>
                              </a:lnTo>
                              <a:lnTo>
                                <a:pt x="24581" y="77089"/>
                              </a:lnTo>
                              <a:lnTo>
                                <a:pt x="24581" y="20815"/>
                              </a:ln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0" name="Shape 88"/>
                      <wps:cNvSpPr>
                        <a:spLocks/>
                      </wps:cNvSpPr>
                      <wps:spPr bwMode="auto">
                        <a:xfrm>
                          <a:off x="21788" y="1413"/>
                          <a:ext cx="979" cy="1376"/>
                        </a:xfrm>
                        <a:custGeom>
                          <a:avLst/>
                          <a:gdLst>
                            <a:gd name="T0" fmla="*/ 0 w 97892"/>
                            <a:gd name="T1" fmla="*/ 0 h 137592"/>
                            <a:gd name="T2" fmla="*/ 24359 w 97892"/>
                            <a:gd name="T3" fmla="*/ 0 h 137592"/>
                            <a:gd name="T4" fmla="*/ 24359 w 97892"/>
                            <a:gd name="T5" fmla="*/ 61341 h 137592"/>
                            <a:gd name="T6" fmla="*/ 40539 w 97892"/>
                            <a:gd name="T7" fmla="*/ 77089 h 137592"/>
                            <a:gd name="T8" fmla="*/ 73520 w 97892"/>
                            <a:gd name="T9" fmla="*/ 77089 h 137592"/>
                            <a:gd name="T10" fmla="*/ 73520 w 97892"/>
                            <a:gd name="T11" fmla="*/ 0 h 137592"/>
                            <a:gd name="T12" fmla="*/ 97892 w 97892"/>
                            <a:gd name="T13" fmla="*/ 0 h 137592"/>
                            <a:gd name="T14" fmla="*/ 97892 w 97892"/>
                            <a:gd name="T15" fmla="*/ 102514 h 137592"/>
                            <a:gd name="T16" fmla="*/ 60287 w 97892"/>
                            <a:gd name="T17" fmla="*/ 137592 h 137592"/>
                            <a:gd name="T18" fmla="*/ 11125 w 97892"/>
                            <a:gd name="T19" fmla="*/ 137592 h 137592"/>
                            <a:gd name="T20" fmla="*/ 11125 w 97892"/>
                            <a:gd name="T21" fmla="*/ 116802 h 137592"/>
                            <a:gd name="T22" fmla="*/ 57557 w 97892"/>
                            <a:gd name="T23" fmla="*/ 116802 h 137592"/>
                            <a:gd name="T24" fmla="*/ 73520 w 97892"/>
                            <a:gd name="T25" fmla="*/ 101054 h 137592"/>
                            <a:gd name="T26" fmla="*/ 73520 w 97892"/>
                            <a:gd name="T27" fmla="*/ 97904 h 137592"/>
                            <a:gd name="T28" fmla="*/ 37808 w 97892"/>
                            <a:gd name="T29" fmla="*/ 97904 h 137592"/>
                            <a:gd name="T30" fmla="*/ 0 w 97892"/>
                            <a:gd name="T31" fmla="*/ 62802 h 137592"/>
                            <a:gd name="T32" fmla="*/ 0 w 97892"/>
                            <a:gd name="T33" fmla="*/ 0 h 137592"/>
                            <a:gd name="T34" fmla="*/ 0 w 97892"/>
                            <a:gd name="T35" fmla="*/ 0 h 137592"/>
                            <a:gd name="T36" fmla="*/ 97892 w 97892"/>
                            <a:gd name="T37" fmla="*/ 137592 h 13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97892" h="137592">
                              <a:moveTo>
                                <a:pt x="0" y="0"/>
                              </a:moveTo>
                              <a:lnTo>
                                <a:pt x="24359" y="0"/>
                              </a:lnTo>
                              <a:lnTo>
                                <a:pt x="24359" y="61341"/>
                              </a:lnTo>
                              <a:cubicBezTo>
                                <a:pt x="24359" y="73749"/>
                                <a:pt x="28143" y="77089"/>
                                <a:pt x="40539" y="77089"/>
                              </a:cubicBezTo>
                              <a:lnTo>
                                <a:pt x="73520" y="77089"/>
                              </a:lnTo>
                              <a:lnTo>
                                <a:pt x="73520" y="0"/>
                              </a:lnTo>
                              <a:lnTo>
                                <a:pt x="97892" y="0"/>
                              </a:lnTo>
                              <a:lnTo>
                                <a:pt x="97892" y="102514"/>
                              </a:lnTo>
                              <a:cubicBezTo>
                                <a:pt x="97892" y="127292"/>
                                <a:pt x="90538" y="137592"/>
                                <a:pt x="60287" y="137592"/>
                              </a:cubicBezTo>
                              <a:lnTo>
                                <a:pt x="11125" y="137592"/>
                              </a:lnTo>
                              <a:lnTo>
                                <a:pt x="11125" y="116802"/>
                              </a:lnTo>
                              <a:lnTo>
                                <a:pt x="57557" y="116802"/>
                              </a:lnTo>
                              <a:cubicBezTo>
                                <a:pt x="69533" y="116802"/>
                                <a:pt x="73520" y="113436"/>
                                <a:pt x="73520" y="101054"/>
                              </a:cubicBezTo>
                              <a:lnTo>
                                <a:pt x="73520" y="97904"/>
                              </a:lnTo>
                              <a:lnTo>
                                <a:pt x="37808" y="97904"/>
                              </a:lnTo>
                              <a:cubicBezTo>
                                <a:pt x="7353" y="97904"/>
                                <a:pt x="0" y="87605"/>
                                <a:pt x="0" y="62802"/>
                              </a:cubicBez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1" name="Shape 89"/>
                      <wps:cNvSpPr>
                        <a:spLocks/>
                      </wps:cNvSpPr>
                      <wps:spPr bwMode="auto">
                        <a:xfrm>
                          <a:off x="23044" y="1413"/>
                          <a:ext cx="517" cy="979"/>
                        </a:xfrm>
                        <a:custGeom>
                          <a:avLst/>
                          <a:gdLst>
                            <a:gd name="T0" fmla="*/ 37808 w 51670"/>
                            <a:gd name="T1" fmla="*/ 0 h 97904"/>
                            <a:gd name="T2" fmla="*/ 51670 w 51670"/>
                            <a:gd name="T3" fmla="*/ 0 h 97904"/>
                            <a:gd name="T4" fmla="*/ 51670 w 51670"/>
                            <a:gd name="T5" fmla="*/ 20815 h 97904"/>
                            <a:gd name="T6" fmla="*/ 40538 w 51670"/>
                            <a:gd name="T7" fmla="*/ 20815 h 97904"/>
                            <a:gd name="T8" fmla="*/ 24359 w 51670"/>
                            <a:gd name="T9" fmla="*/ 36563 h 97904"/>
                            <a:gd name="T10" fmla="*/ 24359 w 51670"/>
                            <a:gd name="T11" fmla="*/ 61341 h 97904"/>
                            <a:gd name="T12" fmla="*/ 40538 w 51670"/>
                            <a:gd name="T13" fmla="*/ 77089 h 97904"/>
                            <a:gd name="T14" fmla="*/ 51670 w 51670"/>
                            <a:gd name="T15" fmla="*/ 77089 h 97904"/>
                            <a:gd name="T16" fmla="*/ 51670 w 51670"/>
                            <a:gd name="T17" fmla="*/ 97904 h 97904"/>
                            <a:gd name="T18" fmla="*/ 37808 w 51670"/>
                            <a:gd name="T19" fmla="*/ 97904 h 97904"/>
                            <a:gd name="T20" fmla="*/ 0 w 51670"/>
                            <a:gd name="T21" fmla="*/ 62801 h 97904"/>
                            <a:gd name="T22" fmla="*/ 0 w 51670"/>
                            <a:gd name="T23" fmla="*/ 35090 h 97904"/>
                            <a:gd name="T24" fmla="*/ 37808 w 51670"/>
                            <a:gd name="T25" fmla="*/ 0 h 97904"/>
                            <a:gd name="T26" fmla="*/ 0 w 51670"/>
                            <a:gd name="T27" fmla="*/ 0 h 97904"/>
                            <a:gd name="T28" fmla="*/ 51670 w 51670"/>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1670" h="97904">
                              <a:moveTo>
                                <a:pt x="37808" y="0"/>
                              </a:moveTo>
                              <a:lnTo>
                                <a:pt x="51670" y="0"/>
                              </a:lnTo>
                              <a:lnTo>
                                <a:pt x="51670" y="20815"/>
                              </a:lnTo>
                              <a:lnTo>
                                <a:pt x="40538" y="20815"/>
                              </a:lnTo>
                              <a:cubicBezTo>
                                <a:pt x="28562" y="20815"/>
                                <a:pt x="24359" y="24155"/>
                                <a:pt x="24359" y="36563"/>
                              </a:cubicBezTo>
                              <a:lnTo>
                                <a:pt x="24359" y="61341"/>
                              </a:lnTo>
                              <a:cubicBezTo>
                                <a:pt x="24359" y="73749"/>
                                <a:pt x="28562" y="77089"/>
                                <a:pt x="40538" y="77089"/>
                              </a:cubicBezTo>
                              <a:lnTo>
                                <a:pt x="51670" y="77089"/>
                              </a:lnTo>
                              <a:lnTo>
                                <a:pt x="51670" y="97904"/>
                              </a:lnTo>
                              <a:lnTo>
                                <a:pt x="37808" y="97904"/>
                              </a:lnTo>
                              <a:cubicBezTo>
                                <a:pt x="7341" y="97904"/>
                                <a:pt x="0" y="87617"/>
                                <a:pt x="0" y="62801"/>
                              </a:cubicBezTo>
                              <a:lnTo>
                                <a:pt x="0" y="35090"/>
                              </a:lnTo>
                              <a:cubicBezTo>
                                <a:pt x="0" y="10516"/>
                                <a:pt x="7341"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2" name="Shape 90"/>
                      <wps:cNvSpPr>
                        <a:spLocks/>
                      </wps:cNvSpPr>
                      <wps:spPr bwMode="auto">
                        <a:xfrm>
                          <a:off x="23561" y="1413"/>
                          <a:ext cx="516" cy="979"/>
                        </a:xfrm>
                        <a:custGeom>
                          <a:avLst/>
                          <a:gdLst>
                            <a:gd name="T0" fmla="*/ 0 w 51670"/>
                            <a:gd name="T1" fmla="*/ 0 h 97904"/>
                            <a:gd name="T2" fmla="*/ 13862 w 51670"/>
                            <a:gd name="T3" fmla="*/ 0 h 97904"/>
                            <a:gd name="T4" fmla="*/ 51670 w 51670"/>
                            <a:gd name="T5" fmla="*/ 35090 h 97904"/>
                            <a:gd name="T6" fmla="*/ 51670 w 51670"/>
                            <a:gd name="T7" fmla="*/ 62801 h 97904"/>
                            <a:gd name="T8" fmla="*/ 13862 w 51670"/>
                            <a:gd name="T9" fmla="*/ 97904 h 97904"/>
                            <a:gd name="T10" fmla="*/ 0 w 51670"/>
                            <a:gd name="T11" fmla="*/ 97904 h 97904"/>
                            <a:gd name="T12" fmla="*/ 0 w 51670"/>
                            <a:gd name="T13" fmla="*/ 77089 h 97904"/>
                            <a:gd name="T14" fmla="*/ 11132 w 51670"/>
                            <a:gd name="T15" fmla="*/ 77089 h 97904"/>
                            <a:gd name="T16" fmla="*/ 27312 w 51670"/>
                            <a:gd name="T17" fmla="*/ 61341 h 97904"/>
                            <a:gd name="T18" fmla="*/ 27312 w 51670"/>
                            <a:gd name="T19" fmla="*/ 36563 h 97904"/>
                            <a:gd name="T20" fmla="*/ 11132 w 51670"/>
                            <a:gd name="T21" fmla="*/ 20815 h 97904"/>
                            <a:gd name="T22" fmla="*/ 0 w 51670"/>
                            <a:gd name="T23" fmla="*/ 20815 h 97904"/>
                            <a:gd name="T24" fmla="*/ 0 w 51670"/>
                            <a:gd name="T25" fmla="*/ 0 h 97904"/>
                            <a:gd name="T26" fmla="*/ 0 w 51670"/>
                            <a:gd name="T27" fmla="*/ 0 h 97904"/>
                            <a:gd name="T28" fmla="*/ 51670 w 51670"/>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1670" h="97904">
                              <a:moveTo>
                                <a:pt x="0" y="0"/>
                              </a:moveTo>
                              <a:lnTo>
                                <a:pt x="13862" y="0"/>
                              </a:lnTo>
                              <a:cubicBezTo>
                                <a:pt x="44329" y="0"/>
                                <a:pt x="51670" y="10516"/>
                                <a:pt x="51670" y="35090"/>
                              </a:cubicBezTo>
                              <a:lnTo>
                                <a:pt x="51670" y="62801"/>
                              </a:lnTo>
                              <a:cubicBezTo>
                                <a:pt x="51670" y="87617"/>
                                <a:pt x="44329" y="97904"/>
                                <a:pt x="13862" y="97904"/>
                              </a:cubicBezTo>
                              <a:lnTo>
                                <a:pt x="0" y="97904"/>
                              </a:lnTo>
                              <a:lnTo>
                                <a:pt x="0" y="77089"/>
                              </a:lnTo>
                              <a:lnTo>
                                <a:pt x="11132" y="77089"/>
                              </a:lnTo>
                              <a:cubicBezTo>
                                <a:pt x="23527" y="77089"/>
                                <a:pt x="27312" y="73749"/>
                                <a:pt x="27312" y="61341"/>
                              </a:cubicBezTo>
                              <a:lnTo>
                                <a:pt x="27312" y="36563"/>
                              </a:lnTo>
                              <a:cubicBezTo>
                                <a:pt x="27312" y="24155"/>
                                <a:pt x="23527" y="20815"/>
                                <a:pt x="11132" y="20815"/>
                              </a:cubicBez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3" name="Shape 91"/>
                      <wps:cNvSpPr>
                        <a:spLocks/>
                      </wps:cNvSpPr>
                      <wps:spPr bwMode="auto">
                        <a:xfrm>
                          <a:off x="24319" y="1413"/>
                          <a:ext cx="979" cy="979"/>
                        </a:xfrm>
                        <a:custGeom>
                          <a:avLst/>
                          <a:gdLst>
                            <a:gd name="T0" fmla="*/ 0 w 97892"/>
                            <a:gd name="T1" fmla="*/ 0 h 97904"/>
                            <a:gd name="T2" fmla="*/ 24359 w 97892"/>
                            <a:gd name="T3" fmla="*/ 0 h 97904"/>
                            <a:gd name="T4" fmla="*/ 24359 w 97892"/>
                            <a:gd name="T5" fmla="*/ 61341 h 97904"/>
                            <a:gd name="T6" fmla="*/ 40539 w 97892"/>
                            <a:gd name="T7" fmla="*/ 77089 h 97904"/>
                            <a:gd name="T8" fmla="*/ 73520 w 97892"/>
                            <a:gd name="T9" fmla="*/ 77089 h 97904"/>
                            <a:gd name="T10" fmla="*/ 73520 w 97892"/>
                            <a:gd name="T11" fmla="*/ 0 h 97904"/>
                            <a:gd name="T12" fmla="*/ 97892 w 97892"/>
                            <a:gd name="T13" fmla="*/ 0 h 97904"/>
                            <a:gd name="T14" fmla="*/ 97892 w 97892"/>
                            <a:gd name="T15" fmla="*/ 97904 h 97904"/>
                            <a:gd name="T16" fmla="*/ 37808 w 97892"/>
                            <a:gd name="T17" fmla="*/ 97904 h 97904"/>
                            <a:gd name="T18" fmla="*/ 0 w 97892"/>
                            <a:gd name="T19" fmla="*/ 62802 h 97904"/>
                            <a:gd name="T20" fmla="*/ 0 w 97892"/>
                            <a:gd name="T21" fmla="*/ 0 h 97904"/>
                            <a:gd name="T22" fmla="*/ 0 w 97892"/>
                            <a:gd name="T23" fmla="*/ 0 h 97904"/>
                            <a:gd name="T24" fmla="*/ 97892 w 97892"/>
                            <a:gd name="T25"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7892" h="97904">
                              <a:moveTo>
                                <a:pt x="0" y="0"/>
                              </a:moveTo>
                              <a:lnTo>
                                <a:pt x="24359" y="0"/>
                              </a:lnTo>
                              <a:lnTo>
                                <a:pt x="24359" y="61341"/>
                              </a:lnTo>
                              <a:cubicBezTo>
                                <a:pt x="24359" y="73749"/>
                                <a:pt x="28143" y="77089"/>
                                <a:pt x="40539" y="77089"/>
                              </a:cubicBezTo>
                              <a:lnTo>
                                <a:pt x="73520" y="77089"/>
                              </a:lnTo>
                              <a:lnTo>
                                <a:pt x="73520" y="0"/>
                              </a:lnTo>
                              <a:lnTo>
                                <a:pt x="97892" y="0"/>
                              </a:lnTo>
                              <a:lnTo>
                                <a:pt x="97892" y="97904"/>
                              </a:lnTo>
                              <a:lnTo>
                                <a:pt x="37808" y="97904"/>
                              </a:lnTo>
                              <a:cubicBezTo>
                                <a:pt x="7353" y="97904"/>
                                <a:pt x="0" y="87605"/>
                                <a:pt x="0" y="62802"/>
                              </a:cubicBez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4" name="Shape 92"/>
                      <wps:cNvSpPr>
                        <a:spLocks/>
                      </wps:cNvSpPr>
                      <wps:spPr bwMode="auto">
                        <a:xfrm>
                          <a:off x="25594" y="1413"/>
                          <a:ext cx="798" cy="979"/>
                        </a:xfrm>
                        <a:custGeom>
                          <a:avLst/>
                          <a:gdLst>
                            <a:gd name="T0" fmla="*/ 0 w 79820"/>
                            <a:gd name="T1" fmla="*/ 0 h 97904"/>
                            <a:gd name="T2" fmla="*/ 42011 w 79820"/>
                            <a:gd name="T3" fmla="*/ 0 h 97904"/>
                            <a:gd name="T4" fmla="*/ 79820 w 79820"/>
                            <a:gd name="T5" fmla="*/ 35090 h 97904"/>
                            <a:gd name="T6" fmla="*/ 55461 w 79820"/>
                            <a:gd name="T7" fmla="*/ 35090 h 97904"/>
                            <a:gd name="T8" fmla="*/ 39281 w 79820"/>
                            <a:gd name="T9" fmla="*/ 20815 h 97904"/>
                            <a:gd name="T10" fmla="*/ 24371 w 79820"/>
                            <a:gd name="T11" fmla="*/ 20815 h 97904"/>
                            <a:gd name="T12" fmla="*/ 24371 w 79820"/>
                            <a:gd name="T13" fmla="*/ 97904 h 97904"/>
                            <a:gd name="T14" fmla="*/ 0 w 79820"/>
                            <a:gd name="T15" fmla="*/ 97904 h 97904"/>
                            <a:gd name="T16" fmla="*/ 0 w 79820"/>
                            <a:gd name="T17" fmla="*/ 0 h 97904"/>
                            <a:gd name="T18" fmla="*/ 0 w 79820"/>
                            <a:gd name="T19" fmla="*/ 0 h 97904"/>
                            <a:gd name="T20" fmla="*/ 79820 w 79820"/>
                            <a:gd name="T21"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9820" h="97904">
                              <a:moveTo>
                                <a:pt x="0" y="0"/>
                              </a:moveTo>
                              <a:lnTo>
                                <a:pt x="42011" y="0"/>
                              </a:lnTo>
                              <a:cubicBezTo>
                                <a:pt x="72263" y="0"/>
                                <a:pt x="79820" y="10516"/>
                                <a:pt x="79820" y="35090"/>
                              </a:cubicBezTo>
                              <a:lnTo>
                                <a:pt x="55461" y="35090"/>
                              </a:lnTo>
                              <a:cubicBezTo>
                                <a:pt x="55677" y="26695"/>
                                <a:pt x="52095" y="20815"/>
                                <a:pt x="39281" y="20815"/>
                              </a:cubicBezTo>
                              <a:lnTo>
                                <a:pt x="24371" y="20815"/>
                              </a:lnTo>
                              <a:lnTo>
                                <a:pt x="24371" y="97904"/>
                              </a:lnTo>
                              <a:lnTo>
                                <a:pt x="0" y="97904"/>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5" name="Shape 93"/>
                      <wps:cNvSpPr>
                        <a:spLocks/>
                      </wps:cNvSpPr>
                      <wps:spPr bwMode="auto">
                        <a:xfrm>
                          <a:off x="13262" y="3417"/>
                          <a:ext cx="499" cy="979"/>
                        </a:xfrm>
                        <a:custGeom>
                          <a:avLst/>
                          <a:gdLst>
                            <a:gd name="T0" fmla="*/ 37808 w 49885"/>
                            <a:gd name="T1" fmla="*/ 0 h 97904"/>
                            <a:gd name="T2" fmla="*/ 49885 w 49885"/>
                            <a:gd name="T3" fmla="*/ 0 h 97904"/>
                            <a:gd name="T4" fmla="*/ 49885 w 49885"/>
                            <a:gd name="T5" fmla="*/ 20815 h 97904"/>
                            <a:gd name="T6" fmla="*/ 40538 w 49885"/>
                            <a:gd name="T7" fmla="*/ 20815 h 97904"/>
                            <a:gd name="T8" fmla="*/ 24359 w 49885"/>
                            <a:gd name="T9" fmla="*/ 36563 h 97904"/>
                            <a:gd name="T10" fmla="*/ 24359 w 49885"/>
                            <a:gd name="T11" fmla="*/ 61341 h 97904"/>
                            <a:gd name="T12" fmla="*/ 40538 w 49885"/>
                            <a:gd name="T13" fmla="*/ 77089 h 97904"/>
                            <a:gd name="T14" fmla="*/ 49885 w 49885"/>
                            <a:gd name="T15" fmla="*/ 77089 h 97904"/>
                            <a:gd name="T16" fmla="*/ 49885 w 49885"/>
                            <a:gd name="T17" fmla="*/ 97904 h 97904"/>
                            <a:gd name="T18" fmla="*/ 37808 w 49885"/>
                            <a:gd name="T19" fmla="*/ 97904 h 97904"/>
                            <a:gd name="T20" fmla="*/ 0 w 49885"/>
                            <a:gd name="T21" fmla="*/ 62802 h 97904"/>
                            <a:gd name="T22" fmla="*/ 0 w 49885"/>
                            <a:gd name="T23" fmla="*/ 35103 h 97904"/>
                            <a:gd name="T24" fmla="*/ 37808 w 49885"/>
                            <a:gd name="T25" fmla="*/ 0 h 97904"/>
                            <a:gd name="T26" fmla="*/ 0 w 49885"/>
                            <a:gd name="T27" fmla="*/ 0 h 97904"/>
                            <a:gd name="T28" fmla="*/ 49885 w 49885"/>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885" h="97904">
                              <a:moveTo>
                                <a:pt x="37808" y="0"/>
                              </a:moveTo>
                              <a:lnTo>
                                <a:pt x="49885" y="0"/>
                              </a:lnTo>
                              <a:lnTo>
                                <a:pt x="49885" y="20815"/>
                              </a:lnTo>
                              <a:lnTo>
                                <a:pt x="40538" y="20815"/>
                              </a:lnTo>
                              <a:cubicBezTo>
                                <a:pt x="28143" y="20815"/>
                                <a:pt x="24359" y="24156"/>
                                <a:pt x="24359" y="36563"/>
                              </a:cubicBezTo>
                              <a:lnTo>
                                <a:pt x="24359" y="61341"/>
                              </a:lnTo>
                              <a:cubicBezTo>
                                <a:pt x="24359" y="73749"/>
                                <a:pt x="28143" y="77089"/>
                                <a:pt x="40538" y="77089"/>
                              </a:cubicBezTo>
                              <a:lnTo>
                                <a:pt x="49885" y="77089"/>
                              </a:lnTo>
                              <a:lnTo>
                                <a:pt x="49885" y="97904"/>
                              </a:lnTo>
                              <a:lnTo>
                                <a:pt x="37808" y="97904"/>
                              </a:lnTo>
                              <a:cubicBezTo>
                                <a:pt x="7341" y="97904"/>
                                <a:pt x="0" y="87605"/>
                                <a:pt x="0" y="62802"/>
                              </a:cubicBezTo>
                              <a:lnTo>
                                <a:pt x="0" y="35103"/>
                              </a:lnTo>
                              <a:cubicBezTo>
                                <a:pt x="0" y="10516"/>
                                <a:pt x="7341"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6" name="Shape 94"/>
                      <wps:cNvSpPr>
                        <a:spLocks/>
                      </wps:cNvSpPr>
                      <wps:spPr bwMode="auto">
                        <a:xfrm>
                          <a:off x="13761" y="3041"/>
                          <a:ext cx="499" cy="1355"/>
                        </a:xfrm>
                        <a:custGeom>
                          <a:avLst/>
                          <a:gdLst>
                            <a:gd name="T0" fmla="*/ 25527 w 49886"/>
                            <a:gd name="T1" fmla="*/ 0 h 135509"/>
                            <a:gd name="T2" fmla="*/ 49886 w 49886"/>
                            <a:gd name="T3" fmla="*/ 0 h 135509"/>
                            <a:gd name="T4" fmla="*/ 49886 w 49886"/>
                            <a:gd name="T5" fmla="*/ 135509 h 135509"/>
                            <a:gd name="T6" fmla="*/ 0 w 49886"/>
                            <a:gd name="T7" fmla="*/ 135509 h 135509"/>
                            <a:gd name="T8" fmla="*/ 0 w 49886"/>
                            <a:gd name="T9" fmla="*/ 114694 h 135509"/>
                            <a:gd name="T10" fmla="*/ 25527 w 49886"/>
                            <a:gd name="T11" fmla="*/ 114694 h 135509"/>
                            <a:gd name="T12" fmla="*/ 25527 w 49886"/>
                            <a:gd name="T13" fmla="*/ 58420 h 135509"/>
                            <a:gd name="T14" fmla="*/ 0 w 49886"/>
                            <a:gd name="T15" fmla="*/ 58420 h 135509"/>
                            <a:gd name="T16" fmla="*/ 0 w 49886"/>
                            <a:gd name="T17" fmla="*/ 37605 h 135509"/>
                            <a:gd name="T18" fmla="*/ 25527 w 49886"/>
                            <a:gd name="T19" fmla="*/ 37605 h 135509"/>
                            <a:gd name="T20" fmla="*/ 25527 w 49886"/>
                            <a:gd name="T21" fmla="*/ 0 h 135509"/>
                            <a:gd name="T22" fmla="*/ 0 w 49886"/>
                            <a:gd name="T23" fmla="*/ 0 h 135509"/>
                            <a:gd name="T24" fmla="*/ 49886 w 49886"/>
                            <a:gd name="T25" fmla="*/ 135509 h 135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9886" h="135509">
                              <a:moveTo>
                                <a:pt x="25527" y="0"/>
                              </a:moveTo>
                              <a:lnTo>
                                <a:pt x="49886" y="0"/>
                              </a:lnTo>
                              <a:lnTo>
                                <a:pt x="49886" y="135509"/>
                              </a:lnTo>
                              <a:lnTo>
                                <a:pt x="0" y="135509"/>
                              </a:lnTo>
                              <a:lnTo>
                                <a:pt x="0" y="114694"/>
                              </a:lnTo>
                              <a:lnTo>
                                <a:pt x="25527" y="114694"/>
                              </a:lnTo>
                              <a:lnTo>
                                <a:pt x="25527" y="58420"/>
                              </a:lnTo>
                              <a:lnTo>
                                <a:pt x="0" y="58420"/>
                              </a:lnTo>
                              <a:lnTo>
                                <a:pt x="0" y="37605"/>
                              </a:lnTo>
                              <a:lnTo>
                                <a:pt x="25527" y="37605"/>
                              </a:lnTo>
                              <a:lnTo>
                                <a:pt x="25527"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7" name="Shape 95"/>
                      <wps:cNvSpPr>
                        <a:spLocks/>
                      </wps:cNvSpPr>
                      <wps:spPr bwMode="auto">
                        <a:xfrm>
                          <a:off x="14462" y="3417"/>
                          <a:ext cx="397" cy="979"/>
                        </a:xfrm>
                        <a:custGeom>
                          <a:avLst/>
                          <a:gdLst>
                            <a:gd name="T0" fmla="*/ 0 w 39700"/>
                            <a:gd name="T1" fmla="*/ 0 h 97904"/>
                            <a:gd name="T2" fmla="*/ 39700 w 39700"/>
                            <a:gd name="T3" fmla="*/ 0 h 97904"/>
                            <a:gd name="T4" fmla="*/ 39700 w 39700"/>
                            <a:gd name="T5" fmla="*/ 97904 h 97904"/>
                            <a:gd name="T6" fmla="*/ 15341 w 39700"/>
                            <a:gd name="T7" fmla="*/ 97904 h 97904"/>
                            <a:gd name="T8" fmla="*/ 15341 w 39700"/>
                            <a:gd name="T9" fmla="*/ 20803 h 97904"/>
                            <a:gd name="T10" fmla="*/ 0 w 39700"/>
                            <a:gd name="T11" fmla="*/ 20803 h 97904"/>
                            <a:gd name="T12" fmla="*/ 0 w 39700"/>
                            <a:gd name="T13" fmla="*/ 0 h 97904"/>
                            <a:gd name="T14" fmla="*/ 0 w 39700"/>
                            <a:gd name="T15" fmla="*/ 0 h 97904"/>
                            <a:gd name="T16" fmla="*/ 39700 w 39700"/>
                            <a:gd name="T17" fmla="*/ 97904 h 97904"/>
                          </a:gdLst>
                          <a:ahLst/>
                          <a:cxnLst>
                            <a:cxn ang="0">
                              <a:pos x="T0" y="T1"/>
                            </a:cxn>
                            <a:cxn ang="0">
                              <a:pos x="T2" y="T3"/>
                            </a:cxn>
                            <a:cxn ang="0">
                              <a:pos x="T4" y="T5"/>
                            </a:cxn>
                            <a:cxn ang="0">
                              <a:pos x="T6" y="T7"/>
                            </a:cxn>
                            <a:cxn ang="0">
                              <a:pos x="T8" y="T9"/>
                            </a:cxn>
                            <a:cxn ang="0">
                              <a:pos x="T10" y="T11"/>
                            </a:cxn>
                            <a:cxn ang="0">
                              <a:pos x="T12" y="T13"/>
                            </a:cxn>
                          </a:cxnLst>
                          <a:rect l="T14" t="T15" r="T16" b="T17"/>
                          <a:pathLst>
                            <a:path w="39700" h="97904">
                              <a:moveTo>
                                <a:pt x="0" y="0"/>
                              </a:moveTo>
                              <a:lnTo>
                                <a:pt x="39700" y="0"/>
                              </a:lnTo>
                              <a:lnTo>
                                <a:pt x="39700" y="97904"/>
                              </a:lnTo>
                              <a:lnTo>
                                <a:pt x="15341" y="97904"/>
                              </a:lnTo>
                              <a:lnTo>
                                <a:pt x="15341" y="20803"/>
                              </a:lnTo>
                              <a:lnTo>
                                <a:pt x="0" y="20803"/>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8" name="Shape 2762"/>
                      <wps:cNvSpPr>
                        <a:spLocks/>
                      </wps:cNvSpPr>
                      <wps:spPr bwMode="auto">
                        <a:xfrm>
                          <a:off x="14615" y="3041"/>
                          <a:ext cx="244" cy="227"/>
                        </a:xfrm>
                        <a:custGeom>
                          <a:avLst/>
                          <a:gdLst>
                            <a:gd name="T0" fmla="*/ 0 w 24359"/>
                            <a:gd name="T1" fmla="*/ 0 h 22695"/>
                            <a:gd name="T2" fmla="*/ 24359 w 24359"/>
                            <a:gd name="T3" fmla="*/ 0 h 22695"/>
                            <a:gd name="T4" fmla="*/ 24359 w 24359"/>
                            <a:gd name="T5" fmla="*/ 22695 h 22695"/>
                            <a:gd name="T6" fmla="*/ 0 w 24359"/>
                            <a:gd name="T7" fmla="*/ 22695 h 22695"/>
                            <a:gd name="T8" fmla="*/ 0 w 24359"/>
                            <a:gd name="T9" fmla="*/ 0 h 22695"/>
                            <a:gd name="T10" fmla="*/ 0 w 24359"/>
                            <a:gd name="T11" fmla="*/ 0 h 22695"/>
                            <a:gd name="T12" fmla="*/ 24359 w 24359"/>
                            <a:gd name="T13" fmla="*/ 22695 h 22695"/>
                          </a:gdLst>
                          <a:ahLst/>
                          <a:cxnLst>
                            <a:cxn ang="0">
                              <a:pos x="T0" y="T1"/>
                            </a:cxn>
                            <a:cxn ang="0">
                              <a:pos x="T2" y="T3"/>
                            </a:cxn>
                            <a:cxn ang="0">
                              <a:pos x="T4" y="T5"/>
                            </a:cxn>
                            <a:cxn ang="0">
                              <a:pos x="T6" y="T7"/>
                            </a:cxn>
                            <a:cxn ang="0">
                              <a:pos x="T8" y="T9"/>
                            </a:cxn>
                          </a:cxnLst>
                          <a:rect l="T10" t="T11" r="T12" b="T13"/>
                          <a:pathLst>
                            <a:path w="24359" h="22695">
                              <a:moveTo>
                                <a:pt x="0" y="0"/>
                              </a:moveTo>
                              <a:lnTo>
                                <a:pt x="24359" y="0"/>
                              </a:lnTo>
                              <a:lnTo>
                                <a:pt x="24359" y="22695"/>
                              </a:lnTo>
                              <a:lnTo>
                                <a:pt x="0" y="22695"/>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9" name="Shape 2763"/>
                      <wps:cNvSpPr>
                        <a:spLocks/>
                      </wps:cNvSpPr>
                      <wps:spPr bwMode="auto">
                        <a:xfrm>
                          <a:off x="15228" y="4585"/>
                          <a:ext cx="378" cy="208"/>
                        </a:xfrm>
                        <a:custGeom>
                          <a:avLst/>
                          <a:gdLst>
                            <a:gd name="T0" fmla="*/ 0 w 37814"/>
                            <a:gd name="T1" fmla="*/ 0 h 20790"/>
                            <a:gd name="T2" fmla="*/ 37814 w 37814"/>
                            <a:gd name="T3" fmla="*/ 0 h 20790"/>
                            <a:gd name="T4" fmla="*/ 37814 w 37814"/>
                            <a:gd name="T5" fmla="*/ 20790 h 20790"/>
                            <a:gd name="T6" fmla="*/ 0 w 37814"/>
                            <a:gd name="T7" fmla="*/ 20790 h 20790"/>
                            <a:gd name="T8" fmla="*/ 0 w 37814"/>
                            <a:gd name="T9" fmla="*/ 0 h 20790"/>
                            <a:gd name="T10" fmla="*/ 0 w 37814"/>
                            <a:gd name="T11" fmla="*/ 0 h 20790"/>
                            <a:gd name="T12" fmla="*/ 37814 w 37814"/>
                            <a:gd name="T13" fmla="*/ 20790 h 20790"/>
                          </a:gdLst>
                          <a:ahLst/>
                          <a:cxnLst>
                            <a:cxn ang="0">
                              <a:pos x="T0" y="T1"/>
                            </a:cxn>
                            <a:cxn ang="0">
                              <a:pos x="T2" y="T3"/>
                            </a:cxn>
                            <a:cxn ang="0">
                              <a:pos x="T4" y="T5"/>
                            </a:cxn>
                            <a:cxn ang="0">
                              <a:pos x="T6" y="T7"/>
                            </a:cxn>
                            <a:cxn ang="0">
                              <a:pos x="T8" y="T9"/>
                            </a:cxn>
                          </a:cxnLst>
                          <a:rect l="T10" t="T11" r="T12" b="T13"/>
                          <a:pathLst>
                            <a:path w="37814" h="20790">
                              <a:moveTo>
                                <a:pt x="0" y="0"/>
                              </a:moveTo>
                              <a:lnTo>
                                <a:pt x="37814" y="0"/>
                              </a:lnTo>
                              <a:lnTo>
                                <a:pt x="37814" y="20790"/>
                              </a:lnTo>
                              <a:lnTo>
                                <a:pt x="0" y="20790"/>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0" name="Shape 98"/>
                      <wps:cNvSpPr>
                        <a:spLocks/>
                      </wps:cNvSpPr>
                      <wps:spPr bwMode="auto">
                        <a:xfrm>
                          <a:off x="15117" y="3417"/>
                          <a:ext cx="489" cy="979"/>
                        </a:xfrm>
                        <a:custGeom>
                          <a:avLst/>
                          <a:gdLst>
                            <a:gd name="T0" fmla="*/ 37808 w 48940"/>
                            <a:gd name="T1" fmla="*/ 0 h 97904"/>
                            <a:gd name="T2" fmla="*/ 48940 w 48940"/>
                            <a:gd name="T3" fmla="*/ 0 h 97904"/>
                            <a:gd name="T4" fmla="*/ 48940 w 48940"/>
                            <a:gd name="T5" fmla="*/ 20815 h 97904"/>
                            <a:gd name="T6" fmla="*/ 40538 w 48940"/>
                            <a:gd name="T7" fmla="*/ 20815 h 97904"/>
                            <a:gd name="T8" fmla="*/ 24359 w 48940"/>
                            <a:gd name="T9" fmla="*/ 36563 h 97904"/>
                            <a:gd name="T10" fmla="*/ 24359 w 48940"/>
                            <a:gd name="T11" fmla="*/ 61341 h 97904"/>
                            <a:gd name="T12" fmla="*/ 40538 w 48940"/>
                            <a:gd name="T13" fmla="*/ 77089 h 97904"/>
                            <a:gd name="T14" fmla="*/ 48940 w 48940"/>
                            <a:gd name="T15" fmla="*/ 77089 h 97904"/>
                            <a:gd name="T16" fmla="*/ 48940 w 48940"/>
                            <a:gd name="T17" fmla="*/ 97904 h 97904"/>
                            <a:gd name="T18" fmla="*/ 37808 w 48940"/>
                            <a:gd name="T19" fmla="*/ 97904 h 97904"/>
                            <a:gd name="T20" fmla="*/ 0 w 48940"/>
                            <a:gd name="T21" fmla="*/ 62802 h 97904"/>
                            <a:gd name="T22" fmla="*/ 0 w 48940"/>
                            <a:gd name="T23" fmla="*/ 35103 h 97904"/>
                            <a:gd name="T24" fmla="*/ 37808 w 48940"/>
                            <a:gd name="T25" fmla="*/ 0 h 97904"/>
                            <a:gd name="T26" fmla="*/ 0 w 48940"/>
                            <a:gd name="T27" fmla="*/ 0 h 97904"/>
                            <a:gd name="T28" fmla="*/ 48940 w 48940"/>
                            <a:gd name="T29"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8940" h="97904">
                              <a:moveTo>
                                <a:pt x="37808" y="0"/>
                              </a:moveTo>
                              <a:lnTo>
                                <a:pt x="48940" y="0"/>
                              </a:lnTo>
                              <a:lnTo>
                                <a:pt x="48940" y="20815"/>
                              </a:lnTo>
                              <a:lnTo>
                                <a:pt x="40538" y="20815"/>
                              </a:lnTo>
                              <a:cubicBezTo>
                                <a:pt x="28143" y="20815"/>
                                <a:pt x="24359" y="24156"/>
                                <a:pt x="24359" y="36563"/>
                              </a:cubicBezTo>
                              <a:lnTo>
                                <a:pt x="24359" y="61341"/>
                              </a:lnTo>
                              <a:cubicBezTo>
                                <a:pt x="24359" y="73749"/>
                                <a:pt x="28143" y="77089"/>
                                <a:pt x="40538" y="77089"/>
                              </a:cubicBezTo>
                              <a:lnTo>
                                <a:pt x="48940" y="77089"/>
                              </a:lnTo>
                              <a:lnTo>
                                <a:pt x="48940" y="97904"/>
                              </a:lnTo>
                              <a:lnTo>
                                <a:pt x="37808" y="97904"/>
                              </a:lnTo>
                              <a:cubicBezTo>
                                <a:pt x="7341" y="97904"/>
                                <a:pt x="0" y="87605"/>
                                <a:pt x="0" y="62802"/>
                              </a:cubicBezTo>
                              <a:lnTo>
                                <a:pt x="0" y="35103"/>
                              </a:lnTo>
                              <a:cubicBezTo>
                                <a:pt x="0" y="10516"/>
                                <a:pt x="7341"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1" name="Shape 99"/>
                      <wps:cNvSpPr>
                        <a:spLocks/>
                      </wps:cNvSpPr>
                      <wps:spPr bwMode="auto">
                        <a:xfrm>
                          <a:off x="15606" y="3417"/>
                          <a:ext cx="490" cy="1376"/>
                        </a:xfrm>
                        <a:custGeom>
                          <a:avLst/>
                          <a:gdLst>
                            <a:gd name="T0" fmla="*/ 0 w 48939"/>
                            <a:gd name="T1" fmla="*/ 0 h 137592"/>
                            <a:gd name="T2" fmla="*/ 48939 w 48939"/>
                            <a:gd name="T3" fmla="*/ 0 h 137592"/>
                            <a:gd name="T4" fmla="*/ 48939 w 48939"/>
                            <a:gd name="T5" fmla="*/ 102514 h 137592"/>
                            <a:gd name="T6" fmla="*/ 11347 w 48939"/>
                            <a:gd name="T7" fmla="*/ 137592 h 137592"/>
                            <a:gd name="T8" fmla="*/ 0 w 48939"/>
                            <a:gd name="T9" fmla="*/ 137592 h 137592"/>
                            <a:gd name="T10" fmla="*/ 0 w 48939"/>
                            <a:gd name="T11" fmla="*/ 116802 h 137592"/>
                            <a:gd name="T12" fmla="*/ 8604 w 48939"/>
                            <a:gd name="T13" fmla="*/ 116802 h 137592"/>
                            <a:gd name="T14" fmla="*/ 24581 w 48939"/>
                            <a:gd name="T15" fmla="*/ 101054 h 137592"/>
                            <a:gd name="T16" fmla="*/ 24581 w 48939"/>
                            <a:gd name="T17" fmla="*/ 97904 h 137592"/>
                            <a:gd name="T18" fmla="*/ 0 w 48939"/>
                            <a:gd name="T19" fmla="*/ 97904 h 137592"/>
                            <a:gd name="T20" fmla="*/ 0 w 48939"/>
                            <a:gd name="T21" fmla="*/ 77089 h 137592"/>
                            <a:gd name="T22" fmla="*/ 24581 w 48939"/>
                            <a:gd name="T23" fmla="*/ 77089 h 137592"/>
                            <a:gd name="T24" fmla="*/ 24581 w 48939"/>
                            <a:gd name="T25" fmla="*/ 20815 h 137592"/>
                            <a:gd name="T26" fmla="*/ 0 w 48939"/>
                            <a:gd name="T27" fmla="*/ 20815 h 137592"/>
                            <a:gd name="T28" fmla="*/ 0 w 48939"/>
                            <a:gd name="T29" fmla="*/ 0 h 137592"/>
                            <a:gd name="T30" fmla="*/ 0 w 48939"/>
                            <a:gd name="T31" fmla="*/ 0 h 137592"/>
                            <a:gd name="T32" fmla="*/ 48939 w 48939"/>
                            <a:gd name="T33" fmla="*/ 137592 h 13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48939" h="137592">
                              <a:moveTo>
                                <a:pt x="0" y="0"/>
                              </a:moveTo>
                              <a:lnTo>
                                <a:pt x="48939" y="0"/>
                              </a:lnTo>
                              <a:lnTo>
                                <a:pt x="48939" y="102514"/>
                              </a:lnTo>
                              <a:cubicBezTo>
                                <a:pt x="48939" y="127292"/>
                                <a:pt x="41586" y="137592"/>
                                <a:pt x="11347" y="137592"/>
                              </a:cubicBezTo>
                              <a:lnTo>
                                <a:pt x="0" y="137592"/>
                              </a:lnTo>
                              <a:lnTo>
                                <a:pt x="0" y="116802"/>
                              </a:lnTo>
                              <a:lnTo>
                                <a:pt x="8604" y="116802"/>
                              </a:lnTo>
                              <a:cubicBezTo>
                                <a:pt x="20580" y="116802"/>
                                <a:pt x="24581" y="113436"/>
                                <a:pt x="24581" y="101054"/>
                              </a:cubicBezTo>
                              <a:lnTo>
                                <a:pt x="24581" y="97904"/>
                              </a:lnTo>
                              <a:lnTo>
                                <a:pt x="0" y="97904"/>
                              </a:lnTo>
                              <a:lnTo>
                                <a:pt x="0" y="77089"/>
                              </a:lnTo>
                              <a:lnTo>
                                <a:pt x="24581" y="77089"/>
                              </a:lnTo>
                              <a:lnTo>
                                <a:pt x="24581" y="20815"/>
                              </a:ln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2" name="Shape 100"/>
                      <wps:cNvSpPr>
                        <a:spLocks/>
                      </wps:cNvSpPr>
                      <wps:spPr bwMode="auto">
                        <a:xfrm>
                          <a:off x="16299" y="3417"/>
                          <a:ext cx="398" cy="979"/>
                        </a:xfrm>
                        <a:custGeom>
                          <a:avLst/>
                          <a:gdLst>
                            <a:gd name="T0" fmla="*/ 0 w 39713"/>
                            <a:gd name="T1" fmla="*/ 0 h 97904"/>
                            <a:gd name="T2" fmla="*/ 39713 w 39713"/>
                            <a:gd name="T3" fmla="*/ 0 h 97904"/>
                            <a:gd name="T4" fmla="*/ 39713 w 39713"/>
                            <a:gd name="T5" fmla="*/ 97904 h 97904"/>
                            <a:gd name="T6" fmla="*/ 15342 w 39713"/>
                            <a:gd name="T7" fmla="*/ 97904 h 97904"/>
                            <a:gd name="T8" fmla="*/ 15342 w 39713"/>
                            <a:gd name="T9" fmla="*/ 20803 h 97904"/>
                            <a:gd name="T10" fmla="*/ 0 w 39713"/>
                            <a:gd name="T11" fmla="*/ 20803 h 97904"/>
                            <a:gd name="T12" fmla="*/ 0 w 39713"/>
                            <a:gd name="T13" fmla="*/ 0 h 97904"/>
                            <a:gd name="T14" fmla="*/ 0 w 39713"/>
                            <a:gd name="T15" fmla="*/ 0 h 97904"/>
                            <a:gd name="T16" fmla="*/ 39713 w 39713"/>
                            <a:gd name="T17" fmla="*/ 97904 h 97904"/>
                          </a:gdLst>
                          <a:ahLst/>
                          <a:cxnLst>
                            <a:cxn ang="0">
                              <a:pos x="T0" y="T1"/>
                            </a:cxn>
                            <a:cxn ang="0">
                              <a:pos x="T2" y="T3"/>
                            </a:cxn>
                            <a:cxn ang="0">
                              <a:pos x="T4" y="T5"/>
                            </a:cxn>
                            <a:cxn ang="0">
                              <a:pos x="T6" y="T7"/>
                            </a:cxn>
                            <a:cxn ang="0">
                              <a:pos x="T8" y="T9"/>
                            </a:cxn>
                            <a:cxn ang="0">
                              <a:pos x="T10" y="T11"/>
                            </a:cxn>
                            <a:cxn ang="0">
                              <a:pos x="T12" y="T13"/>
                            </a:cxn>
                          </a:cxnLst>
                          <a:rect l="T14" t="T15" r="T16" b="T17"/>
                          <a:pathLst>
                            <a:path w="39713" h="97904">
                              <a:moveTo>
                                <a:pt x="0" y="0"/>
                              </a:moveTo>
                              <a:lnTo>
                                <a:pt x="39713" y="0"/>
                              </a:lnTo>
                              <a:lnTo>
                                <a:pt x="39713" y="97904"/>
                              </a:lnTo>
                              <a:lnTo>
                                <a:pt x="15342" y="97904"/>
                              </a:lnTo>
                              <a:lnTo>
                                <a:pt x="15342" y="20803"/>
                              </a:lnTo>
                              <a:lnTo>
                                <a:pt x="0" y="20803"/>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3" name="Shape 2764"/>
                      <wps:cNvSpPr>
                        <a:spLocks/>
                      </wps:cNvSpPr>
                      <wps:spPr bwMode="auto">
                        <a:xfrm>
                          <a:off x="16453" y="3041"/>
                          <a:ext cx="244" cy="227"/>
                        </a:xfrm>
                        <a:custGeom>
                          <a:avLst/>
                          <a:gdLst>
                            <a:gd name="T0" fmla="*/ 0 w 24371"/>
                            <a:gd name="T1" fmla="*/ 0 h 22695"/>
                            <a:gd name="T2" fmla="*/ 24371 w 24371"/>
                            <a:gd name="T3" fmla="*/ 0 h 22695"/>
                            <a:gd name="T4" fmla="*/ 24371 w 24371"/>
                            <a:gd name="T5" fmla="*/ 22695 h 22695"/>
                            <a:gd name="T6" fmla="*/ 0 w 24371"/>
                            <a:gd name="T7" fmla="*/ 22695 h 22695"/>
                            <a:gd name="T8" fmla="*/ 0 w 24371"/>
                            <a:gd name="T9" fmla="*/ 0 h 22695"/>
                            <a:gd name="T10" fmla="*/ 0 w 24371"/>
                            <a:gd name="T11" fmla="*/ 0 h 22695"/>
                            <a:gd name="T12" fmla="*/ 24371 w 24371"/>
                            <a:gd name="T13" fmla="*/ 22695 h 22695"/>
                          </a:gdLst>
                          <a:ahLst/>
                          <a:cxnLst>
                            <a:cxn ang="0">
                              <a:pos x="T0" y="T1"/>
                            </a:cxn>
                            <a:cxn ang="0">
                              <a:pos x="T2" y="T3"/>
                            </a:cxn>
                            <a:cxn ang="0">
                              <a:pos x="T4" y="T5"/>
                            </a:cxn>
                            <a:cxn ang="0">
                              <a:pos x="T6" y="T7"/>
                            </a:cxn>
                            <a:cxn ang="0">
                              <a:pos x="T8" y="T9"/>
                            </a:cxn>
                          </a:cxnLst>
                          <a:rect l="T10" t="T11" r="T12" b="T13"/>
                          <a:pathLst>
                            <a:path w="24371" h="22695">
                              <a:moveTo>
                                <a:pt x="0" y="0"/>
                              </a:moveTo>
                              <a:lnTo>
                                <a:pt x="24371" y="0"/>
                              </a:lnTo>
                              <a:lnTo>
                                <a:pt x="24371" y="22695"/>
                              </a:lnTo>
                              <a:lnTo>
                                <a:pt x="0" y="22695"/>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4" name="Shape 102"/>
                      <wps:cNvSpPr>
                        <a:spLocks/>
                      </wps:cNvSpPr>
                      <wps:spPr bwMode="auto">
                        <a:xfrm>
                          <a:off x="16879" y="3163"/>
                          <a:ext cx="700" cy="1233"/>
                        </a:xfrm>
                        <a:custGeom>
                          <a:avLst/>
                          <a:gdLst>
                            <a:gd name="T0" fmla="*/ 15342 w 69952"/>
                            <a:gd name="T1" fmla="*/ 0 h 123304"/>
                            <a:gd name="T2" fmla="*/ 39700 w 69952"/>
                            <a:gd name="T3" fmla="*/ 0 h 123304"/>
                            <a:gd name="T4" fmla="*/ 39700 w 69952"/>
                            <a:gd name="T5" fmla="*/ 25400 h 123304"/>
                            <a:gd name="T6" fmla="*/ 69952 w 69952"/>
                            <a:gd name="T7" fmla="*/ 25400 h 123304"/>
                            <a:gd name="T8" fmla="*/ 69952 w 69952"/>
                            <a:gd name="T9" fmla="*/ 46215 h 123304"/>
                            <a:gd name="T10" fmla="*/ 39700 w 69952"/>
                            <a:gd name="T11" fmla="*/ 46215 h 123304"/>
                            <a:gd name="T12" fmla="*/ 39700 w 69952"/>
                            <a:gd name="T13" fmla="*/ 86741 h 123304"/>
                            <a:gd name="T14" fmla="*/ 55880 w 69952"/>
                            <a:gd name="T15" fmla="*/ 102489 h 123304"/>
                            <a:gd name="T16" fmla="*/ 69952 w 69952"/>
                            <a:gd name="T17" fmla="*/ 102489 h 123304"/>
                            <a:gd name="T18" fmla="*/ 69952 w 69952"/>
                            <a:gd name="T19" fmla="*/ 123304 h 123304"/>
                            <a:gd name="T20" fmla="*/ 53149 w 69952"/>
                            <a:gd name="T21" fmla="*/ 123304 h 123304"/>
                            <a:gd name="T22" fmla="*/ 15342 w 69952"/>
                            <a:gd name="T23" fmla="*/ 88202 h 123304"/>
                            <a:gd name="T24" fmla="*/ 15342 w 69952"/>
                            <a:gd name="T25" fmla="*/ 46215 h 123304"/>
                            <a:gd name="T26" fmla="*/ 0 w 69952"/>
                            <a:gd name="T27" fmla="*/ 46215 h 123304"/>
                            <a:gd name="T28" fmla="*/ 0 w 69952"/>
                            <a:gd name="T29" fmla="*/ 25400 h 123304"/>
                            <a:gd name="T30" fmla="*/ 15342 w 69952"/>
                            <a:gd name="T31" fmla="*/ 25400 h 123304"/>
                            <a:gd name="T32" fmla="*/ 15342 w 69952"/>
                            <a:gd name="T33" fmla="*/ 0 h 123304"/>
                            <a:gd name="T34" fmla="*/ 0 w 69952"/>
                            <a:gd name="T35" fmla="*/ 0 h 123304"/>
                            <a:gd name="T36" fmla="*/ 69952 w 69952"/>
                            <a:gd name="T37" fmla="*/ 123304 h 123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69952" h="123304">
                              <a:moveTo>
                                <a:pt x="15342" y="0"/>
                              </a:moveTo>
                              <a:lnTo>
                                <a:pt x="39700" y="0"/>
                              </a:lnTo>
                              <a:lnTo>
                                <a:pt x="39700" y="25400"/>
                              </a:lnTo>
                              <a:lnTo>
                                <a:pt x="69952" y="25400"/>
                              </a:lnTo>
                              <a:lnTo>
                                <a:pt x="69952" y="46215"/>
                              </a:lnTo>
                              <a:lnTo>
                                <a:pt x="39700" y="46215"/>
                              </a:lnTo>
                              <a:lnTo>
                                <a:pt x="39700" y="86741"/>
                              </a:lnTo>
                              <a:cubicBezTo>
                                <a:pt x="39700" y="99149"/>
                                <a:pt x="43485" y="102489"/>
                                <a:pt x="55880" y="102489"/>
                              </a:cubicBezTo>
                              <a:lnTo>
                                <a:pt x="69952" y="102489"/>
                              </a:lnTo>
                              <a:lnTo>
                                <a:pt x="69952" y="123304"/>
                              </a:lnTo>
                              <a:lnTo>
                                <a:pt x="53149" y="123304"/>
                              </a:lnTo>
                              <a:cubicBezTo>
                                <a:pt x="22695" y="123304"/>
                                <a:pt x="15342" y="113005"/>
                                <a:pt x="15342" y="88202"/>
                              </a:cubicBezTo>
                              <a:lnTo>
                                <a:pt x="15342" y="46215"/>
                              </a:lnTo>
                              <a:lnTo>
                                <a:pt x="0" y="46215"/>
                              </a:lnTo>
                              <a:lnTo>
                                <a:pt x="0" y="25400"/>
                              </a:lnTo>
                              <a:lnTo>
                                <a:pt x="15342" y="25400"/>
                              </a:lnTo>
                              <a:lnTo>
                                <a:pt x="15342"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5" name="Shape 103"/>
                      <wps:cNvSpPr>
                        <a:spLocks/>
                      </wps:cNvSpPr>
                      <wps:spPr bwMode="auto">
                        <a:xfrm>
                          <a:off x="17717" y="3793"/>
                          <a:ext cx="509" cy="603"/>
                        </a:xfrm>
                        <a:custGeom>
                          <a:avLst/>
                          <a:gdLst>
                            <a:gd name="T0" fmla="*/ 37808 w 50826"/>
                            <a:gd name="T1" fmla="*/ 0 h 60300"/>
                            <a:gd name="T2" fmla="*/ 50826 w 50826"/>
                            <a:gd name="T3" fmla="*/ 0 h 60300"/>
                            <a:gd name="T4" fmla="*/ 50826 w 50826"/>
                            <a:gd name="T5" fmla="*/ 18085 h 60300"/>
                            <a:gd name="T6" fmla="*/ 40538 w 50826"/>
                            <a:gd name="T7" fmla="*/ 18085 h 60300"/>
                            <a:gd name="T8" fmla="*/ 24359 w 50826"/>
                            <a:gd name="T9" fmla="*/ 26467 h 60300"/>
                            <a:gd name="T10" fmla="*/ 24359 w 50826"/>
                            <a:gd name="T11" fmla="*/ 31102 h 60300"/>
                            <a:gd name="T12" fmla="*/ 40538 w 50826"/>
                            <a:gd name="T13" fmla="*/ 39484 h 60300"/>
                            <a:gd name="T14" fmla="*/ 50826 w 50826"/>
                            <a:gd name="T15" fmla="*/ 39484 h 60300"/>
                            <a:gd name="T16" fmla="*/ 50826 w 50826"/>
                            <a:gd name="T17" fmla="*/ 60300 h 60300"/>
                            <a:gd name="T18" fmla="*/ 37808 w 50826"/>
                            <a:gd name="T19" fmla="*/ 60300 h 60300"/>
                            <a:gd name="T20" fmla="*/ 0 w 50826"/>
                            <a:gd name="T21" fmla="*/ 32563 h 60300"/>
                            <a:gd name="T22" fmla="*/ 0 w 50826"/>
                            <a:gd name="T23" fmla="*/ 27724 h 60300"/>
                            <a:gd name="T24" fmla="*/ 37808 w 50826"/>
                            <a:gd name="T25" fmla="*/ 0 h 60300"/>
                            <a:gd name="T26" fmla="*/ 0 w 50826"/>
                            <a:gd name="T27" fmla="*/ 0 h 60300"/>
                            <a:gd name="T28" fmla="*/ 50826 w 50826"/>
                            <a:gd name="T29" fmla="*/ 60300 h 60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0826" h="60300">
                              <a:moveTo>
                                <a:pt x="37808" y="0"/>
                              </a:moveTo>
                              <a:lnTo>
                                <a:pt x="50826" y="0"/>
                              </a:lnTo>
                              <a:lnTo>
                                <a:pt x="50826" y="18085"/>
                              </a:lnTo>
                              <a:lnTo>
                                <a:pt x="40538" y="18085"/>
                              </a:lnTo>
                              <a:cubicBezTo>
                                <a:pt x="28562" y="18085"/>
                                <a:pt x="24359" y="19736"/>
                                <a:pt x="24359" y="26467"/>
                              </a:cubicBezTo>
                              <a:lnTo>
                                <a:pt x="24359" y="31102"/>
                              </a:lnTo>
                              <a:cubicBezTo>
                                <a:pt x="24359" y="37821"/>
                                <a:pt x="28562" y="39484"/>
                                <a:pt x="40538" y="39484"/>
                              </a:cubicBezTo>
                              <a:lnTo>
                                <a:pt x="50826" y="39484"/>
                              </a:lnTo>
                              <a:lnTo>
                                <a:pt x="50826" y="60300"/>
                              </a:lnTo>
                              <a:lnTo>
                                <a:pt x="37808" y="60300"/>
                              </a:lnTo>
                              <a:cubicBezTo>
                                <a:pt x="7557" y="60300"/>
                                <a:pt x="0" y="51892"/>
                                <a:pt x="0" y="32563"/>
                              </a:cubicBezTo>
                              <a:lnTo>
                                <a:pt x="0" y="27724"/>
                              </a:lnTo>
                              <a:cubicBezTo>
                                <a:pt x="0" y="8407"/>
                                <a:pt x="7557"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6" name="Shape 2765"/>
                      <wps:cNvSpPr>
                        <a:spLocks/>
                      </wps:cNvSpPr>
                      <wps:spPr bwMode="auto">
                        <a:xfrm>
                          <a:off x="17826" y="3417"/>
                          <a:ext cx="400" cy="208"/>
                        </a:xfrm>
                        <a:custGeom>
                          <a:avLst/>
                          <a:gdLst>
                            <a:gd name="T0" fmla="*/ 0 w 39916"/>
                            <a:gd name="T1" fmla="*/ 0 h 20815"/>
                            <a:gd name="T2" fmla="*/ 39916 w 39916"/>
                            <a:gd name="T3" fmla="*/ 0 h 20815"/>
                            <a:gd name="T4" fmla="*/ 39916 w 39916"/>
                            <a:gd name="T5" fmla="*/ 20815 h 20815"/>
                            <a:gd name="T6" fmla="*/ 0 w 39916"/>
                            <a:gd name="T7" fmla="*/ 20815 h 20815"/>
                            <a:gd name="T8" fmla="*/ 0 w 39916"/>
                            <a:gd name="T9" fmla="*/ 0 h 20815"/>
                            <a:gd name="T10" fmla="*/ 0 w 39916"/>
                            <a:gd name="T11" fmla="*/ 0 h 20815"/>
                            <a:gd name="T12" fmla="*/ 39916 w 39916"/>
                            <a:gd name="T13" fmla="*/ 20815 h 20815"/>
                          </a:gdLst>
                          <a:ahLst/>
                          <a:cxnLst>
                            <a:cxn ang="0">
                              <a:pos x="T0" y="T1"/>
                            </a:cxn>
                            <a:cxn ang="0">
                              <a:pos x="T2" y="T3"/>
                            </a:cxn>
                            <a:cxn ang="0">
                              <a:pos x="T4" y="T5"/>
                            </a:cxn>
                            <a:cxn ang="0">
                              <a:pos x="T6" y="T7"/>
                            </a:cxn>
                            <a:cxn ang="0">
                              <a:pos x="T8" y="T9"/>
                            </a:cxn>
                          </a:cxnLst>
                          <a:rect l="T10" t="T11" r="T12" b="T13"/>
                          <a:pathLst>
                            <a:path w="39916" h="20815">
                              <a:moveTo>
                                <a:pt x="0" y="0"/>
                              </a:moveTo>
                              <a:lnTo>
                                <a:pt x="39916" y="0"/>
                              </a:lnTo>
                              <a:lnTo>
                                <a:pt x="39916" y="20815"/>
                              </a:lnTo>
                              <a:lnTo>
                                <a:pt x="0" y="20815"/>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7" name="Shape 105"/>
                      <wps:cNvSpPr>
                        <a:spLocks/>
                      </wps:cNvSpPr>
                      <wps:spPr bwMode="auto">
                        <a:xfrm>
                          <a:off x="18226" y="3417"/>
                          <a:ext cx="508" cy="979"/>
                        </a:xfrm>
                        <a:custGeom>
                          <a:avLst/>
                          <a:gdLst>
                            <a:gd name="T0" fmla="*/ 0 w 50838"/>
                            <a:gd name="T1" fmla="*/ 0 h 97904"/>
                            <a:gd name="T2" fmla="*/ 13030 w 50838"/>
                            <a:gd name="T3" fmla="*/ 0 h 97904"/>
                            <a:gd name="T4" fmla="*/ 50838 w 50838"/>
                            <a:gd name="T5" fmla="*/ 35103 h 97904"/>
                            <a:gd name="T6" fmla="*/ 50838 w 50838"/>
                            <a:gd name="T7" fmla="*/ 97904 h 97904"/>
                            <a:gd name="T8" fmla="*/ 0 w 50838"/>
                            <a:gd name="T9" fmla="*/ 97904 h 97904"/>
                            <a:gd name="T10" fmla="*/ 0 w 50838"/>
                            <a:gd name="T11" fmla="*/ 77089 h 97904"/>
                            <a:gd name="T12" fmla="*/ 26467 w 50838"/>
                            <a:gd name="T13" fmla="*/ 77089 h 97904"/>
                            <a:gd name="T14" fmla="*/ 26467 w 50838"/>
                            <a:gd name="T15" fmla="*/ 55690 h 97904"/>
                            <a:gd name="T16" fmla="*/ 0 w 50838"/>
                            <a:gd name="T17" fmla="*/ 55690 h 97904"/>
                            <a:gd name="T18" fmla="*/ 0 w 50838"/>
                            <a:gd name="T19" fmla="*/ 37605 h 97904"/>
                            <a:gd name="T20" fmla="*/ 26467 w 50838"/>
                            <a:gd name="T21" fmla="*/ 37605 h 97904"/>
                            <a:gd name="T22" fmla="*/ 10299 w 50838"/>
                            <a:gd name="T23" fmla="*/ 20815 h 97904"/>
                            <a:gd name="T24" fmla="*/ 0 w 50838"/>
                            <a:gd name="T25" fmla="*/ 20815 h 97904"/>
                            <a:gd name="T26" fmla="*/ 0 w 50838"/>
                            <a:gd name="T27" fmla="*/ 0 h 97904"/>
                            <a:gd name="T28" fmla="*/ 0 w 50838"/>
                            <a:gd name="T29" fmla="*/ 0 h 97904"/>
                            <a:gd name="T30" fmla="*/ 50838 w 50838"/>
                            <a:gd name="T31"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0838" h="97904">
                              <a:moveTo>
                                <a:pt x="0" y="0"/>
                              </a:moveTo>
                              <a:lnTo>
                                <a:pt x="13030" y="0"/>
                              </a:lnTo>
                              <a:cubicBezTo>
                                <a:pt x="43281" y="0"/>
                                <a:pt x="50838" y="10516"/>
                                <a:pt x="50838" y="35103"/>
                              </a:cubicBezTo>
                              <a:lnTo>
                                <a:pt x="50838" y="97904"/>
                              </a:lnTo>
                              <a:lnTo>
                                <a:pt x="0" y="97904"/>
                              </a:lnTo>
                              <a:lnTo>
                                <a:pt x="0" y="77089"/>
                              </a:lnTo>
                              <a:lnTo>
                                <a:pt x="26467" y="77089"/>
                              </a:lnTo>
                              <a:lnTo>
                                <a:pt x="26467" y="55690"/>
                              </a:lnTo>
                              <a:lnTo>
                                <a:pt x="0" y="55690"/>
                              </a:lnTo>
                              <a:lnTo>
                                <a:pt x="0" y="37605"/>
                              </a:lnTo>
                              <a:lnTo>
                                <a:pt x="26467" y="37605"/>
                              </a:lnTo>
                              <a:cubicBezTo>
                                <a:pt x="26467" y="23533"/>
                                <a:pt x="22263" y="20815"/>
                                <a:pt x="10299" y="20815"/>
                              </a:cubicBez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8" name="Shape 106"/>
                      <wps:cNvSpPr>
                        <a:spLocks/>
                      </wps:cNvSpPr>
                      <wps:spPr bwMode="auto">
                        <a:xfrm>
                          <a:off x="18994" y="3041"/>
                          <a:ext cx="544" cy="1355"/>
                        </a:xfrm>
                        <a:custGeom>
                          <a:avLst/>
                          <a:gdLst>
                            <a:gd name="T0" fmla="*/ 0 w 54407"/>
                            <a:gd name="T1" fmla="*/ 0 h 135509"/>
                            <a:gd name="T2" fmla="*/ 24371 w 54407"/>
                            <a:gd name="T3" fmla="*/ 0 h 135509"/>
                            <a:gd name="T4" fmla="*/ 24371 w 54407"/>
                            <a:gd name="T5" fmla="*/ 98946 h 135509"/>
                            <a:gd name="T6" fmla="*/ 40335 w 54407"/>
                            <a:gd name="T7" fmla="*/ 114694 h 135509"/>
                            <a:gd name="T8" fmla="*/ 54407 w 54407"/>
                            <a:gd name="T9" fmla="*/ 114694 h 135509"/>
                            <a:gd name="T10" fmla="*/ 54407 w 54407"/>
                            <a:gd name="T11" fmla="*/ 135509 h 135509"/>
                            <a:gd name="T12" fmla="*/ 37605 w 54407"/>
                            <a:gd name="T13" fmla="*/ 135509 h 135509"/>
                            <a:gd name="T14" fmla="*/ 0 w 54407"/>
                            <a:gd name="T15" fmla="*/ 100406 h 135509"/>
                            <a:gd name="T16" fmla="*/ 0 w 54407"/>
                            <a:gd name="T17" fmla="*/ 0 h 135509"/>
                            <a:gd name="T18" fmla="*/ 0 w 54407"/>
                            <a:gd name="T19" fmla="*/ 0 h 135509"/>
                            <a:gd name="T20" fmla="*/ 54407 w 54407"/>
                            <a:gd name="T21" fmla="*/ 135509 h 135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4407" h="135509">
                              <a:moveTo>
                                <a:pt x="0" y="0"/>
                              </a:moveTo>
                              <a:lnTo>
                                <a:pt x="24371" y="0"/>
                              </a:lnTo>
                              <a:lnTo>
                                <a:pt x="24371" y="98946"/>
                              </a:lnTo>
                              <a:cubicBezTo>
                                <a:pt x="24371" y="111354"/>
                                <a:pt x="28359" y="114694"/>
                                <a:pt x="40335" y="114694"/>
                              </a:cubicBezTo>
                              <a:lnTo>
                                <a:pt x="54407" y="114694"/>
                              </a:lnTo>
                              <a:lnTo>
                                <a:pt x="54407" y="135509"/>
                              </a:lnTo>
                              <a:lnTo>
                                <a:pt x="37605" y="135509"/>
                              </a:lnTo>
                              <a:cubicBezTo>
                                <a:pt x="7353" y="135509"/>
                                <a:pt x="0" y="125209"/>
                                <a:pt x="0" y="100406"/>
                              </a:cubicBez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9" name="Shape 107"/>
                      <wps:cNvSpPr>
                        <a:spLocks/>
                      </wps:cNvSpPr>
                      <wps:spPr bwMode="auto">
                        <a:xfrm>
                          <a:off x="20124" y="3041"/>
                          <a:ext cx="700" cy="1355"/>
                        </a:xfrm>
                        <a:custGeom>
                          <a:avLst/>
                          <a:gdLst>
                            <a:gd name="T0" fmla="*/ 53149 w 69952"/>
                            <a:gd name="T1" fmla="*/ 0 h 135509"/>
                            <a:gd name="T2" fmla="*/ 69952 w 69952"/>
                            <a:gd name="T3" fmla="*/ 0 h 135509"/>
                            <a:gd name="T4" fmla="*/ 69952 w 69952"/>
                            <a:gd name="T5" fmla="*/ 20815 h 135509"/>
                            <a:gd name="T6" fmla="*/ 55664 w 69952"/>
                            <a:gd name="T7" fmla="*/ 20815 h 135509"/>
                            <a:gd name="T8" fmla="*/ 39700 w 69952"/>
                            <a:gd name="T9" fmla="*/ 36563 h 135509"/>
                            <a:gd name="T10" fmla="*/ 39700 w 69952"/>
                            <a:gd name="T11" fmla="*/ 37605 h 135509"/>
                            <a:gd name="T12" fmla="*/ 69952 w 69952"/>
                            <a:gd name="T13" fmla="*/ 37605 h 135509"/>
                            <a:gd name="T14" fmla="*/ 69952 w 69952"/>
                            <a:gd name="T15" fmla="*/ 58420 h 135509"/>
                            <a:gd name="T16" fmla="*/ 39700 w 69952"/>
                            <a:gd name="T17" fmla="*/ 58420 h 135509"/>
                            <a:gd name="T18" fmla="*/ 39700 w 69952"/>
                            <a:gd name="T19" fmla="*/ 135509 h 135509"/>
                            <a:gd name="T20" fmla="*/ 15342 w 69952"/>
                            <a:gd name="T21" fmla="*/ 135509 h 135509"/>
                            <a:gd name="T22" fmla="*/ 15342 w 69952"/>
                            <a:gd name="T23" fmla="*/ 58420 h 135509"/>
                            <a:gd name="T24" fmla="*/ 0 w 69952"/>
                            <a:gd name="T25" fmla="*/ 58420 h 135509"/>
                            <a:gd name="T26" fmla="*/ 0 w 69952"/>
                            <a:gd name="T27" fmla="*/ 37605 h 135509"/>
                            <a:gd name="T28" fmla="*/ 15342 w 69952"/>
                            <a:gd name="T29" fmla="*/ 37605 h 135509"/>
                            <a:gd name="T30" fmla="*/ 15342 w 69952"/>
                            <a:gd name="T31" fmla="*/ 35103 h 135509"/>
                            <a:gd name="T32" fmla="*/ 53149 w 69952"/>
                            <a:gd name="T33" fmla="*/ 0 h 135509"/>
                            <a:gd name="T34" fmla="*/ 0 w 69952"/>
                            <a:gd name="T35" fmla="*/ 0 h 135509"/>
                            <a:gd name="T36" fmla="*/ 69952 w 69952"/>
                            <a:gd name="T37" fmla="*/ 135509 h 135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69952" h="135509">
                              <a:moveTo>
                                <a:pt x="53149" y="0"/>
                              </a:moveTo>
                              <a:lnTo>
                                <a:pt x="69952" y="0"/>
                              </a:lnTo>
                              <a:lnTo>
                                <a:pt x="69952" y="20815"/>
                              </a:lnTo>
                              <a:lnTo>
                                <a:pt x="55664" y="20815"/>
                              </a:lnTo>
                              <a:cubicBezTo>
                                <a:pt x="43688" y="20815"/>
                                <a:pt x="39700" y="24155"/>
                                <a:pt x="39700" y="36563"/>
                              </a:cubicBezTo>
                              <a:lnTo>
                                <a:pt x="39700" y="37605"/>
                              </a:lnTo>
                              <a:lnTo>
                                <a:pt x="69952" y="37605"/>
                              </a:lnTo>
                              <a:lnTo>
                                <a:pt x="69952" y="58420"/>
                              </a:lnTo>
                              <a:lnTo>
                                <a:pt x="39700" y="58420"/>
                              </a:lnTo>
                              <a:lnTo>
                                <a:pt x="39700" y="135509"/>
                              </a:lnTo>
                              <a:lnTo>
                                <a:pt x="15342" y="135509"/>
                              </a:lnTo>
                              <a:lnTo>
                                <a:pt x="15342" y="58420"/>
                              </a:lnTo>
                              <a:lnTo>
                                <a:pt x="0" y="58420"/>
                              </a:lnTo>
                              <a:lnTo>
                                <a:pt x="0" y="37605"/>
                              </a:lnTo>
                              <a:lnTo>
                                <a:pt x="15342" y="37605"/>
                              </a:lnTo>
                              <a:lnTo>
                                <a:pt x="15342" y="35103"/>
                              </a:lnTo>
                              <a:cubicBezTo>
                                <a:pt x="15342" y="10516"/>
                                <a:pt x="22695" y="0"/>
                                <a:pt x="53149"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0" name="Shape 108"/>
                      <wps:cNvSpPr>
                        <a:spLocks/>
                      </wps:cNvSpPr>
                      <wps:spPr bwMode="auto">
                        <a:xfrm>
                          <a:off x="20929" y="3417"/>
                          <a:ext cx="979" cy="979"/>
                        </a:xfrm>
                        <a:custGeom>
                          <a:avLst/>
                          <a:gdLst>
                            <a:gd name="T0" fmla="*/ 0 w 97892"/>
                            <a:gd name="T1" fmla="*/ 0 h 97904"/>
                            <a:gd name="T2" fmla="*/ 24359 w 97892"/>
                            <a:gd name="T3" fmla="*/ 0 h 97904"/>
                            <a:gd name="T4" fmla="*/ 24359 w 97892"/>
                            <a:gd name="T5" fmla="*/ 61341 h 97904"/>
                            <a:gd name="T6" fmla="*/ 40539 w 97892"/>
                            <a:gd name="T7" fmla="*/ 77089 h 97904"/>
                            <a:gd name="T8" fmla="*/ 73520 w 97892"/>
                            <a:gd name="T9" fmla="*/ 77089 h 97904"/>
                            <a:gd name="T10" fmla="*/ 73520 w 97892"/>
                            <a:gd name="T11" fmla="*/ 0 h 97904"/>
                            <a:gd name="T12" fmla="*/ 97892 w 97892"/>
                            <a:gd name="T13" fmla="*/ 0 h 97904"/>
                            <a:gd name="T14" fmla="*/ 97892 w 97892"/>
                            <a:gd name="T15" fmla="*/ 97904 h 97904"/>
                            <a:gd name="T16" fmla="*/ 37808 w 97892"/>
                            <a:gd name="T17" fmla="*/ 97904 h 97904"/>
                            <a:gd name="T18" fmla="*/ 0 w 97892"/>
                            <a:gd name="T19" fmla="*/ 62802 h 97904"/>
                            <a:gd name="T20" fmla="*/ 0 w 97892"/>
                            <a:gd name="T21" fmla="*/ 0 h 97904"/>
                            <a:gd name="T22" fmla="*/ 0 w 97892"/>
                            <a:gd name="T23" fmla="*/ 0 h 97904"/>
                            <a:gd name="T24" fmla="*/ 97892 w 97892"/>
                            <a:gd name="T25"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7892" h="97904">
                              <a:moveTo>
                                <a:pt x="0" y="0"/>
                              </a:moveTo>
                              <a:lnTo>
                                <a:pt x="24359" y="0"/>
                              </a:lnTo>
                              <a:lnTo>
                                <a:pt x="24359" y="61341"/>
                              </a:lnTo>
                              <a:cubicBezTo>
                                <a:pt x="24359" y="73749"/>
                                <a:pt x="28143" y="77089"/>
                                <a:pt x="40539" y="77089"/>
                              </a:cubicBezTo>
                              <a:lnTo>
                                <a:pt x="73520" y="77089"/>
                              </a:lnTo>
                              <a:lnTo>
                                <a:pt x="73520" y="0"/>
                              </a:lnTo>
                              <a:lnTo>
                                <a:pt x="97892" y="0"/>
                              </a:lnTo>
                              <a:lnTo>
                                <a:pt x="97892" y="97904"/>
                              </a:lnTo>
                              <a:lnTo>
                                <a:pt x="37808" y="97904"/>
                              </a:lnTo>
                              <a:cubicBezTo>
                                <a:pt x="7353" y="97904"/>
                                <a:pt x="0" y="87605"/>
                                <a:pt x="0" y="62802"/>
                              </a:cubicBez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1" name="Shape 109"/>
                      <wps:cNvSpPr>
                        <a:spLocks/>
                      </wps:cNvSpPr>
                      <wps:spPr bwMode="auto">
                        <a:xfrm>
                          <a:off x="22092" y="3163"/>
                          <a:ext cx="700" cy="1233"/>
                        </a:xfrm>
                        <a:custGeom>
                          <a:avLst/>
                          <a:gdLst>
                            <a:gd name="T0" fmla="*/ 15342 w 69952"/>
                            <a:gd name="T1" fmla="*/ 0 h 123304"/>
                            <a:gd name="T2" fmla="*/ 39700 w 69952"/>
                            <a:gd name="T3" fmla="*/ 0 h 123304"/>
                            <a:gd name="T4" fmla="*/ 39700 w 69952"/>
                            <a:gd name="T5" fmla="*/ 25400 h 123304"/>
                            <a:gd name="T6" fmla="*/ 69952 w 69952"/>
                            <a:gd name="T7" fmla="*/ 25400 h 123304"/>
                            <a:gd name="T8" fmla="*/ 69952 w 69952"/>
                            <a:gd name="T9" fmla="*/ 46215 h 123304"/>
                            <a:gd name="T10" fmla="*/ 39700 w 69952"/>
                            <a:gd name="T11" fmla="*/ 46215 h 123304"/>
                            <a:gd name="T12" fmla="*/ 39700 w 69952"/>
                            <a:gd name="T13" fmla="*/ 86741 h 123304"/>
                            <a:gd name="T14" fmla="*/ 55880 w 69952"/>
                            <a:gd name="T15" fmla="*/ 102489 h 123304"/>
                            <a:gd name="T16" fmla="*/ 69952 w 69952"/>
                            <a:gd name="T17" fmla="*/ 102489 h 123304"/>
                            <a:gd name="T18" fmla="*/ 69952 w 69952"/>
                            <a:gd name="T19" fmla="*/ 123304 h 123304"/>
                            <a:gd name="T20" fmla="*/ 53149 w 69952"/>
                            <a:gd name="T21" fmla="*/ 123304 h 123304"/>
                            <a:gd name="T22" fmla="*/ 15342 w 69952"/>
                            <a:gd name="T23" fmla="*/ 88202 h 123304"/>
                            <a:gd name="T24" fmla="*/ 15342 w 69952"/>
                            <a:gd name="T25" fmla="*/ 46215 h 123304"/>
                            <a:gd name="T26" fmla="*/ 0 w 69952"/>
                            <a:gd name="T27" fmla="*/ 46215 h 123304"/>
                            <a:gd name="T28" fmla="*/ 0 w 69952"/>
                            <a:gd name="T29" fmla="*/ 25400 h 123304"/>
                            <a:gd name="T30" fmla="*/ 15342 w 69952"/>
                            <a:gd name="T31" fmla="*/ 25400 h 123304"/>
                            <a:gd name="T32" fmla="*/ 15342 w 69952"/>
                            <a:gd name="T33" fmla="*/ 0 h 123304"/>
                            <a:gd name="T34" fmla="*/ 0 w 69952"/>
                            <a:gd name="T35" fmla="*/ 0 h 123304"/>
                            <a:gd name="T36" fmla="*/ 69952 w 69952"/>
                            <a:gd name="T37" fmla="*/ 123304 h 123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69952" h="123304">
                              <a:moveTo>
                                <a:pt x="15342" y="0"/>
                              </a:moveTo>
                              <a:lnTo>
                                <a:pt x="39700" y="0"/>
                              </a:lnTo>
                              <a:lnTo>
                                <a:pt x="39700" y="25400"/>
                              </a:lnTo>
                              <a:lnTo>
                                <a:pt x="69952" y="25400"/>
                              </a:lnTo>
                              <a:lnTo>
                                <a:pt x="69952" y="46215"/>
                              </a:lnTo>
                              <a:lnTo>
                                <a:pt x="39700" y="46215"/>
                              </a:lnTo>
                              <a:lnTo>
                                <a:pt x="39700" y="86741"/>
                              </a:lnTo>
                              <a:cubicBezTo>
                                <a:pt x="39700" y="99149"/>
                                <a:pt x="43485" y="102489"/>
                                <a:pt x="55880" y="102489"/>
                              </a:cubicBezTo>
                              <a:lnTo>
                                <a:pt x="69952" y="102489"/>
                              </a:lnTo>
                              <a:lnTo>
                                <a:pt x="69952" y="123304"/>
                              </a:lnTo>
                              <a:lnTo>
                                <a:pt x="53149" y="123304"/>
                              </a:lnTo>
                              <a:cubicBezTo>
                                <a:pt x="22695" y="123304"/>
                                <a:pt x="15342" y="113005"/>
                                <a:pt x="15342" y="88202"/>
                              </a:cubicBezTo>
                              <a:lnTo>
                                <a:pt x="15342" y="46215"/>
                              </a:lnTo>
                              <a:lnTo>
                                <a:pt x="0" y="46215"/>
                              </a:lnTo>
                              <a:lnTo>
                                <a:pt x="0" y="25400"/>
                              </a:lnTo>
                              <a:lnTo>
                                <a:pt x="15342" y="25400"/>
                              </a:lnTo>
                              <a:lnTo>
                                <a:pt x="15342"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2" name="Shape 110"/>
                      <wps:cNvSpPr>
                        <a:spLocks/>
                      </wps:cNvSpPr>
                      <wps:spPr bwMode="auto">
                        <a:xfrm>
                          <a:off x="22945" y="3417"/>
                          <a:ext cx="979" cy="979"/>
                        </a:xfrm>
                        <a:custGeom>
                          <a:avLst/>
                          <a:gdLst>
                            <a:gd name="T0" fmla="*/ 0 w 97892"/>
                            <a:gd name="T1" fmla="*/ 0 h 97904"/>
                            <a:gd name="T2" fmla="*/ 24359 w 97892"/>
                            <a:gd name="T3" fmla="*/ 0 h 97904"/>
                            <a:gd name="T4" fmla="*/ 24359 w 97892"/>
                            <a:gd name="T5" fmla="*/ 61341 h 97904"/>
                            <a:gd name="T6" fmla="*/ 40539 w 97892"/>
                            <a:gd name="T7" fmla="*/ 77089 h 97904"/>
                            <a:gd name="T8" fmla="*/ 73520 w 97892"/>
                            <a:gd name="T9" fmla="*/ 77089 h 97904"/>
                            <a:gd name="T10" fmla="*/ 73520 w 97892"/>
                            <a:gd name="T11" fmla="*/ 0 h 97904"/>
                            <a:gd name="T12" fmla="*/ 97892 w 97892"/>
                            <a:gd name="T13" fmla="*/ 0 h 97904"/>
                            <a:gd name="T14" fmla="*/ 97892 w 97892"/>
                            <a:gd name="T15" fmla="*/ 97904 h 97904"/>
                            <a:gd name="T16" fmla="*/ 37808 w 97892"/>
                            <a:gd name="T17" fmla="*/ 97904 h 97904"/>
                            <a:gd name="T18" fmla="*/ 0 w 97892"/>
                            <a:gd name="T19" fmla="*/ 62802 h 97904"/>
                            <a:gd name="T20" fmla="*/ 0 w 97892"/>
                            <a:gd name="T21" fmla="*/ 0 h 97904"/>
                            <a:gd name="T22" fmla="*/ 0 w 97892"/>
                            <a:gd name="T23" fmla="*/ 0 h 97904"/>
                            <a:gd name="T24" fmla="*/ 97892 w 97892"/>
                            <a:gd name="T25"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7892" h="97904">
                              <a:moveTo>
                                <a:pt x="0" y="0"/>
                              </a:moveTo>
                              <a:lnTo>
                                <a:pt x="24359" y="0"/>
                              </a:lnTo>
                              <a:lnTo>
                                <a:pt x="24359" y="61341"/>
                              </a:lnTo>
                              <a:cubicBezTo>
                                <a:pt x="24359" y="73749"/>
                                <a:pt x="28143" y="77089"/>
                                <a:pt x="40539" y="77089"/>
                              </a:cubicBezTo>
                              <a:lnTo>
                                <a:pt x="73520" y="77089"/>
                              </a:lnTo>
                              <a:lnTo>
                                <a:pt x="73520" y="0"/>
                              </a:lnTo>
                              <a:lnTo>
                                <a:pt x="97892" y="0"/>
                              </a:lnTo>
                              <a:lnTo>
                                <a:pt x="97892" y="97904"/>
                              </a:lnTo>
                              <a:lnTo>
                                <a:pt x="37808" y="97904"/>
                              </a:lnTo>
                              <a:cubicBezTo>
                                <a:pt x="7353" y="97904"/>
                                <a:pt x="0" y="87605"/>
                                <a:pt x="0" y="62802"/>
                              </a:cubicBez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3" name="Shape 111"/>
                      <wps:cNvSpPr>
                        <a:spLocks/>
                      </wps:cNvSpPr>
                      <wps:spPr bwMode="auto">
                        <a:xfrm>
                          <a:off x="24220" y="3417"/>
                          <a:ext cx="798" cy="979"/>
                        </a:xfrm>
                        <a:custGeom>
                          <a:avLst/>
                          <a:gdLst>
                            <a:gd name="T0" fmla="*/ 0 w 79820"/>
                            <a:gd name="T1" fmla="*/ 0 h 97904"/>
                            <a:gd name="T2" fmla="*/ 42012 w 79820"/>
                            <a:gd name="T3" fmla="*/ 0 h 97904"/>
                            <a:gd name="T4" fmla="*/ 79820 w 79820"/>
                            <a:gd name="T5" fmla="*/ 35103 h 97904"/>
                            <a:gd name="T6" fmla="*/ 55461 w 79820"/>
                            <a:gd name="T7" fmla="*/ 35103 h 97904"/>
                            <a:gd name="T8" fmla="*/ 39281 w 79820"/>
                            <a:gd name="T9" fmla="*/ 20815 h 97904"/>
                            <a:gd name="T10" fmla="*/ 24371 w 79820"/>
                            <a:gd name="T11" fmla="*/ 20815 h 97904"/>
                            <a:gd name="T12" fmla="*/ 24371 w 79820"/>
                            <a:gd name="T13" fmla="*/ 97904 h 97904"/>
                            <a:gd name="T14" fmla="*/ 0 w 79820"/>
                            <a:gd name="T15" fmla="*/ 97904 h 97904"/>
                            <a:gd name="T16" fmla="*/ 0 w 79820"/>
                            <a:gd name="T17" fmla="*/ 0 h 97904"/>
                            <a:gd name="T18" fmla="*/ 0 w 79820"/>
                            <a:gd name="T19" fmla="*/ 0 h 97904"/>
                            <a:gd name="T20" fmla="*/ 79820 w 79820"/>
                            <a:gd name="T21"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9820" h="97904">
                              <a:moveTo>
                                <a:pt x="0" y="0"/>
                              </a:moveTo>
                              <a:lnTo>
                                <a:pt x="42012" y="0"/>
                              </a:lnTo>
                              <a:cubicBezTo>
                                <a:pt x="72263" y="0"/>
                                <a:pt x="79820" y="10516"/>
                                <a:pt x="79820" y="35103"/>
                              </a:cubicBezTo>
                              <a:lnTo>
                                <a:pt x="55461" y="35103"/>
                              </a:lnTo>
                              <a:cubicBezTo>
                                <a:pt x="55677" y="26695"/>
                                <a:pt x="52095" y="20815"/>
                                <a:pt x="39281" y="20815"/>
                              </a:cubicBezTo>
                              <a:lnTo>
                                <a:pt x="24371" y="20815"/>
                              </a:lnTo>
                              <a:lnTo>
                                <a:pt x="24371" y="97904"/>
                              </a:lnTo>
                              <a:lnTo>
                                <a:pt x="0" y="97904"/>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4" name="Shape 112"/>
                      <wps:cNvSpPr>
                        <a:spLocks/>
                      </wps:cNvSpPr>
                      <wps:spPr bwMode="auto">
                        <a:xfrm>
                          <a:off x="25104" y="3417"/>
                          <a:ext cx="499" cy="979"/>
                        </a:xfrm>
                        <a:custGeom>
                          <a:avLst/>
                          <a:gdLst>
                            <a:gd name="T0" fmla="*/ 37808 w 49886"/>
                            <a:gd name="T1" fmla="*/ 0 h 97904"/>
                            <a:gd name="T2" fmla="*/ 49886 w 49886"/>
                            <a:gd name="T3" fmla="*/ 0 h 97904"/>
                            <a:gd name="T4" fmla="*/ 49886 w 49886"/>
                            <a:gd name="T5" fmla="*/ 20815 h 97904"/>
                            <a:gd name="T6" fmla="*/ 40538 w 49886"/>
                            <a:gd name="T7" fmla="*/ 20815 h 97904"/>
                            <a:gd name="T8" fmla="*/ 24359 w 49886"/>
                            <a:gd name="T9" fmla="*/ 36563 h 97904"/>
                            <a:gd name="T10" fmla="*/ 24359 w 49886"/>
                            <a:gd name="T11" fmla="*/ 39916 h 97904"/>
                            <a:gd name="T12" fmla="*/ 49886 w 49886"/>
                            <a:gd name="T13" fmla="*/ 39916 h 97904"/>
                            <a:gd name="T14" fmla="*/ 49886 w 49886"/>
                            <a:gd name="T15" fmla="*/ 58001 h 97904"/>
                            <a:gd name="T16" fmla="*/ 24359 w 49886"/>
                            <a:gd name="T17" fmla="*/ 58001 h 97904"/>
                            <a:gd name="T18" fmla="*/ 24359 w 49886"/>
                            <a:gd name="T19" fmla="*/ 61341 h 97904"/>
                            <a:gd name="T20" fmla="*/ 40538 w 49886"/>
                            <a:gd name="T21" fmla="*/ 77102 h 97904"/>
                            <a:gd name="T22" fmla="*/ 49886 w 49886"/>
                            <a:gd name="T23" fmla="*/ 77102 h 97904"/>
                            <a:gd name="T24" fmla="*/ 49886 w 49886"/>
                            <a:gd name="T25" fmla="*/ 97904 h 97904"/>
                            <a:gd name="T26" fmla="*/ 37808 w 49886"/>
                            <a:gd name="T27" fmla="*/ 97904 h 97904"/>
                            <a:gd name="T28" fmla="*/ 0 w 49886"/>
                            <a:gd name="T29" fmla="*/ 62814 h 97904"/>
                            <a:gd name="T30" fmla="*/ 0 w 49886"/>
                            <a:gd name="T31" fmla="*/ 35103 h 97904"/>
                            <a:gd name="T32" fmla="*/ 37808 w 49886"/>
                            <a:gd name="T33" fmla="*/ 0 h 97904"/>
                            <a:gd name="T34" fmla="*/ 0 w 49886"/>
                            <a:gd name="T35" fmla="*/ 0 h 97904"/>
                            <a:gd name="T36" fmla="*/ 49886 w 49886"/>
                            <a:gd name="T37" fmla="*/ 97904 h 97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49886" h="97904">
                              <a:moveTo>
                                <a:pt x="37808" y="0"/>
                              </a:moveTo>
                              <a:lnTo>
                                <a:pt x="49886" y="0"/>
                              </a:lnTo>
                              <a:lnTo>
                                <a:pt x="49886" y="20815"/>
                              </a:lnTo>
                              <a:lnTo>
                                <a:pt x="40538" y="20815"/>
                              </a:lnTo>
                              <a:cubicBezTo>
                                <a:pt x="28562" y="20815"/>
                                <a:pt x="24359" y="24168"/>
                                <a:pt x="24359" y="36563"/>
                              </a:cubicBezTo>
                              <a:lnTo>
                                <a:pt x="24359" y="39916"/>
                              </a:lnTo>
                              <a:lnTo>
                                <a:pt x="49886" y="39916"/>
                              </a:lnTo>
                              <a:lnTo>
                                <a:pt x="49886" y="58001"/>
                              </a:lnTo>
                              <a:lnTo>
                                <a:pt x="24359" y="58001"/>
                              </a:lnTo>
                              <a:lnTo>
                                <a:pt x="24359" y="61341"/>
                              </a:lnTo>
                              <a:cubicBezTo>
                                <a:pt x="24359" y="73749"/>
                                <a:pt x="28562" y="77102"/>
                                <a:pt x="40538" y="77102"/>
                              </a:cubicBezTo>
                              <a:lnTo>
                                <a:pt x="49886" y="77102"/>
                              </a:lnTo>
                              <a:lnTo>
                                <a:pt x="49886" y="97904"/>
                              </a:lnTo>
                              <a:lnTo>
                                <a:pt x="37808" y="97904"/>
                              </a:lnTo>
                              <a:cubicBezTo>
                                <a:pt x="7341" y="97904"/>
                                <a:pt x="0" y="87617"/>
                                <a:pt x="0" y="62814"/>
                              </a:cubicBezTo>
                              <a:lnTo>
                                <a:pt x="0" y="35103"/>
                              </a:lnTo>
                              <a:cubicBezTo>
                                <a:pt x="0" y="10528"/>
                                <a:pt x="7341" y="0"/>
                                <a:pt x="37808" y="0"/>
                              </a:cubicBez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5" name="Shape 2766"/>
                      <wps:cNvSpPr>
                        <a:spLocks/>
                      </wps:cNvSpPr>
                      <wps:spPr bwMode="auto">
                        <a:xfrm>
                          <a:off x="25603" y="4188"/>
                          <a:ext cx="446" cy="208"/>
                        </a:xfrm>
                        <a:custGeom>
                          <a:avLst/>
                          <a:gdLst>
                            <a:gd name="T0" fmla="*/ 0 w 44628"/>
                            <a:gd name="T1" fmla="*/ 0 h 20803"/>
                            <a:gd name="T2" fmla="*/ 44628 w 44628"/>
                            <a:gd name="T3" fmla="*/ 0 h 20803"/>
                            <a:gd name="T4" fmla="*/ 44628 w 44628"/>
                            <a:gd name="T5" fmla="*/ 20803 h 20803"/>
                            <a:gd name="T6" fmla="*/ 0 w 44628"/>
                            <a:gd name="T7" fmla="*/ 20803 h 20803"/>
                            <a:gd name="T8" fmla="*/ 0 w 44628"/>
                            <a:gd name="T9" fmla="*/ 0 h 20803"/>
                            <a:gd name="T10" fmla="*/ 0 w 44628"/>
                            <a:gd name="T11" fmla="*/ 0 h 20803"/>
                            <a:gd name="T12" fmla="*/ 44628 w 44628"/>
                            <a:gd name="T13" fmla="*/ 20803 h 20803"/>
                          </a:gdLst>
                          <a:ahLst/>
                          <a:cxnLst>
                            <a:cxn ang="0">
                              <a:pos x="T0" y="T1"/>
                            </a:cxn>
                            <a:cxn ang="0">
                              <a:pos x="T2" y="T3"/>
                            </a:cxn>
                            <a:cxn ang="0">
                              <a:pos x="T4" y="T5"/>
                            </a:cxn>
                            <a:cxn ang="0">
                              <a:pos x="T6" y="T7"/>
                            </a:cxn>
                            <a:cxn ang="0">
                              <a:pos x="T8" y="T9"/>
                            </a:cxn>
                          </a:cxnLst>
                          <a:rect l="T10" t="T11" r="T12" b="T13"/>
                          <a:pathLst>
                            <a:path w="44628" h="20803">
                              <a:moveTo>
                                <a:pt x="0" y="0"/>
                              </a:moveTo>
                              <a:lnTo>
                                <a:pt x="44628" y="0"/>
                              </a:lnTo>
                              <a:lnTo>
                                <a:pt x="44628" y="20803"/>
                              </a:lnTo>
                              <a:lnTo>
                                <a:pt x="0" y="20803"/>
                              </a:lnTo>
                              <a:lnTo>
                                <a:pt x="0" y="0"/>
                              </a:lnTo>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6" name="Shape 114"/>
                      <wps:cNvSpPr>
                        <a:spLocks/>
                      </wps:cNvSpPr>
                      <wps:spPr bwMode="auto">
                        <a:xfrm>
                          <a:off x="25603" y="3417"/>
                          <a:ext cx="499" cy="580"/>
                        </a:xfrm>
                        <a:custGeom>
                          <a:avLst/>
                          <a:gdLst>
                            <a:gd name="T0" fmla="*/ 0 w 49885"/>
                            <a:gd name="T1" fmla="*/ 0 h 58001"/>
                            <a:gd name="T2" fmla="*/ 12078 w 49885"/>
                            <a:gd name="T3" fmla="*/ 0 h 58001"/>
                            <a:gd name="T4" fmla="*/ 49885 w 49885"/>
                            <a:gd name="T5" fmla="*/ 35103 h 58001"/>
                            <a:gd name="T6" fmla="*/ 49885 w 49885"/>
                            <a:gd name="T7" fmla="*/ 58001 h 58001"/>
                            <a:gd name="T8" fmla="*/ 0 w 49885"/>
                            <a:gd name="T9" fmla="*/ 58001 h 58001"/>
                            <a:gd name="T10" fmla="*/ 0 w 49885"/>
                            <a:gd name="T11" fmla="*/ 39916 h 58001"/>
                            <a:gd name="T12" fmla="*/ 25527 w 49885"/>
                            <a:gd name="T13" fmla="*/ 39916 h 58001"/>
                            <a:gd name="T14" fmla="*/ 25527 w 49885"/>
                            <a:gd name="T15" fmla="*/ 36563 h 58001"/>
                            <a:gd name="T16" fmla="*/ 9347 w 49885"/>
                            <a:gd name="T17" fmla="*/ 20815 h 58001"/>
                            <a:gd name="T18" fmla="*/ 0 w 49885"/>
                            <a:gd name="T19" fmla="*/ 20815 h 58001"/>
                            <a:gd name="T20" fmla="*/ 0 w 49885"/>
                            <a:gd name="T21" fmla="*/ 0 h 58001"/>
                            <a:gd name="T22" fmla="*/ 0 w 49885"/>
                            <a:gd name="T23" fmla="*/ 0 h 58001"/>
                            <a:gd name="T24" fmla="*/ 49885 w 49885"/>
                            <a:gd name="T25" fmla="*/ 58001 h 580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9885" h="58001">
                              <a:moveTo>
                                <a:pt x="0" y="0"/>
                              </a:moveTo>
                              <a:lnTo>
                                <a:pt x="12078" y="0"/>
                              </a:lnTo>
                              <a:cubicBezTo>
                                <a:pt x="42532" y="0"/>
                                <a:pt x="49885" y="10528"/>
                                <a:pt x="49885" y="35103"/>
                              </a:cubicBezTo>
                              <a:lnTo>
                                <a:pt x="49885" y="58001"/>
                              </a:lnTo>
                              <a:lnTo>
                                <a:pt x="0" y="58001"/>
                              </a:lnTo>
                              <a:lnTo>
                                <a:pt x="0" y="39916"/>
                              </a:lnTo>
                              <a:lnTo>
                                <a:pt x="25527" y="39916"/>
                              </a:lnTo>
                              <a:lnTo>
                                <a:pt x="25527" y="36563"/>
                              </a:lnTo>
                              <a:cubicBezTo>
                                <a:pt x="25527" y="24168"/>
                                <a:pt x="21742" y="20815"/>
                                <a:pt x="9347" y="20815"/>
                              </a:cubicBezTo>
                              <a:lnTo>
                                <a:pt x="0" y="20815"/>
                              </a:lnTo>
                              <a:lnTo>
                                <a:pt x="0" y="0"/>
                              </a:lnTo>
                              <a:close/>
                            </a:path>
                          </a:pathLst>
                        </a:custGeom>
                        <a:solidFill>
                          <a:srgbClr val="AC132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BB5DDA" id="Group 210" o:spid="_x0000_s1026" style="position:absolute;margin-left:-6.75pt;margin-top:-16.9pt;width:132.6pt;height:46.1pt;z-index:251663872" coordsize="26392,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">
              <v:shape id="Shape 69" o:spid="_x0000_s1027" style="position:absolute;left:467;top:7637;width:1684;height:1684;visibility:visible;mso-wrap-style:square;v-text-anchor:top" coordsize="168440,16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" path="m,l168440,r,168440l,xe" fillcolor="#ac132c" stroked="f" strokeweight="0">
                <v:stroke miterlimit="83231f" joinstyle="miter"/>
                <v:path arrowok="t" o:connecttype="custom" o:connectlocs="0,0;1684,0;1684,1684;0,0" o:connectangles="0,0,0,0" textboxrect="0,0,168440,168440"/>
              </v:shape>
              <v:shape id="Shape 2757" o:spid="_x0000_s1028" style="position:absolute;width:11764;height:5799;visibility:visible;mso-wrap-style:square;v-text-anchor:top" coordsize="1176414,579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" path="m,l1176414,r,579958l,579958,,e" fillcolor="#ac132c" stroked="f" strokeweight="0">
                <v:stroke miterlimit="83231f" joinstyle="miter"/>
                <v:path arrowok="t" o:connecttype="custom" o:connectlocs="0,0;11764,0;11764,5799;0,5799;0,0" o:connectangles="0,0,0,0,0" textboxrect="0,0,1176414,579958"/>
              </v:shape>
              <v:shape id="Shape 2758" o:spid="_x0000_s1029" style="position:absolute;top:6264;width:11764;height:908;visibility:visible;mso-wrap-style:square;v-text-anchor:top" coordsize="1176414,9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" path="m,l1176414,r,90754l,90754,,e" fillcolor="#ac132c" stroked="f" strokeweight="0">
                <v:stroke miterlimit="83231f" joinstyle="miter"/>
                <v:path arrowok="t" o:connecttype="custom" o:connectlocs="0,0;11764,0;11764,908;0,908;0,0" o:connectangles="0,0,0,0,0" textboxrect="0,0,1176414,90754"/>
              </v:shape>
              <v:shape id="Shape 72" o:spid="_x0000_s1030" style="position:absolute;left:931;top:1349;width:2826;height:3101;visibility:visible;mso-wrap-style:square;v-text-anchor:top" coordsize="282626,3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" path="m,l282626,r,57061l66027,57061r,68669l259385,125730r,57594l66027,183324r,126772l,310096,,xe" stroked="f" strokeweight="0">
                <v:stroke miterlimit="83231f" joinstyle="miter"/>
                <v:path arrowok="t" o:connecttype="custom" o:connectlocs="0,0;2826,0;2826,571;660,571;660,1257;2594,1257;2594,1833;660,1833;660,3101;0,3101;0,0" o:connectangles="0,0,0,0,0,0,0,0,0,0,0" textboxrect="0,0,282626,310096"/>
              </v:shape>
              <v:shape id="Shape 73" o:spid="_x0000_s1031" style="position:absolute;left:4248;top:1349;width:3101;height:3101;visibility:visible;mso-wrap-style:square;v-text-anchor:top" coordsize="310096,3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" path="m,l310096,r,57061l188062,57061r,253035l122022,310096r,-253035l,57061,,xe" stroked="f" strokeweight="0">
                <v:stroke miterlimit="83231f" joinstyle="miter"/>
                <v:path arrowok="t" o:connecttype="custom" o:connectlocs="0,0;3101,0;3101,571;1881,571;1881,3101;1220,3101;1220,571;0,571;0,0" o:connectangles="0,0,0,0,0,0,0,0,0" textboxrect="0,0,310096,310096"/>
              </v:shape>
              <v:shape id="Shape 74" o:spid="_x0000_s1032" style="position:absolute;left:7752;top:1349;width:3096;height:3101;visibility:visible;mso-wrap-style:square;v-text-anchor:top" coordsize="309563,3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" path="m123089,l286322,r,57061l123089,57061v-40145,,-57582,7912,-57582,34861c65507,117805,82944,126251,123089,126251r62331,c281572,126251,309563,157950,309563,217653v,59169,-27471,92443,-124143,92443l,310096,,253048r185420,c225565,253048,243536,245123,243536,218186v,-26949,-17971,-34354,-58116,-34354l123089,183832c27470,183832,,151613,,92443,,32753,27470,,123089,xe" stroked="f" strokeweight="0">
                <v:stroke miterlimit="83231f" joinstyle="miter"/>
                <v:path arrowok="t" o:connecttype="custom" o:connectlocs="1231,0;2864,0;2864,571;1231,571;655,919;1231,1263;1854,1263;3096,2177;1854,3101;0,3101;0,2531;1854,2531;2436,2182;1854,1838;1231,1838;0,924;1231,0" o:connectangles="0,0,0,0,0,0,0,0,0,0,0,0,0,0,0,0,0" textboxrect="0,0,309563,310096"/>
              </v:shape>
              <v:shape id="Shape 75" o:spid="_x0000_s1033" style="position:absolute;left:13262;top:1413;width:979;height:979;visibility:visible;mso-wrap-style:square;v-text-anchor:top" coordsize="97892,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" path="m39700,l88862,r,20815l42228,20815v-11760,,-17857,1677,-17857,8395l24371,31534v,6490,6097,8382,17857,8382l58407,39916v30239,,39485,10287,39485,27737l97892,70180v,17437,-9246,27724,-39485,27724l,97904,,77102r55677,c67640,77102,73520,75438,73520,68707r,-2324c73520,59881,67640,58001,55677,58001r-15977,c9246,58001,,47701,,30264l,27737c,10300,9246,,39700,xe" fillcolor="#ac132c" stroked="f" strokeweight="0">
                <v:stroke miterlimit="83231f" joinstyle="miter"/>
                <v:path arrowok="t" o:connecttype="custom" o:connectlocs="397,0;889,0;889,208;422,208;244,292;244,315;422,399;584,399;979,677;979,702;584,979;0,979;0,771;557,771;735,687;735,664;557,580;397,580;0,303;0,277;397,0" o:connectangles="0,0,0,0,0,0,0,0,0,0,0,0,0,0,0,0,0,0,0,0,0" textboxrect="0,0,97892,97904"/>
              </v:shape>
              <v:shape id="Shape 76" o:spid="_x0000_s1034" style="position:absolute;left:14489;top:1037;width:979;height:1355;visibility:visible;mso-wrap-style:square;v-text-anchor:top" coordsize="97892,13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" path="m,l24359,r,37592l60071,37592v30251,,37821,10516,37821,35090l97892,135496r-24372,l73520,74155v,-12408,-3784,-15748,-16167,-15748l24359,58407r,77089l,135496,,xe" fillcolor="#ac132c" stroked="f" strokeweight="0">
                <v:stroke miterlimit="83231f" joinstyle="miter"/>
                <v:path arrowok="t" o:connecttype="custom" o:connectlocs="0,0;244,0;244,376;601,376;979,727;979,1355;735,1355;735,742;574,584;244,584;244,1355;0,1355;0,0" o:connectangles="0,0,0,0,0,0,0,0,0,0,0,0,0" textboxrect="0,0,97892,135496"/>
              </v:shape>
              <v:shape id="Shape 77" o:spid="_x0000_s1035" style="position:absolute;left:15678;top:1789;width:508;height:603;visibility:visible;mso-wrap-style:square;v-text-anchor:top" coordsize="50826,6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" path="m37808,l50826,r,18072l40538,18072v-11976,,-16179,1664,-16179,8395l24359,31102v,6719,4203,8382,16179,8382l50826,39484r,20816l37808,60300c7557,60300,,51892,,32563l,27724c,8407,7557,,37808,xe" fillcolor="#ac132c" stroked="f" strokeweight="0">
                <v:stroke miterlimit="83231f" joinstyle="miter"/>
                <v:path arrowok="t" o:connecttype="custom" o:connectlocs="378,0;508,0;508,181;405,181;243,265;243,311;405,395;508,395;508,603;378,603;0,326;0,277;378,0" o:connectangles="0,0,0,0,0,0,0,0,0,0,0,0,0" textboxrect="0,0,50826,60300"/>
              </v:shape>
              <v:shape id="Shape 2759" o:spid="_x0000_s1036" style="position:absolute;left:15787;top:1413;width:399;height:208;visibility:visible;mso-wrap-style:square;v-text-anchor:top" coordsize="39916,2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" path="m,l39916,r,20815l,20815,,e" fillcolor="#ac132c" stroked="f" strokeweight="0">
                <v:stroke miterlimit="83231f" joinstyle="miter"/>
                <v:path arrowok="t" o:connecttype="custom" o:connectlocs="0,0;399,0;399,208;0,208;0,0" o:connectangles="0,0,0,0,0" textboxrect="0,0,39916,20815"/>
              </v:shape>
              <v:shape id="Shape 79" o:spid="_x0000_s1037" style="position:absolute;left:16186;top:1413;width:509;height:979;visibility:visible;mso-wrap-style:square;v-text-anchor:top" coordsize="50838,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" path="m,l13030,c43281,,50838,10516,50838,35090r,62814l,97904,,77089r26467,l26467,55677,,55677,,37605r26467,c26467,23533,22263,20815,10299,20815l,20815,,xe" fillcolor="#ac132c" stroked="f" strokeweight="0">
                <v:stroke miterlimit="83231f" joinstyle="miter"/>
                <v:path arrowok="t" o:connecttype="custom" o:connectlocs="0,0;130,0;509,351;509,979;0,979;0,771;265,771;265,557;0,557;0,376;265,376;103,208;0,208;0,0" o:connectangles="0,0,0,0,0,0,0,0,0,0,0,0,0,0" textboxrect="0,0,50838,97904"/>
              </v:shape>
              <v:shape id="Shape 80" o:spid="_x0000_s1038" style="position:absolute;left:16955;top:1413;width:498;height:1376;visibility:visible;mso-wrap-style:square;v-text-anchor:top" coordsize="49778,1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" path="m,l49778,r,20815l24359,20815r,56274l49778,77089r,20815l24359,97904r,39688l,137592,,xe" fillcolor="#ac132c" stroked="f" strokeweight="0">
                <v:stroke miterlimit="83231f" joinstyle="miter"/>
                <v:path arrowok="t" o:connecttype="custom" o:connectlocs="0,0;498,0;498,208;244,208;244,771;498,771;498,979;244,979;244,1376;0,1376;0,0" o:connectangles="0,0,0,0,0,0,0,0,0,0,0" textboxrect="0,0,49778,137592"/>
              </v:shape>
              <v:shape id="Shape 81" o:spid="_x0000_s1039" style="position:absolute;left:17453;top:1413;width:497;height:979;visibility:visible;mso-wrap-style:square;v-text-anchor:top" coordsize="49778,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" path="m,l12186,c42437,,49778,10516,49778,35090r,27711c49778,87617,42437,97904,12186,97904l,97904,,77089r9455,c21431,77089,25419,73749,25419,61341r,-24778c25419,24155,21431,20815,9455,20815l,20815,,xe" fillcolor="#ac132c" stroked="f" strokeweight="0">
                <v:stroke miterlimit="83231f" joinstyle="miter"/>
                <v:path arrowok="t" o:connecttype="custom" o:connectlocs="0,0;122,0;497,351;497,628;122,979;0,979;0,771;94,771;254,613;254,366;94,208;0,208;0,0" o:connectangles="0,0,0,0,0,0,0,0,0,0,0,0,0" textboxrect="0,0,49778,97904"/>
              </v:shape>
              <v:shape id="Shape 82" o:spid="_x0000_s1040" style="position:absolute;left:18118;top:1413;width:397;height:979;visibility:visible;mso-wrap-style:square;v-text-anchor:top" coordsize="39713,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" path="m,l39713,r,97904l15341,97904r,-77089l,20815,,xe" fillcolor="#ac132c" stroked="f" strokeweight="0">
                <v:stroke miterlimit="83231f" joinstyle="miter"/>
                <v:path arrowok="t" o:connecttype="custom" o:connectlocs="0,0;397,0;397,979;153,979;153,208;0,208;0,0" o:connectangles="0,0,0,0,0,0,0" textboxrect="0,0,39713,97904"/>
              </v:shape>
              <v:shape id="Shape 2760" o:spid="_x0000_s1041" style="position:absolute;left:18272;top:1037;width:243;height:227;visibility:visible;mso-wrap-style:square;v-text-anchor:top" coordsize="24371,2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" path="m,l24371,r,22682l,22682,,e" fillcolor="#ac132c" stroked="f" strokeweight="0">
                <v:stroke miterlimit="83231f" joinstyle="miter"/>
                <v:path arrowok="t" o:connecttype="custom" o:connectlocs="0,0;243,0;243,227;0,227;0,0" o:connectangles="0,0,0,0,0" textboxrect="0,0,24371,22682"/>
              </v:shape>
              <v:shape id="Shape 84" o:spid="_x0000_s1042" style="position:absolute;left:18809;top:1413;width:979;height:979;visibility:visible;mso-wrap-style:square;v-text-anchor:top" coordsize="97892,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" path="m,l60071,c90322,,97892,10516,97892,35090r,62814l73520,97904r,-61341c73520,24155,69736,20815,57341,20815r-32982,l24359,97904,,97904,,xe" fillcolor="#ac132c" stroked="f" strokeweight="0">
                <v:stroke miterlimit="83231f" joinstyle="miter"/>
                <v:path arrowok="t" o:connecttype="custom" o:connectlocs="0,0;601,0;979,351;979,979;735,979;735,366;573,208;244,208;244,979;0,979;0,0" o:connectangles="0,0,0,0,0,0,0,0,0,0,0" textboxrect="0,0,97892,97904"/>
              </v:shape>
              <v:shape id="Shape 2761" o:spid="_x0000_s1043" style="position:absolute;left:20124;top:2581;width:378;height:208;visibility:visible;mso-wrap-style:square;v-text-anchor:top" coordsize="37814,2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" path="m,l37814,r,20790l,20790,,e" fillcolor="#ac132c" stroked="f" strokeweight="0">
                <v:stroke miterlimit="83231f" joinstyle="miter"/>
                <v:path arrowok="t" o:connecttype="custom" o:connectlocs="0,0;378,0;378,208;0,208;0,0" o:connectangles="0,0,0,0,0" textboxrect="0,0,37814,20790"/>
              </v:shape>
              <v:shape id="Shape 86" o:spid="_x0000_s1044" style="position:absolute;left:20013;top:1413;width:489;height:979;visibility:visible;mso-wrap-style:square;v-text-anchor:top" coordsize="4894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" path="m37808,l48940,r,20815l40538,20815v-12395,,-16179,3341,-16179,15748l24359,61341v,12408,3784,15748,16179,15748l48940,77089r,20815l37808,97904c7341,97904,,87605,,62802l,35090c,10516,7341,,37808,xe" fillcolor="#ac132c" stroked="f" strokeweight="0">
                <v:stroke miterlimit="83231f" joinstyle="miter"/>
                <v:path arrowok="t" o:connecttype="custom" o:connectlocs="378,0;489,0;489,208;405,208;243,366;243,613;405,771;489,771;489,979;378,979;0,628;0,351;378,0" o:connectangles="0,0,0,0,0,0,0,0,0,0,0,0,0" textboxrect="0,0,48940,97904"/>
              </v:shape>
              <v:shape id="Shape 87" o:spid="_x0000_s1045" style="position:absolute;left:20502;top:1413;width:490;height:1376;visibility:visible;mso-wrap-style:square;v-text-anchor:top" coordsize="48939,1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" path="m,l48939,r,102514c48939,127292,41586,137592,11347,137592l,137592,,116802r8604,c20580,116802,24581,113436,24581,101054r,-3150l,97904,,77089r24581,l24581,20815,,20815,,xe" fillcolor="#ac132c" stroked="f" strokeweight="0">
                <v:stroke miterlimit="83231f" joinstyle="miter"/>
                <v:path arrowok="t" o:connecttype="custom" o:connectlocs="0,0;490,0;490,1025;114,1376;0,1376;0,1168;86,1168;246,1011;246,979;0,979;0,771;246,771;246,208;0,208;0,0" o:connectangles="0,0,0,0,0,0,0,0,0,0,0,0,0,0,0" textboxrect="0,0,48939,137592"/>
              </v:shape>
              <v:shape id="Shape 88" o:spid="_x0000_s1046" style="position:absolute;left:21788;top:1413;width:979;height:1376;visibility:visible;mso-wrap-style:square;v-text-anchor:top" coordsize="97892,1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" path="m,l24359,r,61341c24359,73749,28143,77089,40539,77089r32981,l73520,,97892,r,102514c97892,127292,90538,137592,60287,137592r-49162,l11125,116802r46432,c69533,116802,73520,113436,73520,101054r,-3150l37808,97904c7353,97904,,87605,,62802l,xe" fillcolor="#ac132c" stroked="f" strokeweight="0">
                <v:stroke miterlimit="83231f" joinstyle="miter"/>
                <v:path arrowok="t" o:connecttype="custom" o:connectlocs="0,0;244,0;244,613;405,771;735,771;735,0;979,0;979,1025;603,1376;111,1376;111,1168;576,1168;735,1011;735,979;378,979;0,628;0,0" o:connectangles="0,0,0,0,0,0,0,0,0,0,0,0,0,0,0,0,0" textboxrect="0,0,97892,137592"/>
              </v:shape>
              <v:shape id="Shape 89" o:spid="_x0000_s1047" style="position:absolute;left:23044;top:1413;width:517;height:979;visibility:visible;mso-wrap-style:square;v-text-anchor:top" coordsize="5167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" path="m37808,l51670,r,20815l40538,20815v-11976,,-16179,3340,-16179,15748l24359,61341v,12408,4203,15748,16179,15748l51670,77089r,20815l37808,97904c7341,97904,,87617,,62801l,35090c,10516,7341,,37808,xe" fillcolor="#ac132c" stroked="f" strokeweight="0">
                <v:stroke miterlimit="83231f" joinstyle="miter"/>
                <v:path arrowok="t" o:connecttype="custom" o:connectlocs="378,0;517,0;517,208;406,208;244,366;244,613;406,771;517,771;517,979;378,979;0,628;0,351;378,0" o:connectangles="0,0,0,0,0,0,0,0,0,0,0,0,0" textboxrect="0,0,51670,97904"/>
              </v:shape>
              <v:shape id="Shape 90" o:spid="_x0000_s1048" style="position:absolute;left:23561;top:1413;width:516;height:979;visibility:visible;mso-wrap-style:square;v-text-anchor:top" coordsize="5167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" path="m,l13862,c44329,,51670,10516,51670,35090r,27711c51670,87617,44329,97904,13862,97904l,97904,,77089r11132,c23527,77089,27312,73749,27312,61341r,-24778c27312,24155,23527,20815,11132,20815l,20815,,xe" fillcolor="#ac132c" stroked="f" strokeweight="0">
                <v:stroke miterlimit="83231f" joinstyle="miter"/>
                <v:path arrowok="t" o:connecttype="custom" o:connectlocs="0,0;138,0;516,351;516,628;138,979;0,979;0,771;111,771;273,613;273,366;111,208;0,208;0,0" o:connectangles="0,0,0,0,0,0,0,0,0,0,0,0,0" textboxrect="0,0,51670,97904"/>
              </v:shape>
              <v:shape id="Shape 91" o:spid="_x0000_s1049" style="position:absolute;left:24319;top:1413;width:979;height:979;visibility:visible;mso-wrap-style:square;v-text-anchor:top" coordsize="97892,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" path="m,l24359,r,61341c24359,73749,28143,77089,40539,77089r32981,l73520,,97892,r,97904l37808,97904c7353,97904,,87605,,62802l,xe" fillcolor="#ac132c" stroked="f" strokeweight="0">
                <v:stroke miterlimit="83231f" joinstyle="miter"/>
                <v:path arrowok="t" o:connecttype="custom" o:connectlocs="0,0;244,0;244,613;405,771;735,771;735,0;979,0;979,979;378,979;0,628;0,0" o:connectangles="0,0,0,0,0,0,0,0,0,0,0" textboxrect="0,0,97892,97904"/>
              </v:shape>
              <v:shape id="Shape 92" o:spid="_x0000_s1050" style="position:absolute;left:25594;top:1413;width:798;height:979;visibility:visible;mso-wrap-style:square;v-text-anchor:top" coordsize="7982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" path="m,l42011,c72263,,79820,10516,79820,35090r-24359,c55677,26695,52095,20815,39281,20815r-14910,l24371,97904,,97904,,xe" fillcolor="#ac132c" stroked="f" strokeweight="0">
                <v:stroke miterlimit="83231f" joinstyle="miter"/>
                <v:path arrowok="t" o:connecttype="custom" o:connectlocs="0,0;420,0;798,351;554,351;393,208;244,208;244,979;0,979;0,0" o:connectangles="0,0,0,0,0,0,0,0,0" textboxrect="0,0,79820,97904"/>
              </v:shape>
              <v:shape id="Shape 93" o:spid="_x0000_s1051" style="position:absolute;left:13262;top:3417;width:499;height:979;visibility:visible;mso-wrap-style:square;v-text-anchor:top" coordsize="49885,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" path="m37808,l49885,r,20815l40538,20815v-12395,,-16179,3341,-16179,15748l24359,61341v,12408,3784,15748,16179,15748l49885,77089r,20815l37808,97904c7341,97904,,87605,,62802l,35103c,10516,7341,,37808,xe" fillcolor="#ac132c" stroked="f" strokeweight="0">
                <v:stroke miterlimit="83231f" joinstyle="miter"/>
                <v:path arrowok="t" o:connecttype="custom" o:connectlocs="378,0;499,0;499,208;406,208;244,366;244,613;406,771;499,771;499,979;378,979;0,628;0,351;378,0" o:connectangles="0,0,0,0,0,0,0,0,0,0,0,0,0" textboxrect="0,0,49885,97904"/>
              </v:shape>
              <v:shape id="Shape 94" o:spid="_x0000_s1052" style="position:absolute;left:13761;top:3041;width:499;height:1355;visibility:visible;mso-wrap-style:square;v-text-anchor:top" coordsize="49886,135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" path="m25527,l49886,r,135509l,135509,,114694r25527,l25527,58420,,58420,,37605r25527,l25527,xe" fillcolor="#ac132c" stroked="f" strokeweight="0">
                <v:stroke miterlimit="83231f" joinstyle="miter"/>
                <v:path arrowok="t" o:connecttype="custom" o:connectlocs="255,0;499,0;499,1355;0,1355;0,1147;255,1147;255,584;0,584;0,376;255,376;255,0" o:connectangles="0,0,0,0,0,0,0,0,0,0,0" textboxrect="0,0,49886,135509"/>
              </v:shape>
              <v:shape id="Shape 95" o:spid="_x0000_s1053" style="position:absolute;left:14462;top:3417;width:397;height:979;visibility:visible;mso-wrap-style:square;v-text-anchor:top" coordsize="3970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" path="m,l39700,r,97904l15341,97904r,-77101l,20803,,xe" fillcolor="#ac132c" stroked="f" strokeweight="0">
                <v:stroke miterlimit="83231f" joinstyle="miter"/>
                <v:path arrowok="t" o:connecttype="custom" o:connectlocs="0,0;397,0;397,979;153,979;153,208;0,208;0,0" o:connectangles="0,0,0,0,0,0,0" textboxrect="0,0,39700,97904"/>
              </v:shape>
              <v:shape id="Shape 2762" o:spid="_x0000_s1054" style="position:absolute;left:14615;top:3041;width:244;height:227;visibility:visible;mso-wrap-style:square;v-text-anchor:top" coordsize="24359,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" path="m,l24359,r,22695l,22695,,e" fillcolor="#ac132c" stroked="f" strokeweight="0">
                <v:stroke miterlimit="83231f" joinstyle="miter"/>
                <v:path arrowok="t" o:connecttype="custom" o:connectlocs="0,0;244,0;244,227;0,227;0,0" o:connectangles="0,0,0,0,0" textboxrect="0,0,24359,22695"/>
              </v:shape>
              <v:shape id="Shape 2763" o:spid="_x0000_s1055" style="position:absolute;left:15228;top:4585;width:378;height:208;visibility:visible;mso-wrap-style:square;v-text-anchor:top" coordsize="37814,2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" path="m,l37814,r,20790l,20790,,e" fillcolor="#ac132c" stroked="f" strokeweight="0">
                <v:stroke miterlimit="83231f" joinstyle="miter"/>
                <v:path arrowok="t" o:connecttype="custom" o:connectlocs="0,0;378,0;378,208;0,208;0,0" o:connectangles="0,0,0,0,0" textboxrect="0,0,37814,20790"/>
              </v:shape>
              <v:shape id="Shape 98" o:spid="_x0000_s1056" style="position:absolute;left:15117;top:3417;width:489;height:979;visibility:visible;mso-wrap-style:square;v-text-anchor:top" coordsize="4894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" path="m37808,l48940,r,20815l40538,20815v-12395,,-16179,3341,-16179,15748l24359,61341v,12408,3784,15748,16179,15748l48940,77089r,20815l37808,97904c7341,97904,,87605,,62802l,35103c,10516,7341,,37808,xe" fillcolor="#ac132c" stroked="f" strokeweight="0">
                <v:stroke miterlimit="83231f" joinstyle="miter"/>
                <v:path arrowok="t" o:connecttype="custom" o:connectlocs="378,0;489,0;489,208;405,208;243,366;243,613;405,771;489,771;489,979;378,979;0,628;0,351;378,0" o:connectangles="0,0,0,0,0,0,0,0,0,0,0,0,0" textboxrect="0,0,48940,97904"/>
              </v:shape>
              <v:shape id="Shape 99" o:spid="_x0000_s1057" style="position:absolute;left:15606;top:3417;width:490;height:1376;visibility:visible;mso-wrap-style:square;v-text-anchor:top" coordsize="48939,1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" path="m,l48939,r,102514c48939,127292,41586,137592,11347,137592l,137592,,116802r8604,c20580,116802,24581,113436,24581,101054r,-3150l,97904,,77089r24581,l24581,20815,,20815,,xe" fillcolor="#ac132c" stroked="f" strokeweight="0">
                <v:stroke miterlimit="83231f" joinstyle="miter"/>
                <v:path arrowok="t" o:connecttype="custom" o:connectlocs="0,0;490,0;490,1025;114,1376;0,1376;0,1168;86,1168;246,1011;246,979;0,979;0,771;246,771;246,208;0,208;0,0" o:connectangles="0,0,0,0,0,0,0,0,0,0,0,0,0,0,0" textboxrect="0,0,48939,137592"/>
              </v:shape>
              <v:shape id="Shape 100" o:spid="_x0000_s1058" style="position:absolute;left:16299;top:3417;width:398;height:979;visibility:visible;mso-wrap-style:square;v-text-anchor:top" coordsize="39713,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" path="m,l39713,r,97904l15342,97904r,-77101l,20803,,xe" fillcolor="#ac132c" stroked="f" strokeweight="0">
                <v:stroke miterlimit="83231f" joinstyle="miter"/>
                <v:path arrowok="t" o:connecttype="custom" o:connectlocs="0,0;398,0;398,979;154,979;154,208;0,208;0,0" o:connectangles="0,0,0,0,0,0,0" textboxrect="0,0,39713,97904"/>
              </v:shape>
              <v:shape id="Shape 2764" o:spid="_x0000_s1059" style="position:absolute;left:16453;top:3041;width:244;height:227;visibility:visible;mso-wrap-style:square;v-text-anchor:top" coordsize="24371,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" path="m,l24371,r,22695l,22695,,e" fillcolor="#ac132c" stroked="f" strokeweight="0">
                <v:stroke miterlimit="83231f" joinstyle="miter"/>
                <v:path arrowok="t" o:connecttype="custom" o:connectlocs="0,0;244,0;244,227;0,227;0,0" o:connectangles="0,0,0,0,0" textboxrect="0,0,24371,22695"/>
              </v:shape>
              <v:shape id="Shape 102" o:spid="_x0000_s1060" style="position:absolute;left:16879;top:3163;width:700;height:1233;visibility:visible;mso-wrap-style:square;v-text-anchor:top" coordsize="69952,123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" path="m15342,l39700,r,25400l69952,25400r,20815l39700,46215r,40526c39700,99149,43485,102489,55880,102489r14072,l69952,123304r-16803,c22695,123304,15342,113005,15342,88202r,-41987l,46215,,25400r15342,l15342,xe" fillcolor="#ac132c" stroked="f" strokeweight="0">
                <v:stroke miterlimit="83231f" joinstyle="miter"/>
                <v:path arrowok="t" o:connecttype="custom" o:connectlocs="154,0;397,0;397,254;700,254;700,462;397,462;397,867;559,1025;700,1025;700,1233;532,1233;154,882;154,462;0,462;0,254;154,254;154,0" o:connectangles="0,0,0,0,0,0,0,0,0,0,0,0,0,0,0,0,0" textboxrect="0,0,69952,123304"/>
              </v:shape>
              <v:shape id="Shape 103" o:spid="_x0000_s1061" style="position:absolute;left:17717;top:3793;width:509;height:603;visibility:visible;mso-wrap-style:square;v-text-anchor:top" coordsize="50826,6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" path="m37808,l50826,r,18085l40538,18085v-11976,,-16179,1651,-16179,8382l24359,31102v,6719,4203,8382,16179,8382l50826,39484r,20816l37808,60300c7557,60300,,51892,,32563l,27724c,8407,7557,,37808,xe" fillcolor="#ac132c" stroked="f" strokeweight="0">
                <v:stroke miterlimit="83231f" joinstyle="miter"/>
                <v:path arrowok="t" o:connecttype="custom" o:connectlocs="379,0;509,0;509,181;406,181;244,265;244,311;406,395;509,395;509,603;379,603;0,326;0,277;379,0" o:connectangles="0,0,0,0,0,0,0,0,0,0,0,0,0" textboxrect="0,0,50826,60300"/>
              </v:shape>
              <v:shape id="Shape 2765" o:spid="_x0000_s1062" style="position:absolute;left:17826;top:3417;width:400;height:208;visibility:visible;mso-wrap-style:square;v-text-anchor:top" coordsize="39916,2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" path="m,l39916,r,20815l,20815,,e" fillcolor="#ac132c" stroked="f" strokeweight="0">
                <v:stroke miterlimit="83231f" joinstyle="miter"/>
                <v:path arrowok="t" o:connecttype="custom" o:connectlocs="0,0;400,0;400,208;0,208;0,0" o:connectangles="0,0,0,0,0" textboxrect="0,0,39916,20815"/>
              </v:shape>
              <v:shape id="Shape 105" o:spid="_x0000_s1063" style="position:absolute;left:18226;top:3417;width:508;height:979;visibility:visible;mso-wrap-style:square;v-text-anchor:top" coordsize="50838,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" path="m,l13030,c43281,,50838,10516,50838,35103r,62801l,97904,,77089r26467,l26467,55690,,55690,,37605r26467,c26467,23533,22263,20815,10299,20815l,20815,,xe" fillcolor="#ac132c" stroked="f" strokeweight="0">
                <v:stroke miterlimit="83231f" joinstyle="miter"/>
                <v:path arrowok="t" o:connecttype="custom" o:connectlocs="0,0;130,0;508,351;508,979;0,979;0,771;264,771;264,557;0,557;0,376;264,376;103,208;0,208;0,0" o:connectangles="0,0,0,0,0,0,0,0,0,0,0,0,0,0" textboxrect="0,0,50838,97904"/>
              </v:shape>
              <v:shape id="Shape 106" o:spid="_x0000_s1064" style="position:absolute;left:18994;top:3041;width:544;height:1355;visibility:visible;mso-wrap-style:square;v-text-anchor:top" coordsize="54407,135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" path="m,l24371,r,98946c24371,111354,28359,114694,40335,114694r14072,l54407,135509r-16802,c7353,135509,,125209,,100406l,xe" fillcolor="#ac132c" stroked="f" strokeweight="0">
                <v:stroke miterlimit="83231f" joinstyle="miter"/>
                <v:path arrowok="t" o:connecttype="custom" o:connectlocs="0,0;244,0;244,989;403,1147;544,1147;544,1355;376,1355;0,1004;0,0" o:connectangles="0,0,0,0,0,0,0,0,0" textboxrect="0,0,54407,135509"/>
              </v:shape>
              <v:shape id="Shape 107" o:spid="_x0000_s1065" style="position:absolute;left:20124;top:3041;width:700;height:1355;visibility:visible;mso-wrap-style:square;v-text-anchor:top" coordsize="69952,135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" path="m53149,l69952,r,20815l55664,20815v-11976,,-15964,3340,-15964,15748l39700,37605r30252,l69952,58420r-30252,l39700,135509r-24358,l15342,58420,,58420,,37605r15342,l15342,35103c15342,10516,22695,,53149,xe" fillcolor="#ac132c" stroked="f" strokeweight="0">
                <v:stroke miterlimit="83231f" joinstyle="miter"/>
                <v:path arrowok="t" o:connecttype="custom" o:connectlocs="532,0;700,0;700,208;557,208;397,366;397,376;700,376;700,584;397,584;397,1355;154,1355;154,584;0,584;0,376;154,376;154,351;532,0" o:connectangles="0,0,0,0,0,0,0,0,0,0,0,0,0,0,0,0,0" textboxrect="0,0,69952,135509"/>
              </v:shape>
              <v:shape id="Shape 108" o:spid="_x0000_s1066" style="position:absolute;left:20929;top:3417;width:979;height:979;visibility:visible;mso-wrap-style:square;v-text-anchor:top" coordsize="97892,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" path="m,l24359,r,61341c24359,73749,28143,77089,40539,77089r32981,l73520,,97892,r,97904l37808,97904c7353,97904,,87605,,62802l,xe" fillcolor="#ac132c" stroked="f" strokeweight="0">
                <v:stroke miterlimit="83231f" joinstyle="miter"/>
                <v:path arrowok="t" o:connecttype="custom" o:connectlocs="0,0;244,0;244,613;405,771;735,771;735,0;979,0;979,979;378,979;0,628;0,0" o:connectangles="0,0,0,0,0,0,0,0,0,0,0" textboxrect="0,0,97892,97904"/>
              </v:shape>
              <v:shape id="Shape 109" o:spid="_x0000_s1067" style="position:absolute;left:22092;top:3163;width:700;height:1233;visibility:visible;mso-wrap-style:square;v-text-anchor:top" coordsize="69952,123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" path="m15342,l39700,r,25400l69952,25400r,20815l39700,46215r,40526c39700,99149,43485,102489,55880,102489r14072,l69952,123304r-16803,c22695,123304,15342,113005,15342,88202r,-41987l,46215,,25400r15342,l15342,xe" fillcolor="#ac132c" stroked="f" strokeweight="0">
                <v:stroke miterlimit="83231f" joinstyle="miter"/>
                <v:path arrowok="t" o:connecttype="custom" o:connectlocs="154,0;397,0;397,254;700,254;700,462;397,462;397,867;559,1025;700,1025;700,1233;532,1233;154,882;154,462;0,462;0,254;154,254;154,0" o:connectangles="0,0,0,0,0,0,0,0,0,0,0,0,0,0,0,0,0" textboxrect="0,0,69952,123304"/>
              </v:shape>
              <v:shape id="Shape 110" o:spid="_x0000_s1068" style="position:absolute;left:22945;top:3417;width:979;height:979;visibility:visible;mso-wrap-style:square;v-text-anchor:top" coordsize="97892,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" path="m,l24359,r,61341c24359,73749,28143,77089,40539,77089r32981,l73520,,97892,r,97904l37808,97904c7353,97904,,87605,,62802l,xe" fillcolor="#ac132c" stroked="f" strokeweight="0">
                <v:stroke miterlimit="83231f" joinstyle="miter"/>
                <v:path arrowok="t" o:connecttype="custom" o:connectlocs="0,0;244,0;244,613;405,771;735,771;735,0;979,0;979,979;378,979;0,628;0,0" o:connectangles="0,0,0,0,0,0,0,0,0,0,0" textboxrect="0,0,97892,97904"/>
              </v:shape>
              <v:shape id="Shape 111" o:spid="_x0000_s1069" style="position:absolute;left:24220;top:3417;width:798;height:979;visibility:visible;mso-wrap-style:square;v-text-anchor:top" coordsize="79820,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" path="m,l42012,c72263,,79820,10516,79820,35103r-24359,c55677,26695,52095,20815,39281,20815r-14910,l24371,97904,,97904,,xe" fillcolor="#ac132c" stroked="f" strokeweight="0">
                <v:stroke miterlimit="83231f" joinstyle="miter"/>
                <v:path arrowok="t" o:connecttype="custom" o:connectlocs="0,0;420,0;798,351;554,351;393,208;244,208;244,979;0,979;0,0" o:connectangles="0,0,0,0,0,0,0,0,0" textboxrect="0,0,79820,97904"/>
              </v:shape>
              <v:shape id="Shape 112" o:spid="_x0000_s1070" style="position:absolute;left:25104;top:3417;width:499;height:979;visibility:visible;mso-wrap-style:square;v-text-anchor:top" coordsize="49886,9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" path="m37808,l49886,r,20815l40538,20815v-11976,,-16179,3353,-16179,15748l24359,39916r25527,l49886,58001r-25527,l24359,61341v,12408,4203,15761,16179,15761l49886,77102r,20802l37808,97904c7341,97904,,87617,,62814l,35103c,10528,7341,,37808,xe" fillcolor="#ac132c" stroked="f" strokeweight="0">
                <v:stroke miterlimit="83231f" joinstyle="miter"/>
                <v:path arrowok="t" o:connecttype="custom" o:connectlocs="378,0;499,0;499,208;405,208;244,366;244,399;499,399;499,580;244,580;244,613;405,771;499,771;499,979;378,979;0,628;0,351;378,0" o:connectangles="0,0,0,0,0,0,0,0,0,0,0,0,0,0,0,0,0" textboxrect="0,0,49886,97904"/>
              </v:shape>
              <v:shape id="Shape 2766" o:spid="_x0000_s1071" style="position:absolute;left:25603;top:4188;width:446;height:208;visibility:visible;mso-wrap-style:square;v-text-anchor:top" coordsize="44628,2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" path="m,l44628,r,20803l,20803,,e" fillcolor="#ac132c" stroked="f" strokeweight="0">
                <v:stroke miterlimit="83231f" joinstyle="miter"/>
                <v:path arrowok="t" o:connecttype="custom" o:connectlocs="0,0;446,0;446,208;0,208;0,0" o:connectangles="0,0,0,0,0" textboxrect="0,0,44628,20803"/>
              </v:shape>
              <v:shape id="Shape 114" o:spid="_x0000_s1072" style="position:absolute;left:25603;top:3417;width:499;height:580;visibility:visible;mso-wrap-style:square;v-text-anchor:top" coordsize="49885,5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" path="m,l12078,c42532,,49885,10528,49885,35103r,22898l,58001,,39916r25527,l25527,36563c25527,24168,21742,20815,9347,20815l,20815,,xe" fillcolor="#ac132c" stroked="f" strokeweight="0">
                <v:stroke miterlimit="83231f" joinstyle="miter"/>
                <v:path arrowok="t" o:connecttype="custom" o:connectlocs="0,0;121,0;499,351;499,580;0,580;0,399;255,399;255,366;93,208;0,208;0,0" o:connectangles="0,0,0,0,0,0,0,0,0,0,0" textboxrect="0,0,49885,58001"/>
              </v:shape>
            </v:group>
          </w:pict>
        </mc:Fallback>
      </mc:AlternateContent>
    </w:r>
  </w:p>
  <w:p w14:paraId="2EFADB30" w14:textId="77777777" w:rsidR="009014B9" w:rsidRDefault="009014B9" w:rsidP="009014B9">
    <w:pPr>
      <w:pStyle w:val="Header"/>
    </w:pPr>
    <w:r>
      <w:rPr>
        <w:noProof/>
      </w:rPr>
      <mc:AlternateContent>
        <mc:Choice Requires="wps">
          <w:drawing>
            <wp:anchor distT="0" distB="0" distL="114300" distR="114300" simplePos="0" relativeHeight="251658244" behindDoc="0" locked="0" layoutInCell="1" allowOverlap="1" wp14:anchorId="49213376" wp14:editId="19C01208">
              <wp:simplePos x="0" y="0"/>
              <wp:positionH relativeFrom="column">
                <wp:posOffset>667748</wp:posOffset>
              </wp:positionH>
              <wp:positionV relativeFrom="paragraph">
                <wp:posOffset>10055</wp:posOffset>
              </wp:positionV>
              <wp:extent cx="5606980" cy="0"/>
              <wp:effectExtent l="0" t="0" r="0" b="0"/>
              <wp:wrapNone/>
              <wp:docPr id="25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6980" cy="0"/>
                      </a:xfrm>
                      <a:prstGeom prst="line">
                        <a:avLst/>
                      </a:prstGeom>
                      <a:noFill/>
                      <a:ln w="15875">
                        <a:solidFill>
                          <a:srgbClr val="B23B3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28267" id="Line 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pt,.8pt" to="49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" strokecolor="#b23b3b" strokeweight="1.25pt"/>
          </w:pict>
        </mc:Fallback>
      </mc:AlternateContent>
    </w:r>
  </w:p>
  <w:p w14:paraId="68B79BA0" w14:textId="77777777" w:rsidR="00BA68F6" w:rsidRDefault="00BA6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B94"/>
    <w:multiLevelType w:val="hybridMultilevel"/>
    <w:tmpl w:val="86585978"/>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B87153"/>
    <w:multiLevelType w:val="hybridMultilevel"/>
    <w:tmpl w:val="D166D638"/>
    <w:lvl w:ilvl="0" w:tplc="BC0CA31C">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8C471AB"/>
    <w:multiLevelType w:val="hybridMultilevel"/>
    <w:tmpl w:val="B6D6C656"/>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0C7771F8"/>
    <w:multiLevelType w:val="singleLevel"/>
    <w:tmpl w:val="1DDABEB6"/>
    <w:lvl w:ilvl="0">
      <w:start w:val="1"/>
      <w:numFmt w:val="bullet"/>
      <w:pStyle w:val="Tablebold"/>
      <w:lvlText w:val=""/>
      <w:lvlJc w:val="left"/>
      <w:pPr>
        <w:tabs>
          <w:tab w:val="num" w:pos="360"/>
        </w:tabs>
        <w:ind w:left="360" w:hanging="360"/>
      </w:pPr>
      <w:rPr>
        <w:rFonts w:ascii="Symbol" w:hAnsi="Symbol" w:hint="default"/>
      </w:rPr>
    </w:lvl>
  </w:abstractNum>
  <w:abstractNum w:abstractNumId="4" w15:restartNumberingAfterBreak="0">
    <w:nsid w:val="2D386D4C"/>
    <w:multiLevelType w:val="hybridMultilevel"/>
    <w:tmpl w:val="816C7B74"/>
    <w:lvl w:ilvl="0" w:tplc="7286E5AC">
      <w:start w:val="1"/>
      <w:numFmt w:val="bullet"/>
      <w:pStyle w:val="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71343"/>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24557C"/>
    <w:multiLevelType w:val="multilevel"/>
    <w:tmpl w:val="ADDA31EC"/>
    <w:lvl w:ilvl="0">
      <w:start w:val="1"/>
      <w:numFmt w:val="decimal"/>
      <w:pStyle w:val="Heading1"/>
      <w:lvlText w:val="%1."/>
      <w:lvlJc w:val="left"/>
      <w:pPr>
        <w:ind w:left="360" w:hanging="36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880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pStyle w:val="Heading5"/>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F916CD5"/>
    <w:multiLevelType w:val="hybridMultilevel"/>
    <w:tmpl w:val="0212AB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AF82966"/>
    <w:multiLevelType w:val="hybridMultilevel"/>
    <w:tmpl w:val="252424A0"/>
    <w:lvl w:ilvl="0" w:tplc="04020001">
      <w:start w:val="1"/>
      <w:numFmt w:val="bullet"/>
      <w:lvlText w:val=""/>
      <w:lvlJc w:val="left"/>
      <w:pPr>
        <w:ind w:left="720" w:hanging="360"/>
      </w:pPr>
      <w:rPr>
        <w:rFonts w:ascii="Symbol" w:hAnsi="Symbol" w:hint="default"/>
      </w:rPr>
    </w:lvl>
    <w:lvl w:ilvl="1" w:tplc="65A85952">
      <w:start w:val="2"/>
      <w:numFmt w:val="bullet"/>
      <w:lvlText w:val="-"/>
      <w:lvlJc w:val="left"/>
      <w:pPr>
        <w:ind w:left="1440" w:hanging="360"/>
      </w:pPr>
      <w:rPr>
        <w:rFonts w:ascii="Calibri" w:eastAsia="Times New Roman" w:hAnsi="Calibri" w:cs="Calibr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64B2516B"/>
    <w:multiLevelType w:val="multilevel"/>
    <w:tmpl w:val="3CDC3606"/>
    <w:lvl w:ilvl="0">
      <w:start w:val="1"/>
      <w:numFmt w:val="bullet"/>
      <w:pStyle w:val="Bullets"/>
      <w:lvlText w:val=""/>
      <w:lvlJc w:val="left"/>
      <w:pPr>
        <w:ind w:left="720" w:hanging="360"/>
      </w:pPr>
      <w:rPr>
        <w:rFonts w:ascii="Symbol" w:hAnsi="Symbol" w:hint="default"/>
      </w:rPr>
    </w:lvl>
    <w:lvl w:ilvl="1">
      <w:start w:val="1"/>
      <w:numFmt w:val="bullet"/>
      <w:pStyle w:val="SubBullets"/>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405953593">
    <w:abstractNumId w:val="4"/>
  </w:num>
  <w:num w:numId="2" w16cid:durableId="1991782870">
    <w:abstractNumId w:val="6"/>
  </w:num>
  <w:num w:numId="3" w16cid:durableId="1736974441">
    <w:abstractNumId w:val="9"/>
  </w:num>
  <w:num w:numId="4" w16cid:durableId="912857372">
    <w:abstractNumId w:val="3"/>
  </w:num>
  <w:num w:numId="5" w16cid:durableId="1858693515">
    <w:abstractNumId w:val="7"/>
  </w:num>
  <w:num w:numId="6" w16cid:durableId="1596742228">
    <w:abstractNumId w:val="1"/>
  </w:num>
  <w:num w:numId="7" w16cid:durableId="391276337">
    <w:abstractNumId w:val="0"/>
  </w:num>
  <w:num w:numId="8" w16cid:durableId="1523013673">
    <w:abstractNumId w:val="8"/>
  </w:num>
  <w:num w:numId="9" w16cid:durableId="1964967923">
    <w:abstractNumId w:val="5"/>
  </w:num>
  <w:num w:numId="10" w16cid:durableId="106109616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jc0MzE3MDU3MzJT0lEKTi0uzszPAykwqgUA7uaXeiwAAAA="/>
  </w:docVars>
  <w:rsids>
    <w:rsidRoot w:val="000B1FAA"/>
    <w:rsid w:val="00000A97"/>
    <w:rsid w:val="000011CF"/>
    <w:rsid w:val="000013CF"/>
    <w:rsid w:val="000015CB"/>
    <w:rsid w:val="00001EA4"/>
    <w:rsid w:val="0000235C"/>
    <w:rsid w:val="00002B5F"/>
    <w:rsid w:val="00002DE9"/>
    <w:rsid w:val="0000312B"/>
    <w:rsid w:val="000031E4"/>
    <w:rsid w:val="00003629"/>
    <w:rsid w:val="000038EC"/>
    <w:rsid w:val="000043C6"/>
    <w:rsid w:val="00004B2B"/>
    <w:rsid w:val="0000517F"/>
    <w:rsid w:val="0000518D"/>
    <w:rsid w:val="00005644"/>
    <w:rsid w:val="00005653"/>
    <w:rsid w:val="000056A1"/>
    <w:rsid w:val="00005AE7"/>
    <w:rsid w:val="00006D87"/>
    <w:rsid w:val="000070AE"/>
    <w:rsid w:val="0000746B"/>
    <w:rsid w:val="00007598"/>
    <w:rsid w:val="00007A0E"/>
    <w:rsid w:val="00007F21"/>
    <w:rsid w:val="00010508"/>
    <w:rsid w:val="000114FF"/>
    <w:rsid w:val="00011575"/>
    <w:rsid w:val="00011754"/>
    <w:rsid w:val="00012949"/>
    <w:rsid w:val="00012C81"/>
    <w:rsid w:val="00012FDB"/>
    <w:rsid w:val="00013025"/>
    <w:rsid w:val="000130E4"/>
    <w:rsid w:val="00013308"/>
    <w:rsid w:val="00013385"/>
    <w:rsid w:val="000135F5"/>
    <w:rsid w:val="000136DF"/>
    <w:rsid w:val="00013952"/>
    <w:rsid w:val="00013ABE"/>
    <w:rsid w:val="00014069"/>
    <w:rsid w:val="000143EF"/>
    <w:rsid w:val="00014677"/>
    <w:rsid w:val="000149AC"/>
    <w:rsid w:val="00014DAF"/>
    <w:rsid w:val="00015752"/>
    <w:rsid w:val="00015956"/>
    <w:rsid w:val="00015CE0"/>
    <w:rsid w:val="00016ACF"/>
    <w:rsid w:val="00016D64"/>
    <w:rsid w:val="000173E5"/>
    <w:rsid w:val="000179C9"/>
    <w:rsid w:val="000201AF"/>
    <w:rsid w:val="0002031B"/>
    <w:rsid w:val="0002045D"/>
    <w:rsid w:val="000207DF"/>
    <w:rsid w:val="00020ABA"/>
    <w:rsid w:val="00020D80"/>
    <w:rsid w:val="00021740"/>
    <w:rsid w:val="00021D26"/>
    <w:rsid w:val="00021EDE"/>
    <w:rsid w:val="000222B3"/>
    <w:rsid w:val="00022408"/>
    <w:rsid w:val="00022427"/>
    <w:rsid w:val="00022687"/>
    <w:rsid w:val="000226FA"/>
    <w:rsid w:val="00022D63"/>
    <w:rsid w:val="000230DE"/>
    <w:rsid w:val="00023119"/>
    <w:rsid w:val="00023612"/>
    <w:rsid w:val="000238E5"/>
    <w:rsid w:val="000239C9"/>
    <w:rsid w:val="00023A70"/>
    <w:rsid w:val="00024062"/>
    <w:rsid w:val="0002469F"/>
    <w:rsid w:val="00024C34"/>
    <w:rsid w:val="00024E74"/>
    <w:rsid w:val="000250C1"/>
    <w:rsid w:val="0002514C"/>
    <w:rsid w:val="00025705"/>
    <w:rsid w:val="00025DA8"/>
    <w:rsid w:val="00025F46"/>
    <w:rsid w:val="000261BA"/>
    <w:rsid w:val="00026236"/>
    <w:rsid w:val="0002644D"/>
    <w:rsid w:val="00026815"/>
    <w:rsid w:val="00027791"/>
    <w:rsid w:val="00027877"/>
    <w:rsid w:val="00027BB6"/>
    <w:rsid w:val="00027DDC"/>
    <w:rsid w:val="00030484"/>
    <w:rsid w:val="0003129C"/>
    <w:rsid w:val="0003143A"/>
    <w:rsid w:val="00031A0C"/>
    <w:rsid w:val="00031DD6"/>
    <w:rsid w:val="0003221C"/>
    <w:rsid w:val="000322A8"/>
    <w:rsid w:val="00032913"/>
    <w:rsid w:val="00032DF1"/>
    <w:rsid w:val="00032E15"/>
    <w:rsid w:val="00032ECE"/>
    <w:rsid w:val="000338EB"/>
    <w:rsid w:val="00033931"/>
    <w:rsid w:val="00033AA1"/>
    <w:rsid w:val="00034376"/>
    <w:rsid w:val="00034387"/>
    <w:rsid w:val="0003497A"/>
    <w:rsid w:val="00034A4A"/>
    <w:rsid w:val="00035FD8"/>
    <w:rsid w:val="000369D2"/>
    <w:rsid w:val="00036A4D"/>
    <w:rsid w:val="00036A55"/>
    <w:rsid w:val="000400CB"/>
    <w:rsid w:val="00040894"/>
    <w:rsid w:val="00040982"/>
    <w:rsid w:val="00040F05"/>
    <w:rsid w:val="00041282"/>
    <w:rsid w:val="0004152D"/>
    <w:rsid w:val="0004162D"/>
    <w:rsid w:val="0004189A"/>
    <w:rsid w:val="00041900"/>
    <w:rsid w:val="00041FFF"/>
    <w:rsid w:val="0004206D"/>
    <w:rsid w:val="00043901"/>
    <w:rsid w:val="0004392A"/>
    <w:rsid w:val="00043BBF"/>
    <w:rsid w:val="00044098"/>
    <w:rsid w:val="000442CE"/>
    <w:rsid w:val="00044526"/>
    <w:rsid w:val="00044CED"/>
    <w:rsid w:val="00045001"/>
    <w:rsid w:val="00045229"/>
    <w:rsid w:val="00045420"/>
    <w:rsid w:val="00045D57"/>
    <w:rsid w:val="000461B8"/>
    <w:rsid w:val="000463D8"/>
    <w:rsid w:val="00046898"/>
    <w:rsid w:val="00046B10"/>
    <w:rsid w:val="00046DD2"/>
    <w:rsid w:val="0004745C"/>
    <w:rsid w:val="0004770C"/>
    <w:rsid w:val="0005050F"/>
    <w:rsid w:val="000509CD"/>
    <w:rsid w:val="00050C05"/>
    <w:rsid w:val="00050D38"/>
    <w:rsid w:val="00051131"/>
    <w:rsid w:val="00051A40"/>
    <w:rsid w:val="00051DF8"/>
    <w:rsid w:val="00052A6D"/>
    <w:rsid w:val="00052AE5"/>
    <w:rsid w:val="00052CE8"/>
    <w:rsid w:val="00052E05"/>
    <w:rsid w:val="00053295"/>
    <w:rsid w:val="0005393D"/>
    <w:rsid w:val="00053DE0"/>
    <w:rsid w:val="0005409C"/>
    <w:rsid w:val="00054383"/>
    <w:rsid w:val="000549DD"/>
    <w:rsid w:val="00054D77"/>
    <w:rsid w:val="00055D99"/>
    <w:rsid w:val="00055F37"/>
    <w:rsid w:val="000569C1"/>
    <w:rsid w:val="00056B7D"/>
    <w:rsid w:val="00057155"/>
    <w:rsid w:val="00057265"/>
    <w:rsid w:val="000576C7"/>
    <w:rsid w:val="00057D26"/>
    <w:rsid w:val="00057D8F"/>
    <w:rsid w:val="000602A5"/>
    <w:rsid w:val="000606EB"/>
    <w:rsid w:val="00060879"/>
    <w:rsid w:val="000608E0"/>
    <w:rsid w:val="00060A09"/>
    <w:rsid w:val="00060D7E"/>
    <w:rsid w:val="00060FF9"/>
    <w:rsid w:val="000610A4"/>
    <w:rsid w:val="000610EC"/>
    <w:rsid w:val="00061271"/>
    <w:rsid w:val="00061343"/>
    <w:rsid w:val="000613D1"/>
    <w:rsid w:val="00061EB0"/>
    <w:rsid w:val="00062003"/>
    <w:rsid w:val="00062777"/>
    <w:rsid w:val="00063051"/>
    <w:rsid w:val="00063610"/>
    <w:rsid w:val="000647B7"/>
    <w:rsid w:val="00064D67"/>
    <w:rsid w:val="00065B50"/>
    <w:rsid w:val="00065E6B"/>
    <w:rsid w:val="0006684A"/>
    <w:rsid w:val="000670FA"/>
    <w:rsid w:val="000671D1"/>
    <w:rsid w:val="000673C0"/>
    <w:rsid w:val="000675A9"/>
    <w:rsid w:val="000678B1"/>
    <w:rsid w:val="00067B5E"/>
    <w:rsid w:val="000700CF"/>
    <w:rsid w:val="000703F9"/>
    <w:rsid w:val="0007044F"/>
    <w:rsid w:val="00070883"/>
    <w:rsid w:val="000711C3"/>
    <w:rsid w:val="0007234D"/>
    <w:rsid w:val="000729F4"/>
    <w:rsid w:val="00072FFB"/>
    <w:rsid w:val="0007333D"/>
    <w:rsid w:val="00073A31"/>
    <w:rsid w:val="00073F4E"/>
    <w:rsid w:val="00074018"/>
    <w:rsid w:val="000743AA"/>
    <w:rsid w:val="000747BF"/>
    <w:rsid w:val="00074E24"/>
    <w:rsid w:val="000752C7"/>
    <w:rsid w:val="000754BB"/>
    <w:rsid w:val="00076249"/>
    <w:rsid w:val="00077754"/>
    <w:rsid w:val="00077FAC"/>
    <w:rsid w:val="000807AC"/>
    <w:rsid w:val="00080D1F"/>
    <w:rsid w:val="00081128"/>
    <w:rsid w:val="0008129A"/>
    <w:rsid w:val="000813A6"/>
    <w:rsid w:val="000813FB"/>
    <w:rsid w:val="00081A9B"/>
    <w:rsid w:val="00082240"/>
    <w:rsid w:val="00082276"/>
    <w:rsid w:val="0008278A"/>
    <w:rsid w:val="00082DAB"/>
    <w:rsid w:val="0008328E"/>
    <w:rsid w:val="000832AE"/>
    <w:rsid w:val="000833C7"/>
    <w:rsid w:val="00083AFD"/>
    <w:rsid w:val="00083ED3"/>
    <w:rsid w:val="000844A9"/>
    <w:rsid w:val="000844F0"/>
    <w:rsid w:val="0008473C"/>
    <w:rsid w:val="00084DF9"/>
    <w:rsid w:val="00085788"/>
    <w:rsid w:val="00085890"/>
    <w:rsid w:val="00085ED0"/>
    <w:rsid w:val="00086114"/>
    <w:rsid w:val="00086201"/>
    <w:rsid w:val="000864B4"/>
    <w:rsid w:val="0008651D"/>
    <w:rsid w:val="00086B1D"/>
    <w:rsid w:val="0008715C"/>
    <w:rsid w:val="0008778D"/>
    <w:rsid w:val="00087A8C"/>
    <w:rsid w:val="00087B66"/>
    <w:rsid w:val="00087FD7"/>
    <w:rsid w:val="0009083F"/>
    <w:rsid w:val="000909E0"/>
    <w:rsid w:val="00090B00"/>
    <w:rsid w:val="0009148A"/>
    <w:rsid w:val="000917B5"/>
    <w:rsid w:val="00091826"/>
    <w:rsid w:val="0009433A"/>
    <w:rsid w:val="00094EA1"/>
    <w:rsid w:val="0009526B"/>
    <w:rsid w:val="000954DA"/>
    <w:rsid w:val="0009590B"/>
    <w:rsid w:val="00095FA9"/>
    <w:rsid w:val="00096433"/>
    <w:rsid w:val="0009647A"/>
    <w:rsid w:val="00096552"/>
    <w:rsid w:val="0009667E"/>
    <w:rsid w:val="000967B9"/>
    <w:rsid w:val="0009683B"/>
    <w:rsid w:val="000969B2"/>
    <w:rsid w:val="00096B58"/>
    <w:rsid w:val="00096DEA"/>
    <w:rsid w:val="00097746"/>
    <w:rsid w:val="00097960"/>
    <w:rsid w:val="00097F84"/>
    <w:rsid w:val="000A061B"/>
    <w:rsid w:val="000A08AF"/>
    <w:rsid w:val="000A1285"/>
    <w:rsid w:val="000A1BA1"/>
    <w:rsid w:val="000A246B"/>
    <w:rsid w:val="000A27AB"/>
    <w:rsid w:val="000A3D63"/>
    <w:rsid w:val="000A4093"/>
    <w:rsid w:val="000A40D4"/>
    <w:rsid w:val="000A4C36"/>
    <w:rsid w:val="000A4E15"/>
    <w:rsid w:val="000A5B60"/>
    <w:rsid w:val="000A609B"/>
    <w:rsid w:val="000A63FC"/>
    <w:rsid w:val="000A694F"/>
    <w:rsid w:val="000A701C"/>
    <w:rsid w:val="000A73E8"/>
    <w:rsid w:val="000B0015"/>
    <w:rsid w:val="000B100F"/>
    <w:rsid w:val="000B112A"/>
    <w:rsid w:val="000B11B6"/>
    <w:rsid w:val="000B1D5C"/>
    <w:rsid w:val="000B1FAA"/>
    <w:rsid w:val="000B243C"/>
    <w:rsid w:val="000B2550"/>
    <w:rsid w:val="000B3731"/>
    <w:rsid w:val="000B3D8A"/>
    <w:rsid w:val="000B4081"/>
    <w:rsid w:val="000B49BB"/>
    <w:rsid w:val="000B501E"/>
    <w:rsid w:val="000B5A38"/>
    <w:rsid w:val="000B5B9C"/>
    <w:rsid w:val="000B5E15"/>
    <w:rsid w:val="000B6EC5"/>
    <w:rsid w:val="000B79CA"/>
    <w:rsid w:val="000C014E"/>
    <w:rsid w:val="000C01D4"/>
    <w:rsid w:val="000C056E"/>
    <w:rsid w:val="000C0615"/>
    <w:rsid w:val="000C098D"/>
    <w:rsid w:val="000C0DF4"/>
    <w:rsid w:val="000C0E54"/>
    <w:rsid w:val="000C0F0D"/>
    <w:rsid w:val="000C1157"/>
    <w:rsid w:val="000C198C"/>
    <w:rsid w:val="000C1B3F"/>
    <w:rsid w:val="000C1D08"/>
    <w:rsid w:val="000C1F6F"/>
    <w:rsid w:val="000C1FE5"/>
    <w:rsid w:val="000C3436"/>
    <w:rsid w:val="000C344D"/>
    <w:rsid w:val="000C3503"/>
    <w:rsid w:val="000C3565"/>
    <w:rsid w:val="000C391E"/>
    <w:rsid w:val="000C3C5C"/>
    <w:rsid w:val="000C3D4C"/>
    <w:rsid w:val="000C452F"/>
    <w:rsid w:val="000C4955"/>
    <w:rsid w:val="000C4B16"/>
    <w:rsid w:val="000C52F8"/>
    <w:rsid w:val="000C54B5"/>
    <w:rsid w:val="000C557E"/>
    <w:rsid w:val="000C56FD"/>
    <w:rsid w:val="000C5893"/>
    <w:rsid w:val="000C5A7E"/>
    <w:rsid w:val="000C61CC"/>
    <w:rsid w:val="000C6A8B"/>
    <w:rsid w:val="000C6BB1"/>
    <w:rsid w:val="000C6CBB"/>
    <w:rsid w:val="000C6FFA"/>
    <w:rsid w:val="000C7D1D"/>
    <w:rsid w:val="000C7E98"/>
    <w:rsid w:val="000C7F67"/>
    <w:rsid w:val="000D04B6"/>
    <w:rsid w:val="000D0AF7"/>
    <w:rsid w:val="000D0E93"/>
    <w:rsid w:val="000D1A88"/>
    <w:rsid w:val="000D1DA9"/>
    <w:rsid w:val="000D24D1"/>
    <w:rsid w:val="000D24E0"/>
    <w:rsid w:val="000D2AD9"/>
    <w:rsid w:val="000D383C"/>
    <w:rsid w:val="000D39EB"/>
    <w:rsid w:val="000D419A"/>
    <w:rsid w:val="000D4228"/>
    <w:rsid w:val="000D454F"/>
    <w:rsid w:val="000D4A4A"/>
    <w:rsid w:val="000D4B82"/>
    <w:rsid w:val="000D50D6"/>
    <w:rsid w:val="000D5775"/>
    <w:rsid w:val="000D5C6F"/>
    <w:rsid w:val="000D6362"/>
    <w:rsid w:val="000D6783"/>
    <w:rsid w:val="000D6FD8"/>
    <w:rsid w:val="000D710E"/>
    <w:rsid w:val="000D744B"/>
    <w:rsid w:val="000D7510"/>
    <w:rsid w:val="000D76A8"/>
    <w:rsid w:val="000D7755"/>
    <w:rsid w:val="000D7FC2"/>
    <w:rsid w:val="000D7FDD"/>
    <w:rsid w:val="000E00C2"/>
    <w:rsid w:val="000E07B9"/>
    <w:rsid w:val="000E1031"/>
    <w:rsid w:val="000E15FC"/>
    <w:rsid w:val="000E17CA"/>
    <w:rsid w:val="000E1C04"/>
    <w:rsid w:val="000E2634"/>
    <w:rsid w:val="000E2986"/>
    <w:rsid w:val="000E35AC"/>
    <w:rsid w:val="000E3C64"/>
    <w:rsid w:val="000E49F8"/>
    <w:rsid w:val="000E4A65"/>
    <w:rsid w:val="000E4AB2"/>
    <w:rsid w:val="000E4EF5"/>
    <w:rsid w:val="000E4F6B"/>
    <w:rsid w:val="000E679A"/>
    <w:rsid w:val="000E6852"/>
    <w:rsid w:val="000E69A1"/>
    <w:rsid w:val="000E6FAC"/>
    <w:rsid w:val="000E73A6"/>
    <w:rsid w:val="000E7FC5"/>
    <w:rsid w:val="000F0071"/>
    <w:rsid w:val="000F019F"/>
    <w:rsid w:val="000F02BC"/>
    <w:rsid w:val="000F0870"/>
    <w:rsid w:val="000F0F56"/>
    <w:rsid w:val="000F0F8D"/>
    <w:rsid w:val="000F12E6"/>
    <w:rsid w:val="000F18DA"/>
    <w:rsid w:val="000F2163"/>
    <w:rsid w:val="000F243D"/>
    <w:rsid w:val="000F2827"/>
    <w:rsid w:val="000F283A"/>
    <w:rsid w:val="000F28F3"/>
    <w:rsid w:val="000F29EF"/>
    <w:rsid w:val="000F2A17"/>
    <w:rsid w:val="000F2A79"/>
    <w:rsid w:val="000F2A84"/>
    <w:rsid w:val="000F2D0B"/>
    <w:rsid w:val="000F3152"/>
    <w:rsid w:val="000F361A"/>
    <w:rsid w:val="000F3798"/>
    <w:rsid w:val="000F3DAF"/>
    <w:rsid w:val="000F4981"/>
    <w:rsid w:val="000F4FBF"/>
    <w:rsid w:val="000F5138"/>
    <w:rsid w:val="000F5D05"/>
    <w:rsid w:val="000F5F3F"/>
    <w:rsid w:val="000F6227"/>
    <w:rsid w:val="000F696D"/>
    <w:rsid w:val="000F6BA0"/>
    <w:rsid w:val="000F6BC8"/>
    <w:rsid w:val="000F723B"/>
    <w:rsid w:val="000F7283"/>
    <w:rsid w:val="000F72EC"/>
    <w:rsid w:val="000F7CEA"/>
    <w:rsid w:val="000F7FF1"/>
    <w:rsid w:val="00100C1B"/>
    <w:rsid w:val="00100D5B"/>
    <w:rsid w:val="00100FAD"/>
    <w:rsid w:val="00101E87"/>
    <w:rsid w:val="001027DC"/>
    <w:rsid w:val="0010293F"/>
    <w:rsid w:val="00102D3B"/>
    <w:rsid w:val="00103595"/>
    <w:rsid w:val="0010396B"/>
    <w:rsid w:val="001039F5"/>
    <w:rsid w:val="00103D02"/>
    <w:rsid w:val="00104423"/>
    <w:rsid w:val="00105533"/>
    <w:rsid w:val="001056BE"/>
    <w:rsid w:val="00105FB7"/>
    <w:rsid w:val="0010607D"/>
    <w:rsid w:val="001067E6"/>
    <w:rsid w:val="00106D15"/>
    <w:rsid w:val="0010724F"/>
    <w:rsid w:val="001074D5"/>
    <w:rsid w:val="00107E10"/>
    <w:rsid w:val="0011043C"/>
    <w:rsid w:val="001105FD"/>
    <w:rsid w:val="00110BEB"/>
    <w:rsid w:val="00110F96"/>
    <w:rsid w:val="001110E9"/>
    <w:rsid w:val="0011148A"/>
    <w:rsid w:val="00111CBC"/>
    <w:rsid w:val="0011253B"/>
    <w:rsid w:val="00112575"/>
    <w:rsid w:val="001127CA"/>
    <w:rsid w:val="001132DB"/>
    <w:rsid w:val="00113338"/>
    <w:rsid w:val="00113471"/>
    <w:rsid w:val="00114077"/>
    <w:rsid w:val="00114429"/>
    <w:rsid w:val="00114C99"/>
    <w:rsid w:val="00114EED"/>
    <w:rsid w:val="00114F80"/>
    <w:rsid w:val="001150A8"/>
    <w:rsid w:val="0011529A"/>
    <w:rsid w:val="001153CE"/>
    <w:rsid w:val="00115559"/>
    <w:rsid w:val="00115703"/>
    <w:rsid w:val="0011588E"/>
    <w:rsid w:val="00115E55"/>
    <w:rsid w:val="00115F76"/>
    <w:rsid w:val="0011677B"/>
    <w:rsid w:val="001167C5"/>
    <w:rsid w:val="00116A5C"/>
    <w:rsid w:val="00116BC3"/>
    <w:rsid w:val="00117597"/>
    <w:rsid w:val="00117789"/>
    <w:rsid w:val="001177A8"/>
    <w:rsid w:val="00117A17"/>
    <w:rsid w:val="001205B9"/>
    <w:rsid w:val="001206E7"/>
    <w:rsid w:val="00120A0C"/>
    <w:rsid w:val="00120EA4"/>
    <w:rsid w:val="00121AAC"/>
    <w:rsid w:val="00121B07"/>
    <w:rsid w:val="00121CD6"/>
    <w:rsid w:val="00122385"/>
    <w:rsid w:val="00122636"/>
    <w:rsid w:val="00122901"/>
    <w:rsid w:val="00122F7E"/>
    <w:rsid w:val="0012320C"/>
    <w:rsid w:val="00123312"/>
    <w:rsid w:val="0012370F"/>
    <w:rsid w:val="0012371B"/>
    <w:rsid w:val="00123787"/>
    <w:rsid w:val="00123F95"/>
    <w:rsid w:val="00124538"/>
    <w:rsid w:val="00124EE3"/>
    <w:rsid w:val="0012618F"/>
    <w:rsid w:val="00126768"/>
    <w:rsid w:val="00126855"/>
    <w:rsid w:val="0012725A"/>
    <w:rsid w:val="00127444"/>
    <w:rsid w:val="001277FF"/>
    <w:rsid w:val="00127BD8"/>
    <w:rsid w:val="00130133"/>
    <w:rsid w:val="001305B4"/>
    <w:rsid w:val="00130EE3"/>
    <w:rsid w:val="0013145D"/>
    <w:rsid w:val="00131A2E"/>
    <w:rsid w:val="00131A6B"/>
    <w:rsid w:val="00131ED8"/>
    <w:rsid w:val="00132384"/>
    <w:rsid w:val="00132A4F"/>
    <w:rsid w:val="00132BCB"/>
    <w:rsid w:val="00132DBF"/>
    <w:rsid w:val="00133A63"/>
    <w:rsid w:val="00133D82"/>
    <w:rsid w:val="00134953"/>
    <w:rsid w:val="00134CDD"/>
    <w:rsid w:val="00134D43"/>
    <w:rsid w:val="00135049"/>
    <w:rsid w:val="0013508C"/>
    <w:rsid w:val="00135420"/>
    <w:rsid w:val="00135C49"/>
    <w:rsid w:val="00135E9D"/>
    <w:rsid w:val="00136163"/>
    <w:rsid w:val="00136681"/>
    <w:rsid w:val="00136E38"/>
    <w:rsid w:val="00137481"/>
    <w:rsid w:val="0013764F"/>
    <w:rsid w:val="0014027F"/>
    <w:rsid w:val="00140340"/>
    <w:rsid w:val="0014063D"/>
    <w:rsid w:val="0014091C"/>
    <w:rsid w:val="0014093A"/>
    <w:rsid w:val="00140A83"/>
    <w:rsid w:val="0014130D"/>
    <w:rsid w:val="001417D9"/>
    <w:rsid w:val="00141E57"/>
    <w:rsid w:val="00141F14"/>
    <w:rsid w:val="00141F63"/>
    <w:rsid w:val="001420D9"/>
    <w:rsid w:val="00142586"/>
    <w:rsid w:val="00142599"/>
    <w:rsid w:val="00142A8A"/>
    <w:rsid w:val="001434BB"/>
    <w:rsid w:val="0014390E"/>
    <w:rsid w:val="00143E28"/>
    <w:rsid w:val="0014559A"/>
    <w:rsid w:val="00145BFD"/>
    <w:rsid w:val="00145C77"/>
    <w:rsid w:val="00146328"/>
    <w:rsid w:val="00146881"/>
    <w:rsid w:val="00146A16"/>
    <w:rsid w:val="00146F5B"/>
    <w:rsid w:val="00147EC5"/>
    <w:rsid w:val="001501A3"/>
    <w:rsid w:val="00150383"/>
    <w:rsid w:val="0015039B"/>
    <w:rsid w:val="00150FE2"/>
    <w:rsid w:val="001511F4"/>
    <w:rsid w:val="001514B7"/>
    <w:rsid w:val="00152401"/>
    <w:rsid w:val="0015287A"/>
    <w:rsid w:val="001529C4"/>
    <w:rsid w:val="00152C66"/>
    <w:rsid w:val="0015366F"/>
    <w:rsid w:val="001539F6"/>
    <w:rsid w:val="00153B7F"/>
    <w:rsid w:val="00153C3D"/>
    <w:rsid w:val="001545C2"/>
    <w:rsid w:val="00155002"/>
    <w:rsid w:val="001551C6"/>
    <w:rsid w:val="001553A5"/>
    <w:rsid w:val="00155847"/>
    <w:rsid w:val="00156897"/>
    <w:rsid w:val="00156CB7"/>
    <w:rsid w:val="0015763C"/>
    <w:rsid w:val="00160340"/>
    <w:rsid w:val="00160992"/>
    <w:rsid w:val="00160B8C"/>
    <w:rsid w:val="00160EDD"/>
    <w:rsid w:val="00161712"/>
    <w:rsid w:val="00161D5A"/>
    <w:rsid w:val="00161EF7"/>
    <w:rsid w:val="00162298"/>
    <w:rsid w:val="0016251B"/>
    <w:rsid w:val="00162969"/>
    <w:rsid w:val="00162B0C"/>
    <w:rsid w:val="00163467"/>
    <w:rsid w:val="001634AD"/>
    <w:rsid w:val="00163586"/>
    <w:rsid w:val="00163835"/>
    <w:rsid w:val="00163F5F"/>
    <w:rsid w:val="00164189"/>
    <w:rsid w:val="001649E5"/>
    <w:rsid w:val="00165658"/>
    <w:rsid w:val="0016666A"/>
    <w:rsid w:val="00166A22"/>
    <w:rsid w:val="00166DA1"/>
    <w:rsid w:val="00167587"/>
    <w:rsid w:val="00167D4D"/>
    <w:rsid w:val="00171006"/>
    <w:rsid w:val="00171264"/>
    <w:rsid w:val="001712B6"/>
    <w:rsid w:val="00171560"/>
    <w:rsid w:val="001717CB"/>
    <w:rsid w:val="00171A17"/>
    <w:rsid w:val="00171A5A"/>
    <w:rsid w:val="00171E12"/>
    <w:rsid w:val="00171E85"/>
    <w:rsid w:val="001724B6"/>
    <w:rsid w:val="001726A8"/>
    <w:rsid w:val="001726C6"/>
    <w:rsid w:val="001728D5"/>
    <w:rsid w:val="00173189"/>
    <w:rsid w:val="001738F7"/>
    <w:rsid w:val="00173B82"/>
    <w:rsid w:val="00174A10"/>
    <w:rsid w:val="00174A8D"/>
    <w:rsid w:val="00174B6D"/>
    <w:rsid w:val="001751E5"/>
    <w:rsid w:val="001755E9"/>
    <w:rsid w:val="001758DB"/>
    <w:rsid w:val="001758EA"/>
    <w:rsid w:val="001759B4"/>
    <w:rsid w:val="001759BC"/>
    <w:rsid w:val="00177357"/>
    <w:rsid w:val="001778E4"/>
    <w:rsid w:val="00177C2A"/>
    <w:rsid w:val="001802B9"/>
    <w:rsid w:val="00180586"/>
    <w:rsid w:val="00180592"/>
    <w:rsid w:val="001805AA"/>
    <w:rsid w:val="001808F3"/>
    <w:rsid w:val="00180C33"/>
    <w:rsid w:val="00180C78"/>
    <w:rsid w:val="00181E40"/>
    <w:rsid w:val="00182187"/>
    <w:rsid w:val="001824F8"/>
    <w:rsid w:val="00182A4C"/>
    <w:rsid w:val="001833E0"/>
    <w:rsid w:val="00183525"/>
    <w:rsid w:val="0018365D"/>
    <w:rsid w:val="00183AEC"/>
    <w:rsid w:val="00183E60"/>
    <w:rsid w:val="001850AB"/>
    <w:rsid w:val="001854A8"/>
    <w:rsid w:val="001854D0"/>
    <w:rsid w:val="00185572"/>
    <w:rsid w:val="0018578D"/>
    <w:rsid w:val="00186384"/>
    <w:rsid w:val="001867D2"/>
    <w:rsid w:val="00186A21"/>
    <w:rsid w:val="0018717B"/>
    <w:rsid w:val="00187ABA"/>
    <w:rsid w:val="00187F2D"/>
    <w:rsid w:val="00190075"/>
    <w:rsid w:val="00190581"/>
    <w:rsid w:val="0019082A"/>
    <w:rsid w:val="00190DC7"/>
    <w:rsid w:val="001915D3"/>
    <w:rsid w:val="00191729"/>
    <w:rsid w:val="001918D5"/>
    <w:rsid w:val="00191EF9"/>
    <w:rsid w:val="00191FDB"/>
    <w:rsid w:val="001923A3"/>
    <w:rsid w:val="001926B5"/>
    <w:rsid w:val="00192C96"/>
    <w:rsid w:val="00193354"/>
    <w:rsid w:val="00193731"/>
    <w:rsid w:val="00193796"/>
    <w:rsid w:val="00193D1C"/>
    <w:rsid w:val="001940AF"/>
    <w:rsid w:val="00194AF5"/>
    <w:rsid w:val="00194FFF"/>
    <w:rsid w:val="0019501C"/>
    <w:rsid w:val="001954A2"/>
    <w:rsid w:val="00195921"/>
    <w:rsid w:val="00195D54"/>
    <w:rsid w:val="00195FD9"/>
    <w:rsid w:val="0019602F"/>
    <w:rsid w:val="00196552"/>
    <w:rsid w:val="00196A03"/>
    <w:rsid w:val="00196AF1"/>
    <w:rsid w:val="001976BE"/>
    <w:rsid w:val="0019773B"/>
    <w:rsid w:val="00197987"/>
    <w:rsid w:val="00197ABF"/>
    <w:rsid w:val="00197D6C"/>
    <w:rsid w:val="00197DB3"/>
    <w:rsid w:val="001A00F3"/>
    <w:rsid w:val="001A06D2"/>
    <w:rsid w:val="001A1098"/>
    <w:rsid w:val="001A132C"/>
    <w:rsid w:val="001A1A18"/>
    <w:rsid w:val="001A1AF8"/>
    <w:rsid w:val="001A23DD"/>
    <w:rsid w:val="001A27A0"/>
    <w:rsid w:val="001A2A55"/>
    <w:rsid w:val="001A3636"/>
    <w:rsid w:val="001A398C"/>
    <w:rsid w:val="001A3AAF"/>
    <w:rsid w:val="001A3DA1"/>
    <w:rsid w:val="001A3F33"/>
    <w:rsid w:val="001A4079"/>
    <w:rsid w:val="001A408A"/>
    <w:rsid w:val="001A4207"/>
    <w:rsid w:val="001A434F"/>
    <w:rsid w:val="001A4354"/>
    <w:rsid w:val="001A495A"/>
    <w:rsid w:val="001A4AF7"/>
    <w:rsid w:val="001A4C8D"/>
    <w:rsid w:val="001A4D4D"/>
    <w:rsid w:val="001A59C1"/>
    <w:rsid w:val="001A5D3F"/>
    <w:rsid w:val="001A6680"/>
    <w:rsid w:val="001A6D4C"/>
    <w:rsid w:val="001A7E7E"/>
    <w:rsid w:val="001B0108"/>
    <w:rsid w:val="001B03C1"/>
    <w:rsid w:val="001B059F"/>
    <w:rsid w:val="001B06B2"/>
    <w:rsid w:val="001B0B20"/>
    <w:rsid w:val="001B0FDD"/>
    <w:rsid w:val="001B17C9"/>
    <w:rsid w:val="001B1A3D"/>
    <w:rsid w:val="001B1F50"/>
    <w:rsid w:val="001B2D1E"/>
    <w:rsid w:val="001B33E0"/>
    <w:rsid w:val="001B3582"/>
    <w:rsid w:val="001B4050"/>
    <w:rsid w:val="001B4CFA"/>
    <w:rsid w:val="001B5051"/>
    <w:rsid w:val="001B55EB"/>
    <w:rsid w:val="001B5C64"/>
    <w:rsid w:val="001B6575"/>
    <w:rsid w:val="001B668F"/>
    <w:rsid w:val="001B70A7"/>
    <w:rsid w:val="001B7482"/>
    <w:rsid w:val="001B7563"/>
    <w:rsid w:val="001B7E00"/>
    <w:rsid w:val="001B7FCF"/>
    <w:rsid w:val="001C0122"/>
    <w:rsid w:val="001C01AB"/>
    <w:rsid w:val="001C04E3"/>
    <w:rsid w:val="001C0CD4"/>
    <w:rsid w:val="001C123F"/>
    <w:rsid w:val="001C12ED"/>
    <w:rsid w:val="001C1824"/>
    <w:rsid w:val="001C20A3"/>
    <w:rsid w:val="001C2774"/>
    <w:rsid w:val="001C2AB4"/>
    <w:rsid w:val="001C383A"/>
    <w:rsid w:val="001C3C7E"/>
    <w:rsid w:val="001C4059"/>
    <w:rsid w:val="001C42DE"/>
    <w:rsid w:val="001C4558"/>
    <w:rsid w:val="001C46F8"/>
    <w:rsid w:val="001C493A"/>
    <w:rsid w:val="001C499C"/>
    <w:rsid w:val="001C4A4C"/>
    <w:rsid w:val="001C4C79"/>
    <w:rsid w:val="001C4F07"/>
    <w:rsid w:val="001C5308"/>
    <w:rsid w:val="001C5493"/>
    <w:rsid w:val="001C583E"/>
    <w:rsid w:val="001C5A7E"/>
    <w:rsid w:val="001C611A"/>
    <w:rsid w:val="001C673E"/>
    <w:rsid w:val="001C6D9C"/>
    <w:rsid w:val="001C6F15"/>
    <w:rsid w:val="001C75CC"/>
    <w:rsid w:val="001C7A2E"/>
    <w:rsid w:val="001D022C"/>
    <w:rsid w:val="001D023B"/>
    <w:rsid w:val="001D0252"/>
    <w:rsid w:val="001D050F"/>
    <w:rsid w:val="001D0560"/>
    <w:rsid w:val="001D18E3"/>
    <w:rsid w:val="001D1E5D"/>
    <w:rsid w:val="001D1FBE"/>
    <w:rsid w:val="001D23AF"/>
    <w:rsid w:val="001D2520"/>
    <w:rsid w:val="001D27EE"/>
    <w:rsid w:val="001D2B6B"/>
    <w:rsid w:val="001D2E83"/>
    <w:rsid w:val="001D30E1"/>
    <w:rsid w:val="001D350F"/>
    <w:rsid w:val="001D453C"/>
    <w:rsid w:val="001D462A"/>
    <w:rsid w:val="001D569C"/>
    <w:rsid w:val="001D5DDC"/>
    <w:rsid w:val="001D6197"/>
    <w:rsid w:val="001D625C"/>
    <w:rsid w:val="001D64E0"/>
    <w:rsid w:val="001D6A25"/>
    <w:rsid w:val="001E035B"/>
    <w:rsid w:val="001E07B6"/>
    <w:rsid w:val="001E098E"/>
    <w:rsid w:val="001E0995"/>
    <w:rsid w:val="001E0A4E"/>
    <w:rsid w:val="001E0B15"/>
    <w:rsid w:val="001E0DD3"/>
    <w:rsid w:val="001E141B"/>
    <w:rsid w:val="001E16A8"/>
    <w:rsid w:val="001E1E2D"/>
    <w:rsid w:val="001E24AC"/>
    <w:rsid w:val="001E253A"/>
    <w:rsid w:val="001E2D3A"/>
    <w:rsid w:val="001E3054"/>
    <w:rsid w:val="001E32D8"/>
    <w:rsid w:val="001E41B1"/>
    <w:rsid w:val="001E4757"/>
    <w:rsid w:val="001E4F40"/>
    <w:rsid w:val="001E5448"/>
    <w:rsid w:val="001E546B"/>
    <w:rsid w:val="001E58AB"/>
    <w:rsid w:val="001E5AE1"/>
    <w:rsid w:val="001E5D4E"/>
    <w:rsid w:val="001E618F"/>
    <w:rsid w:val="001E69EA"/>
    <w:rsid w:val="001E6DBE"/>
    <w:rsid w:val="001E7474"/>
    <w:rsid w:val="001E75BF"/>
    <w:rsid w:val="001E7935"/>
    <w:rsid w:val="001E7A24"/>
    <w:rsid w:val="001E7C6A"/>
    <w:rsid w:val="001E7F6B"/>
    <w:rsid w:val="001F02BC"/>
    <w:rsid w:val="001F0BF0"/>
    <w:rsid w:val="001F0F9B"/>
    <w:rsid w:val="001F142B"/>
    <w:rsid w:val="001F158A"/>
    <w:rsid w:val="001F2291"/>
    <w:rsid w:val="001F2E5A"/>
    <w:rsid w:val="001F3518"/>
    <w:rsid w:val="001F37C5"/>
    <w:rsid w:val="001F389F"/>
    <w:rsid w:val="001F3FBE"/>
    <w:rsid w:val="001F41BA"/>
    <w:rsid w:val="001F42C6"/>
    <w:rsid w:val="001F4C6A"/>
    <w:rsid w:val="001F4EF3"/>
    <w:rsid w:val="001F4F2E"/>
    <w:rsid w:val="001F51D5"/>
    <w:rsid w:val="001F58DB"/>
    <w:rsid w:val="001F62D1"/>
    <w:rsid w:val="001F6953"/>
    <w:rsid w:val="001F7178"/>
    <w:rsid w:val="001F7A2F"/>
    <w:rsid w:val="001F7A59"/>
    <w:rsid w:val="001F7D7C"/>
    <w:rsid w:val="001F7FFB"/>
    <w:rsid w:val="00200136"/>
    <w:rsid w:val="002006A7"/>
    <w:rsid w:val="00200AC8"/>
    <w:rsid w:val="00200C4A"/>
    <w:rsid w:val="00200FCF"/>
    <w:rsid w:val="00201349"/>
    <w:rsid w:val="00201826"/>
    <w:rsid w:val="002019EC"/>
    <w:rsid w:val="0020249F"/>
    <w:rsid w:val="00202B06"/>
    <w:rsid w:val="00202DCC"/>
    <w:rsid w:val="00202E24"/>
    <w:rsid w:val="00203537"/>
    <w:rsid w:val="00203903"/>
    <w:rsid w:val="00203B58"/>
    <w:rsid w:val="00203D1B"/>
    <w:rsid w:val="002043F7"/>
    <w:rsid w:val="002047E1"/>
    <w:rsid w:val="00204810"/>
    <w:rsid w:val="002049E5"/>
    <w:rsid w:val="00205299"/>
    <w:rsid w:val="00205750"/>
    <w:rsid w:val="002059B6"/>
    <w:rsid w:val="00205F54"/>
    <w:rsid w:val="00206181"/>
    <w:rsid w:val="00206320"/>
    <w:rsid w:val="002064D7"/>
    <w:rsid w:val="00206A82"/>
    <w:rsid w:val="00206DB4"/>
    <w:rsid w:val="00206E51"/>
    <w:rsid w:val="002074EA"/>
    <w:rsid w:val="00207C25"/>
    <w:rsid w:val="00207D11"/>
    <w:rsid w:val="002109C0"/>
    <w:rsid w:val="00210F27"/>
    <w:rsid w:val="00211004"/>
    <w:rsid w:val="002115FE"/>
    <w:rsid w:val="0021216F"/>
    <w:rsid w:val="002122C5"/>
    <w:rsid w:val="002126ED"/>
    <w:rsid w:val="00212779"/>
    <w:rsid w:val="002129C1"/>
    <w:rsid w:val="0021409F"/>
    <w:rsid w:val="002141B7"/>
    <w:rsid w:val="002144B6"/>
    <w:rsid w:val="00214710"/>
    <w:rsid w:val="00215016"/>
    <w:rsid w:val="00215533"/>
    <w:rsid w:val="002157A4"/>
    <w:rsid w:val="00215BDF"/>
    <w:rsid w:val="00215D4B"/>
    <w:rsid w:val="00216776"/>
    <w:rsid w:val="00216915"/>
    <w:rsid w:val="00216E10"/>
    <w:rsid w:val="002172A2"/>
    <w:rsid w:val="002172AC"/>
    <w:rsid w:val="00217E8D"/>
    <w:rsid w:val="00220CCF"/>
    <w:rsid w:val="00220E2F"/>
    <w:rsid w:val="00220F67"/>
    <w:rsid w:val="00220FD1"/>
    <w:rsid w:val="00221134"/>
    <w:rsid w:val="00221368"/>
    <w:rsid w:val="00221697"/>
    <w:rsid w:val="00221A9D"/>
    <w:rsid w:val="00221D0C"/>
    <w:rsid w:val="00222553"/>
    <w:rsid w:val="0022270F"/>
    <w:rsid w:val="00222741"/>
    <w:rsid w:val="00222A83"/>
    <w:rsid w:val="00222D23"/>
    <w:rsid w:val="0022328D"/>
    <w:rsid w:val="00223620"/>
    <w:rsid w:val="00223A41"/>
    <w:rsid w:val="00223A72"/>
    <w:rsid w:val="00223C7C"/>
    <w:rsid w:val="00223F66"/>
    <w:rsid w:val="00223FB9"/>
    <w:rsid w:val="0022579C"/>
    <w:rsid w:val="00225942"/>
    <w:rsid w:val="00225BD6"/>
    <w:rsid w:val="00225E4D"/>
    <w:rsid w:val="00226386"/>
    <w:rsid w:val="00226AB6"/>
    <w:rsid w:val="00226D47"/>
    <w:rsid w:val="00226F50"/>
    <w:rsid w:val="002271E1"/>
    <w:rsid w:val="0023017A"/>
    <w:rsid w:val="002307AD"/>
    <w:rsid w:val="00230FAA"/>
    <w:rsid w:val="0023275C"/>
    <w:rsid w:val="00232870"/>
    <w:rsid w:val="00232AC4"/>
    <w:rsid w:val="00232CBD"/>
    <w:rsid w:val="002330E9"/>
    <w:rsid w:val="00234991"/>
    <w:rsid w:val="00235255"/>
    <w:rsid w:val="0023527F"/>
    <w:rsid w:val="00235622"/>
    <w:rsid w:val="00235670"/>
    <w:rsid w:val="0023572D"/>
    <w:rsid w:val="002357C9"/>
    <w:rsid w:val="002359E3"/>
    <w:rsid w:val="0023697F"/>
    <w:rsid w:val="00236CAA"/>
    <w:rsid w:val="0024013E"/>
    <w:rsid w:val="002404CD"/>
    <w:rsid w:val="00240D0A"/>
    <w:rsid w:val="00241010"/>
    <w:rsid w:val="00241335"/>
    <w:rsid w:val="0024174E"/>
    <w:rsid w:val="0024187A"/>
    <w:rsid w:val="002419A5"/>
    <w:rsid w:val="00241EAC"/>
    <w:rsid w:val="00242028"/>
    <w:rsid w:val="002429F3"/>
    <w:rsid w:val="002434EA"/>
    <w:rsid w:val="00243B0F"/>
    <w:rsid w:val="00244052"/>
    <w:rsid w:val="00244236"/>
    <w:rsid w:val="00244744"/>
    <w:rsid w:val="00244A8B"/>
    <w:rsid w:val="00244AF0"/>
    <w:rsid w:val="00244B45"/>
    <w:rsid w:val="002452A6"/>
    <w:rsid w:val="002452D9"/>
    <w:rsid w:val="0024550A"/>
    <w:rsid w:val="002458A1"/>
    <w:rsid w:val="00246078"/>
    <w:rsid w:val="002462DE"/>
    <w:rsid w:val="0024676C"/>
    <w:rsid w:val="00246A3C"/>
    <w:rsid w:val="00246DB6"/>
    <w:rsid w:val="00246F6C"/>
    <w:rsid w:val="00247230"/>
    <w:rsid w:val="002473B4"/>
    <w:rsid w:val="002476A7"/>
    <w:rsid w:val="002476BB"/>
    <w:rsid w:val="00247C25"/>
    <w:rsid w:val="00247D50"/>
    <w:rsid w:val="002502AF"/>
    <w:rsid w:val="002502CA"/>
    <w:rsid w:val="002507F4"/>
    <w:rsid w:val="00250B6D"/>
    <w:rsid w:val="00250C40"/>
    <w:rsid w:val="00250DE8"/>
    <w:rsid w:val="00250FAF"/>
    <w:rsid w:val="0025104C"/>
    <w:rsid w:val="002514C7"/>
    <w:rsid w:val="002516A2"/>
    <w:rsid w:val="002516B3"/>
    <w:rsid w:val="002523B4"/>
    <w:rsid w:val="00252732"/>
    <w:rsid w:val="002531A9"/>
    <w:rsid w:val="00253211"/>
    <w:rsid w:val="002535E6"/>
    <w:rsid w:val="00253752"/>
    <w:rsid w:val="00253798"/>
    <w:rsid w:val="002549C6"/>
    <w:rsid w:val="002555F9"/>
    <w:rsid w:val="00255AB5"/>
    <w:rsid w:val="00255FB9"/>
    <w:rsid w:val="00256059"/>
    <w:rsid w:val="002565B3"/>
    <w:rsid w:val="00256C50"/>
    <w:rsid w:val="002573A5"/>
    <w:rsid w:val="002574FC"/>
    <w:rsid w:val="00257B65"/>
    <w:rsid w:val="00260E5A"/>
    <w:rsid w:val="00262024"/>
    <w:rsid w:val="002627A7"/>
    <w:rsid w:val="00263210"/>
    <w:rsid w:val="00263487"/>
    <w:rsid w:val="002635A4"/>
    <w:rsid w:val="00263FC6"/>
    <w:rsid w:val="002642C5"/>
    <w:rsid w:val="00265153"/>
    <w:rsid w:val="00265916"/>
    <w:rsid w:val="00265946"/>
    <w:rsid w:val="0026717C"/>
    <w:rsid w:val="002676EC"/>
    <w:rsid w:val="00267797"/>
    <w:rsid w:val="00267FC5"/>
    <w:rsid w:val="00270802"/>
    <w:rsid w:val="00270A51"/>
    <w:rsid w:val="00270CC5"/>
    <w:rsid w:val="00270F38"/>
    <w:rsid w:val="00271563"/>
    <w:rsid w:val="00271B17"/>
    <w:rsid w:val="00271B44"/>
    <w:rsid w:val="00271D59"/>
    <w:rsid w:val="00271FBE"/>
    <w:rsid w:val="0027247A"/>
    <w:rsid w:val="00272647"/>
    <w:rsid w:val="00272C7A"/>
    <w:rsid w:val="00272C9D"/>
    <w:rsid w:val="00273466"/>
    <w:rsid w:val="00273BA6"/>
    <w:rsid w:val="0027471D"/>
    <w:rsid w:val="00274B3C"/>
    <w:rsid w:val="00275C53"/>
    <w:rsid w:val="00275C7E"/>
    <w:rsid w:val="00275E3D"/>
    <w:rsid w:val="0027690A"/>
    <w:rsid w:val="00276A48"/>
    <w:rsid w:val="0027738C"/>
    <w:rsid w:val="002773F3"/>
    <w:rsid w:val="0027792F"/>
    <w:rsid w:val="00281749"/>
    <w:rsid w:val="002819C3"/>
    <w:rsid w:val="00281D18"/>
    <w:rsid w:val="002820AC"/>
    <w:rsid w:val="002825EE"/>
    <w:rsid w:val="00282918"/>
    <w:rsid w:val="00283223"/>
    <w:rsid w:val="00283251"/>
    <w:rsid w:val="002833CF"/>
    <w:rsid w:val="0028358C"/>
    <w:rsid w:val="00283BBD"/>
    <w:rsid w:val="00283E46"/>
    <w:rsid w:val="00283F6C"/>
    <w:rsid w:val="0028428D"/>
    <w:rsid w:val="00285981"/>
    <w:rsid w:val="002859DE"/>
    <w:rsid w:val="00287BFA"/>
    <w:rsid w:val="00287DFE"/>
    <w:rsid w:val="002903A9"/>
    <w:rsid w:val="00290990"/>
    <w:rsid w:val="002909A4"/>
    <w:rsid w:val="00290A1E"/>
    <w:rsid w:val="00291187"/>
    <w:rsid w:val="0029135E"/>
    <w:rsid w:val="00291772"/>
    <w:rsid w:val="0029181E"/>
    <w:rsid w:val="00291A4D"/>
    <w:rsid w:val="00291B35"/>
    <w:rsid w:val="00291FAA"/>
    <w:rsid w:val="002923A2"/>
    <w:rsid w:val="002923CC"/>
    <w:rsid w:val="00292662"/>
    <w:rsid w:val="00292C43"/>
    <w:rsid w:val="0029352D"/>
    <w:rsid w:val="002937AA"/>
    <w:rsid w:val="00293960"/>
    <w:rsid w:val="00293C50"/>
    <w:rsid w:val="00293D7C"/>
    <w:rsid w:val="002940E6"/>
    <w:rsid w:val="002941C0"/>
    <w:rsid w:val="00294245"/>
    <w:rsid w:val="00294916"/>
    <w:rsid w:val="00294EB0"/>
    <w:rsid w:val="00295716"/>
    <w:rsid w:val="002958C1"/>
    <w:rsid w:val="0029719D"/>
    <w:rsid w:val="00297265"/>
    <w:rsid w:val="00297502"/>
    <w:rsid w:val="00297524"/>
    <w:rsid w:val="002A01F5"/>
    <w:rsid w:val="002A043C"/>
    <w:rsid w:val="002A09B7"/>
    <w:rsid w:val="002A09B9"/>
    <w:rsid w:val="002A14A3"/>
    <w:rsid w:val="002A1635"/>
    <w:rsid w:val="002A1FAA"/>
    <w:rsid w:val="002A21EB"/>
    <w:rsid w:val="002A278E"/>
    <w:rsid w:val="002A27CC"/>
    <w:rsid w:val="002A2A6E"/>
    <w:rsid w:val="002A2B11"/>
    <w:rsid w:val="002A3488"/>
    <w:rsid w:val="002A385C"/>
    <w:rsid w:val="002A3A9F"/>
    <w:rsid w:val="002A3B09"/>
    <w:rsid w:val="002A3D45"/>
    <w:rsid w:val="002A3FC1"/>
    <w:rsid w:val="002A40F5"/>
    <w:rsid w:val="002A4755"/>
    <w:rsid w:val="002A4833"/>
    <w:rsid w:val="002A4935"/>
    <w:rsid w:val="002A4BD4"/>
    <w:rsid w:val="002A4C77"/>
    <w:rsid w:val="002A55F7"/>
    <w:rsid w:val="002A5862"/>
    <w:rsid w:val="002A618E"/>
    <w:rsid w:val="002A6B35"/>
    <w:rsid w:val="002A7527"/>
    <w:rsid w:val="002A76D8"/>
    <w:rsid w:val="002A7BA6"/>
    <w:rsid w:val="002A7CE2"/>
    <w:rsid w:val="002A7DCE"/>
    <w:rsid w:val="002B0991"/>
    <w:rsid w:val="002B0EA7"/>
    <w:rsid w:val="002B1B75"/>
    <w:rsid w:val="002B1BEF"/>
    <w:rsid w:val="002B1E8C"/>
    <w:rsid w:val="002B2002"/>
    <w:rsid w:val="002B20E4"/>
    <w:rsid w:val="002B22CA"/>
    <w:rsid w:val="002B2ABA"/>
    <w:rsid w:val="002B3294"/>
    <w:rsid w:val="002B34E8"/>
    <w:rsid w:val="002B47AA"/>
    <w:rsid w:val="002B480F"/>
    <w:rsid w:val="002B4940"/>
    <w:rsid w:val="002B4952"/>
    <w:rsid w:val="002B4BB4"/>
    <w:rsid w:val="002B52DE"/>
    <w:rsid w:val="002B5972"/>
    <w:rsid w:val="002B61B6"/>
    <w:rsid w:val="002B6FE3"/>
    <w:rsid w:val="002B70B4"/>
    <w:rsid w:val="002B71C5"/>
    <w:rsid w:val="002C0011"/>
    <w:rsid w:val="002C0266"/>
    <w:rsid w:val="002C0566"/>
    <w:rsid w:val="002C0B7E"/>
    <w:rsid w:val="002C0CD1"/>
    <w:rsid w:val="002C0D8A"/>
    <w:rsid w:val="002C0F39"/>
    <w:rsid w:val="002C174D"/>
    <w:rsid w:val="002C1937"/>
    <w:rsid w:val="002C1E48"/>
    <w:rsid w:val="002C222D"/>
    <w:rsid w:val="002C24B8"/>
    <w:rsid w:val="002C257B"/>
    <w:rsid w:val="002C2AFA"/>
    <w:rsid w:val="002C2BE0"/>
    <w:rsid w:val="002C30CC"/>
    <w:rsid w:val="002C39F4"/>
    <w:rsid w:val="002C42FD"/>
    <w:rsid w:val="002C490C"/>
    <w:rsid w:val="002C5004"/>
    <w:rsid w:val="002C50B6"/>
    <w:rsid w:val="002C5385"/>
    <w:rsid w:val="002C5874"/>
    <w:rsid w:val="002C5CC6"/>
    <w:rsid w:val="002C5DB7"/>
    <w:rsid w:val="002C5DFB"/>
    <w:rsid w:val="002C735A"/>
    <w:rsid w:val="002C763C"/>
    <w:rsid w:val="002C765D"/>
    <w:rsid w:val="002C772C"/>
    <w:rsid w:val="002C77A9"/>
    <w:rsid w:val="002C7C11"/>
    <w:rsid w:val="002D01E4"/>
    <w:rsid w:val="002D03D3"/>
    <w:rsid w:val="002D06C8"/>
    <w:rsid w:val="002D11BC"/>
    <w:rsid w:val="002D1767"/>
    <w:rsid w:val="002D1AF6"/>
    <w:rsid w:val="002D2B91"/>
    <w:rsid w:val="002D2DF6"/>
    <w:rsid w:val="002D2EAD"/>
    <w:rsid w:val="002D32CE"/>
    <w:rsid w:val="002D4099"/>
    <w:rsid w:val="002D44F7"/>
    <w:rsid w:val="002D49AE"/>
    <w:rsid w:val="002D4B16"/>
    <w:rsid w:val="002D4CB2"/>
    <w:rsid w:val="002D58EE"/>
    <w:rsid w:val="002D622C"/>
    <w:rsid w:val="002D65F5"/>
    <w:rsid w:val="002D6B31"/>
    <w:rsid w:val="002D74D4"/>
    <w:rsid w:val="002D7697"/>
    <w:rsid w:val="002E0979"/>
    <w:rsid w:val="002E17E2"/>
    <w:rsid w:val="002E1A67"/>
    <w:rsid w:val="002E25A7"/>
    <w:rsid w:val="002E3336"/>
    <w:rsid w:val="002E35A3"/>
    <w:rsid w:val="002E3D35"/>
    <w:rsid w:val="002E4031"/>
    <w:rsid w:val="002E493D"/>
    <w:rsid w:val="002E4F79"/>
    <w:rsid w:val="002E54C3"/>
    <w:rsid w:val="002E5BB4"/>
    <w:rsid w:val="002E5E12"/>
    <w:rsid w:val="002E618D"/>
    <w:rsid w:val="002E62AE"/>
    <w:rsid w:val="002E6321"/>
    <w:rsid w:val="002E6BDB"/>
    <w:rsid w:val="002E72B3"/>
    <w:rsid w:val="002E7351"/>
    <w:rsid w:val="002E7369"/>
    <w:rsid w:val="002E7A2A"/>
    <w:rsid w:val="002E7A6E"/>
    <w:rsid w:val="002E7C7B"/>
    <w:rsid w:val="002F0333"/>
    <w:rsid w:val="002F0705"/>
    <w:rsid w:val="002F0FDC"/>
    <w:rsid w:val="002F131E"/>
    <w:rsid w:val="002F1A07"/>
    <w:rsid w:val="002F2082"/>
    <w:rsid w:val="002F2A78"/>
    <w:rsid w:val="002F2BB1"/>
    <w:rsid w:val="002F34BB"/>
    <w:rsid w:val="002F3E61"/>
    <w:rsid w:val="002F40E7"/>
    <w:rsid w:val="002F411E"/>
    <w:rsid w:val="002F43F7"/>
    <w:rsid w:val="002F44FD"/>
    <w:rsid w:val="002F4E99"/>
    <w:rsid w:val="002F570A"/>
    <w:rsid w:val="002F5E91"/>
    <w:rsid w:val="002F61AA"/>
    <w:rsid w:val="002F6229"/>
    <w:rsid w:val="002F6996"/>
    <w:rsid w:val="002F6A0E"/>
    <w:rsid w:val="002F703D"/>
    <w:rsid w:val="002F779E"/>
    <w:rsid w:val="002F798E"/>
    <w:rsid w:val="002F7DB5"/>
    <w:rsid w:val="002F7F8D"/>
    <w:rsid w:val="00300AD6"/>
    <w:rsid w:val="00300D51"/>
    <w:rsid w:val="00301206"/>
    <w:rsid w:val="003015D9"/>
    <w:rsid w:val="003018EE"/>
    <w:rsid w:val="00301B49"/>
    <w:rsid w:val="00303382"/>
    <w:rsid w:val="00303820"/>
    <w:rsid w:val="00303B62"/>
    <w:rsid w:val="00303E12"/>
    <w:rsid w:val="00304517"/>
    <w:rsid w:val="003055A6"/>
    <w:rsid w:val="00305F95"/>
    <w:rsid w:val="00306670"/>
    <w:rsid w:val="0030686A"/>
    <w:rsid w:val="00306C7E"/>
    <w:rsid w:val="00306D7C"/>
    <w:rsid w:val="00307896"/>
    <w:rsid w:val="003100D4"/>
    <w:rsid w:val="00310102"/>
    <w:rsid w:val="00310141"/>
    <w:rsid w:val="00310F32"/>
    <w:rsid w:val="00311CC9"/>
    <w:rsid w:val="00311DC9"/>
    <w:rsid w:val="003133BE"/>
    <w:rsid w:val="003139DF"/>
    <w:rsid w:val="00313F4F"/>
    <w:rsid w:val="00314324"/>
    <w:rsid w:val="003147A7"/>
    <w:rsid w:val="00314CBC"/>
    <w:rsid w:val="00314FFA"/>
    <w:rsid w:val="0031527A"/>
    <w:rsid w:val="0031588F"/>
    <w:rsid w:val="003162EC"/>
    <w:rsid w:val="003165F5"/>
    <w:rsid w:val="00316820"/>
    <w:rsid w:val="003169D5"/>
    <w:rsid w:val="00316AEC"/>
    <w:rsid w:val="00316BCD"/>
    <w:rsid w:val="00316CAA"/>
    <w:rsid w:val="00316E43"/>
    <w:rsid w:val="00316EB3"/>
    <w:rsid w:val="00317018"/>
    <w:rsid w:val="003170DF"/>
    <w:rsid w:val="003171A0"/>
    <w:rsid w:val="00317F29"/>
    <w:rsid w:val="003200D8"/>
    <w:rsid w:val="00320114"/>
    <w:rsid w:val="00320171"/>
    <w:rsid w:val="003202C8"/>
    <w:rsid w:val="0032070F"/>
    <w:rsid w:val="003207E6"/>
    <w:rsid w:val="003209FA"/>
    <w:rsid w:val="00320A3A"/>
    <w:rsid w:val="00320CD6"/>
    <w:rsid w:val="00320D12"/>
    <w:rsid w:val="00322E8C"/>
    <w:rsid w:val="00323167"/>
    <w:rsid w:val="00323331"/>
    <w:rsid w:val="0032338B"/>
    <w:rsid w:val="00324037"/>
    <w:rsid w:val="0032405E"/>
    <w:rsid w:val="00324738"/>
    <w:rsid w:val="00324D86"/>
    <w:rsid w:val="0032539D"/>
    <w:rsid w:val="003254BA"/>
    <w:rsid w:val="0032564B"/>
    <w:rsid w:val="003256BA"/>
    <w:rsid w:val="003261F4"/>
    <w:rsid w:val="003276D4"/>
    <w:rsid w:val="00330920"/>
    <w:rsid w:val="003309FA"/>
    <w:rsid w:val="00330B04"/>
    <w:rsid w:val="00330B1A"/>
    <w:rsid w:val="00330F0C"/>
    <w:rsid w:val="0033113C"/>
    <w:rsid w:val="0033166B"/>
    <w:rsid w:val="00331E4E"/>
    <w:rsid w:val="00331ED6"/>
    <w:rsid w:val="003326FA"/>
    <w:rsid w:val="00332CC6"/>
    <w:rsid w:val="003332AF"/>
    <w:rsid w:val="003341AE"/>
    <w:rsid w:val="003342C1"/>
    <w:rsid w:val="003344CE"/>
    <w:rsid w:val="003346C2"/>
    <w:rsid w:val="00334800"/>
    <w:rsid w:val="00334E7D"/>
    <w:rsid w:val="003362AC"/>
    <w:rsid w:val="003364F5"/>
    <w:rsid w:val="003366AF"/>
    <w:rsid w:val="00336DBB"/>
    <w:rsid w:val="00336E6A"/>
    <w:rsid w:val="003372A0"/>
    <w:rsid w:val="00337517"/>
    <w:rsid w:val="003378FD"/>
    <w:rsid w:val="00337A79"/>
    <w:rsid w:val="003407A1"/>
    <w:rsid w:val="00340A44"/>
    <w:rsid w:val="00341036"/>
    <w:rsid w:val="003413A2"/>
    <w:rsid w:val="0034145C"/>
    <w:rsid w:val="00341CB4"/>
    <w:rsid w:val="0034290A"/>
    <w:rsid w:val="00343003"/>
    <w:rsid w:val="003433F7"/>
    <w:rsid w:val="00343838"/>
    <w:rsid w:val="00343EE5"/>
    <w:rsid w:val="003452A0"/>
    <w:rsid w:val="003452A7"/>
    <w:rsid w:val="003452EF"/>
    <w:rsid w:val="0034552B"/>
    <w:rsid w:val="003459EA"/>
    <w:rsid w:val="00346516"/>
    <w:rsid w:val="00346776"/>
    <w:rsid w:val="00347315"/>
    <w:rsid w:val="00347AAC"/>
    <w:rsid w:val="003500A6"/>
    <w:rsid w:val="003507E9"/>
    <w:rsid w:val="00350946"/>
    <w:rsid w:val="0035096C"/>
    <w:rsid w:val="00351254"/>
    <w:rsid w:val="00352132"/>
    <w:rsid w:val="00352DB9"/>
    <w:rsid w:val="0035307C"/>
    <w:rsid w:val="00353579"/>
    <w:rsid w:val="00353807"/>
    <w:rsid w:val="003538E8"/>
    <w:rsid w:val="00353983"/>
    <w:rsid w:val="00353B79"/>
    <w:rsid w:val="00354CB6"/>
    <w:rsid w:val="00354CCC"/>
    <w:rsid w:val="00354FF3"/>
    <w:rsid w:val="003552C6"/>
    <w:rsid w:val="00355568"/>
    <w:rsid w:val="003557B6"/>
    <w:rsid w:val="00355974"/>
    <w:rsid w:val="00355F84"/>
    <w:rsid w:val="00356189"/>
    <w:rsid w:val="00356968"/>
    <w:rsid w:val="00356B2C"/>
    <w:rsid w:val="00356C91"/>
    <w:rsid w:val="00356EC5"/>
    <w:rsid w:val="0035720F"/>
    <w:rsid w:val="00357689"/>
    <w:rsid w:val="003576C8"/>
    <w:rsid w:val="00357B90"/>
    <w:rsid w:val="00357BCD"/>
    <w:rsid w:val="00360094"/>
    <w:rsid w:val="00360528"/>
    <w:rsid w:val="00360EF5"/>
    <w:rsid w:val="00361A2F"/>
    <w:rsid w:val="0036220E"/>
    <w:rsid w:val="00362387"/>
    <w:rsid w:val="0036272B"/>
    <w:rsid w:val="00362BE2"/>
    <w:rsid w:val="0036322D"/>
    <w:rsid w:val="003639E8"/>
    <w:rsid w:val="00364EAC"/>
    <w:rsid w:val="00365683"/>
    <w:rsid w:val="00365BC5"/>
    <w:rsid w:val="00365C55"/>
    <w:rsid w:val="0036600C"/>
    <w:rsid w:val="003661FA"/>
    <w:rsid w:val="00366201"/>
    <w:rsid w:val="003666C7"/>
    <w:rsid w:val="00366E0E"/>
    <w:rsid w:val="00367765"/>
    <w:rsid w:val="00370606"/>
    <w:rsid w:val="0037065D"/>
    <w:rsid w:val="00371791"/>
    <w:rsid w:val="003719A1"/>
    <w:rsid w:val="00371A1A"/>
    <w:rsid w:val="0037229B"/>
    <w:rsid w:val="00372374"/>
    <w:rsid w:val="00372511"/>
    <w:rsid w:val="00372635"/>
    <w:rsid w:val="00372953"/>
    <w:rsid w:val="0037334A"/>
    <w:rsid w:val="00373769"/>
    <w:rsid w:val="003737A3"/>
    <w:rsid w:val="00373F0D"/>
    <w:rsid w:val="00374052"/>
    <w:rsid w:val="00374858"/>
    <w:rsid w:val="0037486C"/>
    <w:rsid w:val="00374B3B"/>
    <w:rsid w:val="00374DA3"/>
    <w:rsid w:val="00374FE2"/>
    <w:rsid w:val="0037578A"/>
    <w:rsid w:val="00375C77"/>
    <w:rsid w:val="00375E91"/>
    <w:rsid w:val="00377914"/>
    <w:rsid w:val="0038009F"/>
    <w:rsid w:val="0038035B"/>
    <w:rsid w:val="00380846"/>
    <w:rsid w:val="00380B07"/>
    <w:rsid w:val="00380CC6"/>
    <w:rsid w:val="00380CEA"/>
    <w:rsid w:val="00380D4B"/>
    <w:rsid w:val="00381066"/>
    <w:rsid w:val="00381193"/>
    <w:rsid w:val="003813B6"/>
    <w:rsid w:val="00382376"/>
    <w:rsid w:val="0038258C"/>
    <w:rsid w:val="003825E9"/>
    <w:rsid w:val="00382F56"/>
    <w:rsid w:val="003830A9"/>
    <w:rsid w:val="0038408E"/>
    <w:rsid w:val="00385D03"/>
    <w:rsid w:val="00385DAF"/>
    <w:rsid w:val="0038618D"/>
    <w:rsid w:val="00386798"/>
    <w:rsid w:val="00386927"/>
    <w:rsid w:val="00386B94"/>
    <w:rsid w:val="00386CE1"/>
    <w:rsid w:val="003873EE"/>
    <w:rsid w:val="00387A5C"/>
    <w:rsid w:val="00387BCE"/>
    <w:rsid w:val="00390074"/>
    <w:rsid w:val="003901CF"/>
    <w:rsid w:val="00390224"/>
    <w:rsid w:val="003905EF"/>
    <w:rsid w:val="00390D32"/>
    <w:rsid w:val="00391147"/>
    <w:rsid w:val="003917B8"/>
    <w:rsid w:val="00391B07"/>
    <w:rsid w:val="00392505"/>
    <w:rsid w:val="00392991"/>
    <w:rsid w:val="00392F23"/>
    <w:rsid w:val="0039302E"/>
    <w:rsid w:val="00393351"/>
    <w:rsid w:val="003933BC"/>
    <w:rsid w:val="00393E92"/>
    <w:rsid w:val="003940DA"/>
    <w:rsid w:val="003943BD"/>
    <w:rsid w:val="0039475E"/>
    <w:rsid w:val="003949E4"/>
    <w:rsid w:val="00395CBF"/>
    <w:rsid w:val="003962D5"/>
    <w:rsid w:val="003963D9"/>
    <w:rsid w:val="0039650D"/>
    <w:rsid w:val="003965A1"/>
    <w:rsid w:val="003966DC"/>
    <w:rsid w:val="00396930"/>
    <w:rsid w:val="003972CF"/>
    <w:rsid w:val="003977E2"/>
    <w:rsid w:val="0039798C"/>
    <w:rsid w:val="003A02D8"/>
    <w:rsid w:val="003A03B7"/>
    <w:rsid w:val="003A087D"/>
    <w:rsid w:val="003A0AC2"/>
    <w:rsid w:val="003A0F9B"/>
    <w:rsid w:val="003A147B"/>
    <w:rsid w:val="003A16C9"/>
    <w:rsid w:val="003A181D"/>
    <w:rsid w:val="003A1B44"/>
    <w:rsid w:val="003A227B"/>
    <w:rsid w:val="003A2EE8"/>
    <w:rsid w:val="003A3599"/>
    <w:rsid w:val="003A386F"/>
    <w:rsid w:val="003A4355"/>
    <w:rsid w:val="003A46C2"/>
    <w:rsid w:val="003A4A2F"/>
    <w:rsid w:val="003A4A62"/>
    <w:rsid w:val="003A4EE7"/>
    <w:rsid w:val="003A501B"/>
    <w:rsid w:val="003A51BA"/>
    <w:rsid w:val="003A5217"/>
    <w:rsid w:val="003A5701"/>
    <w:rsid w:val="003A5AC2"/>
    <w:rsid w:val="003A5CA5"/>
    <w:rsid w:val="003A65F1"/>
    <w:rsid w:val="003A7CD6"/>
    <w:rsid w:val="003A7D26"/>
    <w:rsid w:val="003A7F0B"/>
    <w:rsid w:val="003B04FB"/>
    <w:rsid w:val="003B0968"/>
    <w:rsid w:val="003B0A40"/>
    <w:rsid w:val="003B12A6"/>
    <w:rsid w:val="003B1BC4"/>
    <w:rsid w:val="003B1D63"/>
    <w:rsid w:val="003B2042"/>
    <w:rsid w:val="003B257C"/>
    <w:rsid w:val="003B2632"/>
    <w:rsid w:val="003B275D"/>
    <w:rsid w:val="003B2A1F"/>
    <w:rsid w:val="003B31FE"/>
    <w:rsid w:val="003B3641"/>
    <w:rsid w:val="003B37E6"/>
    <w:rsid w:val="003B393C"/>
    <w:rsid w:val="003B3B9F"/>
    <w:rsid w:val="003B3D59"/>
    <w:rsid w:val="003B41BA"/>
    <w:rsid w:val="003B436E"/>
    <w:rsid w:val="003B53F7"/>
    <w:rsid w:val="003B547B"/>
    <w:rsid w:val="003B54B8"/>
    <w:rsid w:val="003B57A3"/>
    <w:rsid w:val="003B59B5"/>
    <w:rsid w:val="003B5AB8"/>
    <w:rsid w:val="003B5DE2"/>
    <w:rsid w:val="003B5E5C"/>
    <w:rsid w:val="003B6DB2"/>
    <w:rsid w:val="003B77AE"/>
    <w:rsid w:val="003B79F7"/>
    <w:rsid w:val="003B7CED"/>
    <w:rsid w:val="003B7CFD"/>
    <w:rsid w:val="003C0548"/>
    <w:rsid w:val="003C091E"/>
    <w:rsid w:val="003C0B8C"/>
    <w:rsid w:val="003C1554"/>
    <w:rsid w:val="003C17C3"/>
    <w:rsid w:val="003C2CA4"/>
    <w:rsid w:val="003C405E"/>
    <w:rsid w:val="003C40DF"/>
    <w:rsid w:val="003C43BF"/>
    <w:rsid w:val="003C4A68"/>
    <w:rsid w:val="003C4AC1"/>
    <w:rsid w:val="003C4C98"/>
    <w:rsid w:val="003C4FF3"/>
    <w:rsid w:val="003C5034"/>
    <w:rsid w:val="003C5170"/>
    <w:rsid w:val="003C5956"/>
    <w:rsid w:val="003C59FF"/>
    <w:rsid w:val="003C611E"/>
    <w:rsid w:val="003C64A4"/>
    <w:rsid w:val="003C6634"/>
    <w:rsid w:val="003C672E"/>
    <w:rsid w:val="003C6912"/>
    <w:rsid w:val="003C6AD4"/>
    <w:rsid w:val="003C6DCD"/>
    <w:rsid w:val="003C7005"/>
    <w:rsid w:val="003C714E"/>
    <w:rsid w:val="003C7359"/>
    <w:rsid w:val="003C76A0"/>
    <w:rsid w:val="003C7C1B"/>
    <w:rsid w:val="003C7EDE"/>
    <w:rsid w:val="003D04AE"/>
    <w:rsid w:val="003D07F0"/>
    <w:rsid w:val="003D08F1"/>
    <w:rsid w:val="003D09A9"/>
    <w:rsid w:val="003D0CC0"/>
    <w:rsid w:val="003D0FC6"/>
    <w:rsid w:val="003D1255"/>
    <w:rsid w:val="003D1A8E"/>
    <w:rsid w:val="003D27FC"/>
    <w:rsid w:val="003D2E99"/>
    <w:rsid w:val="003D3590"/>
    <w:rsid w:val="003D367F"/>
    <w:rsid w:val="003D36AB"/>
    <w:rsid w:val="003D36C5"/>
    <w:rsid w:val="003D3D78"/>
    <w:rsid w:val="003D458D"/>
    <w:rsid w:val="003D462F"/>
    <w:rsid w:val="003D563A"/>
    <w:rsid w:val="003D60C7"/>
    <w:rsid w:val="003D64FF"/>
    <w:rsid w:val="003D692A"/>
    <w:rsid w:val="003D7638"/>
    <w:rsid w:val="003D779B"/>
    <w:rsid w:val="003D7D97"/>
    <w:rsid w:val="003E059C"/>
    <w:rsid w:val="003E0984"/>
    <w:rsid w:val="003E1123"/>
    <w:rsid w:val="003E2127"/>
    <w:rsid w:val="003E25BD"/>
    <w:rsid w:val="003E26EF"/>
    <w:rsid w:val="003E270F"/>
    <w:rsid w:val="003E27C3"/>
    <w:rsid w:val="003E2A48"/>
    <w:rsid w:val="003E2AA7"/>
    <w:rsid w:val="003E2E13"/>
    <w:rsid w:val="003E3057"/>
    <w:rsid w:val="003E3356"/>
    <w:rsid w:val="003E3724"/>
    <w:rsid w:val="003E3A99"/>
    <w:rsid w:val="003E4287"/>
    <w:rsid w:val="003E4556"/>
    <w:rsid w:val="003E45DC"/>
    <w:rsid w:val="003E46AC"/>
    <w:rsid w:val="003E4819"/>
    <w:rsid w:val="003E48BA"/>
    <w:rsid w:val="003E51BB"/>
    <w:rsid w:val="003E52EA"/>
    <w:rsid w:val="003E53B9"/>
    <w:rsid w:val="003E54F7"/>
    <w:rsid w:val="003E5500"/>
    <w:rsid w:val="003E572C"/>
    <w:rsid w:val="003E57F9"/>
    <w:rsid w:val="003E597E"/>
    <w:rsid w:val="003E638D"/>
    <w:rsid w:val="003F00F3"/>
    <w:rsid w:val="003F0552"/>
    <w:rsid w:val="003F0A9A"/>
    <w:rsid w:val="003F0ACB"/>
    <w:rsid w:val="003F0CF3"/>
    <w:rsid w:val="003F1681"/>
    <w:rsid w:val="003F1804"/>
    <w:rsid w:val="003F1823"/>
    <w:rsid w:val="003F270D"/>
    <w:rsid w:val="003F2B23"/>
    <w:rsid w:val="003F34AA"/>
    <w:rsid w:val="003F35D5"/>
    <w:rsid w:val="003F3617"/>
    <w:rsid w:val="003F3D1C"/>
    <w:rsid w:val="003F47B4"/>
    <w:rsid w:val="003F47D0"/>
    <w:rsid w:val="003F4AA5"/>
    <w:rsid w:val="003F56FC"/>
    <w:rsid w:val="003F57EB"/>
    <w:rsid w:val="003F58A1"/>
    <w:rsid w:val="003F5C5C"/>
    <w:rsid w:val="003F732C"/>
    <w:rsid w:val="003F7ACD"/>
    <w:rsid w:val="00400287"/>
    <w:rsid w:val="00400890"/>
    <w:rsid w:val="00400A5E"/>
    <w:rsid w:val="00400B49"/>
    <w:rsid w:val="00400BA9"/>
    <w:rsid w:val="004011F9"/>
    <w:rsid w:val="004020BB"/>
    <w:rsid w:val="004020C9"/>
    <w:rsid w:val="00402FF3"/>
    <w:rsid w:val="00404013"/>
    <w:rsid w:val="004041B3"/>
    <w:rsid w:val="00404FB8"/>
    <w:rsid w:val="00405045"/>
    <w:rsid w:val="00405736"/>
    <w:rsid w:val="004060DA"/>
    <w:rsid w:val="00406564"/>
    <w:rsid w:val="00406811"/>
    <w:rsid w:val="00407BBD"/>
    <w:rsid w:val="00407C2F"/>
    <w:rsid w:val="00407F02"/>
    <w:rsid w:val="00410345"/>
    <w:rsid w:val="00410797"/>
    <w:rsid w:val="004107E0"/>
    <w:rsid w:val="00410908"/>
    <w:rsid w:val="00410B67"/>
    <w:rsid w:val="004111A7"/>
    <w:rsid w:val="004113B3"/>
    <w:rsid w:val="0041146F"/>
    <w:rsid w:val="00411640"/>
    <w:rsid w:val="0041191B"/>
    <w:rsid w:val="00411BE1"/>
    <w:rsid w:val="00411EDD"/>
    <w:rsid w:val="00412409"/>
    <w:rsid w:val="00412841"/>
    <w:rsid w:val="00412C79"/>
    <w:rsid w:val="0041325F"/>
    <w:rsid w:val="00413387"/>
    <w:rsid w:val="00413889"/>
    <w:rsid w:val="00413B75"/>
    <w:rsid w:val="0041459F"/>
    <w:rsid w:val="00414787"/>
    <w:rsid w:val="00414B2C"/>
    <w:rsid w:val="00414D11"/>
    <w:rsid w:val="00414E21"/>
    <w:rsid w:val="00415F29"/>
    <w:rsid w:val="004168EA"/>
    <w:rsid w:val="00416EE8"/>
    <w:rsid w:val="0041700B"/>
    <w:rsid w:val="00417010"/>
    <w:rsid w:val="00417574"/>
    <w:rsid w:val="00417852"/>
    <w:rsid w:val="00417A40"/>
    <w:rsid w:val="00417E3B"/>
    <w:rsid w:val="00420B8B"/>
    <w:rsid w:val="00420F06"/>
    <w:rsid w:val="004213F8"/>
    <w:rsid w:val="00421824"/>
    <w:rsid w:val="0042214B"/>
    <w:rsid w:val="00422453"/>
    <w:rsid w:val="00422949"/>
    <w:rsid w:val="00422BF9"/>
    <w:rsid w:val="00423879"/>
    <w:rsid w:val="004243C9"/>
    <w:rsid w:val="004252D0"/>
    <w:rsid w:val="0042553E"/>
    <w:rsid w:val="004256EC"/>
    <w:rsid w:val="00425749"/>
    <w:rsid w:val="004259FA"/>
    <w:rsid w:val="00425F99"/>
    <w:rsid w:val="004261AB"/>
    <w:rsid w:val="004261C9"/>
    <w:rsid w:val="004263FD"/>
    <w:rsid w:val="00426A86"/>
    <w:rsid w:val="0042793B"/>
    <w:rsid w:val="0043052E"/>
    <w:rsid w:val="004306AE"/>
    <w:rsid w:val="00430B47"/>
    <w:rsid w:val="00430BBA"/>
    <w:rsid w:val="00430EFC"/>
    <w:rsid w:val="004310F9"/>
    <w:rsid w:val="004312F5"/>
    <w:rsid w:val="00431640"/>
    <w:rsid w:val="0043182D"/>
    <w:rsid w:val="0043210C"/>
    <w:rsid w:val="0043224C"/>
    <w:rsid w:val="0043229E"/>
    <w:rsid w:val="00432CB3"/>
    <w:rsid w:val="00432CF1"/>
    <w:rsid w:val="00432F96"/>
    <w:rsid w:val="00434521"/>
    <w:rsid w:val="00435185"/>
    <w:rsid w:val="00435886"/>
    <w:rsid w:val="0043593D"/>
    <w:rsid w:val="00435B50"/>
    <w:rsid w:val="00435D7F"/>
    <w:rsid w:val="00436476"/>
    <w:rsid w:val="004364A9"/>
    <w:rsid w:val="0043661E"/>
    <w:rsid w:val="004371F2"/>
    <w:rsid w:val="00437926"/>
    <w:rsid w:val="00437963"/>
    <w:rsid w:val="00437F48"/>
    <w:rsid w:val="00437F88"/>
    <w:rsid w:val="00440124"/>
    <w:rsid w:val="00440421"/>
    <w:rsid w:val="0044088B"/>
    <w:rsid w:val="004411D8"/>
    <w:rsid w:val="0044127B"/>
    <w:rsid w:val="00441618"/>
    <w:rsid w:val="00441947"/>
    <w:rsid w:val="004419BF"/>
    <w:rsid w:val="00441B97"/>
    <w:rsid w:val="004422EA"/>
    <w:rsid w:val="00442331"/>
    <w:rsid w:val="004427A6"/>
    <w:rsid w:val="004427FB"/>
    <w:rsid w:val="0044307F"/>
    <w:rsid w:val="0044367B"/>
    <w:rsid w:val="00443942"/>
    <w:rsid w:val="00443BCF"/>
    <w:rsid w:val="0044404A"/>
    <w:rsid w:val="00444366"/>
    <w:rsid w:val="0044455B"/>
    <w:rsid w:val="00444721"/>
    <w:rsid w:val="00444FB2"/>
    <w:rsid w:val="00445855"/>
    <w:rsid w:val="00445BBB"/>
    <w:rsid w:val="0044708D"/>
    <w:rsid w:val="004470C0"/>
    <w:rsid w:val="0044761B"/>
    <w:rsid w:val="00450240"/>
    <w:rsid w:val="004502F9"/>
    <w:rsid w:val="00450385"/>
    <w:rsid w:val="00450515"/>
    <w:rsid w:val="0045076E"/>
    <w:rsid w:val="00450A6D"/>
    <w:rsid w:val="00450AA5"/>
    <w:rsid w:val="00450FD9"/>
    <w:rsid w:val="00451483"/>
    <w:rsid w:val="004524ED"/>
    <w:rsid w:val="00452515"/>
    <w:rsid w:val="0045271A"/>
    <w:rsid w:val="004535E3"/>
    <w:rsid w:val="004545A1"/>
    <w:rsid w:val="00454ABC"/>
    <w:rsid w:val="00454D7D"/>
    <w:rsid w:val="00454E2B"/>
    <w:rsid w:val="00455066"/>
    <w:rsid w:val="004553F7"/>
    <w:rsid w:val="00455708"/>
    <w:rsid w:val="00455CBB"/>
    <w:rsid w:val="00455E09"/>
    <w:rsid w:val="004569BB"/>
    <w:rsid w:val="00456E23"/>
    <w:rsid w:val="00456E9D"/>
    <w:rsid w:val="004572A8"/>
    <w:rsid w:val="0045739E"/>
    <w:rsid w:val="0045775E"/>
    <w:rsid w:val="00457804"/>
    <w:rsid w:val="00457AA6"/>
    <w:rsid w:val="00460209"/>
    <w:rsid w:val="00460341"/>
    <w:rsid w:val="00460562"/>
    <w:rsid w:val="004606E7"/>
    <w:rsid w:val="0046078E"/>
    <w:rsid w:val="00460A07"/>
    <w:rsid w:val="00461B83"/>
    <w:rsid w:val="0046235A"/>
    <w:rsid w:val="00462682"/>
    <w:rsid w:val="00462709"/>
    <w:rsid w:val="00462A08"/>
    <w:rsid w:val="00463311"/>
    <w:rsid w:val="00463577"/>
    <w:rsid w:val="004636E9"/>
    <w:rsid w:val="00463B9C"/>
    <w:rsid w:val="00464668"/>
    <w:rsid w:val="00464798"/>
    <w:rsid w:val="00464F8E"/>
    <w:rsid w:val="0046508A"/>
    <w:rsid w:val="004651B7"/>
    <w:rsid w:val="004656BC"/>
    <w:rsid w:val="0046589B"/>
    <w:rsid w:val="00465E60"/>
    <w:rsid w:val="00465F59"/>
    <w:rsid w:val="00465FB0"/>
    <w:rsid w:val="00466075"/>
    <w:rsid w:val="00466877"/>
    <w:rsid w:val="004668FA"/>
    <w:rsid w:val="00466CA4"/>
    <w:rsid w:val="004678E4"/>
    <w:rsid w:val="0047087D"/>
    <w:rsid w:val="00470FC6"/>
    <w:rsid w:val="0047100F"/>
    <w:rsid w:val="004716DD"/>
    <w:rsid w:val="0047170F"/>
    <w:rsid w:val="004724AA"/>
    <w:rsid w:val="00472D97"/>
    <w:rsid w:val="00473333"/>
    <w:rsid w:val="00473A24"/>
    <w:rsid w:val="00473DD4"/>
    <w:rsid w:val="004745B2"/>
    <w:rsid w:val="00474F6A"/>
    <w:rsid w:val="004756FA"/>
    <w:rsid w:val="00475855"/>
    <w:rsid w:val="0047588C"/>
    <w:rsid w:val="00475B99"/>
    <w:rsid w:val="00475C0F"/>
    <w:rsid w:val="00476B07"/>
    <w:rsid w:val="00476BE7"/>
    <w:rsid w:val="00476DC6"/>
    <w:rsid w:val="00476EF5"/>
    <w:rsid w:val="00477774"/>
    <w:rsid w:val="00477A83"/>
    <w:rsid w:val="004800B5"/>
    <w:rsid w:val="00480147"/>
    <w:rsid w:val="00480BDD"/>
    <w:rsid w:val="00481896"/>
    <w:rsid w:val="004818AF"/>
    <w:rsid w:val="0048199B"/>
    <w:rsid w:val="00481FDF"/>
    <w:rsid w:val="00482616"/>
    <w:rsid w:val="00482DCF"/>
    <w:rsid w:val="00483683"/>
    <w:rsid w:val="004837F3"/>
    <w:rsid w:val="00483C6E"/>
    <w:rsid w:val="0048416F"/>
    <w:rsid w:val="004842F0"/>
    <w:rsid w:val="00484321"/>
    <w:rsid w:val="00484438"/>
    <w:rsid w:val="004845DF"/>
    <w:rsid w:val="00484DE1"/>
    <w:rsid w:val="004850CE"/>
    <w:rsid w:val="004852AD"/>
    <w:rsid w:val="00485302"/>
    <w:rsid w:val="004856E9"/>
    <w:rsid w:val="00485C29"/>
    <w:rsid w:val="00485D67"/>
    <w:rsid w:val="00485E1B"/>
    <w:rsid w:val="004863E9"/>
    <w:rsid w:val="00486553"/>
    <w:rsid w:val="0048684A"/>
    <w:rsid w:val="00486F72"/>
    <w:rsid w:val="004871F7"/>
    <w:rsid w:val="00487424"/>
    <w:rsid w:val="0048764C"/>
    <w:rsid w:val="0048778B"/>
    <w:rsid w:val="00487AE6"/>
    <w:rsid w:val="00490671"/>
    <w:rsid w:val="00490D3E"/>
    <w:rsid w:val="00490D41"/>
    <w:rsid w:val="00490F03"/>
    <w:rsid w:val="00491D5C"/>
    <w:rsid w:val="00492009"/>
    <w:rsid w:val="0049234D"/>
    <w:rsid w:val="00492595"/>
    <w:rsid w:val="00492B1A"/>
    <w:rsid w:val="004931AB"/>
    <w:rsid w:val="0049327B"/>
    <w:rsid w:val="004934F4"/>
    <w:rsid w:val="00493546"/>
    <w:rsid w:val="0049356D"/>
    <w:rsid w:val="004935D1"/>
    <w:rsid w:val="004938C2"/>
    <w:rsid w:val="00493B40"/>
    <w:rsid w:val="00494501"/>
    <w:rsid w:val="00494E20"/>
    <w:rsid w:val="0049520F"/>
    <w:rsid w:val="0049544E"/>
    <w:rsid w:val="0049578B"/>
    <w:rsid w:val="00495829"/>
    <w:rsid w:val="00495851"/>
    <w:rsid w:val="00495DCA"/>
    <w:rsid w:val="00496034"/>
    <w:rsid w:val="00496C39"/>
    <w:rsid w:val="00496CB4"/>
    <w:rsid w:val="00496E5D"/>
    <w:rsid w:val="00497108"/>
    <w:rsid w:val="0049740B"/>
    <w:rsid w:val="00497447"/>
    <w:rsid w:val="00497C70"/>
    <w:rsid w:val="004A028E"/>
    <w:rsid w:val="004A0388"/>
    <w:rsid w:val="004A1BCB"/>
    <w:rsid w:val="004A1BE9"/>
    <w:rsid w:val="004A2125"/>
    <w:rsid w:val="004A2183"/>
    <w:rsid w:val="004A22DD"/>
    <w:rsid w:val="004A36BF"/>
    <w:rsid w:val="004A4846"/>
    <w:rsid w:val="004A4A61"/>
    <w:rsid w:val="004A4EB8"/>
    <w:rsid w:val="004A4F12"/>
    <w:rsid w:val="004A538C"/>
    <w:rsid w:val="004A5402"/>
    <w:rsid w:val="004A5585"/>
    <w:rsid w:val="004A5CDD"/>
    <w:rsid w:val="004A61D6"/>
    <w:rsid w:val="004A661A"/>
    <w:rsid w:val="004A72F9"/>
    <w:rsid w:val="004A7318"/>
    <w:rsid w:val="004A75BF"/>
    <w:rsid w:val="004A7AFD"/>
    <w:rsid w:val="004A7C05"/>
    <w:rsid w:val="004A7ED9"/>
    <w:rsid w:val="004B0032"/>
    <w:rsid w:val="004B02B4"/>
    <w:rsid w:val="004B0321"/>
    <w:rsid w:val="004B0367"/>
    <w:rsid w:val="004B04DA"/>
    <w:rsid w:val="004B052E"/>
    <w:rsid w:val="004B073A"/>
    <w:rsid w:val="004B0A62"/>
    <w:rsid w:val="004B1620"/>
    <w:rsid w:val="004B1686"/>
    <w:rsid w:val="004B1A6C"/>
    <w:rsid w:val="004B1A8E"/>
    <w:rsid w:val="004B1D4D"/>
    <w:rsid w:val="004B23C1"/>
    <w:rsid w:val="004B25C8"/>
    <w:rsid w:val="004B27B5"/>
    <w:rsid w:val="004B27E7"/>
    <w:rsid w:val="004B289F"/>
    <w:rsid w:val="004B29E4"/>
    <w:rsid w:val="004B2D84"/>
    <w:rsid w:val="004B312C"/>
    <w:rsid w:val="004B31E7"/>
    <w:rsid w:val="004B34A3"/>
    <w:rsid w:val="004B4055"/>
    <w:rsid w:val="004B42E3"/>
    <w:rsid w:val="004B469C"/>
    <w:rsid w:val="004B4A3E"/>
    <w:rsid w:val="004B5503"/>
    <w:rsid w:val="004B5897"/>
    <w:rsid w:val="004B67CD"/>
    <w:rsid w:val="004B6876"/>
    <w:rsid w:val="004B6904"/>
    <w:rsid w:val="004B6AAE"/>
    <w:rsid w:val="004B6E97"/>
    <w:rsid w:val="004B7234"/>
    <w:rsid w:val="004B7A85"/>
    <w:rsid w:val="004C0134"/>
    <w:rsid w:val="004C0525"/>
    <w:rsid w:val="004C0DC0"/>
    <w:rsid w:val="004C0FAE"/>
    <w:rsid w:val="004C146D"/>
    <w:rsid w:val="004C1634"/>
    <w:rsid w:val="004C1C7E"/>
    <w:rsid w:val="004C1F55"/>
    <w:rsid w:val="004C2169"/>
    <w:rsid w:val="004C2B10"/>
    <w:rsid w:val="004C2E0A"/>
    <w:rsid w:val="004C30FF"/>
    <w:rsid w:val="004C339E"/>
    <w:rsid w:val="004C34ED"/>
    <w:rsid w:val="004C3BB9"/>
    <w:rsid w:val="004C3C23"/>
    <w:rsid w:val="004C3EFB"/>
    <w:rsid w:val="004C41CF"/>
    <w:rsid w:val="004C4220"/>
    <w:rsid w:val="004C5ABB"/>
    <w:rsid w:val="004C5C86"/>
    <w:rsid w:val="004C5E01"/>
    <w:rsid w:val="004C5F12"/>
    <w:rsid w:val="004C637E"/>
    <w:rsid w:val="004C686B"/>
    <w:rsid w:val="004C6BC1"/>
    <w:rsid w:val="004C6D08"/>
    <w:rsid w:val="004C7468"/>
    <w:rsid w:val="004C7722"/>
    <w:rsid w:val="004C7E33"/>
    <w:rsid w:val="004D0253"/>
    <w:rsid w:val="004D073F"/>
    <w:rsid w:val="004D0B3A"/>
    <w:rsid w:val="004D0DAD"/>
    <w:rsid w:val="004D0EB0"/>
    <w:rsid w:val="004D12AA"/>
    <w:rsid w:val="004D12DC"/>
    <w:rsid w:val="004D13F7"/>
    <w:rsid w:val="004D1491"/>
    <w:rsid w:val="004D1619"/>
    <w:rsid w:val="004D1D12"/>
    <w:rsid w:val="004D2107"/>
    <w:rsid w:val="004D24A1"/>
    <w:rsid w:val="004D299B"/>
    <w:rsid w:val="004D2CB1"/>
    <w:rsid w:val="004D2CB5"/>
    <w:rsid w:val="004D2D0A"/>
    <w:rsid w:val="004D32D0"/>
    <w:rsid w:val="004D3394"/>
    <w:rsid w:val="004D377E"/>
    <w:rsid w:val="004D3A17"/>
    <w:rsid w:val="004D41B2"/>
    <w:rsid w:val="004D4207"/>
    <w:rsid w:val="004D4F8D"/>
    <w:rsid w:val="004D52BE"/>
    <w:rsid w:val="004D5439"/>
    <w:rsid w:val="004D5CAD"/>
    <w:rsid w:val="004D5CBA"/>
    <w:rsid w:val="004D5F42"/>
    <w:rsid w:val="004D5FF1"/>
    <w:rsid w:val="004D607C"/>
    <w:rsid w:val="004D7214"/>
    <w:rsid w:val="004D7302"/>
    <w:rsid w:val="004D73E0"/>
    <w:rsid w:val="004D7488"/>
    <w:rsid w:val="004D76B5"/>
    <w:rsid w:val="004D76E3"/>
    <w:rsid w:val="004D7F84"/>
    <w:rsid w:val="004E097C"/>
    <w:rsid w:val="004E0C79"/>
    <w:rsid w:val="004E0C8B"/>
    <w:rsid w:val="004E16EC"/>
    <w:rsid w:val="004E196C"/>
    <w:rsid w:val="004E1DFE"/>
    <w:rsid w:val="004E2462"/>
    <w:rsid w:val="004E24B3"/>
    <w:rsid w:val="004E27F0"/>
    <w:rsid w:val="004E2804"/>
    <w:rsid w:val="004E2D13"/>
    <w:rsid w:val="004E2E0C"/>
    <w:rsid w:val="004E30BF"/>
    <w:rsid w:val="004E3257"/>
    <w:rsid w:val="004E34AE"/>
    <w:rsid w:val="004E4082"/>
    <w:rsid w:val="004E41A3"/>
    <w:rsid w:val="004E42F4"/>
    <w:rsid w:val="004E53EF"/>
    <w:rsid w:val="004E5438"/>
    <w:rsid w:val="004E58B0"/>
    <w:rsid w:val="004E5955"/>
    <w:rsid w:val="004E595C"/>
    <w:rsid w:val="004E5FE5"/>
    <w:rsid w:val="004E60E8"/>
    <w:rsid w:val="004E61B5"/>
    <w:rsid w:val="004E6B04"/>
    <w:rsid w:val="004E73B8"/>
    <w:rsid w:val="004E7459"/>
    <w:rsid w:val="004E779C"/>
    <w:rsid w:val="004E7B81"/>
    <w:rsid w:val="004E7BB5"/>
    <w:rsid w:val="004E7C1D"/>
    <w:rsid w:val="004E7E2C"/>
    <w:rsid w:val="004E7E47"/>
    <w:rsid w:val="004E7EF2"/>
    <w:rsid w:val="004F1091"/>
    <w:rsid w:val="004F1737"/>
    <w:rsid w:val="004F20C7"/>
    <w:rsid w:val="004F223C"/>
    <w:rsid w:val="004F31ED"/>
    <w:rsid w:val="004F4D62"/>
    <w:rsid w:val="004F5278"/>
    <w:rsid w:val="004F5915"/>
    <w:rsid w:val="004F5AC6"/>
    <w:rsid w:val="004F5B04"/>
    <w:rsid w:val="004F5BEC"/>
    <w:rsid w:val="004F6D9A"/>
    <w:rsid w:val="004F72D8"/>
    <w:rsid w:val="004F7515"/>
    <w:rsid w:val="004F77A9"/>
    <w:rsid w:val="004F7857"/>
    <w:rsid w:val="00500072"/>
    <w:rsid w:val="0050037A"/>
    <w:rsid w:val="00500787"/>
    <w:rsid w:val="00500989"/>
    <w:rsid w:val="00500A22"/>
    <w:rsid w:val="00500B2E"/>
    <w:rsid w:val="00500D97"/>
    <w:rsid w:val="00500F67"/>
    <w:rsid w:val="00501627"/>
    <w:rsid w:val="00501911"/>
    <w:rsid w:val="00501BC1"/>
    <w:rsid w:val="00502A14"/>
    <w:rsid w:val="00502AA5"/>
    <w:rsid w:val="005031B5"/>
    <w:rsid w:val="0050395B"/>
    <w:rsid w:val="00503FA4"/>
    <w:rsid w:val="0050452E"/>
    <w:rsid w:val="00504858"/>
    <w:rsid w:val="005049DF"/>
    <w:rsid w:val="00505476"/>
    <w:rsid w:val="0050554C"/>
    <w:rsid w:val="00505AE6"/>
    <w:rsid w:val="00505C47"/>
    <w:rsid w:val="00506F06"/>
    <w:rsid w:val="00507422"/>
    <w:rsid w:val="00510481"/>
    <w:rsid w:val="0051093C"/>
    <w:rsid w:val="00511222"/>
    <w:rsid w:val="00511227"/>
    <w:rsid w:val="00511292"/>
    <w:rsid w:val="0051187D"/>
    <w:rsid w:val="005118C8"/>
    <w:rsid w:val="00511A97"/>
    <w:rsid w:val="00511E34"/>
    <w:rsid w:val="00511ED3"/>
    <w:rsid w:val="00512B07"/>
    <w:rsid w:val="00512BFD"/>
    <w:rsid w:val="00512CF3"/>
    <w:rsid w:val="00513136"/>
    <w:rsid w:val="0051344E"/>
    <w:rsid w:val="005134B7"/>
    <w:rsid w:val="00513AAF"/>
    <w:rsid w:val="00513CB6"/>
    <w:rsid w:val="00513CD6"/>
    <w:rsid w:val="00514012"/>
    <w:rsid w:val="0051421C"/>
    <w:rsid w:val="0051438D"/>
    <w:rsid w:val="005146BF"/>
    <w:rsid w:val="00515359"/>
    <w:rsid w:val="0051535D"/>
    <w:rsid w:val="00515634"/>
    <w:rsid w:val="00515867"/>
    <w:rsid w:val="0051627F"/>
    <w:rsid w:val="00516790"/>
    <w:rsid w:val="00516C33"/>
    <w:rsid w:val="005178BC"/>
    <w:rsid w:val="0052032E"/>
    <w:rsid w:val="0052052B"/>
    <w:rsid w:val="00520C84"/>
    <w:rsid w:val="00520E07"/>
    <w:rsid w:val="0052102E"/>
    <w:rsid w:val="005211AC"/>
    <w:rsid w:val="00521337"/>
    <w:rsid w:val="00522D18"/>
    <w:rsid w:val="00523344"/>
    <w:rsid w:val="0052385A"/>
    <w:rsid w:val="005242E5"/>
    <w:rsid w:val="005248F7"/>
    <w:rsid w:val="00524C2A"/>
    <w:rsid w:val="00524D5E"/>
    <w:rsid w:val="00524F1E"/>
    <w:rsid w:val="00525C31"/>
    <w:rsid w:val="00525D39"/>
    <w:rsid w:val="005263F5"/>
    <w:rsid w:val="005265EF"/>
    <w:rsid w:val="00526905"/>
    <w:rsid w:val="00526A1E"/>
    <w:rsid w:val="00526D32"/>
    <w:rsid w:val="00527085"/>
    <w:rsid w:val="00527E65"/>
    <w:rsid w:val="0053130D"/>
    <w:rsid w:val="0053212A"/>
    <w:rsid w:val="005324DC"/>
    <w:rsid w:val="005330A5"/>
    <w:rsid w:val="005337D7"/>
    <w:rsid w:val="00534017"/>
    <w:rsid w:val="00534165"/>
    <w:rsid w:val="005348E2"/>
    <w:rsid w:val="005349BD"/>
    <w:rsid w:val="00534A50"/>
    <w:rsid w:val="00534D18"/>
    <w:rsid w:val="0053568B"/>
    <w:rsid w:val="0053570B"/>
    <w:rsid w:val="00536F05"/>
    <w:rsid w:val="00537132"/>
    <w:rsid w:val="005376CD"/>
    <w:rsid w:val="00537B2F"/>
    <w:rsid w:val="00540647"/>
    <w:rsid w:val="00540DAB"/>
    <w:rsid w:val="00541126"/>
    <w:rsid w:val="005416CB"/>
    <w:rsid w:val="005416DF"/>
    <w:rsid w:val="00542AEF"/>
    <w:rsid w:val="00542D61"/>
    <w:rsid w:val="0054354A"/>
    <w:rsid w:val="00543B97"/>
    <w:rsid w:val="00543E66"/>
    <w:rsid w:val="00544040"/>
    <w:rsid w:val="00544655"/>
    <w:rsid w:val="00545BD6"/>
    <w:rsid w:val="00545F88"/>
    <w:rsid w:val="0054673D"/>
    <w:rsid w:val="00547BF5"/>
    <w:rsid w:val="0055007A"/>
    <w:rsid w:val="00550203"/>
    <w:rsid w:val="005504E8"/>
    <w:rsid w:val="0055093B"/>
    <w:rsid w:val="00550EED"/>
    <w:rsid w:val="0055112A"/>
    <w:rsid w:val="0055116A"/>
    <w:rsid w:val="005512EC"/>
    <w:rsid w:val="00551638"/>
    <w:rsid w:val="00551BD5"/>
    <w:rsid w:val="005524F9"/>
    <w:rsid w:val="005525A4"/>
    <w:rsid w:val="00552758"/>
    <w:rsid w:val="00552EF2"/>
    <w:rsid w:val="00554DD9"/>
    <w:rsid w:val="00554E2C"/>
    <w:rsid w:val="00555024"/>
    <w:rsid w:val="00555057"/>
    <w:rsid w:val="005551A3"/>
    <w:rsid w:val="00555898"/>
    <w:rsid w:val="00556249"/>
    <w:rsid w:val="0055637D"/>
    <w:rsid w:val="00556440"/>
    <w:rsid w:val="0055729C"/>
    <w:rsid w:val="005572B4"/>
    <w:rsid w:val="00557610"/>
    <w:rsid w:val="00557BB5"/>
    <w:rsid w:val="005602D2"/>
    <w:rsid w:val="005602E5"/>
    <w:rsid w:val="00560638"/>
    <w:rsid w:val="00560934"/>
    <w:rsid w:val="00560B97"/>
    <w:rsid w:val="00560BB7"/>
    <w:rsid w:val="00560BF3"/>
    <w:rsid w:val="00561690"/>
    <w:rsid w:val="00561923"/>
    <w:rsid w:val="00561B2F"/>
    <w:rsid w:val="00561CC5"/>
    <w:rsid w:val="00561FEA"/>
    <w:rsid w:val="00562072"/>
    <w:rsid w:val="005622C3"/>
    <w:rsid w:val="0056236F"/>
    <w:rsid w:val="00562695"/>
    <w:rsid w:val="00562C20"/>
    <w:rsid w:val="00562DAD"/>
    <w:rsid w:val="00562DC7"/>
    <w:rsid w:val="0056391A"/>
    <w:rsid w:val="00563FFB"/>
    <w:rsid w:val="00564316"/>
    <w:rsid w:val="005648B6"/>
    <w:rsid w:val="00565206"/>
    <w:rsid w:val="0056522F"/>
    <w:rsid w:val="00566947"/>
    <w:rsid w:val="00566C07"/>
    <w:rsid w:val="00567087"/>
    <w:rsid w:val="0056724C"/>
    <w:rsid w:val="00567366"/>
    <w:rsid w:val="005673EA"/>
    <w:rsid w:val="00567534"/>
    <w:rsid w:val="0056785D"/>
    <w:rsid w:val="00567A52"/>
    <w:rsid w:val="00567A9D"/>
    <w:rsid w:val="00570D8A"/>
    <w:rsid w:val="00571142"/>
    <w:rsid w:val="00571320"/>
    <w:rsid w:val="0057139C"/>
    <w:rsid w:val="005716C0"/>
    <w:rsid w:val="005717F9"/>
    <w:rsid w:val="00571F06"/>
    <w:rsid w:val="00572200"/>
    <w:rsid w:val="00572C37"/>
    <w:rsid w:val="00572F1B"/>
    <w:rsid w:val="00573512"/>
    <w:rsid w:val="005736FD"/>
    <w:rsid w:val="0057387D"/>
    <w:rsid w:val="005758CA"/>
    <w:rsid w:val="00575EB4"/>
    <w:rsid w:val="0057629B"/>
    <w:rsid w:val="00576738"/>
    <w:rsid w:val="00576DBF"/>
    <w:rsid w:val="00576FB4"/>
    <w:rsid w:val="00577193"/>
    <w:rsid w:val="0057748D"/>
    <w:rsid w:val="005775F6"/>
    <w:rsid w:val="005776C6"/>
    <w:rsid w:val="00577A13"/>
    <w:rsid w:val="00577A96"/>
    <w:rsid w:val="00577CF6"/>
    <w:rsid w:val="0058028E"/>
    <w:rsid w:val="00580937"/>
    <w:rsid w:val="00580E7C"/>
    <w:rsid w:val="00580EA3"/>
    <w:rsid w:val="005814DE"/>
    <w:rsid w:val="005818E5"/>
    <w:rsid w:val="005826DF"/>
    <w:rsid w:val="00582859"/>
    <w:rsid w:val="005828B1"/>
    <w:rsid w:val="005829FD"/>
    <w:rsid w:val="00582BB0"/>
    <w:rsid w:val="00583004"/>
    <w:rsid w:val="00583744"/>
    <w:rsid w:val="00583889"/>
    <w:rsid w:val="005838AE"/>
    <w:rsid w:val="00583A37"/>
    <w:rsid w:val="00583BA7"/>
    <w:rsid w:val="00584200"/>
    <w:rsid w:val="00584538"/>
    <w:rsid w:val="005847F2"/>
    <w:rsid w:val="00584DB3"/>
    <w:rsid w:val="0058510F"/>
    <w:rsid w:val="00585366"/>
    <w:rsid w:val="005856C3"/>
    <w:rsid w:val="00585BD8"/>
    <w:rsid w:val="00585CD2"/>
    <w:rsid w:val="00585DC7"/>
    <w:rsid w:val="00585F86"/>
    <w:rsid w:val="00586505"/>
    <w:rsid w:val="0058709D"/>
    <w:rsid w:val="0058767C"/>
    <w:rsid w:val="00587B4A"/>
    <w:rsid w:val="0059053C"/>
    <w:rsid w:val="00590BAC"/>
    <w:rsid w:val="00590EDA"/>
    <w:rsid w:val="005910E0"/>
    <w:rsid w:val="00591184"/>
    <w:rsid w:val="005916D4"/>
    <w:rsid w:val="005921E1"/>
    <w:rsid w:val="0059231B"/>
    <w:rsid w:val="005923E9"/>
    <w:rsid w:val="00592F1E"/>
    <w:rsid w:val="00592F69"/>
    <w:rsid w:val="00593030"/>
    <w:rsid w:val="005930E9"/>
    <w:rsid w:val="005932F0"/>
    <w:rsid w:val="005934C9"/>
    <w:rsid w:val="005938BC"/>
    <w:rsid w:val="00593974"/>
    <w:rsid w:val="005940B1"/>
    <w:rsid w:val="0059469A"/>
    <w:rsid w:val="00594FF6"/>
    <w:rsid w:val="005950AF"/>
    <w:rsid w:val="00595D35"/>
    <w:rsid w:val="00596332"/>
    <w:rsid w:val="005964DD"/>
    <w:rsid w:val="00596689"/>
    <w:rsid w:val="00597013"/>
    <w:rsid w:val="005978BE"/>
    <w:rsid w:val="005A192A"/>
    <w:rsid w:val="005A1D51"/>
    <w:rsid w:val="005A1E24"/>
    <w:rsid w:val="005A20A7"/>
    <w:rsid w:val="005A20DD"/>
    <w:rsid w:val="005A3375"/>
    <w:rsid w:val="005A349B"/>
    <w:rsid w:val="005A3729"/>
    <w:rsid w:val="005A3812"/>
    <w:rsid w:val="005A401D"/>
    <w:rsid w:val="005A48ED"/>
    <w:rsid w:val="005A490C"/>
    <w:rsid w:val="005A5044"/>
    <w:rsid w:val="005A6092"/>
    <w:rsid w:val="005A60E6"/>
    <w:rsid w:val="005A6463"/>
    <w:rsid w:val="005A7C18"/>
    <w:rsid w:val="005B03EB"/>
    <w:rsid w:val="005B145E"/>
    <w:rsid w:val="005B182A"/>
    <w:rsid w:val="005B18C2"/>
    <w:rsid w:val="005B19CE"/>
    <w:rsid w:val="005B1A5C"/>
    <w:rsid w:val="005B1AEF"/>
    <w:rsid w:val="005B2C26"/>
    <w:rsid w:val="005B2D87"/>
    <w:rsid w:val="005B2E96"/>
    <w:rsid w:val="005B308D"/>
    <w:rsid w:val="005B3276"/>
    <w:rsid w:val="005B3862"/>
    <w:rsid w:val="005B38BD"/>
    <w:rsid w:val="005B3C83"/>
    <w:rsid w:val="005B41CD"/>
    <w:rsid w:val="005B43C3"/>
    <w:rsid w:val="005B4FFB"/>
    <w:rsid w:val="005B5033"/>
    <w:rsid w:val="005B5161"/>
    <w:rsid w:val="005B5228"/>
    <w:rsid w:val="005B52EC"/>
    <w:rsid w:val="005B53D5"/>
    <w:rsid w:val="005B5419"/>
    <w:rsid w:val="005B5798"/>
    <w:rsid w:val="005B57C5"/>
    <w:rsid w:val="005B5D93"/>
    <w:rsid w:val="005B609B"/>
    <w:rsid w:val="005B66F2"/>
    <w:rsid w:val="005B6795"/>
    <w:rsid w:val="005B7679"/>
    <w:rsid w:val="005B7C92"/>
    <w:rsid w:val="005C07A6"/>
    <w:rsid w:val="005C0985"/>
    <w:rsid w:val="005C0AD7"/>
    <w:rsid w:val="005C117A"/>
    <w:rsid w:val="005C1601"/>
    <w:rsid w:val="005C18AC"/>
    <w:rsid w:val="005C1D55"/>
    <w:rsid w:val="005C1E5C"/>
    <w:rsid w:val="005C2026"/>
    <w:rsid w:val="005C2390"/>
    <w:rsid w:val="005C2543"/>
    <w:rsid w:val="005C26AD"/>
    <w:rsid w:val="005C3375"/>
    <w:rsid w:val="005C3AE9"/>
    <w:rsid w:val="005C3B44"/>
    <w:rsid w:val="005C4DBD"/>
    <w:rsid w:val="005C5738"/>
    <w:rsid w:val="005C5C73"/>
    <w:rsid w:val="005C5DD5"/>
    <w:rsid w:val="005C64C7"/>
    <w:rsid w:val="005C73BE"/>
    <w:rsid w:val="005C7438"/>
    <w:rsid w:val="005C7E4D"/>
    <w:rsid w:val="005C7E4E"/>
    <w:rsid w:val="005D0C2D"/>
    <w:rsid w:val="005D0F0B"/>
    <w:rsid w:val="005D0F94"/>
    <w:rsid w:val="005D15FF"/>
    <w:rsid w:val="005D17BF"/>
    <w:rsid w:val="005D1D23"/>
    <w:rsid w:val="005D1DF1"/>
    <w:rsid w:val="005D23F3"/>
    <w:rsid w:val="005D264B"/>
    <w:rsid w:val="005D2A33"/>
    <w:rsid w:val="005D2ACB"/>
    <w:rsid w:val="005D34EB"/>
    <w:rsid w:val="005D38E8"/>
    <w:rsid w:val="005D3C1F"/>
    <w:rsid w:val="005D4175"/>
    <w:rsid w:val="005D46A6"/>
    <w:rsid w:val="005D4A7E"/>
    <w:rsid w:val="005D5008"/>
    <w:rsid w:val="005D50BA"/>
    <w:rsid w:val="005D59DA"/>
    <w:rsid w:val="005D5D38"/>
    <w:rsid w:val="005D648B"/>
    <w:rsid w:val="005D6CD9"/>
    <w:rsid w:val="005D6CF2"/>
    <w:rsid w:val="005D7073"/>
    <w:rsid w:val="005D7212"/>
    <w:rsid w:val="005D7F30"/>
    <w:rsid w:val="005E02F1"/>
    <w:rsid w:val="005E04BE"/>
    <w:rsid w:val="005E0DFA"/>
    <w:rsid w:val="005E0F3F"/>
    <w:rsid w:val="005E0F4B"/>
    <w:rsid w:val="005E182D"/>
    <w:rsid w:val="005E1CDA"/>
    <w:rsid w:val="005E21B8"/>
    <w:rsid w:val="005E28C0"/>
    <w:rsid w:val="005E292F"/>
    <w:rsid w:val="005E2D6B"/>
    <w:rsid w:val="005E424C"/>
    <w:rsid w:val="005E45C4"/>
    <w:rsid w:val="005E503A"/>
    <w:rsid w:val="005E509A"/>
    <w:rsid w:val="005E5868"/>
    <w:rsid w:val="005E5B32"/>
    <w:rsid w:val="005E5E54"/>
    <w:rsid w:val="005E6109"/>
    <w:rsid w:val="005E6700"/>
    <w:rsid w:val="005E6B43"/>
    <w:rsid w:val="005E6EC5"/>
    <w:rsid w:val="005E6F9F"/>
    <w:rsid w:val="005E7790"/>
    <w:rsid w:val="005E794C"/>
    <w:rsid w:val="005E7C5F"/>
    <w:rsid w:val="005F0365"/>
    <w:rsid w:val="005F038B"/>
    <w:rsid w:val="005F0433"/>
    <w:rsid w:val="005F0514"/>
    <w:rsid w:val="005F073B"/>
    <w:rsid w:val="005F08AE"/>
    <w:rsid w:val="005F0FCC"/>
    <w:rsid w:val="005F104C"/>
    <w:rsid w:val="005F1DBE"/>
    <w:rsid w:val="005F1E77"/>
    <w:rsid w:val="005F1F36"/>
    <w:rsid w:val="005F2225"/>
    <w:rsid w:val="005F36A4"/>
    <w:rsid w:val="005F37B9"/>
    <w:rsid w:val="005F3A5D"/>
    <w:rsid w:val="005F3E59"/>
    <w:rsid w:val="005F423B"/>
    <w:rsid w:val="005F4348"/>
    <w:rsid w:val="005F451A"/>
    <w:rsid w:val="005F47BE"/>
    <w:rsid w:val="005F5275"/>
    <w:rsid w:val="005F583A"/>
    <w:rsid w:val="005F5AC0"/>
    <w:rsid w:val="005F6857"/>
    <w:rsid w:val="005F6C93"/>
    <w:rsid w:val="005F783A"/>
    <w:rsid w:val="005F7E42"/>
    <w:rsid w:val="0060072F"/>
    <w:rsid w:val="006012E3"/>
    <w:rsid w:val="0060157B"/>
    <w:rsid w:val="00601789"/>
    <w:rsid w:val="00601886"/>
    <w:rsid w:val="00602191"/>
    <w:rsid w:val="00602DAA"/>
    <w:rsid w:val="00602DB1"/>
    <w:rsid w:val="00603B86"/>
    <w:rsid w:val="006046FD"/>
    <w:rsid w:val="0060523C"/>
    <w:rsid w:val="0060561A"/>
    <w:rsid w:val="0060563C"/>
    <w:rsid w:val="00605F29"/>
    <w:rsid w:val="0060610B"/>
    <w:rsid w:val="00606589"/>
    <w:rsid w:val="00606A54"/>
    <w:rsid w:val="00607260"/>
    <w:rsid w:val="00607D06"/>
    <w:rsid w:val="00610BF9"/>
    <w:rsid w:val="0061145B"/>
    <w:rsid w:val="00611508"/>
    <w:rsid w:val="00611961"/>
    <w:rsid w:val="006120DF"/>
    <w:rsid w:val="00612168"/>
    <w:rsid w:val="0061275F"/>
    <w:rsid w:val="00612D1C"/>
    <w:rsid w:val="00612E66"/>
    <w:rsid w:val="006135BA"/>
    <w:rsid w:val="006140B0"/>
    <w:rsid w:val="00614287"/>
    <w:rsid w:val="006146E4"/>
    <w:rsid w:val="006148B7"/>
    <w:rsid w:val="00614FFB"/>
    <w:rsid w:val="0061500B"/>
    <w:rsid w:val="00615015"/>
    <w:rsid w:val="0061528F"/>
    <w:rsid w:val="00615330"/>
    <w:rsid w:val="006153A0"/>
    <w:rsid w:val="006153FA"/>
    <w:rsid w:val="006156B8"/>
    <w:rsid w:val="00615D3C"/>
    <w:rsid w:val="00616085"/>
    <w:rsid w:val="00616192"/>
    <w:rsid w:val="00616920"/>
    <w:rsid w:val="0061693A"/>
    <w:rsid w:val="00617A41"/>
    <w:rsid w:val="00617DCA"/>
    <w:rsid w:val="00620381"/>
    <w:rsid w:val="006205C2"/>
    <w:rsid w:val="00620845"/>
    <w:rsid w:val="00620A2E"/>
    <w:rsid w:val="00620B42"/>
    <w:rsid w:val="00620CA4"/>
    <w:rsid w:val="00620DF4"/>
    <w:rsid w:val="00620F21"/>
    <w:rsid w:val="00621335"/>
    <w:rsid w:val="00621768"/>
    <w:rsid w:val="00621DF4"/>
    <w:rsid w:val="00621E58"/>
    <w:rsid w:val="00622564"/>
    <w:rsid w:val="006228EE"/>
    <w:rsid w:val="00622D35"/>
    <w:rsid w:val="006230F8"/>
    <w:rsid w:val="0062316F"/>
    <w:rsid w:val="0062319F"/>
    <w:rsid w:val="0062400F"/>
    <w:rsid w:val="0062453B"/>
    <w:rsid w:val="00624B86"/>
    <w:rsid w:val="0062510F"/>
    <w:rsid w:val="00625266"/>
    <w:rsid w:val="00625369"/>
    <w:rsid w:val="00625C96"/>
    <w:rsid w:val="00626333"/>
    <w:rsid w:val="006266CD"/>
    <w:rsid w:val="00626BB8"/>
    <w:rsid w:val="00626C7B"/>
    <w:rsid w:val="00626CB3"/>
    <w:rsid w:val="00627171"/>
    <w:rsid w:val="006271F7"/>
    <w:rsid w:val="00627284"/>
    <w:rsid w:val="00627809"/>
    <w:rsid w:val="00627AE6"/>
    <w:rsid w:val="006307CD"/>
    <w:rsid w:val="00631339"/>
    <w:rsid w:val="006320DD"/>
    <w:rsid w:val="00632131"/>
    <w:rsid w:val="00632A44"/>
    <w:rsid w:val="00632BE1"/>
    <w:rsid w:val="00633F0A"/>
    <w:rsid w:val="00634932"/>
    <w:rsid w:val="00634962"/>
    <w:rsid w:val="00634981"/>
    <w:rsid w:val="00634E9C"/>
    <w:rsid w:val="00635006"/>
    <w:rsid w:val="00635189"/>
    <w:rsid w:val="006356B9"/>
    <w:rsid w:val="00636750"/>
    <w:rsid w:val="0063696D"/>
    <w:rsid w:val="0063710B"/>
    <w:rsid w:val="006371E0"/>
    <w:rsid w:val="006377E6"/>
    <w:rsid w:val="006403D2"/>
    <w:rsid w:val="00640832"/>
    <w:rsid w:val="00640952"/>
    <w:rsid w:val="00640AF6"/>
    <w:rsid w:val="0064108B"/>
    <w:rsid w:val="0064159C"/>
    <w:rsid w:val="00641826"/>
    <w:rsid w:val="00642FF5"/>
    <w:rsid w:val="00643370"/>
    <w:rsid w:val="00644089"/>
    <w:rsid w:val="00644398"/>
    <w:rsid w:val="00644467"/>
    <w:rsid w:val="0064461E"/>
    <w:rsid w:val="00645039"/>
    <w:rsid w:val="006456DE"/>
    <w:rsid w:val="006457E8"/>
    <w:rsid w:val="00645B66"/>
    <w:rsid w:val="00645C3F"/>
    <w:rsid w:val="00645C9A"/>
    <w:rsid w:val="006460C9"/>
    <w:rsid w:val="006462B1"/>
    <w:rsid w:val="0064677F"/>
    <w:rsid w:val="0064741A"/>
    <w:rsid w:val="00647672"/>
    <w:rsid w:val="006477D9"/>
    <w:rsid w:val="00647809"/>
    <w:rsid w:val="00647883"/>
    <w:rsid w:val="006478A1"/>
    <w:rsid w:val="00647E67"/>
    <w:rsid w:val="0065009B"/>
    <w:rsid w:val="006500B9"/>
    <w:rsid w:val="006508D4"/>
    <w:rsid w:val="00650994"/>
    <w:rsid w:val="00650C14"/>
    <w:rsid w:val="00650FC7"/>
    <w:rsid w:val="006511A7"/>
    <w:rsid w:val="006511EE"/>
    <w:rsid w:val="00651719"/>
    <w:rsid w:val="006519D0"/>
    <w:rsid w:val="006523D3"/>
    <w:rsid w:val="00652502"/>
    <w:rsid w:val="00652856"/>
    <w:rsid w:val="006528F3"/>
    <w:rsid w:val="00652949"/>
    <w:rsid w:val="00652AE8"/>
    <w:rsid w:val="00652D36"/>
    <w:rsid w:val="006532D7"/>
    <w:rsid w:val="00653D2C"/>
    <w:rsid w:val="00653D4A"/>
    <w:rsid w:val="00653FB7"/>
    <w:rsid w:val="006540C6"/>
    <w:rsid w:val="006541A7"/>
    <w:rsid w:val="006545A7"/>
    <w:rsid w:val="006548E6"/>
    <w:rsid w:val="00654934"/>
    <w:rsid w:val="0065494D"/>
    <w:rsid w:val="00654B8A"/>
    <w:rsid w:val="00655D00"/>
    <w:rsid w:val="00655D08"/>
    <w:rsid w:val="00655EB1"/>
    <w:rsid w:val="006560D9"/>
    <w:rsid w:val="00656B76"/>
    <w:rsid w:val="00656E31"/>
    <w:rsid w:val="0065734B"/>
    <w:rsid w:val="0065751A"/>
    <w:rsid w:val="00657647"/>
    <w:rsid w:val="006578A7"/>
    <w:rsid w:val="006578CD"/>
    <w:rsid w:val="00657B87"/>
    <w:rsid w:val="00657DE9"/>
    <w:rsid w:val="00660014"/>
    <w:rsid w:val="00660D30"/>
    <w:rsid w:val="006611D2"/>
    <w:rsid w:val="006612E1"/>
    <w:rsid w:val="006614A9"/>
    <w:rsid w:val="00661717"/>
    <w:rsid w:val="00661B2A"/>
    <w:rsid w:val="00661B73"/>
    <w:rsid w:val="00661FB7"/>
    <w:rsid w:val="006620DD"/>
    <w:rsid w:val="0066271E"/>
    <w:rsid w:val="006628FC"/>
    <w:rsid w:val="00663874"/>
    <w:rsid w:val="0066395C"/>
    <w:rsid w:val="00663C7D"/>
    <w:rsid w:val="00663DC4"/>
    <w:rsid w:val="00663FF8"/>
    <w:rsid w:val="00664264"/>
    <w:rsid w:val="00664576"/>
    <w:rsid w:val="0066476D"/>
    <w:rsid w:val="0066496F"/>
    <w:rsid w:val="006649ED"/>
    <w:rsid w:val="006651A2"/>
    <w:rsid w:val="00665AFB"/>
    <w:rsid w:val="00665CBE"/>
    <w:rsid w:val="00665D91"/>
    <w:rsid w:val="00666153"/>
    <w:rsid w:val="00666775"/>
    <w:rsid w:val="0066690C"/>
    <w:rsid w:val="00666974"/>
    <w:rsid w:val="00666E1D"/>
    <w:rsid w:val="00667033"/>
    <w:rsid w:val="00667D1D"/>
    <w:rsid w:val="00670AFF"/>
    <w:rsid w:val="00670B28"/>
    <w:rsid w:val="00670C7B"/>
    <w:rsid w:val="0067117D"/>
    <w:rsid w:val="0067122D"/>
    <w:rsid w:val="00671C39"/>
    <w:rsid w:val="00671E87"/>
    <w:rsid w:val="00671E9B"/>
    <w:rsid w:val="00672858"/>
    <w:rsid w:val="006728F0"/>
    <w:rsid w:val="0067294A"/>
    <w:rsid w:val="00672EAF"/>
    <w:rsid w:val="00673061"/>
    <w:rsid w:val="00673CE9"/>
    <w:rsid w:val="00674D49"/>
    <w:rsid w:val="00674E68"/>
    <w:rsid w:val="0067537A"/>
    <w:rsid w:val="0067561B"/>
    <w:rsid w:val="006757D6"/>
    <w:rsid w:val="00675A2D"/>
    <w:rsid w:val="00675BBA"/>
    <w:rsid w:val="00676274"/>
    <w:rsid w:val="00676E18"/>
    <w:rsid w:val="00677268"/>
    <w:rsid w:val="00677341"/>
    <w:rsid w:val="0067763C"/>
    <w:rsid w:val="0067784B"/>
    <w:rsid w:val="00677897"/>
    <w:rsid w:val="00677DB3"/>
    <w:rsid w:val="00677EAC"/>
    <w:rsid w:val="00680195"/>
    <w:rsid w:val="006801BD"/>
    <w:rsid w:val="00680242"/>
    <w:rsid w:val="00680453"/>
    <w:rsid w:val="00682094"/>
    <w:rsid w:val="00682A76"/>
    <w:rsid w:val="00682C8E"/>
    <w:rsid w:val="00682CFE"/>
    <w:rsid w:val="00682E2F"/>
    <w:rsid w:val="006833B4"/>
    <w:rsid w:val="006833EA"/>
    <w:rsid w:val="00683794"/>
    <w:rsid w:val="00684468"/>
    <w:rsid w:val="006844D7"/>
    <w:rsid w:val="00684749"/>
    <w:rsid w:val="00684EB8"/>
    <w:rsid w:val="00685C48"/>
    <w:rsid w:val="006866FF"/>
    <w:rsid w:val="0068691F"/>
    <w:rsid w:val="006869F3"/>
    <w:rsid w:val="00687455"/>
    <w:rsid w:val="00687692"/>
    <w:rsid w:val="006878AB"/>
    <w:rsid w:val="006878DD"/>
    <w:rsid w:val="006904C1"/>
    <w:rsid w:val="006904C4"/>
    <w:rsid w:val="00690D52"/>
    <w:rsid w:val="006911C8"/>
    <w:rsid w:val="006917E2"/>
    <w:rsid w:val="00692700"/>
    <w:rsid w:val="00693AEA"/>
    <w:rsid w:val="00693ECF"/>
    <w:rsid w:val="00694831"/>
    <w:rsid w:val="00694EF4"/>
    <w:rsid w:val="00695741"/>
    <w:rsid w:val="00695C0A"/>
    <w:rsid w:val="00695E7E"/>
    <w:rsid w:val="00696C95"/>
    <w:rsid w:val="00696C97"/>
    <w:rsid w:val="00696E4E"/>
    <w:rsid w:val="00697514"/>
    <w:rsid w:val="00697C94"/>
    <w:rsid w:val="00697E5A"/>
    <w:rsid w:val="006A0175"/>
    <w:rsid w:val="006A0567"/>
    <w:rsid w:val="006A0B5F"/>
    <w:rsid w:val="006A0C64"/>
    <w:rsid w:val="006A0EE7"/>
    <w:rsid w:val="006A0F8E"/>
    <w:rsid w:val="006A128F"/>
    <w:rsid w:val="006A1617"/>
    <w:rsid w:val="006A1DB2"/>
    <w:rsid w:val="006A243F"/>
    <w:rsid w:val="006A2469"/>
    <w:rsid w:val="006A24DE"/>
    <w:rsid w:val="006A271A"/>
    <w:rsid w:val="006A29FD"/>
    <w:rsid w:val="006A2DDE"/>
    <w:rsid w:val="006A338E"/>
    <w:rsid w:val="006A361C"/>
    <w:rsid w:val="006A40C3"/>
    <w:rsid w:val="006A43C1"/>
    <w:rsid w:val="006A5041"/>
    <w:rsid w:val="006A54A2"/>
    <w:rsid w:val="006A599F"/>
    <w:rsid w:val="006A5A60"/>
    <w:rsid w:val="006A62B1"/>
    <w:rsid w:val="006A642C"/>
    <w:rsid w:val="006A6570"/>
    <w:rsid w:val="006A68A8"/>
    <w:rsid w:val="006A6B86"/>
    <w:rsid w:val="006A6D32"/>
    <w:rsid w:val="006A7826"/>
    <w:rsid w:val="006A7A97"/>
    <w:rsid w:val="006B0162"/>
    <w:rsid w:val="006B0947"/>
    <w:rsid w:val="006B13EC"/>
    <w:rsid w:val="006B1A4F"/>
    <w:rsid w:val="006B1AB7"/>
    <w:rsid w:val="006B2A55"/>
    <w:rsid w:val="006B2D89"/>
    <w:rsid w:val="006B39BD"/>
    <w:rsid w:val="006B3B73"/>
    <w:rsid w:val="006B3F5F"/>
    <w:rsid w:val="006B41E6"/>
    <w:rsid w:val="006B452F"/>
    <w:rsid w:val="006B4652"/>
    <w:rsid w:val="006B4816"/>
    <w:rsid w:val="006B48A5"/>
    <w:rsid w:val="006B4E9B"/>
    <w:rsid w:val="006B4F90"/>
    <w:rsid w:val="006B5D4E"/>
    <w:rsid w:val="006B60E9"/>
    <w:rsid w:val="006B6300"/>
    <w:rsid w:val="006B636E"/>
    <w:rsid w:val="006B69A6"/>
    <w:rsid w:val="006B7016"/>
    <w:rsid w:val="006B727C"/>
    <w:rsid w:val="006B76B0"/>
    <w:rsid w:val="006B7876"/>
    <w:rsid w:val="006B78A4"/>
    <w:rsid w:val="006B7DB0"/>
    <w:rsid w:val="006B7E92"/>
    <w:rsid w:val="006C00F0"/>
    <w:rsid w:val="006C045D"/>
    <w:rsid w:val="006C104C"/>
    <w:rsid w:val="006C1595"/>
    <w:rsid w:val="006C1C9A"/>
    <w:rsid w:val="006C29DA"/>
    <w:rsid w:val="006C341B"/>
    <w:rsid w:val="006C343F"/>
    <w:rsid w:val="006C3730"/>
    <w:rsid w:val="006C397B"/>
    <w:rsid w:val="006C3E1D"/>
    <w:rsid w:val="006C4822"/>
    <w:rsid w:val="006C4BE4"/>
    <w:rsid w:val="006C4C9C"/>
    <w:rsid w:val="006C4DB0"/>
    <w:rsid w:val="006C4E27"/>
    <w:rsid w:val="006C5317"/>
    <w:rsid w:val="006C5570"/>
    <w:rsid w:val="006C5A9C"/>
    <w:rsid w:val="006C5D0A"/>
    <w:rsid w:val="006C6007"/>
    <w:rsid w:val="006C61EA"/>
    <w:rsid w:val="006C6826"/>
    <w:rsid w:val="006C6995"/>
    <w:rsid w:val="006C6D67"/>
    <w:rsid w:val="006C73F2"/>
    <w:rsid w:val="006C7AB5"/>
    <w:rsid w:val="006C7ACF"/>
    <w:rsid w:val="006C7B06"/>
    <w:rsid w:val="006C7D1F"/>
    <w:rsid w:val="006D00AF"/>
    <w:rsid w:val="006D02E0"/>
    <w:rsid w:val="006D04B5"/>
    <w:rsid w:val="006D0802"/>
    <w:rsid w:val="006D08DD"/>
    <w:rsid w:val="006D0D1F"/>
    <w:rsid w:val="006D13DD"/>
    <w:rsid w:val="006D1589"/>
    <w:rsid w:val="006D18B0"/>
    <w:rsid w:val="006D1C01"/>
    <w:rsid w:val="006D1F3D"/>
    <w:rsid w:val="006D28C2"/>
    <w:rsid w:val="006D3126"/>
    <w:rsid w:val="006D3347"/>
    <w:rsid w:val="006D35AB"/>
    <w:rsid w:val="006D3B6A"/>
    <w:rsid w:val="006D3FEB"/>
    <w:rsid w:val="006D414D"/>
    <w:rsid w:val="006D41B0"/>
    <w:rsid w:val="006D5277"/>
    <w:rsid w:val="006D576F"/>
    <w:rsid w:val="006D5BFB"/>
    <w:rsid w:val="006D6945"/>
    <w:rsid w:val="006D6EA6"/>
    <w:rsid w:val="006D70B9"/>
    <w:rsid w:val="006D7194"/>
    <w:rsid w:val="006D781E"/>
    <w:rsid w:val="006D785C"/>
    <w:rsid w:val="006D7B35"/>
    <w:rsid w:val="006D7EDA"/>
    <w:rsid w:val="006E05EA"/>
    <w:rsid w:val="006E0BC6"/>
    <w:rsid w:val="006E172D"/>
    <w:rsid w:val="006E1D49"/>
    <w:rsid w:val="006E2357"/>
    <w:rsid w:val="006E2413"/>
    <w:rsid w:val="006E3068"/>
    <w:rsid w:val="006E30AF"/>
    <w:rsid w:val="006E3A24"/>
    <w:rsid w:val="006E3C2B"/>
    <w:rsid w:val="006E43C5"/>
    <w:rsid w:val="006E5083"/>
    <w:rsid w:val="006E5138"/>
    <w:rsid w:val="006E577E"/>
    <w:rsid w:val="006E5D80"/>
    <w:rsid w:val="006E6142"/>
    <w:rsid w:val="006E664B"/>
    <w:rsid w:val="006E6C92"/>
    <w:rsid w:val="006E6D4A"/>
    <w:rsid w:val="006E7237"/>
    <w:rsid w:val="006E7676"/>
    <w:rsid w:val="006F005F"/>
    <w:rsid w:val="006F00FD"/>
    <w:rsid w:val="006F066C"/>
    <w:rsid w:val="006F0CAA"/>
    <w:rsid w:val="006F171F"/>
    <w:rsid w:val="006F17CA"/>
    <w:rsid w:val="006F22D4"/>
    <w:rsid w:val="006F28F8"/>
    <w:rsid w:val="006F2BA1"/>
    <w:rsid w:val="006F34C1"/>
    <w:rsid w:val="006F40DB"/>
    <w:rsid w:val="006F40E8"/>
    <w:rsid w:val="006F4CFA"/>
    <w:rsid w:val="006F4EC7"/>
    <w:rsid w:val="006F5027"/>
    <w:rsid w:val="006F58DC"/>
    <w:rsid w:val="006F597B"/>
    <w:rsid w:val="006F5B59"/>
    <w:rsid w:val="006F5CFD"/>
    <w:rsid w:val="006F6385"/>
    <w:rsid w:val="006F6AE3"/>
    <w:rsid w:val="006F6FB5"/>
    <w:rsid w:val="006F7123"/>
    <w:rsid w:val="006F7290"/>
    <w:rsid w:val="006F7C96"/>
    <w:rsid w:val="00700257"/>
    <w:rsid w:val="00701532"/>
    <w:rsid w:val="00701665"/>
    <w:rsid w:val="0070183A"/>
    <w:rsid w:val="00701CD8"/>
    <w:rsid w:val="0070276F"/>
    <w:rsid w:val="00703454"/>
    <w:rsid w:val="00703691"/>
    <w:rsid w:val="00704333"/>
    <w:rsid w:val="00704B70"/>
    <w:rsid w:val="00704BC3"/>
    <w:rsid w:val="00704D79"/>
    <w:rsid w:val="007051EE"/>
    <w:rsid w:val="007051EF"/>
    <w:rsid w:val="007053A4"/>
    <w:rsid w:val="007054C3"/>
    <w:rsid w:val="0070558C"/>
    <w:rsid w:val="00705633"/>
    <w:rsid w:val="00705A35"/>
    <w:rsid w:val="00705B62"/>
    <w:rsid w:val="00706711"/>
    <w:rsid w:val="00706C3F"/>
    <w:rsid w:val="00706D4E"/>
    <w:rsid w:val="00706E15"/>
    <w:rsid w:val="00707280"/>
    <w:rsid w:val="00707367"/>
    <w:rsid w:val="00707541"/>
    <w:rsid w:val="00707809"/>
    <w:rsid w:val="00707916"/>
    <w:rsid w:val="00707B28"/>
    <w:rsid w:val="00710438"/>
    <w:rsid w:val="00710C02"/>
    <w:rsid w:val="007110F1"/>
    <w:rsid w:val="007116A5"/>
    <w:rsid w:val="007118C1"/>
    <w:rsid w:val="00711C40"/>
    <w:rsid w:val="00711DAA"/>
    <w:rsid w:val="00711DC9"/>
    <w:rsid w:val="00711E7B"/>
    <w:rsid w:val="007125B5"/>
    <w:rsid w:val="007125C6"/>
    <w:rsid w:val="007127DE"/>
    <w:rsid w:val="00713AB8"/>
    <w:rsid w:val="00713B55"/>
    <w:rsid w:val="00713DA2"/>
    <w:rsid w:val="00714103"/>
    <w:rsid w:val="007143CF"/>
    <w:rsid w:val="00714552"/>
    <w:rsid w:val="00714C87"/>
    <w:rsid w:val="007156FD"/>
    <w:rsid w:val="00715788"/>
    <w:rsid w:val="007165DB"/>
    <w:rsid w:val="007177C3"/>
    <w:rsid w:val="007203BE"/>
    <w:rsid w:val="007206C2"/>
    <w:rsid w:val="00720BE1"/>
    <w:rsid w:val="00721095"/>
    <w:rsid w:val="00721213"/>
    <w:rsid w:val="007212C2"/>
    <w:rsid w:val="0072136A"/>
    <w:rsid w:val="007219F4"/>
    <w:rsid w:val="007221A8"/>
    <w:rsid w:val="00722A7B"/>
    <w:rsid w:val="00722C70"/>
    <w:rsid w:val="00723603"/>
    <w:rsid w:val="00723604"/>
    <w:rsid w:val="00723ED0"/>
    <w:rsid w:val="0072420D"/>
    <w:rsid w:val="007242A1"/>
    <w:rsid w:val="00724392"/>
    <w:rsid w:val="00725581"/>
    <w:rsid w:val="00725BC8"/>
    <w:rsid w:val="00726619"/>
    <w:rsid w:val="00727D4C"/>
    <w:rsid w:val="00730284"/>
    <w:rsid w:val="0073078B"/>
    <w:rsid w:val="00730CE9"/>
    <w:rsid w:val="007310AB"/>
    <w:rsid w:val="00731582"/>
    <w:rsid w:val="00731D40"/>
    <w:rsid w:val="00732723"/>
    <w:rsid w:val="00733272"/>
    <w:rsid w:val="007336E5"/>
    <w:rsid w:val="00733EEE"/>
    <w:rsid w:val="00734443"/>
    <w:rsid w:val="007349CF"/>
    <w:rsid w:val="00735216"/>
    <w:rsid w:val="007353C3"/>
    <w:rsid w:val="007353D3"/>
    <w:rsid w:val="007354AF"/>
    <w:rsid w:val="007357CB"/>
    <w:rsid w:val="00735B3E"/>
    <w:rsid w:val="00735CF9"/>
    <w:rsid w:val="00737962"/>
    <w:rsid w:val="00737AD5"/>
    <w:rsid w:val="00737ECA"/>
    <w:rsid w:val="007403FA"/>
    <w:rsid w:val="00740404"/>
    <w:rsid w:val="00740464"/>
    <w:rsid w:val="00740627"/>
    <w:rsid w:val="0074095B"/>
    <w:rsid w:val="00740DD7"/>
    <w:rsid w:val="00740E63"/>
    <w:rsid w:val="00741D03"/>
    <w:rsid w:val="00741E07"/>
    <w:rsid w:val="0074219D"/>
    <w:rsid w:val="00742656"/>
    <w:rsid w:val="00742686"/>
    <w:rsid w:val="00742D5E"/>
    <w:rsid w:val="007430CD"/>
    <w:rsid w:val="007430E8"/>
    <w:rsid w:val="00743DE3"/>
    <w:rsid w:val="00744514"/>
    <w:rsid w:val="007447C8"/>
    <w:rsid w:val="00744A18"/>
    <w:rsid w:val="007457C8"/>
    <w:rsid w:val="00746274"/>
    <w:rsid w:val="0074645B"/>
    <w:rsid w:val="00746C8D"/>
    <w:rsid w:val="007471FE"/>
    <w:rsid w:val="00747DF9"/>
    <w:rsid w:val="007503C2"/>
    <w:rsid w:val="00750B2F"/>
    <w:rsid w:val="00751227"/>
    <w:rsid w:val="00751B2D"/>
    <w:rsid w:val="007520F8"/>
    <w:rsid w:val="00752F2C"/>
    <w:rsid w:val="0075328B"/>
    <w:rsid w:val="007533DF"/>
    <w:rsid w:val="007552A0"/>
    <w:rsid w:val="007558EE"/>
    <w:rsid w:val="00755B6D"/>
    <w:rsid w:val="00755C5C"/>
    <w:rsid w:val="0075632F"/>
    <w:rsid w:val="00756A35"/>
    <w:rsid w:val="00756C5C"/>
    <w:rsid w:val="00756C67"/>
    <w:rsid w:val="00756E90"/>
    <w:rsid w:val="007578CC"/>
    <w:rsid w:val="007604A6"/>
    <w:rsid w:val="00760F54"/>
    <w:rsid w:val="007611D7"/>
    <w:rsid w:val="0076176F"/>
    <w:rsid w:val="0076198B"/>
    <w:rsid w:val="00761A58"/>
    <w:rsid w:val="00761A5D"/>
    <w:rsid w:val="00761B88"/>
    <w:rsid w:val="00761CA3"/>
    <w:rsid w:val="00762C9E"/>
    <w:rsid w:val="00763585"/>
    <w:rsid w:val="0076380D"/>
    <w:rsid w:val="00763B95"/>
    <w:rsid w:val="00763EA1"/>
    <w:rsid w:val="007649EF"/>
    <w:rsid w:val="00764BFD"/>
    <w:rsid w:val="007650A1"/>
    <w:rsid w:val="007650D7"/>
    <w:rsid w:val="007650F1"/>
    <w:rsid w:val="007656A3"/>
    <w:rsid w:val="00765B7D"/>
    <w:rsid w:val="00765DEE"/>
    <w:rsid w:val="00766A30"/>
    <w:rsid w:val="00767652"/>
    <w:rsid w:val="00767D89"/>
    <w:rsid w:val="00770497"/>
    <w:rsid w:val="0077125F"/>
    <w:rsid w:val="0077147A"/>
    <w:rsid w:val="00772184"/>
    <w:rsid w:val="007724BE"/>
    <w:rsid w:val="00772914"/>
    <w:rsid w:val="00772BA2"/>
    <w:rsid w:val="007732E2"/>
    <w:rsid w:val="007738E3"/>
    <w:rsid w:val="007746F4"/>
    <w:rsid w:val="00774F3A"/>
    <w:rsid w:val="00775112"/>
    <w:rsid w:val="007754FF"/>
    <w:rsid w:val="0077561A"/>
    <w:rsid w:val="00775B93"/>
    <w:rsid w:val="00775FF4"/>
    <w:rsid w:val="007762D6"/>
    <w:rsid w:val="00776CA0"/>
    <w:rsid w:val="00777238"/>
    <w:rsid w:val="00777369"/>
    <w:rsid w:val="0077745A"/>
    <w:rsid w:val="0077775C"/>
    <w:rsid w:val="00777ABB"/>
    <w:rsid w:val="00777C6E"/>
    <w:rsid w:val="00780D38"/>
    <w:rsid w:val="007811C2"/>
    <w:rsid w:val="007811CC"/>
    <w:rsid w:val="007818D0"/>
    <w:rsid w:val="00781A1D"/>
    <w:rsid w:val="00781F22"/>
    <w:rsid w:val="0078203E"/>
    <w:rsid w:val="007820F5"/>
    <w:rsid w:val="00782551"/>
    <w:rsid w:val="007836BA"/>
    <w:rsid w:val="007836CF"/>
    <w:rsid w:val="00783817"/>
    <w:rsid w:val="00783CCA"/>
    <w:rsid w:val="00783FA5"/>
    <w:rsid w:val="007840BE"/>
    <w:rsid w:val="007845BA"/>
    <w:rsid w:val="007855EF"/>
    <w:rsid w:val="007856EF"/>
    <w:rsid w:val="00785777"/>
    <w:rsid w:val="00785F78"/>
    <w:rsid w:val="00786474"/>
    <w:rsid w:val="007875D4"/>
    <w:rsid w:val="007877E0"/>
    <w:rsid w:val="007879BC"/>
    <w:rsid w:val="00787A83"/>
    <w:rsid w:val="00787AA0"/>
    <w:rsid w:val="0079007D"/>
    <w:rsid w:val="0079013E"/>
    <w:rsid w:val="0079060F"/>
    <w:rsid w:val="00790621"/>
    <w:rsid w:val="007908A8"/>
    <w:rsid w:val="00790BC4"/>
    <w:rsid w:val="00790EFB"/>
    <w:rsid w:val="0079212A"/>
    <w:rsid w:val="00792BA8"/>
    <w:rsid w:val="00792E9C"/>
    <w:rsid w:val="007932E8"/>
    <w:rsid w:val="007933AD"/>
    <w:rsid w:val="007935C9"/>
    <w:rsid w:val="00793639"/>
    <w:rsid w:val="00793B02"/>
    <w:rsid w:val="0079403C"/>
    <w:rsid w:val="00794286"/>
    <w:rsid w:val="0079562F"/>
    <w:rsid w:val="00795BCE"/>
    <w:rsid w:val="00795F39"/>
    <w:rsid w:val="00796627"/>
    <w:rsid w:val="0079723C"/>
    <w:rsid w:val="007A01B5"/>
    <w:rsid w:val="007A0426"/>
    <w:rsid w:val="007A16FD"/>
    <w:rsid w:val="007A1717"/>
    <w:rsid w:val="007A1732"/>
    <w:rsid w:val="007A18B1"/>
    <w:rsid w:val="007A282D"/>
    <w:rsid w:val="007A2E6C"/>
    <w:rsid w:val="007A2F32"/>
    <w:rsid w:val="007A36C9"/>
    <w:rsid w:val="007A3A24"/>
    <w:rsid w:val="007A3A9B"/>
    <w:rsid w:val="007A3E31"/>
    <w:rsid w:val="007A3FD6"/>
    <w:rsid w:val="007A4189"/>
    <w:rsid w:val="007A5588"/>
    <w:rsid w:val="007A55B0"/>
    <w:rsid w:val="007A5BD7"/>
    <w:rsid w:val="007A62CF"/>
    <w:rsid w:val="007A6307"/>
    <w:rsid w:val="007A6B80"/>
    <w:rsid w:val="007A73C9"/>
    <w:rsid w:val="007A7C04"/>
    <w:rsid w:val="007A7D08"/>
    <w:rsid w:val="007B00D1"/>
    <w:rsid w:val="007B056A"/>
    <w:rsid w:val="007B080C"/>
    <w:rsid w:val="007B103F"/>
    <w:rsid w:val="007B1743"/>
    <w:rsid w:val="007B17EA"/>
    <w:rsid w:val="007B1A24"/>
    <w:rsid w:val="007B1AC1"/>
    <w:rsid w:val="007B1ECA"/>
    <w:rsid w:val="007B1F60"/>
    <w:rsid w:val="007B1F76"/>
    <w:rsid w:val="007B2688"/>
    <w:rsid w:val="007B2DDE"/>
    <w:rsid w:val="007B3722"/>
    <w:rsid w:val="007B3A70"/>
    <w:rsid w:val="007B3B63"/>
    <w:rsid w:val="007B3EC7"/>
    <w:rsid w:val="007B4363"/>
    <w:rsid w:val="007B4574"/>
    <w:rsid w:val="007B506D"/>
    <w:rsid w:val="007B5112"/>
    <w:rsid w:val="007B549E"/>
    <w:rsid w:val="007B5A2D"/>
    <w:rsid w:val="007B5B70"/>
    <w:rsid w:val="007B5FCB"/>
    <w:rsid w:val="007B606D"/>
    <w:rsid w:val="007B6787"/>
    <w:rsid w:val="007B68A1"/>
    <w:rsid w:val="007B68A7"/>
    <w:rsid w:val="007B68C0"/>
    <w:rsid w:val="007B6E54"/>
    <w:rsid w:val="007B6E66"/>
    <w:rsid w:val="007B71C4"/>
    <w:rsid w:val="007B7B4B"/>
    <w:rsid w:val="007B7BC1"/>
    <w:rsid w:val="007B7C64"/>
    <w:rsid w:val="007C05DC"/>
    <w:rsid w:val="007C084A"/>
    <w:rsid w:val="007C1197"/>
    <w:rsid w:val="007C17F4"/>
    <w:rsid w:val="007C1F1B"/>
    <w:rsid w:val="007C2306"/>
    <w:rsid w:val="007C2732"/>
    <w:rsid w:val="007C29C8"/>
    <w:rsid w:val="007C2D7D"/>
    <w:rsid w:val="007C2DCB"/>
    <w:rsid w:val="007C30E4"/>
    <w:rsid w:val="007C3660"/>
    <w:rsid w:val="007C3A03"/>
    <w:rsid w:val="007C3E06"/>
    <w:rsid w:val="007C3E3D"/>
    <w:rsid w:val="007C3F7F"/>
    <w:rsid w:val="007C3F80"/>
    <w:rsid w:val="007C442B"/>
    <w:rsid w:val="007C4654"/>
    <w:rsid w:val="007C4863"/>
    <w:rsid w:val="007C4BBF"/>
    <w:rsid w:val="007C4FB9"/>
    <w:rsid w:val="007C57CC"/>
    <w:rsid w:val="007C5986"/>
    <w:rsid w:val="007C5F7A"/>
    <w:rsid w:val="007C5FF5"/>
    <w:rsid w:val="007C618E"/>
    <w:rsid w:val="007C61BB"/>
    <w:rsid w:val="007C6686"/>
    <w:rsid w:val="007C6AD9"/>
    <w:rsid w:val="007C6F0C"/>
    <w:rsid w:val="007C6F4C"/>
    <w:rsid w:val="007C7143"/>
    <w:rsid w:val="007C7648"/>
    <w:rsid w:val="007C7979"/>
    <w:rsid w:val="007C7CFE"/>
    <w:rsid w:val="007C7DEF"/>
    <w:rsid w:val="007D083C"/>
    <w:rsid w:val="007D241D"/>
    <w:rsid w:val="007D2508"/>
    <w:rsid w:val="007D274E"/>
    <w:rsid w:val="007D27E5"/>
    <w:rsid w:val="007D2C43"/>
    <w:rsid w:val="007D2E46"/>
    <w:rsid w:val="007D35D4"/>
    <w:rsid w:val="007D37B5"/>
    <w:rsid w:val="007D3A28"/>
    <w:rsid w:val="007D42E3"/>
    <w:rsid w:val="007D474C"/>
    <w:rsid w:val="007D4AE2"/>
    <w:rsid w:val="007D4F6D"/>
    <w:rsid w:val="007D4F70"/>
    <w:rsid w:val="007D5192"/>
    <w:rsid w:val="007D57F1"/>
    <w:rsid w:val="007D62C1"/>
    <w:rsid w:val="007D646F"/>
    <w:rsid w:val="007D675F"/>
    <w:rsid w:val="007D6C6D"/>
    <w:rsid w:val="007D6CF9"/>
    <w:rsid w:val="007D6D91"/>
    <w:rsid w:val="007D702E"/>
    <w:rsid w:val="007D7041"/>
    <w:rsid w:val="007D70BE"/>
    <w:rsid w:val="007D7301"/>
    <w:rsid w:val="007D73C5"/>
    <w:rsid w:val="007D7465"/>
    <w:rsid w:val="007D7633"/>
    <w:rsid w:val="007D7AC4"/>
    <w:rsid w:val="007D7C42"/>
    <w:rsid w:val="007D7FF4"/>
    <w:rsid w:val="007E087D"/>
    <w:rsid w:val="007E0AB6"/>
    <w:rsid w:val="007E0D5F"/>
    <w:rsid w:val="007E0D60"/>
    <w:rsid w:val="007E1223"/>
    <w:rsid w:val="007E12A8"/>
    <w:rsid w:val="007E19CD"/>
    <w:rsid w:val="007E1A9A"/>
    <w:rsid w:val="007E2041"/>
    <w:rsid w:val="007E2423"/>
    <w:rsid w:val="007E2431"/>
    <w:rsid w:val="007E2A7D"/>
    <w:rsid w:val="007E33C0"/>
    <w:rsid w:val="007E364C"/>
    <w:rsid w:val="007E37A6"/>
    <w:rsid w:val="007E39C7"/>
    <w:rsid w:val="007E3DE6"/>
    <w:rsid w:val="007E3FE4"/>
    <w:rsid w:val="007E4736"/>
    <w:rsid w:val="007E5038"/>
    <w:rsid w:val="007E5C07"/>
    <w:rsid w:val="007E5EBE"/>
    <w:rsid w:val="007E61F1"/>
    <w:rsid w:val="007E6419"/>
    <w:rsid w:val="007E64A6"/>
    <w:rsid w:val="007E6927"/>
    <w:rsid w:val="007E6DCA"/>
    <w:rsid w:val="007E761F"/>
    <w:rsid w:val="007F00FF"/>
    <w:rsid w:val="007F01AB"/>
    <w:rsid w:val="007F04C5"/>
    <w:rsid w:val="007F08BE"/>
    <w:rsid w:val="007F1080"/>
    <w:rsid w:val="007F1234"/>
    <w:rsid w:val="007F14A0"/>
    <w:rsid w:val="007F1858"/>
    <w:rsid w:val="007F1918"/>
    <w:rsid w:val="007F1FB0"/>
    <w:rsid w:val="007F2A7C"/>
    <w:rsid w:val="007F2C37"/>
    <w:rsid w:val="007F3DF5"/>
    <w:rsid w:val="007F3F4B"/>
    <w:rsid w:val="007F3F96"/>
    <w:rsid w:val="007F43A4"/>
    <w:rsid w:val="007F4E95"/>
    <w:rsid w:val="007F4FEB"/>
    <w:rsid w:val="007F5322"/>
    <w:rsid w:val="007F5498"/>
    <w:rsid w:val="007F56CC"/>
    <w:rsid w:val="007F5CDB"/>
    <w:rsid w:val="007F5D0F"/>
    <w:rsid w:val="007F60C1"/>
    <w:rsid w:val="007F6704"/>
    <w:rsid w:val="007F68DB"/>
    <w:rsid w:val="007F68F7"/>
    <w:rsid w:val="007F6952"/>
    <w:rsid w:val="007F7378"/>
    <w:rsid w:val="00800235"/>
    <w:rsid w:val="00800433"/>
    <w:rsid w:val="00800845"/>
    <w:rsid w:val="00800E86"/>
    <w:rsid w:val="00801050"/>
    <w:rsid w:val="008010AD"/>
    <w:rsid w:val="008012E9"/>
    <w:rsid w:val="0080219A"/>
    <w:rsid w:val="008021B6"/>
    <w:rsid w:val="00802201"/>
    <w:rsid w:val="00802962"/>
    <w:rsid w:val="00802B0C"/>
    <w:rsid w:val="00803F43"/>
    <w:rsid w:val="00804280"/>
    <w:rsid w:val="008048EF"/>
    <w:rsid w:val="008049A3"/>
    <w:rsid w:val="0080521E"/>
    <w:rsid w:val="0080582C"/>
    <w:rsid w:val="00806B1E"/>
    <w:rsid w:val="00806B9C"/>
    <w:rsid w:val="00806FEA"/>
    <w:rsid w:val="00807165"/>
    <w:rsid w:val="0080725D"/>
    <w:rsid w:val="00807737"/>
    <w:rsid w:val="008079BE"/>
    <w:rsid w:val="00807EEF"/>
    <w:rsid w:val="0081002B"/>
    <w:rsid w:val="00810417"/>
    <w:rsid w:val="00810BE3"/>
    <w:rsid w:val="008114AD"/>
    <w:rsid w:val="008114EE"/>
    <w:rsid w:val="00811CBA"/>
    <w:rsid w:val="00811DDB"/>
    <w:rsid w:val="0081201A"/>
    <w:rsid w:val="00812D83"/>
    <w:rsid w:val="00813B5B"/>
    <w:rsid w:val="00813CF7"/>
    <w:rsid w:val="0081443F"/>
    <w:rsid w:val="00814B24"/>
    <w:rsid w:val="00814DB8"/>
    <w:rsid w:val="00814E16"/>
    <w:rsid w:val="00815366"/>
    <w:rsid w:val="0081540C"/>
    <w:rsid w:val="00815784"/>
    <w:rsid w:val="00815C69"/>
    <w:rsid w:val="0081620F"/>
    <w:rsid w:val="00816405"/>
    <w:rsid w:val="00816ADC"/>
    <w:rsid w:val="00817493"/>
    <w:rsid w:val="008178EE"/>
    <w:rsid w:val="00817AD7"/>
    <w:rsid w:val="00817BE8"/>
    <w:rsid w:val="008202C3"/>
    <w:rsid w:val="00820329"/>
    <w:rsid w:val="0082089D"/>
    <w:rsid w:val="00821312"/>
    <w:rsid w:val="008213FC"/>
    <w:rsid w:val="008214D6"/>
    <w:rsid w:val="00821F67"/>
    <w:rsid w:val="00822338"/>
    <w:rsid w:val="008229DB"/>
    <w:rsid w:val="00822C0E"/>
    <w:rsid w:val="00822D57"/>
    <w:rsid w:val="00823741"/>
    <w:rsid w:val="00823A18"/>
    <w:rsid w:val="00823B46"/>
    <w:rsid w:val="00823B7D"/>
    <w:rsid w:val="0082402C"/>
    <w:rsid w:val="00824575"/>
    <w:rsid w:val="00825143"/>
    <w:rsid w:val="00825CC3"/>
    <w:rsid w:val="008261D0"/>
    <w:rsid w:val="00826211"/>
    <w:rsid w:val="008264C4"/>
    <w:rsid w:val="0082682A"/>
    <w:rsid w:val="008269B2"/>
    <w:rsid w:val="00826DF8"/>
    <w:rsid w:val="00826FD1"/>
    <w:rsid w:val="00827289"/>
    <w:rsid w:val="008273FF"/>
    <w:rsid w:val="008274D1"/>
    <w:rsid w:val="00827BE8"/>
    <w:rsid w:val="00827C35"/>
    <w:rsid w:val="00827D60"/>
    <w:rsid w:val="00830411"/>
    <w:rsid w:val="00830532"/>
    <w:rsid w:val="0083059E"/>
    <w:rsid w:val="0083063B"/>
    <w:rsid w:val="008307B1"/>
    <w:rsid w:val="0083128A"/>
    <w:rsid w:val="00831E42"/>
    <w:rsid w:val="00831F2D"/>
    <w:rsid w:val="008321A6"/>
    <w:rsid w:val="008323F1"/>
    <w:rsid w:val="00832B70"/>
    <w:rsid w:val="00832B91"/>
    <w:rsid w:val="00832C78"/>
    <w:rsid w:val="00832F1D"/>
    <w:rsid w:val="00833021"/>
    <w:rsid w:val="008332C4"/>
    <w:rsid w:val="00833918"/>
    <w:rsid w:val="00834253"/>
    <w:rsid w:val="008344EF"/>
    <w:rsid w:val="00835204"/>
    <w:rsid w:val="00835D6B"/>
    <w:rsid w:val="00835F13"/>
    <w:rsid w:val="008361A4"/>
    <w:rsid w:val="008361D8"/>
    <w:rsid w:val="00836637"/>
    <w:rsid w:val="008367DB"/>
    <w:rsid w:val="0083718C"/>
    <w:rsid w:val="00837CC7"/>
    <w:rsid w:val="00837EA9"/>
    <w:rsid w:val="0084020B"/>
    <w:rsid w:val="00840346"/>
    <w:rsid w:val="00840675"/>
    <w:rsid w:val="00840932"/>
    <w:rsid w:val="00840ECA"/>
    <w:rsid w:val="00841012"/>
    <w:rsid w:val="008410F1"/>
    <w:rsid w:val="00842052"/>
    <w:rsid w:val="00842254"/>
    <w:rsid w:val="00842591"/>
    <w:rsid w:val="0084259C"/>
    <w:rsid w:val="008428AC"/>
    <w:rsid w:val="00843F4E"/>
    <w:rsid w:val="00843F7B"/>
    <w:rsid w:val="0084414F"/>
    <w:rsid w:val="00844245"/>
    <w:rsid w:val="00844542"/>
    <w:rsid w:val="00844C7B"/>
    <w:rsid w:val="00844E4F"/>
    <w:rsid w:val="00844E57"/>
    <w:rsid w:val="0084574C"/>
    <w:rsid w:val="00846415"/>
    <w:rsid w:val="00846559"/>
    <w:rsid w:val="00846B79"/>
    <w:rsid w:val="00846B94"/>
    <w:rsid w:val="00846C20"/>
    <w:rsid w:val="0084709D"/>
    <w:rsid w:val="00847548"/>
    <w:rsid w:val="00847FF1"/>
    <w:rsid w:val="008500B7"/>
    <w:rsid w:val="00850686"/>
    <w:rsid w:val="0085134D"/>
    <w:rsid w:val="0085167F"/>
    <w:rsid w:val="00851A36"/>
    <w:rsid w:val="008520CA"/>
    <w:rsid w:val="008527EB"/>
    <w:rsid w:val="00852C83"/>
    <w:rsid w:val="00852CAF"/>
    <w:rsid w:val="0085338E"/>
    <w:rsid w:val="008536EF"/>
    <w:rsid w:val="008537E3"/>
    <w:rsid w:val="008539D0"/>
    <w:rsid w:val="00853D29"/>
    <w:rsid w:val="00853D7D"/>
    <w:rsid w:val="00853E4D"/>
    <w:rsid w:val="008540B8"/>
    <w:rsid w:val="008543FB"/>
    <w:rsid w:val="00855118"/>
    <w:rsid w:val="008554CB"/>
    <w:rsid w:val="0085551D"/>
    <w:rsid w:val="00855BD4"/>
    <w:rsid w:val="00855CA9"/>
    <w:rsid w:val="00855DE6"/>
    <w:rsid w:val="00855E6E"/>
    <w:rsid w:val="008561CD"/>
    <w:rsid w:val="00856435"/>
    <w:rsid w:val="00856DA8"/>
    <w:rsid w:val="00856DC5"/>
    <w:rsid w:val="00857207"/>
    <w:rsid w:val="00857731"/>
    <w:rsid w:val="00857C9D"/>
    <w:rsid w:val="00857F99"/>
    <w:rsid w:val="008608B9"/>
    <w:rsid w:val="00860A85"/>
    <w:rsid w:val="00862743"/>
    <w:rsid w:val="008630ED"/>
    <w:rsid w:val="00863898"/>
    <w:rsid w:val="00863B01"/>
    <w:rsid w:val="00863F86"/>
    <w:rsid w:val="0086439E"/>
    <w:rsid w:val="008644CB"/>
    <w:rsid w:val="00866F77"/>
    <w:rsid w:val="00867354"/>
    <w:rsid w:val="0086753D"/>
    <w:rsid w:val="00867903"/>
    <w:rsid w:val="00867BAA"/>
    <w:rsid w:val="00870292"/>
    <w:rsid w:val="00870344"/>
    <w:rsid w:val="008710C8"/>
    <w:rsid w:val="00871C4B"/>
    <w:rsid w:val="008721F4"/>
    <w:rsid w:val="00872751"/>
    <w:rsid w:val="00872C87"/>
    <w:rsid w:val="0087338A"/>
    <w:rsid w:val="00873908"/>
    <w:rsid w:val="00873D2D"/>
    <w:rsid w:val="0087417A"/>
    <w:rsid w:val="008746E6"/>
    <w:rsid w:val="0087505B"/>
    <w:rsid w:val="0087534D"/>
    <w:rsid w:val="00875765"/>
    <w:rsid w:val="00875E6A"/>
    <w:rsid w:val="00876591"/>
    <w:rsid w:val="00876A2E"/>
    <w:rsid w:val="00876FD9"/>
    <w:rsid w:val="008771F5"/>
    <w:rsid w:val="0087796A"/>
    <w:rsid w:val="00880010"/>
    <w:rsid w:val="0088021B"/>
    <w:rsid w:val="008802BB"/>
    <w:rsid w:val="00880347"/>
    <w:rsid w:val="008806B8"/>
    <w:rsid w:val="008806C0"/>
    <w:rsid w:val="00880A4E"/>
    <w:rsid w:val="00880C1A"/>
    <w:rsid w:val="00880F33"/>
    <w:rsid w:val="00881138"/>
    <w:rsid w:val="008815CB"/>
    <w:rsid w:val="0088176D"/>
    <w:rsid w:val="00881A0B"/>
    <w:rsid w:val="00882D0D"/>
    <w:rsid w:val="008833D6"/>
    <w:rsid w:val="008839C0"/>
    <w:rsid w:val="00883BA9"/>
    <w:rsid w:val="008844DD"/>
    <w:rsid w:val="008850EB"/>
    <w:rsid w:val="0088510A"/>
    <w:rsid w:val="008851C6"/>
    <w:rsid w:val="008853C5"/>
    <w:rsid w:val="00885639"/>
    <w:rsid w:val="0088574E"/>
    <w:rsid w:val="008859EE"/>
    <w:rsid w:val="00885F04"/>
    <w:rsid w:val="00886111"/>
    <w:rsid w:val="0088622B"/>
    <w:rsid w:val="008863A5"/>
    <w:rsid w:val="0088773A"/>
    <w:rsid w:val="008877A5"/>
    <w:rsid w:val="00887AE8"/>
    <w:rsid w:val="008900B6"/>
    <w:rsid w:val="0089048A"/>
    <w:rsid w:val="008917E9"/>
    <w:rsid w:val="008922CF"/>
    <w:rsid w:val="00893A8B"/>
    <w:rsid w:val="008944B0"/>
    <w:rsid w:val="0089541A"/>
    <w:rsid w:val="00896655"/>
    <w:rsid w:val="00896737"/>
    <w:rsid w:val="0089674F"/>
    <w:rsid w:val="00897159"/>
    <w:rsid w:val="00897184"/>
    <w:rsid w:val="00897233"/>
    <w:rsid w:val="008974EF"/>
    <w:rsid w:val="00897E3D"/>
    <w:rsid w:val="008A0117"/>
    <w:rsid w:val="008A03D1"/>
    <w:rsid w:val="008A0B94"/>
    <w:rsid w:val="008A0BA9"/>
    <w:rsid w:val="008A0D1D"/>
    <w:rsid w:val="008A0D25"/>
    <w:rsid w:val="008A0DB2"/>
    <w:rsid w:val="008A0E75"/>
    <w:rsid w:val="008A2415"/>
    <w:rsid w:val="008A2589"/>
    <w:rsid w:val="008A26AA"/>
    <w:rsid w:val="008A2AAD"/>
    <w:rsid w:val="008A2EA0"/>
    <w:rsid w:val="008A34B9"/>
    <w:rsid w:val="008A36EE"/>
    <w:rsid w:val="008A37FD"/>
    <w:rsid w:val="008A4F07"/>
    <w:rsid w:val="008A55F2"/>
    <w:rsid w:val="008A5603"/>
    <w:rsid w:val="008A5E91"/>
    <w:rsid w:val="008A6A88"/>
    <w:rsid w:val="008A6C6C"/>
    <w:rsid w:val="008A7137"/>
    <w:rsid w:val="008A71B4"/>
    <w:rsid w:val="008A7339"/>
    <w:rsid w:val="008A76E8"/>
    <w:rsid w:val="008A7B25"/>
    <w:rsid w:val="008B08C9"/>
    <w:rsid w:val="008B0E19"/>
    <w:rsid w:val="008B1445"/>
    <w:rsid w:val="008B1691"/>
    <w:rsid w:val="008B1E84"/>
    <w:rsid w:val="008B1FB2"/>
    <w:rsid w:val="008B32A7"/>
    <w:rsid w:val="008B3F6B"/>
    <w:rsid w:val="008B411F"/>
    <w:rsid w:val="008B419E"/>
    <w:rsid w:val="008B42E3"/>
    <w:rsid w:val="008B50FF"/>
    <w:rsid w:val="008B5194"/>
    <w:rsid w:val="008B56DC"/>
    <w:rsid w:val="008B585C"/>
    <w:rsid w:val="008B6012"/>
    <w:rsid w:val="008B62D6"/>
    <w:rsid w:val="008B667C"/>
    <w:rsid w:val="008B674C"/>
    <w:rsid w:val="008B691D"/>
    <w:rsid w:val="008B6C3B"/>
    <w:rsid w:val="008B6C85"/>
    <w:rsid w:val="008B6CE4"/>
    <w:rsid w:val="008B6D5C"/>
    <w:rsid w:val="008B76DE"/>
    <w:rsid w:val="008B78F2"/>
    <w:rsid w:val="008B792D"/>
    <w:rsid w:val="008B7B94"/>
    <w:rsid w:val="008B7C0A"/>
    <w:rsid w:val="008C0035"/>
    <w:rsid w:val="008C016B"/>
    <w:rsid w:val="008C0928"/>
    <w:rsid w:val="008C0CCF"/>
    <w:rsid w:val="008C0D14"/>
    <w:rsid w:val="008C0D1F"/>
    <w:rsid w:val="008C0D91"/>
    <w:rsid w:val="008C1678"/>
    <w:rsid w:val="008C1937"/>
    <w:rsid w:val="008C1AF7"/>
    <w:rsid w:val="008C1E57"/>
    <w:rsid w:val="008C21EE"/>
    <w:rsid w:val="008C2708"/>
    <w:rsid w:val="008C2796"/>
    <w:rsid w:val="008C2821"/>
    <w:rsid w:val="008C32DA"/>
    <w:rsid w:val="008C3388"/>
    <w:rsid w:val="008C357D"/>
    <w:rsid w:val="008C3885"/>
    <w:rsid w:val="008C4725"/>
    <w:rsid w:val="008C47EA"/>
    <w:rsid w:val="008C4F25"/>
    <w:rsid w:val="008C5EC0"/>
    <w:rsid w:val="008C5FF2"/>
    <w:rsid w:val="008C65B0"/>
    <w:rsid w:val="008C6679"/>
    <w:rsid w:val="008C6D06"/>
    <w:rsid w:val="008C711A"/>
    <w:rsid w:val="008C733A"/>
    <w:rsid w:val="008C7F29"/>
    <w:rsid w:val="008D0961"/>
    <w:rsid w:val="008D0C67"/>
    <w:rsid w:val="008D0EA0"/>
    <w:rsid w:val="008D117A"/>
    <w:rsid w:val="008D1A16"/>
    <w:rsid w:val="008D2D50"/>
    <w:rsid w:val="008D3BDD"/>
    <w:rsid w:val="008D4117"/>
    <w:rsid w:val="008D45F5"/>
    <w:rsid w:val="008D46A0"/>
    <w:rsid w:val="008D4926"/>
    <w:rsid w:val="008D4A00"/>
    <w:rsid w:val="008D532C"/>
    <w:rsid w:val="008D5A64"/>
    <w:rsid w:val="008D5B9A"/>
    <w:rsid w:val="008D6459"/>
    <w:rsid w:val="008D6650"/>
    <w:rsid w:val="008D6B3F"/>
    <w:rsid w:val="008D720A"/>
    <w:rsid w:val="008D75BA"/>
    <w:rsid w:val="008D75EB"/>
    <w:rsid w:val="008D7771"/>
    <w:rsid w:val="008D7844"/>
    <w:rsid w:val="008D7E78"/>
    <w:rsid w:val="008E0501"/>
    <w:rsid w:val="008E09B2"/>
    <w:rsid w:val="008E1549"/>
    <w:rsid w:val="008E1B59"/>
    <w:rsid w:val="008E2102"/>
    <w:rsid w:val="008E218A"/>
    <w:rsid w:val="008E2734"/>
    <w:rsid w:val="008E281D"/>
    <w:rsid w:val="008E28B1"/>
    <w:rsid w:val="008E2917"/>
    <w:rsid w:val="008E2992"/>
    <w:rsid w:val="008E2AC7"/>
    <w:rsid w:val="008E2BED"/>
    <w:rsid w:val="008E2C06"/>
    <w:rsid w:val="008E3186"/>
    <w:rsid w:val="008E32BB"/>
    <w:rsid w:val="008E48DE"/>
    <w:rsid w:val="008E49AD"/>
    <w:rsid w:val="008E4DE6"/>
    <w:rsid w:val="008E4F39"/>
    <w:rsid w:val="008E51CF"/>
    <w:rsid w:val="008E5988"/>
    <w:rsid w:val="008E5B37"/>
    <w:rsid w:val="008E6240"/>
    <w:rsid w:val="008E6764"/>
    <w:rsid w:val="008E6A5D"/>
    <w:rsid w:val="008E6B57"/>
    <w:rsid w:val="008E6E31"/>
    <w:rsid w:val="008E784F"/>
    <w:rsid w:val="008E78A3"/>
    <w:rsid w:val="008E7C17"/>
    <w:rsid w:val="008F027C"/>
    <w:rsid w:val="008F0823"/>
    <w:rsid w:val="008F09B3"/>
    <w:rsid w:val="008F0ADC"/>
    <w:rsid w:val="008F0BA5"/>
    <w:rsid w:val="008F0FCE"/>
    <w:rsid w:val="008F10DB"/>
    <w:rsid w:val="008F1947"/>
    <w:rsid w:val="008F1A8D"/>
    <w:rsid w:val="008F1BA2"/>
    <w:rsid w:val="008F1DF4"/>
    <w:rsid w:val="008F1E4C"/>
    <w:rsid w:val="008F20FF"/>
    <w:rsid w:val="008F26C0"/>
    <w:rsid w:val="008F298A"/>
    <w:rsid w:val="008F2AE4"/>
    <w:rsid w:val="008F35AF"/>
    <w:rsid w:val="008F3A31"/>
    <w:rsid w:val="008F3C30"/>
    <w:rsid w:val="008F3DA2"/>
    <w:rsid w:val="008F44A4"/>
    <w:rsid w:val="008F47F0"/>
    <w:rsid w:val="008F494F"/>
    <w:rsid w:val="008F4C5E"/>
    <w:rsid w:val="008F4DCD"/>
    <w:rsid w:val="008F5BB1"/>
    <w:rsid w:val="008F6568"/>
    <w:rsid w:val="008F66C4"/>
    <w:rsid w:val="008F686E"/>
    <w:rsid w:val="008F7673"/>
    <w:rsid w:val="00900389"/>
    <w:rsid w:val="00900595"/>
    <w:rsid w:val="009009B9"/>
    <w:rsid w:val="00900B19"/>
    <w:rsid w:val="009014B9"/>
    <w:rsid w:val="00901C89"/>
    <w:rsid w:val="00901CD2"/>
    <w:rsid w:val="00901EEF"/>
    <w:rsid w:val="00902216"/>
    <w:rsid w:val="00902ACE"/>
    <w:rsid w:val="00903AB0"/>
    <w:rsid w:val="00903C1C"/>
    <w:rsid w:val="00903F82"/>
    <w:rsid w:val="009040CB"/>
    <w:rsid w:val="00904130"/>
    <w:rsid w:val="00904C38"/>
    <w:rsid w:val="00904CE9"/>
    <w:rsid w:val="00904F02"/>
    <w:rsid w:val="0090503D"/>
    <w:rsid w:val="00905146"/>
    <w:rsid w:val="00905286"/>
    <w:rsid w:val="00905417"/>
    <w:rsid w:val="009056C1"/>
    <w:rsid w:val="0090591E"/>
    <w:rsid w:val="00905EE2"/>
    <w:rsid w:val="00906462"/>
    <w:rsid w:val="0090657C"/>
    <w:rsid w:val="009067A8"/>
    <w:rsid w:val="00906D49"/>
    <w:rsid w:val="0090703E"/>
    <w:rsid w:val="00907222"/>
    <w:rsid w:val="00907357"/>
    <w:rsid w:val="009079C7"/>
    <w:rsid w:val="00907A5D"/>
    <w:rsid w:val="00907F00"/>
    <w:rsid w:val="00910150"/>
    <w:rsid w:val="0091062F"/>
    <w:rsid w:val="00910C55"/>
    <w:rsid w:val="00910F03"/>
    <w:rsid w:val="00911A49"/>
    <w:rsid w:val="00912A5A"/>
    <w:rsid w:val="00912F46"/>
    <w:rsid w:val="00913380"/>
    <w:rsid w:val="00913E20"/>
    <w:rsid w:val="009144DF"/>
    <w:rsid w:val="0091490C"/>
    <w:rsid w:val="00914D81"/>
    <w:rsid w:val="00914E3D"/>
    <w:rsid w:val="00914E80"/>
    <w:rsid w:val="00914EBF"/>
    <w:rsid w:val="00914F54"/>
    <w:rsid w:val="009151E6"/>
    <w:rsid w:val="00915503"/>
    <w:rsid w:val="00915818"/>
    <w:rsid w:val="009161B3"/>
    <w:rsid w:val="00916350"/>
    <w:rsid w:val="00916739"/>
    <w:rsid w:val="009167C6"/>
    <w:rsid w:val="00916A22"/>
    <w:rsid w:val="0091765B"/>
    <w:rsid w:val="009176C3"/>
    <w:rsid w:val="00917BA3"/>
    <w:rsid w:val="00920308"/>
    <w:rsid w:val="00920348"/>
    <w:rsid w:val="0092042D"/>
    <w:rsid w:val="009207EB"/>
    <w:rsid w:val="009210D5"/>
    <w:rsid w:val="0092167F"/>
    <w:rsid w:val="009220E0"/>
    <w:rsid w:val="0092392D"/>
    <w:rsid w:val="00924377"/>
    <w:rsid w:val="00924DF6"/>
    <w:rsid w:val="009257AD"/>
    <w:rsid w:val="009258CD"/>
    <w:rsid w:val="00925D1D"/>
    <w:rsid w:val="00925DD0"/>
    <w:rsid w:val="00926870"/>
    <w:rsid w:val="00926D30"/>
    <w:rsid w:val="0092754F"/>
    <w:rsid w:val="00927924"/>
    <w:rsid w:val="009279AD"/>
    <w:rsid w:val="009279B7"/>
    <w:rsid w:val="009306D5"/>
    <w:rsid w:val="00930B94"/>
    <w:rsid w:val="0093120E"/>
    <w:rsid w:val="00931600"/>
    <w:rsid w:val="00932002"/>
    <w:rsid w:val="009323D1"/>
    <w:rsid w:val="00932B16"/>
    <w:rsid w:val="0093332E"/>
    <w:rsid w:val="00933F68"/>
    <w:rsid w:val="00933FD0"/>
    <w:rsid w:val="00934465"/>
    <w:rsid w:val="0093472A"/>
    <w:rsid w:val="009348C1"/>
    <w:rsid w:val="0093498F"/>
    <w:rsid w:val="00935217"/>
    <w:rsid w:val="00935693"/>
    <w:rsid w:val="00935698"/>
    <w:rsid w:val="00935894"/>
    <w:rsid w:val="00935D23"/>
    <w:rsid w:val="00935F02"/>
    <w:rsid w:val="00936129"/>
    <w:rsid w:val="009366FA"/>
    <w:rsid w:val="00937446"/>
    <w:rsid w:val="00937B07"/>
    <w:rsid w:val="00937EF1"/>
    <w:rsid w:val="00940791"/>
    <w:rsid w:val="009407BB"/>
    <w:rsid w:val="00940FCB"/>
    <w:rsid w:val="00941925"/>
    <w:rsid w:val="009425B6"/>
    <w:rsid w:val="00942A16"/>
    <w:rsid w:val="009435F1"/>
    <w:rsid w:val="009437A1"/>
    <w:rsid w:val="009438D1"/>
    <w:rsid w:val="0094417C"/>
    <w:rsid w:val="0094417E"/>
    <w:rsid w:val="0094481E"/>
    <w:rsid w:val="00944980"/>
    <w:rsid w:val="00944D62"/>
    <w:rsid w:val="00945ABD"/>
    <w:rsid w:val="00945CD8"/>
    <w:rsid w:val="0094606B"/>
    <w:rsid w:val="0094668E"/>
    <w:rsid w:val="00946C95"/>
    <w:rsid w:val="0094707D"/>
    <w:rsid w:val="009472D8"/>
    <w:rsid w:val="0094787B"/>
    <w:rsid w:val="00947E8D"/>
    <w:rsid w:val="009500CC"/>
    <w:rsid w:val="009504B5"/>
    <w:rsid w:val="009504F8"/>
    <w:rsid w:val="00950888"/>
    <w:rsid w:val="0095294F"/>
    <w:rsid w:val="00952A8A"/>
    <w:rsid w:val="00953954"/>
    <w:rsid w:val="00953DD2"/>
    <w:rsid w:val="00954212"/>
    <w:rsid w:val="0095434D"/>
    <w:rsid w:val="00954788"/>
    <w:rsid w:val="009558FA"/>
    <w:rsid w:val="00955A43"/>
    <w:rsid w:val="00955EC2"/>
    <w:rsid w:val="00956045"/>
    <w:rsid w:val="00956739"/>
    <w:rsid w:val="00956CE6"/>
    <w:rsid w:val="0096010E"/>
    <w:rsid w:val="00960145"/>
    <w:rsid w:val="00960300"/>
    <w:rsid w:val="0096044C"/>
    <w:rsid w:val="00961001"/>
    <w:rsid w:val="00961FFD"/>
    <w:rsid w:val="009626CA"/>
    <w:rsid w:val="009628E0"/>
    <w:rsid w:val="0096301D"/>
    <w:rsid w:val="00963143"/>
    <w:rsid w:val="009637F3"/>
    <w:rsid w:val="0096381D"/>
    <w:rsid w:val="00963AB7"/>
    <w:rsid w:val="00963E26"/>
    <w:rsid w:val="00964456"/>
    <w:rsid w:val="009649A1"/>
    <w:rsid w:val="00964F8C"/>
    <w:rsid w:val="00965478"/>
    <w:rsid w:val="00966578"/>
    <w:rsid w:val="00966970"/>
    <w:rsid w:val="00966984"/>
    <w:rsid w:val="00966A91"/>
    <w:rsid w:val="0096742E"/>
    <w:rsid w:val="0097040C"/>
    <w:rsid w:val="00970C16"/>
    <w:rsid w:val="00971608"/>
    <w:rsid w:val="0097201F"/>
    <w:rsid w:val="009725B0"/>
    <w:rsid w:val="0097283E"/>
    <w:rsid w:val="00972879"/>
    <w:rsid w:val="00972FC0"/>
    <w:rsid w:val="009732D0"/>
    <w:rsid w:val="0097339F"/>
    <w:rsid w:val="0097351A"/>
    <w:rsid w:val="00973A4C"/>
    <w:rsid w:val="00973A59"/>
    <w:rsid w:val="00973C79"/>
    <w:rsid w:val="00973D88"/>
    <w:rsid w:val="00974120"/>
    <w:rsid w:val="0097433D"/>
    <w:rsid w:val="009749D4"/>
    <w:rsid w:val="00974A3B"/>
    <w:rsid w:val="00974BD4"/>
    <w:rsid w:val="00974C89"/>
    <w:rsid w:val="00975CD8"/>
    <w:rsid w:val="00975D8A"/>
    <w:rsid w:val="009760CD"/>
    <w:rsid w:val="009762D8"/>
    <w:rsid w:val="0097661A"/>
    <w:rsid w:val="00976B3F"/>
    <w:rsid w:val="0097737F"/>
    <w:rsid w:val="009773FF"/>
    <w:rsid w:val="00977695"/>
    <w:rsid w:val="00977899"/>
    <w:rsid w:val="009779D5"/>
    <w:rsid w:val="00977C9D"/>
    <w:rsid w:val="00980AF4"/>
    <w:rsid w:val="009810D1"/>
    <w:rsid w:val="0098145F"/>
    <w:rsid w:val="009814C8"/>
    <w:rsid w:val="00981713"/>
    <w:rsid w:val="00981812"/>
    <w:rsid w:val="00982107"/>
    <w:rsid w:val="00982DE0"/>
    <w:rsid w:val="00983403"/>
    <w:rsid w:val="009834FC"/>
    <w:rsid w:val="009835AA"/>
    <w:rsid w:val="0098451B"/>
    <w:rsid w:val="009854D1"/>
    <w:rsid w:val="009854D8"/>
    <w:rsid w:val="0098561A"/>
    <w:rsid w:val="009857A0"/>
    <w:rsid w:val="0098616A"/>
    <w:rsid w:val="009867D2"/>
    <w:rsid w:val="00986AC1"/>
    <w:rsid w:val="0098797F"/>
    <w:rsid w:val="00987C18"/>
    <w:rsid w:val="009901AF"/>
    <w:rsid w:val="00990345"/>
    <w:rsid w:val="009906F8"/>
    <w:rsid w:val="00990A90"/>
    <w:rsid w:val="00990BD8"/>
    <w:rsid w:val="00991309"/>
    <w:rsid w:val="00991368"/>
    <w:rsid w:val="00991708"/>
    <w:rsid w:val="00992207"/>
    <w:rsid w:val="009927B3"/>
    <w:rsid w:val="00992905"/>
    <w:rsid w:val="009932B5"/>
    <w:rsid w:val="00993618"/>
    <w:rsid w:val="0099374C"/>
    <w:rsid w:val="00993B27"/>
    <w:rsid w:val="0099419E"/>
    <w:rsid w:val="00994CDA"/>
    <w:rsid w:val="0099607D"/>
    <w:rsid w:val="009962B4"/>
    <w:rsid w:val="009968C9"/>
    <w:rsid w:val="00996D6D"/>
    <w:rsid w:val="00996EBE"/>
    <w:rsid w:val="009977D0"/>
    <w:rsid w:val="009A090A"/>
    <w:rsid w:val="009A19B2"/>
    <w:rsid w:val="009A2999"/>
    <w:rsid w:val="009A318C"/>
    <w:rsid w:val="009A3340"/>
    <w:rsid w:val="009A3753"/>
    <w:rsid w:val="009A38CB"/>
    <w:rsid w:val="009A3FEE"/>
    <w:rsid w:val="009A420A"/>
    <w:rsid w:val="009A4CFD"/>
    <w:rsid w:val="009A537B"/>
    <w:rsid w:val="009A5D2F"/>
    <w:rsid w:val="009A6304"/>
    <w:rsid w:val="009A6E4C"/>
    <w:rsid w:val="009A7182"/>
    <w:rsid w:val="009A718D"/>
    <w:rsid w:val="009A75E2"/>
    <w:rsid w:val="009A7949"/>
    <w:rsid w:val="009A7D02"/>
    <w:rsid w:val="009B0311"/>
    <w:rsid w:val="009B0693"/>
    <w:rsid w:val="009B0BE3"/>
    <w:rsid w:val="009B0DED"/>
    <w:rsid w:val="009B15B4"/>
    <w:rsid w:val="009B182E"/>
    <w:rsid w:val="009B27AC"/>
    <w:rsid w:val="009B2BFE"/>
    <w:rsid w:val="009B2C19"/>
    <w:rsid w:val="009B2D37"/>
    <w:rsid w:val="009B3898"/>
    <w:rsid w:val="009B396C"/>
    <w:rsid w:val="009B3D67"/>
    <w:rsid w:val="009B3E59"/>
    <w:rsid w:val="009B4A03"/>
    <w:rsid w:val="009B4D31"/>
    <w:rsid w:val="009B5C5C"/>
    <w:rsid w:val="009B5E30"/>
    <w:rsid w:val="009B5FB0"/>
    <w:rsid w:val="009B61ED"/>
    <w:rsid w:val="009B6504"/>
    <w:rsid w:val="009B6614"/>
    <w:rsid w:val="009B6764"/>
    <w:rsid w:val="009B6992"/>
    <w:rsid w:val="009B6D29"/>
    <w:rsid w:val="009B7D7E"/>
    <w:rsid w:val="009B7DA3"/>
    <w:rsid w:val="009C0505"/>
    <w:rsid w:val="009C0730"/>
    <w:rsid w:val="009C07FC"/>
    <w:rsid w:val="009C0B5A"/>
    <w:rsid w:val="009C0CC8"/>
    <w:rsid w:val="009C0ECA"/>
    <w:rsid w:val="009C0F22"/>
    <w:rsid w:val="009C140A"/>
    <w:rsid w:val="009C1CF5"/>
    <w:rsid w:val="009C2256"/>
    <w:rsid w:val="009C26DF"/>
    <w:rsid w:val="009C2F70"/>
    <w:rsid w:val="009C397E"/>
    <w:rsid w:val="009C3A20"/>
    <w:rsid w:val="009C3B03"/>
    <w:rsid w:val="009C3EF9"/>
    <w:rsid w:val="009C3F36"/>
    <w:rsid w:val="009C427D"/>
    <w:rsid w:val="009C537A"/>
    <w:rsid w:val="009C5B39"/>
    <w:rsid w:val="009C5B6C"/>
    <w:rsid w:val="009C6BA8"/>
    <w:rsid w:val="009C6DAD"/>
    <w:rsid w:val="009C736C"/>
    <w:rsid w:val="009C780A"/>
    <w:rsid w:val="009C78AF"/>
    <w:rsid w:val="009C7C93"/>
    <w:rsid w:val="009C7D4B"/>
    <w:rsid w:val="009D0E92"/>
    <w:rsid w:val="009D13F0"/>
    <w:rsid w:val="009D14D5"/>
    <w:rsid w:val="009D1996"/>
    <w:rsid w:val="009D2052"/>
    <w:rsid w:val="009D21B3"/>
    <w:rsid w:val="009D21EA"/>
    <w:rsid w:val="009D220A"/>
    <w:rsid w:val="009D24C8"/>
    <w:rsid w:val="009D26A5"/>
    <w:rsid w:val="009D3312"/>
    <w:rsid w:val="009D366B"/>
    <w:rsid w:val="009D3907"/>
    <w:rsid w:val="009D3959"/>
    <w:rsid w:val="009D3BDB"/>
    <w:rsid w:val="009D3F3E"/>
    <w:rsid w:val="009D3FB4"/>
    <w:rsid w:val="009D42C3"/>
    <w:rsid w:val="009D4405"/>
    <w:rsid w:val="009D4901"/>
    <w:rsid w:val="009D4D81"/>
    <w:rsid w:val="009D5961"/>
    <w:rsid w:val="009D59A8"/>
    <w:rsid w:val="009D61B7"/>
    <w:rsid w:val="009D6E99"/>
    <w:rsid w:val="009D7528"/>
    <w:rsid w:val="009D76FA"/>
    <w:rsid w:val="009E008F"/>
    <w:rsid w:val="009E00D5"/>
    <w:rsid w:val="009E02B2"/>
    <w:rsid w:val="009E04F0"/>
    <w:rsid w:val="009E06D1"/>
    <w:rsid w:val="009E0CCE"/>
    <w:rsid w:val="009E0F23"/>
    <w:rsid w:val="009E1787"/>
    <w:rsid w:val="009E1DE1"/>
    <w:rsid w:val="009E1F38"/>
    <w:rsid w:val="009E25CF"/>
    <w:rsid w:val="009E2681"/>
    <w:rsid w:val="009E26DF"/>
    <w:rsid w:val="009E2936"/>
    <w:rsid w:val="009E2CAF"/>
    <w:rsid w:val="009E2ECB"/>
    <w:rsid w:val="009E3A60"/>
    <w:rsid w:val="009E4239"/>
    <w:rsid w:val="009E45B2"/>
    <w:rsid w:val="009E4727"/>
    <w:rsid w:val="009E47EB"/>
    <w:rsid w:val="009E53CB"/>
    <w:rsid w:val="009E5683"/>
    <w:rsid w:val="009E5B6B"/>
    <w:rsid w:val="009E5CCF"/>
    <w:rsid w:val="009E697D"/>
    <w:rsid w:val="009E74B9"/>
    <w:rsid w:val="009E7C74"/>
    <w:rsid w:val="009F052D"/>
    <w:rsid w:val="009F0863"/>
    <w:rsid w:val="009F08A6"/>
    <w:rsid w:val="009F0F78"/>
    <w:rsid w:val="009F124F"/>
    <w:rsid w:val="009F17DF"/>
    <w:rsid w:val="009F1B78"/>
    <w:rsid w:val="009F1DEB"/>
    <w:rsid w:val="009F20A2"/>
    <w:rsid w:val="009F2D52"/>
    <w:rsid w:val="009F2F0C"/>
    <w:rsid w:val="009F3010"/>
    <w:rsid w:val="009F33B2"/>
    <w:rsid w:val="009F3424"/>
    <w:rsid w:val="009F3AFC"/>
    <w:rsid w:val="009F3E1B"/>
    <w:rsid w:val="009F405F"/>
    <w:rsid w:val="009F413D"/>
    <w:rsid w:val="009F41FB"/>
    <w:rsid w:val="009F460A"/>
    <w:rsid w:val="009F506D"/>
    <w:rsid w:val="009F50B8"/>
    <w:rsid w:val="009F55B7"/>
    <w:rsid w:val="009F5A3A"/>
    <w:rsid w:val="009F5D34"/>
    <w:rsid w:val="009F60CB"/>
    <w:rsid w:val="009F682B"/>
    <w:rsid w:val="009F6B03"/>
    <w:rsid w:val="009F75B7"/>
    <w:rsid w:val="009F7FB2"/>
    <w:rsid w:val="00A001AA"/>
    <w:rsid w:val="00A00949"/>
    <w:rsid w:val="00A00B9D"/>
    <w:rsid w:val="00A00D06"/>
    <w:rsid w:val="00A00E71"/>
    <w:rsid w:val="00A01495"/>
    <w:rsid w:val="00A027AE"/>
    <w:rsid w:val="00A040B9"/>
    <w:rsid w:val="00A0487E"/>
    <w:rsid w:val="00A04A96"/>
    <w:rsid w:val="00A04C39"/>
    <w:rsid w:val="00A055EB"/>
    <w:rsid w:val="00A05B14"/>
    <w:rsid w:val="00A05BEC"/>
    <w:rsid w:val="00A05D7A"/>
    <w:rsid w:val="00A06BDB"/>
    <w:rsid w:val="00A06BE3"/>
    <w:rsid w:val="00A0718A"/>
    <w:rsid w:val="00A07208"/>
    <w:rsid w:val="00A07374"/>
    <w:rsid w:val="00A073FF"/>
    <w:rsid w:val="00A07416"/>
    <w:rsid w:val="00A079B4"/>
    <w:rsid w:val="00A079D2"/>
    <w:rsid w:val="00A1032E"/>
    <w:rsid w:val="00A10377"/>
    <w:rsid w:val="00A108CF"/>
    <w:rsid w:val="00A11547"/>
    <w:rsid w:val="00A117EA"/>
    <w:rsid w:val="00A1196C"/>
    <w:rsid w:val="00A12CE9"/>
    <w:rsid w:val="00A13007"/>
    <w:rsid w:val="00A130A4"/>
    <w:rsid w:val="00A1354B"/>
    <w:rsid w:val="00A13E6D"/>
    <w:rsid w:val="00A14501"/>
    <w:rsid w:val="00A148C9"/>
    <w:rsid w:val="00A149E0"/>
    <w:rsid w:val="00A15229"/>
    <w:rsid w:val="00A15703"/>
    <w:rsid w:val="00A15718"/>
    <w:rsid w:val="00A15B7C"/>
    <w:rsid w:val="00A15D7C"/>
    <w:rsid w:val="00A15EC9"/>
    <w:rsid w:val="00A160D4"/>
    <w:rsid w:val="00A16309"/>
    <w:rsid w:val="00A164C4"/>
    <w:rsid w:val="00A16B6C"/>
    <w:rsid w:val="00A179A4"/>
    <w:rsid w:val="00A17DA0"/>
    <w:rsid w:val="00A20B41"/>
    <w:rsid w:val="00A20C43"/>
    <w:rsid w:val="00A20C4A"/>
    <w:rsid w:val="00A2113A"/>
    <w:rsid w:val="00A212C6"/>
    <w:rsid w:val="00A2169B"/>
    <w:rsid w:val="00A223E5"/>
    <w:rsid w:val="00A22510"/>
    <w:rsid w:val="00A22C38"/>
    <w:rsid w:val="00A23302"/>
    <w:rsid w:val="00A23413"/>
    <w:rsid w:val="00A2348B"/>
    <w:rsid w:val="00A23EAA"/>
    <w:rsid w:val="00A24336"/>
    <w:rsid w:val="00A24ADB"/>
    <w:rsid w:val="00A24BDD"/>
    <w:rsid w:val="00A25B76"/>
    <w:rsid w:val="00A25FDF"/>
    <w:rsid w:val="00A26F0B"/>
    <w:rsid w:val="00A2726E"/>
    <w:rsid w:val="00A274B8"/>
    <w:rsid w:val="00A275D9"/>
    <w:rsid w:val="00A27A03"/>
    <w:rsid w:val="00A3005B"/>
    <w:rsid w:val="00A30483"/>
    <w:rsid w:val="00A30882"/>
    <w:rsid w:val="00A30960"/>
    <w:rsid w:val="00A31594"/>
    <w:rsid w:val="00A31864"/>
    <w:rsid w:val="00A323BA"/>
    <w:rsid w:val="00A3248A"/>
    <w:rsid w:val="00A332A1"/>
    <w:rsid w:val="00A33855"/>
    <w:rsid w:val="00A34449"/>
    <w:rsid w:val="00A347BE"/>
    <w:rsid w:val="00A348C0"/>
    <w:rsid w:val="00A34E24"/>
    <w:rsid w:val="00A353E5"/>
    <w:rsid w:val="00A359BA"/>
    <w:rsid w:val="00A35E33"/>
    <w:rsid w:val="00A3671E"/>
    <w:rsid w:val="00A36F2A"/>
    <w:rsid w:val="00A37345"/>
    <w:rsid w:val="00A37782"/>
    <w:rsid w:val="00A37D14"/>
    <w:rsid w:val="00A37EFA"/>
    <w:rsid w:val="00A37F88"/>
    <w:rsid w:val="00A40548"/>
    <w:rsid w:val="00A40837"/>
    <w:rsid w:val="00A40DA1"/>
    <w:rsid w:val="00A40F31"/>
    <w:rsid w:val="00A420BC"/>
    <w:rsid w:val="00A4277E"/>
    <w:rsid w:val="00A4287E"/>
    <w:rsid w:val="00A42A36"/>
    <w:rsid w:val="00A42C07"/>
    <w:rsid w:val="00A43090"/>
    <w:rsid w:val="00A4336B"/>
    <w:rsid w:val="00A44DDD"/>
    <w:rsid w:val="00A456DF"/>
    <w:rsid w:val="00A456E8"/>
    <w:rsid w:val="00A459FC"/>
    <w:rsid w:val="00A45EF5"/>
    <w:rsid w:val="00A46829"/>
    <w:rsid w:val="00A46E5C"/>
    <w:rsid w:val="00A471DF"/>
    <w:rsid w:val="00A47D4E"/>
    <w:rsid w:val="00A47DA0"/>
    <w:rsid w:val="00A47F00"/>
    <w:rsid w:val="00A47FCB"/>
    <w:rsid w:val="00A511B6"/>
    <w:rsid w:val="00A5123F"/>
    <w:rsid w:val="00A51ADF"/>
    <w:rsid w:val="00A51DF9"/>
    <w:rsid w:val="00A51F94"/>
    <w:rsid w:val="00A5272C"/>
    <w:rsid w:val="00A52C8E"/>
    <w:rsid w:val="00A52D8C"/>
    <w:rsid w:val="00A52FD9"/>
    <w:rsid w:val="00A53490"/>
    <w:rsid w:val="00A53530"/>
    <w:rsid w:val="00A53697"/>
    <w:rsid w:val="00A539DE"/>
    <w:rsid w:val="00A53B02"/>
    <w:rsid w:val="00A53F14"/>
    <w:rsid w:val="00A54CFB"/>
    <w:rsid w:val="00A556B9"/>
    <w:rsid w:val="00A557A8"/>
    <w:rsid w:val="00A55B71"/>
    <w:rsid w:val="00A55E84"/>
    <w:rsid w:val="00A55F89"/>
    <w:rsid w:val="00A563D1"/>
    <w:rsid w:val="00A5668B"/>
    <w:rsid w:val="00A57635"/>
    <w:rsid w:val="00A577B0"/>
    <w:rsid w:val="00A577E6"/>
    <w:rsid w:val="00A57934"/>
    <w:rsid w:val="00A57FC9"/>
    <w:rsid w:val="00A6088D"/>
    <w:rsid w:val="00A6094F"/>
    <w:rsid w:val="00A6095B"/>
    <w:rsid w:val="00A60F99"/>
    <w:rsid w:val="00A610AD"/>
    <w:rsid w:val="00A61378"/>
    <w:rsid w:val="00A615CB"/>
    <w:rsid w:val="00A6192D"/>
    <w:rsid w:val="00A61B30"/>
    <w:rsid w:val="00A61B3B"/>
    <w:rsid w:val="00A61B73"/>
    <w:rsid w:val="00A61DAD"/>
    <w:rsid w:val="00A6245F"/>
    <w:rsid w:val="00A62C55"/>
    <w:rsid w:val="00A6422B"/>
    <w:rsid w:val="00A64754"/>
    <w:rsid w:val="00A649DF"/>
    <w:rsid w:val="00A65224"/>
    <w:rsid w:val="00A653E7"/>
    <w:rsid w:val="00A65A0C"/>
    <w:rsid w:val="00A667A0"/>
    <w:rsid w:val="00A66D69"/>
    <w:rsid w:val="00A66DAB"/>
    <w:rsid w:val="00A67246"/>
    <w:rsid w:val="00A67356"/>
    <w:rsid w:val="00A675EC"/>
    <w:rsid w:val="00A6767D"/>
    <w:rsid w:val="00A6776F"/>
    <w:rsid w:val="00A67B49"/>
    <w:rsid w:val="00A67CC9"/>
    <w:rsid w:val="00A67D6D"/>
    <w:rsid w:val="00A701B2"/>
    <w:rsid w:val="00A70327"/>
    <w:rsid w:val="00A70521"/>
    <w:rsid w:val="00A7073F"/>
    <w:rsid w:val="00A70781"/>
    <w:rsid w:val="00A7085A"/>
    <w:rsid w:val="00A70A20"/>
    <w:rsid w:val="00A70BC2"/>
    <w:rsid w:val="00A70EE0"/>
    <w:rsid w:val="00A710CA"/>
    <w:rsid w:val="00A71314"/>
    <w:rsid w:val="00A71713"/>
    <w:rsid w:val="00A71C0D"/>
    <w:rsid w:val="00A71F7E"/>
    <w:rsid w:val="00A72104"/>
    <w:rsid w:val="00A72A1C"/>
    <w:rsid w:val="00A72A6C"/>
    <w:rsid w:val="00A72B0F"/>
    <w:rsid w:val="00A7314A"/>
    <w:rsid w:val="00A732C1"/>
    <w:rsid w:val="00A735CE"/>
    <w:rsid w:val="00A73C34"/>
    <w:rsid w:val="00A7438C"/>
    <w:rsid w:val="00A74774"/>
    <w:rsid w:val="00A74BB4"/>
    <w:rsid w:val="00A74F46"/>
    <w:rsid w:val="00A74FFC"/>
    <w:rsid w:val="00A75090"/>
    <w:rsid w:val="00A752B8"/>
    <w:rsid w:val="00A759E8"/>
    <w:rsid w:val="00A75D57"/>
    <w:rsid w:val="00A7612A"/>
    <w:rsid w:val="00A761FA"/>
    <w:rsid w:val="00A76266"/>
    <w:rsid w:val="00A766DC"/>
    <w:rsid w:val="00A769A4"/>
    <w:rsid w:val="00A76A14"/>
    <w:rsid w:val="00A77C89"/>
    <w:rsid w:val="00A80645"/>
    <w:rsid w:val="00A80A5A"/>
    <w:rsid w:val="00A811CA"/>
    <w:rsid w:val="00A81885"/>
    <w:rsid w:val="00A81CC0"/>
    <w:rsid w:val="00A821F7"/>
    <w:rsid w:val="00A8240C"/>
    <w:rsid w:val="00A82C1B"/>
    <w:rsid w:val="00A82C8E"/>
    <w:rsid w:val="00A83474"/>
    <w:rsid w:val="00A83EE7"/>
    <w:rsid w:val="00A84018"/>
    <w:rsid w:val="00A84535"/>
    <w:rsid w:val="00A84BF4"/>
    <w:rsid w:val="00A84FC8"/>
    <w:rsid w:val="00A85062"/>
    <w:rsid w:val="00A854EE"/>
    <w:rsid w:val="00A85AFB"/>
    <w:rsid w:val="00A85D88"/>
    <w:rsid w:val="00A85F03"/>
    <w:rsid w:val="00A860EC"/>
    <w:rsid w:val="00A86475"/>
    <w:rsid w:val="00A86525"/>
    <w:rsid w:val="00A86B8A"/>
    <w:rsid w:val="00A87D3E"/>
    <w:rsid w:val="00A87ECA"/>
    <w:rsid w:val="00A90949"/>
    <w:rsid w:val="00A9108B"/>
    <w:rsid w:val="00A91250"/>
    <w:rsid w:val="00A91993"/>
    <w:rsid w:val="00A92319"/>
    <w:rsid w:val="00A92515"/>
    <w:rsid w:val="00A92A2E"/>
    <w:rsid w:val="00A92B03"/>
    <w:rsid w:val="00A92E74"/>
    <w:rsid w:val="00A93FF0"/>
    <w:rsid w:val="00A942C8"/>
    <w:rsid w:val="00A94B43"/>
    <w:rsid w:val="00A95610"/>
    <w:rsid w:val="00A96254"/>
    <w:rsid w:val="00A963A3"/>
    <w:rsid w:val="00A96951"/>
    <w:rsid w:val="00A96AC8"/>
    <w:rsid w:val="00A96F9C"/>
    <w:rsid w:val="00A97574"/>
    <w:rsid w:val="00A975EA"/>
    <w:rsid w:val="00A9762C"/>
    <w:rsid w:val="00A977B9"/>
    <w:rsid w:val="00A978B8"/>
    <w:rsid w:val="00AA0551"/>
    <w:rsid w:val="00AA06DA"/>
    <w:rsid w:val="00AA0964"/>
    <w:rsid w:val="00AA0A6D"/>
    <w:rsid w:val="00AA1972"/>
    <w:rsid w:val="00AA1FCF"/>
    <w:rsid w:val="00AA2040"/>
    <w:rsid w:val="00AA25E4"/>
    <w:rsid w:val="00AA2BAF"/>
    <w:rsid w:val="00AA2C11"/>
    <w:rsid w:val="00AA2DFE"/>
    <w:rsid w:val="00AA2F7D"/>
    <w:rsid w:val="00AA30C4"/>
    <w:rsid w:val="00AA3567"/>
    <w:rsid w:val="00AA36D4"/>
    <w:rsid w:val="00AA3F1D"/>
    <w:rsid w:val="00AA4114"/>
    <w:rsid w:val="00AA42EC"/>
    <w:rsid w:val="00AA482C"/>
    <w:rsid w:val="00AA4C88"/>
    <w:rsid w:val="00AA5134"/>
    <w:rsid w:val="00AA5136"/>
    <w:rsid w:val="00AA57BC"/>
    <w:rsid w:val="00AA5AF9"/>
    <w:rsid w:val="00AA5BED"/>
    <w:rsid w:val="00AA5CB1"/>
    <w:rsid w:val="00AA5D13"/>
    <w:rsid w:val="00AA6384"/>
    <w:rsid w:val="00AA660C"/>
    <w:rsid w:val="00AA673D"/>
    <w:rsid w:val="00AA6B43"/>
    <w:rsid w:val="00AA6EB6"/>
    <w:rsid w:val="00AA79CE"/>
    <w:rsid w:val="00AA7BE4"/>
    <w:rsid w:val="00AB0767"/>
    <w:rsid w:val="00AB0F77"/>
    <w:rsid w:val="00AB0F80"/>
    <w:rsid w:val="00AB1157"/>
    <w:rsid w:val="00AB13E1"/>
    <w:rsid w:val="00AB20ED"/>
    <w:rsid w:val="00AB25FA"/>
    <w:rsid w:val="00AB28DB"/>
    <w:rsid w:val="00AB3406"/>
    <w:rsid w:val="00AB355E"/>
    <w:rsid w:val="00AB3D78"/>
    <w:rsid w:val="00AB40FD"/>
    <w:rsid w:val="00AB466E"/>
    <w:rsid w:val="00AB4C9A"/>
    <w:rsid w:val="00AB5188"/>
    <w:rsid w:val="00AB523C"/>
    <w:rsid w:val="00AB550D"/>
    <w:rsid w:val="00AB56F9"/>
    <w:rsid w:val="00AB6136"/>
    <w:rsid w:val="00AB6164"/>
    <w:rsid w:val="00AB7714"/>
    <w:rsid w:val="00AB77A8"/>
    <w:rsid w:val="00AB77E8"/>
    <w:rsid w:val="00AB7D13"/>
    <w:rsid w:val="00AC0057"/>
    <w:rsid w:val="00AC03F4"/>
    <w:rsid w:val="00AC0562"/>
    <w:rsid w:val="00AC07E5"/>
    <w:rsid w:val="00AC0CAF"/>
    <w:rsid w:val="00AC0DCC"/>
    <w:rsid w:val="00AC1A92"/>
    <w:rsid w:val="00AC1B88"/>
    <w:rsid w:val="00AC1D24"/>
    <w:rsid w:val="00AC1E1F"/>
    <w:rsid w:val="00AC246C"/>
    <w:rsid w:val="00AC2567"/>
    <w:rsid w:val="00AC2AC0"/>
    <w:rsid w:val="00AC2C3B"/>
    <w:rsid w:val="00AC3069"/>
    <w:rsid w:val="00AC30B0"/>
    <w:rsid w:val="00AC38D4"/>
    <w:rsid w:val="00AC3BC6"/>
    <w:rsid w:val="00AC3BF1"/>
    <w:rsid w:val="00AC3E22"/>
    <w:rsid w:val="00AC3F99"/>
    <w:rsid w:val="00AC4A40"/>
    <w:rsid w:val="00AC4B39"/>
    <w:rsid w:val="00AC4F17"/>
    <w:rsid w:val="00AC4FF2"/>
    <w:rsid w:val="00AC5381"/>
    <w:rsid w:val="00AC579F"/>
    <w:rsid w:val="00AC57C2"/>
    <w:rsid w:val="00AC5C03"/>
    <w:rsid w:val="00AC5E8D"/>
    <w:rsid w:val="00AC5F1B"/>
    <w:rsid w:val="00AC6351"/>
    <w:rsid w:val="00AC6419"/>
    <w:rsid w:val="00AC66DC"/>
    <w:rsid w:val="00AC7547"/>
    <w:rsid w:val="00AC7912"/>
    <w:rsid w:val="00AC7B44"/>
    <w:rsid w:val="00AC7DF1"/>
    <w:rsid w:val="00AD0269"/>
    <w:rsid w:val="00AD0E87"/>
    <w:rsid w:val="00AD130D"/>
    <w:rsid w:val="00AD141D"/>
    <w:rsid w:val="00AD1706"/>
    <w:rsid w:val="00AD1E37"/>
    <w:rsid w:val="00AD1F74"/>
    <w:rsid w:val="00AD2628"/>
    <w:rsid w:val="00AD3830"/>
    <w:rsid w:val="00AD3A98"/>
    <w:rsid w:val="00AD3CA8"/>
    <w:rsid w:val="00AD4350"/>
    <w:rsid w:val="00AD491D"/>
    <w:rsid w:val="00AD4920"/>
    <w:rsid w:val="00AD4A04"/>
    <w:rsid w:val="00AD4C71"/>
    <w:rsid w:val="00AD5637"/>
    <w:rsid w:val="00AD5822"/>
    <w:rsid w:val="00AD5A0F"/>
    <w:rsid w:val="00AD5D54"/>
    <w:rsid w:val="00AD60E5"/>
    <w:rsid w:val="00AD6472"/>
    <w:rsid w:val="00AD6B37"/>
    <w:rsid w:val="00AD6DAA"/>
    <w:rsid w:val="00AD713F"/>
    <w:rsid w:val="00AD7177"/>
    <w:rsid w:val="00AD7257"/>
    <w:rsid w:val="00AD78C6"/>
    <w:rsid w:val="00AE0231"/>
    <w:rsid w:val="00AE0E03"/>
    <w:rsid w:val="00AE16DD"/>
    <w:rsid w:val="00AE1955"/>
    <w:rsid w:val="00AE1B2C"/>
    <w:rsid w:val="00AE1CC7"/>
    <w:rsid w:val="00AE1FE7"/>
    <w:rsid w:val="00AE2763"/>
    <w:rsid w:val="00AE2C8C"/>
    <w:rsid w:val="00AE36D9"/>
    <w:rsid w:val="00AE47DF"/>
    <w:rsid w:val="00AE4912"/>
    <w:rsid w:val="00AE499E"/>
    <w:rsid w:val="00AE49E5"/>
    <w:rsid w:val="00AE4DBF"/>
    <w:rsid w:val="00AE4DD8"/>
    <w:rsid w:val="00AE51E3"/>
    <w:rsid w:val="00AE54EA"/>
    <w:rsid w:val="00AE5741"/>
    <w:rsid w:val="00AE5B97"/>
    <w:rsid w:val="00AE5BB3"/>
    <w:rsid w:val="00AE5E97"/>
    <w:rsid w:val="00AE6269"/>
    <w:rsid w:val="00AE6282"/>
    <w:rsid w:val="00AE6B19"/>
    <w:rsid w:val="00AE6F89"/>
    <w:rsid w:val="00AE7543"/>
    <w:rsid w:val="00AE7829"/>
    <w:rsid w:val="00AF041F"/>
    <w:rsid w:val="00AF07DD"/>
    <w:rsid w:val="00AF0DA7"/>
    <w:rsid w:val="00AF0F2F"/>
    <w:rsid w:val="00AF22A7"/>
    <w:rsid w:val="00AF234E"/>
    <w:rsid w:val="00AF2537"/>
    <w:rsid w:val="00AF2606"/>
    <w:rsid w:val="00AF2ABD"/>
    <w:rsid w:val="00AF2C97"/>
    <w:rsid w:val="00AF37F7"/>
    <w:rsid w:val="00AF4598"/>
    <w:rsid w:val="00AF47A4"/>
    <w:rsid w:val="00AF48F9"/>
    <w:rsid w:val="00AF4A5C"/>
    <w:rsid w:val="00AF4C1E"/>
    <w:rsid w:val="00AF4F03"/>
    <w:rsid w:val="00AF5135"/>
    <w:rsid w:val="00AF52CA"/>
    <w:rsid w:val="00AF5448"/>
    <w:rsid w:val="00AF5941"/>
    <w:rsid w:val="00AF5C0C"/>
    <w:rsid w:val="00AF5D72"/>
    <w:rsid w:val="00AF608F"/>
    <w:rsid w:val="00AF6164"/>
    <w:rsid w:val="00AF6652"/>
    <w:rsid w:val="00AF6D65"/>
    <w:rsid w:val="00AF7326"/>
    <w:rsid w:val="00AF753E"/>
    <w:rsid w:val="00AF7A36"/>
    <w:rsid w:val="00AF7B14"/>
    <w:rsid w:val="00AF7C3B"/>
    <w:rsid w:val="00AF7D0D"/>
    <w:rsid w:val="00B00359"/>
    <w:rsid w:val="00B00BB0"/>
    <w:rsid w:val="00B00C93"/>
    <w:rsid w:val="00B00CAE"/>
    <w:rsid w:val="00B00EA9"/>
    <w:rsid w:val="00B022C4"/>
    <w:rsid w:val="00B02769"/>
    <w:rsid w:val="00B02A93"/>
    <w:rsid w:val="00B02D2C"/>
    <w:rsid w:val="00B03B3F"/>
    <w:rsid w:val="00B04D4A"/>
    <w:rsid w:val="00B04EC7"/>
    <w:rsid w:val="00B054C3"/>
    <w:rsid w:val="00B065B9"/>
    <w:rsid w:val="00B06613"/>
    <w:rsid w:val="00B06729"/>
    <w:rsid w:val="00B067AB"/>
    <w:rsid w:val="00B06984"/>
    <w:rsid w:val="00B06CC4"/>
    <w:rsid w:val="00B07243"/>
    <w:rsid w:val="00B074C5"/>
    <w:rsid w:val="00B07596"/>
    <w:rsid w:val="00B078F4"/>
    <w:rsid w:val="00B07A72"/>
    <w:rsid w:val="00B07D57"/>
    <w:rsid w:val="00B1029A"/>
    <w:rsid w:val="00B104D2"/>
    <w:rsid w:val="00B11352"/>
    <w:rsid w:val="00B1197F"/>
    <w:rsid w:val="00B11CB8"/>
    <w:rsid w:val="00B11CDB"/>
    <w:rsid w:val="00B12444"/>
    <w:rsid w:val="00B12AFD"/>
    <w:rsid w:val="00B12F16"/>
    <w:rsid w:val="00B138D0"/>
    <w:rsid w:val="00B1391C"/>
    <w:rsid w:val="00B13D02"/>
    <w:rsid w:val="00B1423F"/>
    <w:rsid w:val="00B14871"/>
    <w:rsid w:val="00B15326"/>
    <w:rsid w:val="00B1678E"/>
    <w:rsid w:val="00B16815"/>
    <w:rsid w:val="00B1682D"/>
    <w:rsid w:val="00B175A9"/>
    <w:rsid w:val="00B179C8"/>
    <w:rsid w:val="00B20916"/>
    <w:rsid w:val="00B20FD6"/>
    <w:rsid w:val="00B22096"/>
    <w:rsid w:val="00B233EC"/>
    <w:rsid w:val="00B23713"/>
    <w:rsid w:val="00B2400D"/>
    <w:rsid w:val="00B24058"/>
    <w:rsid w:val="00B240A9"/>
    <w:rsid w:val="00B2415C"/>
    <w:rsid w:val="00B24A03"/>
    <w:rsid w:val="00B24C39"/>
    <w:rsid w:val="00B252C1"/>
    <w:rsid w:val="00B253C6"/>
    <w:rsid w:val="00B257BE"/>
    <w:rsid w:val="00B25830"/>
    <w:rsid w:val="00B26463"/>
    <w:rsid w:val="00B26750"/>
    <w:rsid w:val="00B26AD1"/>
    <w:rsid w:val="00B27A12"/>
    <w:rsid w:val="00B27D05"/>
    <w:rsid w:val="00B27D0F"/>
    <w:rsid w:val="00B30453"/>
    <w:rsid w:val="00B3053A"/>
    <w:rsid w:val="00B305CB"/>
    <w:rsid w:val="00B30E39"/>
    <w:rsid w:val="00B31C16"/>
    <w:rsid w:val="00B31D41"/>
    <w:rsid w:val="00B31F70"/>
    <w:rsid w:val="00B3241D"/>
    <w:rsid w:val="00B32CC7"/>
    <w:rsid w:val="00B332A1"/>
    <w:rsid w:val="00B335D1"/>
    <w:rsid w:val="00B33A73"/>
    <w:rsid w:val="00B33BD7"/>
    <w:rsid w:val="00B33D50"/>
    <w:rsid w:val="00B33E07"/>
    <w:rsid w:val="00B33E84"/>
    <w:rsid w:val="00B34535"/>
    <w:rsid w:val="00B34619"/>
    <w:rsid w:val="00B346DB"/>
    <w:rsid w:val="00B34970"/>
    <w:rsid w:val="00B353C3"/>
    <w:rsid w:val="00B35AB3"/>
    <w:rsid w:val="00B35FEA"/>
    <w:rsid w:val="00B3631B"/>
    <w:rsid w:val="00B36436"/>
    <w:rsid w:val="00B365DD"/>
    <w:rsid w:val="00B36AAC"/>
    <w:rsid w:val="00B36D14"/>
    <w:rsid w:val="00B3702A"/>
    <w:rsid w:val="00B37A5D"/>
    <w:rsid w:val="00B37BA2"/>
    <w:rsid w:val="00B40675"/>
    <w:rsid w:val="00B409AF"/>
    <w:rsid w:val="00B414B6"/>
    <w:rsid w:val="00B417F6"/>
    <w:rsid w:val="00B41A77"/>
    <w:rsid w:val="00B41AAF"/>
    <w:rsid w:val="00B41C10"/>
    <w:rsid w:val="00B41CD5"/>
    <w:rsid w:val="00B41E20"/>
    <w:rsid w:val="00B4227A"/>
    <w:rsid w:val="00B42A71"/>
    <w:rsid w:val="00B42B3B"/>
    <w:rsid w:val="00B42FCF"/>
    <w:rsid w:val="00B43DC8"/>
    <w:rsid w:val="00B44B3F"/>
    <w:rsid w:val="00B454A7"/>
    <w:rsid w:val="00B45559"/>
    <w:rsid w:val="00B45C67"/>
    <w:rsid w:val="00B46139"/>
    <w:rsid w:val="00B461AB"/>
    <w:rsid w:val="00B46614"/>
    <w:rsid w:val="00B466DD"/>
    <w:rsid w:val="00B467E6"/>
    <w:rsid w:val="00B46A2B"/>
    <w:rsid w:val="00B46BEF"/>
    <w:rsid w:val="00B46D4A"/>
    <w:rsid w:val="00B47480"/>
    <w:rsid w:val="00B47654"/>
    <w:rsid w:val="00B47AF0"/>
    <w:rsid w:val="00B501E8"/>
    <w:rsid w:val="00B5020D"/>
    <w:rsid w:val="00B5110D"/>
    <w:rsid w:val="00B51122"/>
    <w:rsid w:val="00B51173"/>
    <w:rsid w:val="00B51217"/>
    <w:rsid w:val="00B51816"/>
    <w:rsid w:val="00B52080"/>
    <w:rsid w:val="00B5217B"/>
    <w:rsid w:val="00B5298C"/>
    <w:rsid w:val="00B52BBE"/>
    <w:rsid w:val="00B5391F"/>
    <w:rsid w:val="00B53AAF"/>
    <w:rsid w:val="00B53BDF"/>
    <w:rsid w:val="00B54096"/>
    <w:rsid w:val="00B540C1"/>
    <w:rsid w:val="00B54582"/>
    <w:rsid w:val="00B5461D"/>
    <w:rsid w:val="00B54A9D"/>
    <w:rsid w:val="00B54C19"/>
    <w:rsid w:val="00B54F92"/>
    <w:rsid w:val="00B55009"/>
    <w:rsid w:val="00B5506A"/>
    <w:rsid w:val="00B565D9"/>
    <w:rsid w:val="00B5671B"/>
    <w:rsid w:val="00B567BA"/>
    <w:rsid w:val="00B56B0B"/>
    <w:rsid w:val="00B56E6F"/>
    <w:rsid w:val="00B56EC6"/>
    <w:rsid w:val="00B56FD6"/>
    <w:rsid w:val="00B57173"/>
    <w:rsid w:val="00B5752B"/>
    <w:rsid w:val="00B57C65"/>
    <w:rsid w:val="00B57D3B"/>
    <w:rsid w:val="00B57F8F"/>
    <w:rsid w:val="00B61030"/>
    <w:rsid w:val="00B611A9"/>
    <w:rsid w:val="00B612E0"/>
    <w:rsid w:val="00B616D6"/>
    <w:rsid w:val="00B619A1"/>
    <w:rsid w:val="00B61DEF"/>
    <w:rsid w:val="00B61EC9"/>
    <w:rsid w:val="00B62678"/>
    <w:rsid w:val="00B62EB7"/>
    <w:rsid w:val="00B63014"/>
    <w:rsid w:val="00B6355F"/>
    <w:rsid w:val="00B63FCF"/>
    <w:rsid w:val="00B64075"/>
    <w:rsid w:val="00B64AD4"/>
    <w:rsid w:val="00B64C30"/>
    <w:rsid w:val="00B64C6F"/>
    <w:rsid w:val="00B65DFD"/>
    <w:rsid w:val="00B6620B"/>
    <w:rsid w:val="00B66500"/>
    <w:rsid w:val="00B66687"/>
    <w:rsid w:val="00B66995"/>
    <w:rsid w:val="00B67016"/>
    <w:rsid w:val="00B673DB"/>
    <w:rsid w:val="00B67530"/>
    <w:rsid w:val="00B6753F"/>
    <w:rsid w:val="00B67CB9"/>
    <w:rsid w:val="00B7098A"/>
    <w:rsid w:val="00B70A0C"/>
    <w:rsid w:val="00B70B14"/>
    <w:rsid w:val="00B70B65"/>
    <w:rsid w:val="00B710D1"/>
    <w:rsid w:val="00B710D7"/>
    <w:rsid w:val="00B71719"/>
    <w:rsid w:val="00B71DE3"/>
    <w:rsid w:val="00B721C6"/>
    <w:rsid w:val="00B7324F"/>
    <w:rsid w:val="00B73D82"/>
    <w:rsid w:val="00B73E8B"/>
    <w:rsid w:val="00B73F7D"/>
    <w:rsid w:val="00B7410F"/>
    <w:rsid w:val="00B747F9"/>
    <w:rsid w:val="00B74AF4"/>
    <w:rsid w:val="00B7524C"/>
    <w:rsid w:val="00B7602A"/>
    <w:rsid w:val="00B76187"/>
    <w:rsid w:val="00B76534"/>
    <w:rsid w:val="00B76609"/>
    <w:rsid w:val="00B76938"/>
    <w:rsid w:val="00B76A2D"/>
    <w:rsid w:val="00B76B6D"/>
    <w:rsid w:val="00B77002"/>
    <w:rsid w:val="00B77975"/>
    <w:rsid w:val="00B801BA"/>
    <w:rsid w:val="00B8043F"/>
    <w:rsid w:val="00B80442"/>
    <w:rsid w:val="00B80451"/>
    <w:rsid w:val="00B806B3"/>
    <w:rsid w:val="00B80712"/>
    <w:rsid w:val="00B8094A"/>
    <w:rsid w:val="00B80988"/>
    <w:rsid w:val="00B80BC7"/>
    <w:rsid w:val="00B811EB"/>
    <w:rsid w:val="00B8122B"/>
    <w:rsid w:val="00B815F4"/>
    <w:rsid w:val="00B81EF4"/>
    <w:rsid w:val="00B81FCE"/>
    <w:rsid w:val="00B822B2"/>
    <w:rsid w:val="00B823A0"/>
    <w:rsid w:val="00B83B97"/>
    <w:rsid w:val="00B84248"/>
    <w:rsid w:val="00B852D3"/>
    <w:rsid w:val="00B860A7"/>
    <w:rsid w:val="00B863C9"/>
    <w:rsid w:val="00B868E7"/>
    <w:rsid w:val="00B86AB0"/>
    <w:rsid w:val="00B86BF2"/>
    <w:rsid w:val="00B86E9F"/>
    <w:rsid w:val="00B86EF1"/>
    <w:rsid w:val="00B87F36"/>
    <w:rsid w:val="00B901A0"/>
    <w:rsid w:val="00B90233"/>
    <w:rsid w:val="00B9056A"/>
    <w:rsid w:val="00B906A9"/>
    <w:rsid w:val="00B90B11"/>
    <w:rsid w:val="00B90DE8"/>
    <w:rsid w:val="00B91B37"/>
    <w:rsid w:val="00B91E81"/>
    <w:rsid w:val="00B92491"/>
    <w:rsid w:val="00B9299B"/>
    <w:rsid w:val="00B92CCB"/>
    <w:rsid w:val="00B92D6C"/>
    <w:rsid w:val="00B9347F"/>
    <w:rsid w:val="00B9380C"/>
    <w:rsid w:val="00B9398F"/>
    <w:rsid w:val="00B93EF2"/>
    <w:rsid w:val="00B9490C"/>
    <w:rsid w:val="00B94B6E"/>
    <w:rsid w:val="00B95187"/>
    <w:rsid w:val="00B95679"/>
    <w:rsid w:val="00B9589C"/>
    <w:rsid w:val="00B9602E"/>
    <w:rsid w:val="00B960A6"/>
    <w:rsid w:val="00B9619D"/>
    <w:rsid w:val="00B9628B"/>
    <w:rsid w:val="00B976A4"/>
    <w:rsid w:val="00BA0E9F"/>
    <w:rsid w:val="00BA1465"/>
    <w:rsid w:val="00BA16E8"/>
    <w:rsid w:val="00BA1ADF"/>
    <w:rsid w:val="00BA1B86"/>
    <w:rsid w:val="00BA1F08"/>
    <w:rsid w:val="00BA29A1"/>
    <w:rsid w:val="00BA2AAE"/>
    <w:rsid w:val="00BA2CE0"/>
    <w:rsid w:val="00BA2FB9"/>
    <w:rsid w:val="00BA30CB"/>
    <w:rsid w:val="00BA3132"/>
    <w:rsid w:val="00BA340F"/>
    <w:rsid w:val="00BA3540"/>
    <w:rsid w:val="00BA388B"/>
    <w:rsid w:val="00BA3BC8"/>
    <w:rsid w:val="00BA3E04"/>
    <w:rsid w:val="00BA5035"/>
    <w:rsid w:val="00BA53AA"/>
    <w:rsid w:val="00BA56EA"/>
    <w:rsid w:val="00BA5E16"/>
    <w:rsid w:val="00BA5EA7"/>
    <w:rsid w:val="00BA6057"/>
    <w:rsid w:val="00BA618F"/>
    <w:rsid w:val="00BA6854"/>
    <w:rsid w:val="00BA68F6"/>
    <w:rsid w:val="00BA7826"/>
    <w:rsid w:val="00BA7A76"/>
    <w:rsid w:val="00BA7BAB"/>
    <w:rsid w:val="00BB045A"/>
    <w:rsid w:val="00BB0EC0"/>
    <w:rsid w:val="00BB1942"/>
    <w:rsid w:val="00BB19A1"/>
    <w:rsid w:val="00BB1DF5"/>
    <w:rsid w:val="00BB256A"/>
    <w:rsid w:val="00BB2741"/>
    <w:rsid w:val="00BB2BE3"/>
    <w:rsid w:val="00BB2E88"/>
    <w:rsid w:val="00BB3B4D"/>
    <w:rsid w:val="00BB40CF"/>
    <w:rsid w:val="00BB437D"/>
    <w:rsid w:val="00BB4AEB"/>
    <w:rsid w:val="00BB53D0"/>
    <w:rsid w:val="00BB561F"/>
    <w:rsid w:val="00BB5661"/>
    <w:rsid w:val="00BB59CB"/>
    <w:rsid w:val="00BB5A47"/>
    <w:rsid w:val="00BB5A4A"/>
    <w:rsid w:val="00BB5F5E"/>
    <w:rsid w:val="00BB5F93"/>
    <w:rsid w:val="00BB69E3"/>
    <w:rsid w:val="00BB7C22"/>
    <w:rsid w:val="00BB7C4B"/>
    <w:rsid w:val="00BC040A"/>
    <w:rsid w:val="00BC0A98"/>
    <w:rsid w:val="00BC169A"/>
    <w:rsid w:val="00BC2612"/>
    <w:rsid w:val="00BC293F"/>
    <w:rsid w:val="00BC2AFE"/>
    <w:rsid w:val="00BC355E"/>
    <w:rsid w:val="00BC3B42"/>
    <w:rsid w:val="00BC57FB"/>
    <w:rsid w:val="00BC6253"/>
    <w:rsid w:val="00BC6751"/>
    <w:rsid w:val="00BC68C7"/>
    <w:rsid w:val="00BC6A9C"/>
    <w:rsid w:val="00BC6D87"/>
    <w:rsid w:val="00BC6DFE"/>
    <w:rsid w:val="00BC6E07"/>
    <w:rsid w:val="00BC71D8"/>
    <w:rsid w:val="00BC7544"/>
    <w:rsid w:val="00BC7766"/>
    <w:rsid w:val="00BD0066"/>
    <w:rsid w:val="00BD0248"/>
    <w:rsid w:val="00BD0621"/>
    <w:rsid w:val="00BD0D0C"/>
    <w:rsid w:val="00BD0E13"/>
    <w:rsid w:val="00BD1514"/>
    <w:rsid w:val="00BD1BF1"/>
    <w:rsid w:val="00BD22AA"/>
    <w:rsid w:val="00BD23E7"/>
    <w:rsid w:val="00BD2617"/>
    <w:rsid w:val="00BD2CE2"/>
    <w:rsid w:val="00BD37F7"/>
    <w:rsid w:val="00BD38EF"/>
    <w:rsid w:val="00BD3A4A"/>
    <w:rsid w:val="00BD4911"/>
    <w:rsid w:val="00BD4A1A"/>
    <w:rsid w:val="00BD4E7E"/>
    <w:rsid w:val="00BD5434"/>
    <w:rsid w:val="00BD56AD"/>
    <w:rsid w:val="00BD5945"/>
    <w:rsid w:val="00BD641E"/>
    <w:rsid w:val="00BD6653"/>
    <w:rsid w:val="00BD6B9C"/>
    <w:rsid w:val="00BD70AF"/>
    <w:rsid w:val="00BD7236"/>
    <w:rsid w:val="00BD7616"/>
    <w:rsid w:val="00BD772F"/>
    <w:rsid w:val="00BD779E"/>
    <w:rsid w:val="00BD7AE7"/>
    <w:rsid w:val="00BD7E1B"/>
    <w:rsid w:val="00BD7F8F"/>
    <w:rsid w:val="00BE0488"/>
    <w:rsid w:val="00BE0B5C"/>
    <w:rsid w:val="00BE1218"/>
    <w:rsid w:val="00BE15C2"/>
    <w:rsid w:val="00BE1CF4"/>
    <w:rsid w:val="00BE2444"/>
    <w:rsid w:val="00BE245F"/>
    <w:rsid w:val="00BE24DF"/>
    <w:rsid w:val="00BE2BCE"/>
    <w:rsid w:val="00BE313E"/>
    <w:rsid w:val="00BE31C5"/>
    <w:rsid w:val="00BE3640"/>
    <w:rsid w:val="00BE38D2"/>
    <w:rsid w:val="00BE4509"/>
    <w:rsid w:val="00BE4E36"/>
    <w:rsid w:val="00BE5106"/>
    <w:rsid w:val="00BE527A"/>
    <w:rsid w:val="00BE5AF6"/>
    <w:rsid w:val="00BE622B"/>
    <w:rsid w:val="00BE6981"/>
    <w:rsid w:val="00BE6990"/>
    <w:rsid w:val="00BE6DBE"/>
    <w:rsid w:val="00BE7220"/>
    <w:rsid w:val="00BE76D4"/>
    <w:rsid w:val="00BE7A25"/>
    <w:rsid w:val="00BE7E7C"/>
    <w:rsid w:val="00BF07BA"/>
    <w:rsid w:val="00BF0D1C"/>
    <w:rsid w:val="00BF0DB9"/>
    <w:rsid w:val="00BF1036"/>
    <w:rsid w:val="00BF1107"/>
    <w:rsid w:val="00BF11B6"/>
    <w:rsid w:val="00BF11C7"/>
    <w:rsid w:val="00BF2745"/>
    <w:rsid w:val="00BF31AA"/>
    <w:rsid w:val="00BF413D"/>
    <w:rsid w:val="00BF434D"/>
    <w:rsid w:val="00BF4886"/>
    <w:rsid w:val="00BF4A87"/>
    <w:rsid w:val="00BF4AB5"/>
    <w:rsid w:val="00BF4EC0"/>
    <w:rsid w:val="00BF4F72"/>
    <w:rsid w:val="00BF526D"/>
    <w:rsid w:val="00BF54F4"/>
    <w:rsid w:val="00BF5712"/>
    <w:rsid w:val="00BF63C2"/>
    <w:rsid w:val="00BF648B"/>
    <w:rsid w:val="00BF64FB"/>
    <w:rsid w:val="00BF664D"/>
    <w:rsid w:val="00BF6878"/>
    <w:rsid w:val="00BF6B39"/>
    <w:rsid w:val="00BF6DDD"/>
    <w:rsid w:val="00BF6EA7"/>
    <w:rsid w:val="00BF6F33"/>
    <w:rsid w:val="00BF718A"/>
    <w:rsid w:val="00BF7404"/>
    <w:rsid w:val="00BF7535"/>
    <w:rsid w:val="00BF79A0"/>
    <w:rsid w:val="00C00007"/>
    <w:rsid w:val="00C0005A"/>
    <w:rsid w:val="00C00272"/>
    <w:rsid w:val="00C01278"/>
    <w:rsid w:val="00C0161A"/>
    <w:rsid w:val="00C01B49"/>
    <w:rsid w:val="00C0220E"/>
    <w:rsid w:val="00C02331"/>
    <w:rsid w:val="00C02358"/>
    <w:rsid w:val="00C02E60"/>
    <w:rsid w:val="00C0311D"/>
    <w:rsid w:val="00C03390"/>
    <w:rsid w:val="00C03629"/>
    <w:rsid w:val="00C039FE"/>
    <w:rsid w:val="00C03C11"/>
    <w:rsid w:val="00C03CD0"/>
    <w:rsid w:val="00C03E42"/>
    <w:rsid w:val="00C04374"/>
    <w:rsid w:val="00C04939"/>
    <w:rsid w:val="00C04A82"/>
    <w:rsid w:val="00C05065"/>
    <w:rsid w:val="00C058B7"/>
    <w:rsid w:val="00C059AE"/>
    <w:rsid w:val="00C05B70"/>
    <w:rsid w:val="00C05B9B"/>
    <w:rsid w:val="00C05BC4"/>
    <w:rsid w:val="00C05E85"/>
    <w:rsid w:val="00C06475"/>
    <w:rsid w:val="00C064F0"/>
    <w:rsid w:val="00C064F4"/>
    <w:rsid w:val="00C07149"/>
    <w:rsid w:val="00C07C93"/>
    <w:rsid w:val="00C07CA7"/>
    <w:rsid w:val="00C107B2"/>
    <w:rsid w:val="00C10F94"/>
    <w:rsid w:val="00C11265"/>
    <w:rsid w:val="00C115CC"/>
    <w:rsid w:val="00C11B8A"/>
    <w:rsid w:val="00C124F5"/>
    <w:rsid w:val="00C130CE"/>
    <w:rsid w:val="00C13851"/>
    <w:rsid w:val="00C139B0"/>
    <w:rsid w:val="00C13B9A"/>
    <w:rsid w:val="00C13DDC"/>
    <w:rsid w:val="00C14192"/>
    <w:rsid w:val="00C146D1"/>
    <w:rsid w:val="00C14A07"/>
    <w:rsid w:val="00C155EA"/>
    <w:rsid w:val="00C15B97"/>
    <w:rsid w:val="00C16D4A"/>
    <w:rsid w:val="00C16F3D"/>
    <w:rsid w:val="00C1701D"/>
    <w:rsid w:val="00C171E5"/>
    <w:rsid w:val="00C1741F"/>
    <w:rsid w:val="00C17C84"/>
    <w:rsid w:val="00C17CD0"/>
    <w:rsid w:val="00C17D7C"/>
    <w:rsid w:val="00C17E0B"/>
    <w:rsid w:val="00C17E38"/>
    <w:rsid w:val="00C20AE6"/>
    <w:rsid w:val="00C21412"/>
    <w:rsid w:val="00C21B4B"/>
    <w:rsid w:val="00C21BCA"/>
    <w:rsid w:val="00C22007"/>
    <w:rsid w:val="00C22545"/>
    <w:rsid w:val="00C22A43"/>
    <w:rsid w:val="00C23440"/>
    <w:rsid w:val="00C235E4"/>
    <w:rsid w:val="00C23B5F"/>
    <w:rsid w:val="00C23FBC"/>
    <w:rsid w:val="00C24142"/>
    <w:rsid w:val="00C2427E"/>
    <w:rsid w:val="00C2443D"/>
    <w:rsid w:val="00C24716"/>
    <w:rsid w:val="00C24D5C"/>
    <w:rsid w:val="00C251F0"/>
    <w:rsid w:val="00C252D9"/>
    <w:rsid w:val="00C25865"/>
    <w:rsid w:val="00C26846"/>
    <w:rsid w:val="00C26965"/>
    <w:rsid w:val="00C26CE7"/>
    <w:rsid w:val="00C26DC9"/>
    <w:rsid w:val="00C2767A"/>
    <w:rsid w:val="00C27B31"/>
    <w:rsid w:val="00C27C2F"/>
    <w:rsid w:val="00C30022"/>
    <w:rsid w:val="00C30531"/>
    <w:rsid w:val="00C308A7"/>
    <w:rsid w:val="00C30DAD"/>
    <w:rsid w:val="00C312A4"/>
    <w:rsid w:val="00C315AB"/>
    <w:rsid w:val="00C31DEF"/>
    <w:rsid w:val="00C31E94"/>
    <w:rsid w:val="00C320A5"/>
    <w:rsid w:val="00C327A4"/>
    <w:rsid w:val="00C32B42"/>
    <w:rsid w:val="00C330EC"/>
    <w:rsid w:val="00C33936"/>
    <w:rsid w:val="00C33C0B"/>
    <w:rsid w:val="00C33C18"/>
    <w:rsid w:val="00C3419E"/>
    <w:rsid w:val="00C34217"/>
    <w:rsid w:val="00C34228"/>
    <w:rsid w:val="00C347F8"/>
    <w:rsid w:val="00C34A9D"/>
    <w:rsid w:val="00C35ADB"/>
    <w:rsid w:val="00C35FA5"/>
    <w:rsid w:val="00C35FB7"/>
    <w:rsid w:val="00C3624F"/>
    <w:rsid w:val="00C36806"/>
    <w:rsid w:val="00C36859"/>
    <w:rsid w:val="00C374F8"/>
    <w:rsid w:val="00C377B0"/>
    <w:rsid w:val="00C37ABF"/>
    <w:rsid w:val="00C37F2F"/>
    <w:rsid w:val="00C40DC3"/>
    <w:rsid w:val="00C41657"/>
    <w:rsid w:val="00C41951"/>
    <w:rsid w:val="00C419A3"/>
    <w:rsid w:val="00C41DA1"/>
    <w:rsid w:val="00C41ED7"/>
    <w:rsid w:val="00C42140"/>
    <w:rsid w:val="00C42B2F"/>
    <w:rsid w:val="00C42B3D"/>
    <w:rsid w:val="00C42D13"/>
    <w:rsid w:val="00C43A0A"/>
    <w:rsid w:val="00C442C4"/>
    <w:rsid w:val="00C4535F"/>
    <w:rsid w:val="00C4577F"/>
    <w:rsid w:val="00C459B0"/>
    <w:rsid w:val="00C45AEB"/>
    <w:rsid w:val="00C466CB"/>
    <w:rsid w:val="00C46AB2"/>
    <w:rsid w:val="00C46D47"/>
    <w:rsid w:val="00C474D1"/>
    <w:rsid w:val="00C477ED"/>
    <w:rsid w:val="00C478A8"/>
    <w:rsid w:val="00C5005A"/>
    <w:rsid w:val="00C501F6"/>
    <w:rsid w:val="00C503BB"/>
    <w:rsid w:val="00C50547"/>
    <w:rsid w:val="00C50AA2"/>
    <w:rsid w:val="00C514A5"/>
    <w:rsid w:val="00C51529"/>
    <w:rsid w:val="00C516AE"/>
    <w:rsid w:val="00C51CDE"/>
    <w:rsid w:val="00C51E51"/>
    <w:rsid w:val="00C5203F"/>
    <w:rsid w:val="00C52651"/>
    <w:rsid w:val="00C53391"/>
    <w:rsid w:val="00C53F33"/>
    <w:rsid w:val="00C53F84"/>
    <w:rsid w:val="00C54312"/>
    <w:rsid w:val="00C548E1"/>
    <w:rsid w:val="00C55D9C"/>
    <w:rsid w:val="00C56109"/>
    <w:rsid w:val="00C5664B"/>
    <w:rsid w:val="00C56BE3"/>
    <w:rsid w:val="00C571DE"/>
    <w:rsid w:val="00C5747F"/>
    <w:rsid w:val="00C577C3"/>
    <w:rsid w:val="00C5791B"/>
    <w:rsid w:val="00C57E5B"/>
    <w:rsid w:val="00C57FEF"/>
    <w:rsid w:val="00C60190"/>
    <w:rsid w:val="00C60310"/>
    <w:rsid w:val="00C60B91"/>
    <w:rsid w:val="00C60BAD"/>
    <w:rsid w:val="00C6126F"/>
    <w:rsid w:val="00C615EC"/>
    <w:rsid w:val="00C61711"/>
    <w:rsid w:val="00C61AE3"/>
    <w:rsid w:val="00C61FDB"/>
    <w:rsid w:val="00C62D9B"/>
    <w:rsid w:val="00C6320E"/>
    <w:rsid w:val="00C632A1"/>
    <w:rsid w:val="00C640CE"/>
    <w:rsid w:val="00C645D2"/>
    <w:rsid w:val="00C64941"/>
    <w:rsid w:val="00C64A70"/>
    <w:rsid w:val="00C65A4A"/>
    <w:rsid w:val="00C65B57"/>
    <w:rsid w:val="00C65E83"/>
    <w:rsid w:val="00C65F32"/>
    <w:rsid w:val="00C66112"/>
    <w:rsid w:val="00C6613C"/>
    <w:rsid w:val="00C662CC"/>
    <w:rsid w:val="00C66400"/>
    <w:rsid w:val="00C670EC"/>
    <w:rsid w:val="00C6750D"/>
    <w:rsid w:val="00C6776F"/>
    <w:rsid w:val="00C67C5F"/>
    <w:rsid w:val="00C700B8"/>
    <w:rsid w:val="00C702B2"/>
    <w:rsid w:val="00C70325"/>
    <w:rsid w:val="00C709C1"/>
    <w:rsid w:val="00C70AE2"/>
    <w:rsid w:val="00C711C3"/>
    <w:rsid w:val="00C713D9"/>
    <w:rsid w:val="00C71785"/>
    <w:rsid w:val="00C719EB"/>
    <w:rsid w:val="00C71F7B"/>
    <w:rsid w:val="00C722D9"/>
    <w:rsid w:val="00C72ADE"/>
    <w:rsid w:val="00C72BFE"/>
    <w:rsid w:val="00C72CEB"/>
    <w:rsid w:val="00C737D2"/>
    <w:rsid w:val="00C7397A"/>
    <w:rsid w:val="00C73CB7"/>
    <w:rsid w:val="00C73CBE"/>
    <w:rsid w:val="00C73F05"/>
    <w:rsid w:val="00C749CB"/>
    <w:rsid w:val="00C74E52"/>
    <w:rsid w:val="00C750A4"/>
    <w:rsid w:val="00C75B30"/>
    <w:rsid w:val="00C75DF4"/>
    <w:rsid w:val="00C76690"/>
    <w:rsid w:val="00C76A26"/>
    <w:rsid w:val="00C76AFC"/>
    <w:rsid w:val="00C76E4F"/>
    <w:rsid w:val="00C773BB"/>
    <w:rsid w:val="00C774C2"/>
    <w:rsid w:val="00C7792E"/>
    <w:rsid w:val="00C77D0D"/>
    <w:rsid w:val="00C800C1"/>
    <w:rsid w:val="00C8060D"/>
    <w:rsid w:val="00C80EB5"/>
    <w:rsid w:val="00C81206"/>
    <w:rsid w:val="00C81812"/>
    <w:rsid w:val="00C8195B"/>
    <w:rsid w:val="00C82C09"/>
    <w:rsid w:val="00C82D35"/>
    <w:rsid w:val="00C82F0B"/>
    <w:rsid w:val="00C8327E"/>
    <w:rsid w:val="00C847EA"/>
    <w:rsid w:val="00C8516B"/>
    <w:rsid w:val="00C855C3"/>
    <w:rsid w:val="00C857F9"/>
    <w:rsid w:val="00C86819"/>
    <w:rsid w:val="00C869F4"/>
    <w:rsid w:val="00C86AE5"/>
    <w:rsid w:val="00C86BF0"/>
    <w:rsid w:val="00C86C9F"/>
    <w:rsid w:val="00C86F1F"/>
    <w:rsid w:val="00C8750F"/>
    <w:rsid w:val="00C876E6"/>
    <w:rsid w:val="00C901DC"/>
    <w:rsid w:val="00C9024B"/>
    <w:rsid w:val="00C9034A"/>
    <w:rsid w:val="00C90753"/>
    <w:rsid w:val="00C9120E"/>
    <w:rsid w:val="00C913B9"/>
    <w:rsid w:val="00C91B03"/>
    <w:rsid w:val="00C92A06"/>
    <w:rsid w:val="00C92B9D"/>
    <w:rsid w:val="00C92CE9"/>
    <w:rsid w:val="00C9315B"/>
    <w:rsid w:val="00C9353A"/>
    <w:rsid w:val="00C9363A"/>
    <w:rsid w:val="00C93894"/>
    <w:rsid w:val="00C9454F"/>
    <w:rsid w:val="00C94907"/>
    <w:rsid w:val="00C94D36"/>
    <w:rsid w:val="00C955E1"/>
    <w:rsid w:val="00C95AAD"/>
    <w:rsid w:val="00C95BDC"/>
    <w:rsid w:val="00C95C77"/>
    <w:rsid w:val="00C96175"/>
    <w:rsid w:val="00C96237"/>
    <w:rsid w:val="00C9655F"/>
    <w:rsid w:val="00C9682E"/>
    <w:rsid w:val="00C9692C"/>
    <w:rsid w:val="00C96A8A"/>
    <w:rsid w:val="00C96C76"/>
    <w:rsid w:val="00C96ECC"/>
    <w:rsid w:val="00C9727D"/>
    <w:rsid w:val="00C97670"/>
    <w:rsid w:val="00C976FB"/>
    <w:rsid w:val="00C9779C"/>
    <w:rsid w:val="00C97829"/>
    <w:rsid w:val="00C978D4"/>
    <w:rsid w:val="00C97A52"/>
    <w:rsid w:val="00C97A5A"/>
    <w:rsid w:val="00C97D32"/>
    <w:rsid w:val="00CA082C"/>
    <w:rsid w:val="00CA0C7B"/>
    <w:rsid w:val="00CA1605"/>
    <w:rsid w:val="00CA1C12"/>
    <w:rsid w:val="00CA1C91"/>
    <w:rsid w:val="00CA2498"/>
    <w:rsid w:val="00CA28EC"/>
    <w:rsid w:val="00CA33AC"/>
    <w:rsid w:val="00CA36B4"/>
    <w:rsid w:val="00CA3D0E"/>
    <w:rsid w:val="00CA3F43"/>
    <w:rsid w:val="00CA4260"/>
    <w:rsid w:val="00CA4424"/>
    <w:rsid w:val="00CA46E4"/>
    <w:rsid w:val="00CA47FB"/>
    <w:rsid w:val="00CA6A94"/>
    <w:rsid w:val="00CA6BD3"/>
    <w:rsid w:val="00CA6BF8"/>
    <w:rsid w:val="00CA6CCE"/>
    <w:rsid w:val="00CA795A"/>
    <w:rsid w:val="00CA7C0E"/>
    <w:rsid w:val="00CA7E3F"/>
    <w:rsid w:val="00CB062B"/>
    <w:rsid w:val="00CB08E5"/>
    <w:rsid w:val="00CB1C09"/>
    <w:rsid w:val="00CB1D08"/>
    <w:rsid w:val="00CB248A"/>
    <w:rsid w:val="00CB25BB"/>
    <w:rsid w:val="00CB2C5D"/>
    <w:rsid w:val="00CB2FD7"/>
    <w:rsid w:val="00CB5469"/>
    <w:rsid w:val="00CB579A"/>
    <w:rsid w:val="00CB58BB"/>
    <w:rsid w:val="00CB5A4D"/>
    <w:rsid w:val="00CB62D5"/>
    <w:rsid w:val="00CB6C59"/>
    <w:rsid w:val="00CB7168"/>
    <w:rsid w:val="00CB7A2F"/>
    <w:rsid w:val="00CB7B2D"/>
    <w:rsid w:val="00CB7BA6"/>
    <w:rsid w:val="00CB7D0D"/>
    <w:rsid w:val="00CC02C8"/>
    <w:rsid w:val="00CC05B2"/>
    <w:rsid w:val="00CC05EB"/>
    <w:rsid w:val="00CC0705"/>
    <w:rsid w:val="00CC142F"/>
    <w:rsid w:val="00CC158E"/>
    <w:rsid w:val="00CC1732"/>
    <w:rsid w:val="00CC2685"/>
    <w:rsid w:val="00CC27E2"/>
    <w:rsid w:val="00CC2A79"/>
    <w:rsid w:val="00CC2E13"/>
    <w:rsid w:val="00CC3088"/>
    <w:rsid w:val="00CC32C8"/>
    <w:rsid w:val="00CC3671"/>
    <w:rsid w:val="00CC3DB2"/>
    <w:rsid w:val="00CC4086"/>
    <w:rsid w:val="00CC4487"/>
    <w:rsid w:val="00CC4A98"/>
    <w:rsid w:val="00CC50A4"/>
    <w:rsid w:val="00CC50A7"/>
    <w:rsid w:val="00CC5538"/>
    <w:rsid w:val="00CC5B26"/>
    <w:rsid w:val="00CC5F5A"/>
    <w:rsid w:val="00CC60C9"/>
    <w:rsid w:val="00CC61C0"/>
    <w:rsid w:val="00CC674C"/>
    <w:rsid w:val="00CC67B4"/>
    <w:rsid w:val="00CC6B98"/>
    <w:rsid w:val="00CC6E5E"/>
    <w:rsid w:val="00CC71F5"/>
    <w:rsid w:val="00CC7BFA"/>
    <w:rsid w:val="00CC7EA6"/>
    <w:rsid w:val="00CD0ACE"/>
    <w:rsid w:val="00CD0AD5"/>
    <w:rsid w:val="00CD0BAA"/>
    <w:rsid w:val="00CD0EB4"/>
    <w:rsid w:val="00CD2616"/>
    <w:rsid w:val="00CD27F4"/>
    <w:rsid w:val="00CD2B48"/>
    <w:rsid w:val="00CD2E3E"/>
    <w:rsid w:val="00CD2FD5"/>
    <w:rsid w:val="00CD3233"/>
    <w:rsid w:val="00CD3385"/>
    <w:rsid w:val="00CD3928"/>
    <w:rsid w:val="00CD3C3F"/>
    <w:rsid w:val="00CD47EA"/>
    <w:rsid w:val="00CD5033"/>
    <w:rsid w:val="00CD5328"/>
    <w:rsid w:val="00CD5366"/>
    <w:rsid w:val="00CD55B4"/>
    <w:rsid w:val="00CD5716"/>
    <w:rsid w:val="00CD607C"/>
    <w:rsid w:val="00CD65F1"/>
    <w:rsid w:val="00CD6798"/>
    <w:rsid w:val="00CD6845"/>
    <w:rsid w:val="00CD6A26"/>
    <w:rsid w:val="00CD6E5A"/>
    <w:rsid w:val="00CD6EE0"/>
    <w:rsid w:val="00CD7366"/>
    <w:rsid w:val="00CD79CC"/>
    <w:rsid w:val="00CE01CE"/>
    <w:rsid w:val="00CE0401"/>
    <w:rsid w:val="00CE0593"/>
    <w:rsid w:val="00CE0669"/>
    <w:rsid w:val="00CE0CFF"/>
    <w:rsid w:val="00CE0FBC"/>
    <w:rsid w:val="00CE1078"/>
    <w:rsid w:val="00CE1588"/>
    <w:rsid w:val="00CE18FA"/>
    <w:rsid w:val="00CE20A6"/>
    <w:rsid w:val="00CE223F"/>
    <w:rsid w:val="00CE2AF8"/>
    <w:rsid w:val="00CE2DA0"/>
    <w:rsid w:val="00CE2E6E"/>
    <w:rsid w:val="00CE394D"/>
    <w:rsid w:val="00CE3F63"/>
    <w:rsid w:val="00CE3FB2"/>
    <w:rsid w:val="00CE4118"/>
    <w:rsid w:val="00CE478D"/>
    <w:rsid w:val="00CE4849"/>
    <w:rsid w:val="00CE5120"/>
    <w:rsid w:val="00CE531A"/>
    <w:rsid w:val="00CE5531"/>
    <w:rsid w:val="00CE56E3"/>
    <w:rsid w:val="00CE58FE"/>
    <w:rsid w:val="00CE59C7"/>
    <w:rsid w:val="00CE6677"/>
    <w:rsid w:val="00CE66AA"/>
    <w:rsid w:val="00CE6785"/>
    <w:rsid w:val="00CE68F8"/>
    <w:rsid w:val="00CE6C05"/>
    <w:rsid w:val="00CE7561"/>
    <w:rsid w:val="00CE77AE"/>
    <w:rsid w:val="00CE77F5"/>
    <w:rsid w:val="00CE7A7B"/>
    <w:rsid w:val="00CF0229"/>
    <w:rsid w:val="00CF0489"/>
    <w:rsid w:val="00CF060E"/>
    <w:rsid w:val="00CF0A08"/>
    <w:rsid w:val="00CF0BBD"/>
    <w:rsid w:val="00CF0D49"/>
    <w:rsid w:val="00CF13C1"/>
    <w:rsid w:val="00CF17CD"/>
    <w:rsid w:val="00CF182B"/>
    <w:rsid w:val="00CF1BDA"/>
    <w:rsid w:val="00CF251D"/>
    <w:rsid w:val="00CF28F9"/>
    <w:rsid w:val="00CF33DA"/>
    <w:rsid w:val="00CF3D7C"/>
    <w:rsid w:val="00CF3E3F"/>
    <w:rsid w:val="00CF3F62"/>
    <w:rsid w:val="00CF40A1"/>
    <w:rsid w:val="00CF4242"/>
    <w:rsid w:val="00CF4402"/>
    <w:rsid w:val="00CF452A"/>
    <w:rsid w:val="00CF45DE"/>
    <w:rsid w:val="00CF45F5"/>
    <w:rsid w:val="00CF47D2"/>
    <w:rsid w:val="00CF4934"/>
    <w:rsid w:val="00CF512C"/>
    <w:rsid w:val="00CF577F"/>
    <w:rsid w:val="00CF608D"/>
    <w:rsid w:val="00CF68C4"/>
    <w:rsid w:val="00CF6D81"/>
    <w:rsid w:val="00CF6EE7"/>
    <w:rsid w:val="00CF7014"/>
    <w:rsid w:val="00CF79C3"/>
    <w:rsid w:val="00D0038C"/>
    <w:rsid w:val="00D004C2"/>
    <w:rsid w:val="00D007AD"/>
    <w:rsid w:val="00D00BF1"/>
    <w:rsid w:val="00D00E09"/>
    <w:rsid w:val="00D01064"/>
    <w:rsid w:val="00D010AF"/>
    <w:rsid w:val="00D0186C"/>
    <w:rsid w:val="00D01F6B"/>
    <w:rsid w:val="00D02105"/>
    <w:rsid w:val="00D02188"/>
    <w:rsid w:val="00D022A9"/>
    <w:rsid w:val="00D0238F"/>
    <w:rsid w:val="00D02D23"/>
    <w:rsid w:val="00D02DFB"/>
    <w:rsid w:val="00D03230"/>
    <w:rsid w:val="00D03266"/>
    <w:rsid w:val="00D0331E"/>
    <w:rsid w:val="00D0348C"/>
    <w:rsid w:val="00D034BE"/>
    <w:rsid w:val="00D03B94"/>
    <w:rsid w:val="00D03C73"/>
    <w:rsid w:val="00D0412D"/>
    <w:rsid w:val="00D04A41"/>
    <w:rsid w:val="00D05088"/>
    <w:rsid w:val="00D0587B"/>
    <w:rsid w:val="00D05916"/>
    <w:rsid w:val="00D061BB"/>
    <w:rsid w:val="00D0672C"/>
    <w:rsid w:val="00D06D3D"/>
    <w:rsid w:val="00D0705F"/>
    <w:rsid w:val="00D07355"/>
    <w:rsid w:val="00D074D1"/>
    <w:rsid w:val="00D076EE"/>
    <w:rsid w:val="00D07CD0"/>
    <w:rsid w:val="00D100C6"/>
    <w:rsid w:val="00D10245"/>
    <w:rsid w:val="00D10B52"/>
    <w:rsid w:val="00D10D7A"/>
    <w:rsid w:val="00D11178"/>
    <w:rsid w:val="00D11937"/>
    <w:rsid w:val="00D12B81"/>
    <w:rsid w:val="00D13322"/>
    <w:rsid w:val="00D134EA"/>
    <w:rsid w:val="00D138B6"/>
    <w:rsid w:val="00D138B9"/>
    <w:rsid w:val="00D13B79"/>
    <w:rsid w:val="00D13E55"/>
    <w:rsid w:val="00D14A6C"/>
    <w:rsid w:val="00D14C2D"/>
    <w:rsid w:val="00D150E8"/>
    <w:rsid w:val="00D153D9"/>
    <w:rsid w:val="00D155D7"/>
    <w:rsid w:val="00D15D90"/>
    <w:rsid w:val="00D15DEB"/>
    <w:rsid w:val="00D163D4"/>
    <w:rsid w:val="00D165A0"/>
    <w:rsid w:val="00D16851"/>
    <w:rsid w:val="00D16C2C"/>
    <w:rsid w:val="00D16D77"/>
    <w:rsid w:val="00D1731B"/>
    <w:rsid w:val="00D20004"/>
    <w:rsid w:val="00D201A6"/>
    <w:rsid w:val="00D207D3"/>
    <w:rsid w:val="00D2158E"/>
    <w:rsid w:val="00D2199A"/>
    <w:rsid w:val="00D22C65"/>
    <w:rsid w:val="00D23187"/>
    <w:rsid w:val="00D235D6"/>
    <w:rsid w:val="00D23994"/>
    <w:rsid w:val="00D23DFE"/>
    <w:rsid w:val="00D24D40"/>
    <w:rsid w:val="00D250E1"/>
    <w:rsid w:val="00D253C2"/>
    <w:rsid w:val="00D25F0B"/>
    <w:rsid w:val="00D2636D"/>
    <w:rsid w:val="00D26572"/>
    <w:rsid w:val="00D26B88"/>
    <w:rsid w:val="00D26BD9"/>
    <w:rsid w:val="00D26D5F"/>
    <w:rsid w:val="00D278D6"/>
    <w:rsid w:val="00D27EEB"/>
    <w:rsid w:val="00D3028F"/>
    <w:rsid w:val="00D304A7"/>
    <w:rsid w:val="00D3095A"/>
    <w:rsid w:val="00D31349"/>
    <w:rsid w:val="00D315CB"/>
    <w:rsid w:val="00D3167D"/>
    <w:rsid w:val="00D318B0"/>
    <w:rsid w:val="00D32443"/>
    <w:rsid w:val="00D32520"/>
    <w:rsid w:val="00D3255D"/>
    <w:rsid w:val="00D3296F"/>
    <w:rsid w:val="00D32AF9"/>
    <w:rsid w:val="00D3316A"/>
    <w:rsid w:val="00D3373D"/>
    <w:rsid w:val="00D33A63"/>
    <w:rsid w:val="00D34219"/>
    <w:rsid w:val="00D34505"/>
    <w:rsid w:val="00D35648"/>
    <w:rsid w:val="00D365C5"/>
    <w:rsid w:val="00D36D45"/>
    <w:rsid w:val="00D370B5"/>
    <w:rsid w:val="00D37232"/>
    <w:rsid w:val="00D37365"/>
    <w:rsid w:val="00D378B2"/>
    <w:rsid w:val="00D400A2"/>
    <w:rsid w:val="00D4013D"/>
    <w:rsid w:val="00D40C6C"/>
    <w:rsid w:val="00D40D3D"/>
    <w:rsid w:val="00D40FB4"/>
    <w:rsid w:val="00D40FE1"/>
    <w:rsid w:val="00D41C61"/>
    <w:rsid w:val="00D423F2"/>
    <w:rsid w:val="00D42732"/>
    <w:rsid w:val="00D42B6A"/>
    <w:rsid w:val="00D43421"/>
    <w:rsid w:val="00D435A7"/>
    <w:rsid w:val="00D43733"/>
    <w:rsid w:val="00D4419D"/>
    <w:rsid w:val="00D44607"/>
    <w:rsid w:val="00D45B11"/>
    <w:rsid w:val="00D45D3B"/>
    <w:rsid w:val="00D4602E"/>
    <w:rsid w:val="00D46057"/>
    <w:rsid w:val="00D4761B"/>
    <w:rsid w:val="00D47BEA"/>
    <w:rsid w:val="00D50518"/>
    <w:rsid w:val="00D50600"/>
    <w:rsid w:val="00D5086F"/>
    <w:rsid w:val="00D50883"/>
    <w:rsid w:val="00D51462"/>
    <w:rsid w:val="00D5151B"/>
    <w:rsid w:val="00D51E39"/>
    <w:rsid w:val="00D52054"/>
    <w:rsid w:val="00D52BFC"/>
    <w:rsid w:val="00D52CF4"/>
    <w:rsid w:val="00D52DF5"/>
    <w:rsid w:val="00D53695"/>
    <w:rsid w:val="00D5384B"/>
    <w:rsid w:val="00D53C00"/>
    <w:rsid w:val="00D548F1"/>
    <w:rsid w:val="00D55CB5"/>
    <w:rsid w:val="00D55CBC"/>
    <w:rsid w:val="00D566C6"/>
    <w:rsid w:val="00D566DD"/>
    <w:rsid w:val="00D57258"/>
    <w:rsid w:val="00D609DB"/>
    <w:rsid w:val="00D613D3"/>
    <w:rsid w:val="00D613DB"/>
    <w:rsid w:val="00D61414"/>
    <w:rsid w:val="00D6146C"/>
    <w:rsid w:val="00D61470"/>
    <w:rsid w:val="00D61493"/>
    <w:rsid w:val="00D61A86"/>
    <w:rsid w:val="00D61CC3"/>
    <w:rsid w:val="00D61F79"/>
    <w:rsid w:val="00D631D2"/>
    <w:rsid w:val="00D635D2"/>
    <w:rsid w:val="00D63682"/>
    <w:rsid w:val="00D636D3"/>
    <w:rsid w:val="00D642CC"/>
    <w:rsid w:val="00D64361"/>
    <w:rsid w:val="00D64504"/>
    <w:rsid w:val="00D650A2"/>
    <w:rsid w:val="00D6588B"/>
    <w:rsid w:val="00D661CC"/>
    <w:rsid w:val="00D66CCD"/>
    <w:rsid w:val="00D678BF"/>
    <w:rsid w:val="00D67923"/>
    <w:rsid w:val="00D67BFB"/>
    <w:rsid w:val="00D67D11"/>
    <w:rsid w:val="00D7008C"/>
    <w:rsid w:val="00D7030F"/>
    <w:rsid w:val="00D70BAE"/>
    <w:rsid w:val="00D71016"/>
    <w:rsid w:val="00D710FE"/>
    <w:rsid w:val="00D711B3"/>
    <w:rsid w:val="00D7145F"/>
    <w:rsid w:val="00D71647"/>
    <w:rsid w:val="00D71F67"/>
    <w:rsid w:val="00D71FCF"/>
    <w:rsid w:val="00D72795"/>
    <w:rsid w:val="00D72B08"/>
    <w:rsid w:val="00D73244"/>
    <w:rsid w:val="00D736F6"/>
    <w:rsid w:val="00D73EB9"/>
    <w:rsid w:val="00D74625"/>
    <w:rsid w:val="00D755F2"/>
    <w:rsid w:val="00D7571B"/>
    <w:rsid w:val="00D75B6F"/>
    <w:rsid w:val="00D75FD4"/>
    <w:rsid w:val="00D760C0"/>
    <w:rsid w:val="00D769A0"/>
    <w:rsid w:val="00D76F46"/>
    <w:rsid w:val="00D76FA7"/>
    <w:rsid w:val="00D77E86"/>
    <w:rsid w:val="00D80E35"/>
    <w:rsid w:val="00D80E91"/>
    <w:rsid w:val="00D81429"/>
    <w:rsid w:val="00D81454"/>
    <w:rsid w:val="00D81AEA"/>
    <w:rsid w:val="00D81DD4"/>
    <w:rsid w:val="00D823C5"/>
    <w:rsid w:val="00D82A51"/>
    <w:rsid w:val="00D833B2"/>
    <w:rsid w:val="00D833FD"/>
    <w:rsid w:val="00D83664"/>
    <w:rsid w:val="00D83780"/>
    <w:rsid w:val="00D83BA8"/>
    <w:rsid w:val="00D83BBF"/>
    <w:rsid w:val="00D83C11"/>
    <w:rsid w:val="00D859E7"/>
    <w:rsid w:val="00D85BE5"/>
    <w:rsid w:val="00D85C6A"/>
    <w:rsid w:val="00D8692D"/>
    <w:rsid w:val="00D86AE6"/>
    <w:rsid w:val="00D86FDE"/>
    <w:rsid w:val="00D87592"/>
    <w:rsid w:val="00D90160"/>
    <w:rsid w:val="00D9033A"/>
    <w:rsid w:val="00D90621"/>
    <w:rsid w:val="00D90D7B"/>
    <w:rsid w:val="00D91301"/>
    <w:rsid w:val="00D914EB"/>
    <w:rsid w:val="00D91928"/>
    <w:rsid w:val="00D91BF8"/>
    <w:rsid w:val="00D91C62"/>
    <w:rsid w:val="00D92151"/>
    <w:rsid w:val="00D92B77"/>
    <w:rsid w:val="00D93003"/>
    <w:rsid w:val="00D93409"/>
    <w:rsid w:val="00D935F3"/>
    <w:rsid w:val="00D937EF"/>
    <w:rsid w:val="00D93B9A"/>
    <w:rsid w:val="00D94341"/>
    <w:rsid w:val="00D94356"/>
    <w:rsid w:val="00D947A1"/>
    <w:rsid w:val="00D94898"/>
    <w:rsid w:val="00D94944"/>
    <w:rsid w:val="00D94B86"/>
    <w:rsid w:val="00D94B95"/>
    <w:rsid w:val="00D95187"/>
    <w:rsid w:val="00D951F6"/>
    <w:rsid w:val="00D9526F"/>
    <w:rsid w:val="00D9550C"/>
    <w:rsid w:val="00D95A56"/>
    <w:rsid w:val="00D9600E"/>
    <w:rsid w:val="00D96BE7"/>
    <w:rsid w:val="00D96BF6"/>
    <w:rsid w:val="00D975BB"/>
    <w:rsid w:val="00D97FC2"/>
    <w:rsid w:val="00DA0576"/>
    <w:rsid w:val="00DA0875"/>
    <w:rsid w:val="00DA0A2A"/>
    <w:rsid w:val="00DA10AF"/>
    <w:rsid w:val="00DA1240"/>
    <w:rsid w:val="00DA1780"/>
    <w:rsid w:val="00DA1948"/>
    <w:rsid w:val="00DA1AF8"/>
    <w:rsid w:val="00DA1BEE"/>
    <w:rsid w:val="00DA1CF6"/>
    <w:rsid w:val="00DA2346"/>
    <w:rsid w:val="00DA2468"/>
    <w:rsid w:val="00DA2AB9"/>
    <w:rsid w:val="00DA2AE0"/>
    <w:rsid w:val="00DA2B6F"/>
    <w:rsid w:val="00DA2EE0"/>
    <w:rsid w:val="00DA351A"/>
    <w:rsid w:val="00DA353B"/>
    <w:rsid w:val="00DA3705"/>
    <w:rsid w:val="00DA3BD7"/>
    <w:rsid w:val="00DA3C73"/>
    <w:rsid w:val="00DA3E4E"/>
    <w:rsid w:val="00DA3EE6"/>
    <w:rsid w:val="00DA4767"/>
    <w:rsid w:val="00DA4A4F"/>
    <w:rsid w:val="00DA4DAF"/>
    <w:rsid w:val="00DA512D"/>
    <w:rsid w:val="00DA5307"/>
    <w:rsid w:val="00DA5A12"/>
    <w:rsid w:val="00DA5B2F"/>
    <w:rsid w:val="00DA620F"/>
    <w:rsid w:val="00DA6217"/>
    <w:rsid w:val="00DA64E5"/>
    <w:rsid w:val="00DA6650"/>
    <w:rsid w:val="00DB05B8"/>
    <w:rsid w:val="00DB0CD1"/>
    <w:rsid w:val="00DB0DB5"/>
    <w:rsid w:val="00DB2000"/>
    <w:rsid w:val="00DB2022"/>
    <w:rsid w:val="00DB269C"/>
    <w:rsid w:val="00DB460B"/>
    <w:rsid w:val="00DB54FD"/>
    <w:rsid w:val="00DB5FFE"/>
    <w:rsid w:val="00DB617F"/>
    <w:rsid w:val="00DB620C"/>
    <w:rsid w:val="00DB6BC8"/>
    <w:rsid w:val="00DB75DE"/>
    <w:rsid w:val="00DB7AEA"/>
    <w:rsid w:val="00DC0565"/>
    <w:rsid w:val="00DC05CE"/>
    <w:rsid w:val="00DC0880"/>
    <w:rsid w:val="00DC13F4"/>
    <w:rsid w:val="00DC18B3"/>
    <w:rsid w:val="00DC1943"/>
    <w:rsid w:val="00DC1BE3"/>
    <w:rsid w:val="00DC1E44"/>
    <w:rsid w:val="00DC3AA2"/>
    <w:rsid w:val="00DC55C2"/>
    <w:rsid w:val="00DC63A7"/>
    <w:rsid w:val="00DC6AE4"/>
    <w:rsid w:val="00DC6E16"/>
    <w:rsid w:val="00DC6F7A"/>
    <w:rsid w:val="00DC7B5D"/>
    <w:rsid w:val="00DC7E2E"/>
    <w:rsid w:val="00DD02C5"/>
    <w:rsid w:val="00DD0B16"/>
    <w:rsid w:val="00DD11DC"/>
    <w:rsid w:val="00DD1535"/>
    <w:rsid w:val="00DD1647"/>
    <w:rsid w:val="00DD208F"/>
    <w:rsid w:val="00DD217F"/>
    <w:rsid w:val="00DD3100"/>
    <w:rsid w:val="00DD3C2C"/>
    <w:rsid w:val="00DD4094"/>
    <w:rsid w:val="00DD451B"/>
    <w:rsid w:val="00DD46F0"/>
    <w:rsid w:val="00DD4BDB"/>
    <w:rsid w:val="00DD5006"/>
    <w:rsid w:val="00DD5487"/>
    <w:rsid w:val="00DD5CEA"/>
    <w:rsid w:val="00DD6046"/>
    <w:rsid w:val="00DD620B"/>
    <w:rsid w:val="00DD6B5E"/>
    <w:rsid w:val="00DD7061"/>
    <w:rsid w:val="00DD708D"/>
    <w:rsid w:val="00DD797C"/>
    <w:rsid w:val="00DD7DCA"/>
    <w:rsid w:val="00DE01CE"/>
    <w:rsid w:val="00DE0489"/>
    <w:rsid w:val="00DE0E74"/>
    <w:rsid w:val="00DE156A"/>
    <w:rsid w:val="00DE15A0"/>
    <w:rsid w:val="00DE1616"/>
    <w:rsid w:val="00DE1A05"/>
    <w:rsid w:val="00DE209F"/>
    <w:rsid w:val="00DE28B7"/>
    <w:rsid w:val="00DE2E53"/>
    <w:rsid w:val="00DE2EE0"/>
    <w:rsid w:val="00DE42EA"/>
    <w:rsid w:val="00DE49CE"/>
    <w:rsid w:val="00DE4B78"/>
    <w:rsid w:val="00DE4D5E"/>
    <w:rsid w:val="00DE501C"/>
    <w:rsid w:val="00DE5188"/>
    <w:rsid w:val="00DE57A5"/>
    <w:rsid w:val="00DE59AC"/>
    <w:rsid w:val="00DE5B64"/>
    <w:rsid w:val="00DE5C8C"/>
    <w:rsid w:val="00DE60A2"/>
    <w:rsid w:val="00DE6E33"/>
    <w:rsid w:val="00DE72A0"/>
    <w:rsid w:val="00DE7977"/>
    <w:rsid w:val="00DE79A0"/>
    <w:rsid w:val="00DE7B8F"/>
    <w:rsid w:val="00DE7C09"/>
    <w:rsid w:val="00DE7D1B"/>
    <w:rsid w:val="00DE7F78"/>
    <w:rsid w:val="00DF046D"/>
    <w:rsid w:val="00DF1008"/>
    <w:rsid w:val="00DF1837"/>
    <w:rsid w:val="00DF1A82"/>
    <w:rsid w:val="00DF1F9C"/>
    <w:rsid w:val="00DF224E"/>
    <w:rsid w:val="00DF2F70"/>
    <w:rsid w:val="00DF36A8"/>
    <w:rsid w:val="00DF3B47"/>
    <w:rsid w:val="00DF4006"/>
    <w:rsid w:val="00DF40B2"/>
    <w:rsid w:val="00DF4824"/>
    <w:rsid w:val="00DF4C4C"/>
    <w:rsid w:val="00DF5F7E"/>
    <w:rsid w:val="00DF67DB"/>
    <w:rsid w:val="00DF68BE"/>
    <w:rsid w:val="00DF6927"/>
    <w:rsid w:val="00DF7407"/>
    <w:rsid w:val="00DF7426"/>
    <w:rsid w:val="00DF7B64"/>
    <w:rsid w:val="00E004FC"/>
    <w:rsid w:val="00E00596"/>
    <w:rsid w:val="00E00BD6"/>
    <w:rsid w:val="00E00BE3"/>
    <w:rsid w:val="00E01738"/>
    <w:rsid w:val="00E01E22"/>
    <w:rsid w:val="00E02359"/>
    <w:rsid w:val="00E028A4"/>
    <w:rsid w:val="00E02F02"/>
    <w:rsid w:val="00E033BF"/>
    <w:rsid w:val="00E03891"/>
    <w:rsid w:val="00E03ACF"/>
    <w:rsid w:val="00E03E54"/>
    <w:rsid w:val="00E04730"/>
    <w:rsid w:val="00E04B83"/>
    <w:rsid w:val="00E05496"/>
    <w:rsid w:val="00E05AA0"/>
    <w:rsid w:val="00E06528"/>
    <w:rsid w:val="00E06CF0"/>
    <w:rsid w:val="00E06E72"/>
    <w:rsid w:val="00E070F5"/>
    <w:rsid w:val="00E071BA"/>
    <w:rsid w:val="00E07239"/>
    <w:rsid w:val="00E07F21"/>
    <w:rsid w:val="00E101BE"/>
    <w:rsid w:val="00E10F9F"/>
    <w:rsid w:val="00E11E25"/>
    <w:rsid w:val="00E12248"/>
    <w:rsid w:val="00E124BC"/>
    <w:rsid w:val="00E124EF"/>
    <w:rsid w:val="00E12728"/>
    <w:rsid w:val="00E12B07"/>
    <w:rsid w:val="00E12F65"/>
    <w:rsid w:val="00E131F0"/>
    <w:rsid w:val="00E13A5E"/>
    <w:rsid w:val="00E13B84"/>
    <w:rsid w:val="00E1402E"/>
    <w:rsid w:val="00E14511"/>
    <w:rsid w:val="00E14A87"/>
    <w:rsid w:val="00E14D0C"/>
    <w:rsid w:val="00E150FE"/>
    <w:rsid w:val="00E1532F"/>
    <w:rsid w:val="00E157BE"/>
    <w:rsid w:val="00E15C89"/>
    <w:rsid w:val="00E15E53"/>
    <w:rsid w:val="00E16521"/>
    <w:rsid w:val="00E16552"/>
    <w:rsid w:val="00E16FF8"/>
    <w:rsid w:val="00E1716C"/>
    <w:rsid w:val="00E20B38"/>
    <w:rsid w:val="00E219CD"/>
    <w:rsid w:val="00E21CCD"/>
    <w:rsid w:val="00E21EC0"/>
    <w:rsid w:val="00E223F0"/>
    <w:rsid w:val="00E22670"/>
    <w:rsid w:val="00E22E12"/>
    <w:rsid w:val="00E23386"/>
    <w:rsid w:val="00E23A7C"/>
    <w:rsid w:val="00E23B03"/>
    <w:rsid w:val="00E23E2D"/>
    <w:rsid w:val="00E24143"/>
    <w:rsid w:val="00E24356"/>
    <w:rsid w:val="00E2493F"/>
    <w:rsid w:val="00E24B1B"/>
    <w:rsid w:val="00E253FA"/>
    <w:rsid w:val="00E25B56"/>
    <w:rsid w:val="00E25D4E"/>
    <w:rsid w:val="00E25D63"/>
    <w:rsid w:val="00E261A9"/>
    <w:rsid w:val="00E26234"/>
    <w:rsid w:val="00E26AC0"/>
    <w:rsid w:val="00E26F4C"/>
    <w:rsid w:val="00E27254"/>
    <w:rsid w:val="00E27B21"/>
    <w:rsid w:val="00E3037D"/>
    <w:rsid w:val="00E30A9A"/>
    <w:rsid w:val="00E31082"/>
    <w:rsid w:val="00E310E2"/>
    <w:rsid w:val="00E3130B"/>
    <w:rsid w:val="00E31878"/>
    <w:rsid w:val="00E31F42"/>
    <w:rsid w:val="00E321CE"/>
    <w:rsid w:val="00E32544"/>
    <w:rsid w:val="00E3279A"/>
    <w:rsid w:val="00E32BF8"/>
    <w:rsid w:val="00E32C32"/>
    <w:rsid w:val="00E33D37"/>
    <w:rsid w:val="00E34283"/>
    <w:rsid w:val="00E344D6"/>
    <w:rsid w:val="00E350C4"/>
    <w:rsid w:val="00E359FF"/>
    <w:rsid w:val="00E35BA1"/>
    <w:rsid w:val="00E35F68"/>
    <w:rsid w:val="00E363DC"/>
    <w:rsid w:val="00E36AF4"/>
    <w:rsid w:val="00E36D1E"/>
    <w:rsid w:val="00E37221"/>
    <w:rsid w:val="00E407EF"/>
    <w:rsid w:val="00E40923"/>
    <w:rsid w:val="00E4119F"/>
    <w:rsid w:val="00E4124B"/>
    <w:rsid w:val="00E414A2"/>
    <w:rsid w:val="00E416DB"/>
    <w:rsid w:val="00E425EE"/>
    <w:rsid w:val="00E428DF"/>
    <w:rsid w:val="00E42A9E"/>
    <w:rsid w:val="00E42DFA"/>
    <w:rsid w:val="00E43484"/>
    <w:rsid w:val="00E43515"/>
    <w:rsid w:val="00E4358A"/>
    <w:rsid w:val="00E4371F"/>
    <w:rsid w:val="00E44042"/>
    <w:rsid w:val="00E4432E"/>
    <w:rsid w:val="00E444EB"/>
    <w:rsid w:val="00E44C7F"/>
    <w:rsid w:val="00E46441"/>
    <w:rsid w:val="00E476BA"/>
    <w:rsid w:val="00E478A3"/>
    <w:rsid w:val="00E4792D"/>
    <w:rsid w:val="00E50025"/>
    <w:rsid w:val="00E50732"/>
    <w:rsid w:val="00E5076B"/>
    <w:rsid w:val="00E509AA"/>
    <w:rsid w:val="00E50FEC"/>
    <w:rsid w:val="00E51177"/>
    <w:rsid w:val="00E51329"/>
    <w:rsid w:val="00E51B28"/>
    <w:rsid w:val="00E51ED1"/>
    <w:rsid w:val="00E521FB"/>
    <w:rsid w:val="00E5258A"/>
    <w:rsid w:val="00E5284E"/>
    <w:rsid w:val="00E52951"/>
    <w:rsid w:val="00E53266"/>
    <w:rsid w:val="00E542C5"/>
    <w:rsid w:val="00E547B5"/>
    <w:rsid w:val="00E5497D"/>
    <w:rsid w:val="00E54D11"/>
    <w:rsid w:val="00E55371"/>
    <w:rsid w:val="00E554D3"/>
    <w:rsid w:val="00E5600C"/>
    <w:rsid w:val="00E566E1"/>
    <w:rsid w:val="00E568E7"/>
    <w:rsid w:val="00E56A1A"/>
    <w:rsid w:val="00E57CF9"/>
    <w:rsid w:val="00E57D71"/>
    <w:rsid w:val="00E57F7F"/>
    <w:rsid w:val="00E600C5"/>
    <w:rsid w:val="00E6012B"/>
    <w:rsid w:val="00E6015C"/>
    <w:rsid w:val="00E609EF"/>
    <w:rsid w:val="00E612B6"/>
    <w:rsid w:val="00E61415"/>
    <w:rsid w:val="00E61B2C"/>
    <w:rsid w:val="00E61B66"/>
    <w:rsid w:val="00E61FE8"/>
    <w:rsid w:val="00E62964"/>
    <w:rsid w:val="00E637A4"/>
    <w:rsid w:val="00E63A15"/>
    <w:rsid w:val="00E63F86"/>
    <w:rsid w:val="00E642F6"/>
    <w:rsid w:val="00E6457A"/>
    <w:rsid w:val="00E64615"/>
    <w:rsid w:val="00E647C6"/>
    <w:rsid w:val="00E64C22"/>
    <w:rsid w:val="00E64D4E"/>
    <w:rsid w:val="00E6500B"/>
    <w:rsid w:val="00E65963"/>
    <w:rsid w:val="00E65BB5"/>
    <w:rsid w:val="00E65C53"/>
    <w:rsid w:val="00E67291"/>
    <w:rsid w:val="00E6730C"/>
    <w:rsid w:val="00E675BC"/>
    <w:rsid w:val="00E67901"/>
    <w:rsid w:val="00E6796E"/>
    <w:rsid w:val="00E67C6E"/>
    <w:rsid w:val="00E67F27"/>
    <w:rsid w:val="00E70260"/>
    <w:rsid w:val="00E70A7E"/>
    <w:rsid w:val="00E70AB9"/>
    <w:rsid w:val="00E7142C"/>
    <w:rsid w:val="00E71888"/>
    <w:rsid w:val="00E718C5"/>
    <w:rsid w:val="00E724C4"/>
    <w:rsid w:val="00E727B4"/>
    <w:rsid w:val="00E72986"/>
    <w:rsid w:val="00E7302F"/>
    <w:rsid w:val="00E73482"/>
    <w:rsid w:val="00E736D6"/>
    <w:rsid w:val="00E739FA"/>
    <w:rsid w:val="00E73B30"/>
    <w:rsid w:val="00E73D08"/>
    <w:rsid w:val="00E742CF"/>
    <w:rsid w:val="00E74406"/>
    <w:rsid w:val="00E74AA8"/>
    <w:rsid w:val="00E74F4D"/>
    <w:rsid w:val="00E75B13"/>
    <w:rsid w:val="00E75B8A"/>
    <w:rsid w:val="00E75F59"/>
    <w:rsid w:val="00E7600E"/>
    <w:rsid w:val="00E7674B"/>
    <w:rsid w:val="00E76957"/>
    <w:rsid w:val="00E76DDA"/>
    <w:rsid w:val="00E77419"/>
    <w:rsid w:val="00E77D44"/>
    <w:rsid w:val="00E800D8"/>
    <w:rsid w:val="00E80772"/>
    <w:rsid w:val="00E80A64"/>
    <w:rsid w:val="00E80E52"/>
    <w:rsid w:val="00E80F30"/>
    <w:rsid w:val="00E80FCC"/>
    <w:rsid w:val="00E827E4"/>
    <w:rsid w:val="00E8285F"/>
    <w:rsid w:val="00E82A84"/>
    <w:rsid w:val="00E82B6F"/>
    <w:rsid w:val="00E83050"/>
    <w:rsid w:val="00E835A1"/>
    <w:rsid w:val="00E845E1"/>
    <w:rsid w:val="00E8466E"/>
    <w:rsid w:val="00E85484"/>
    <w:rsid w:val="00E8595B"/>
    <w:rsid w:val="00E85CD1"/>
    <w:rsid w:val="00E8638A"/>
    <w:rsid w:val="00E8647B"/>
    <w:rsid w:val="00E87454"/>
    <w:rsid w:val="00E902A3"/>
    <w:rsid w:val="00E90BD4"/>
    <w:rsid w:val="00E90C8B"/>
    <w:rsid w:val="00E90E54"/>
    <w:rsid w:val="00E91638"/>
    <w:rsid w:val="00E9368A"/>
    <w:rsid w:val="00E93B23"/>
    <w:rsid w:val="00E93FB6"/>
    <w:rsid w:val="00E940C4"/>
    <w:rsid w:val="00E94A4C"/>
    <w:rsid w:val="00E94E94"/>
    <w:rsid w:val="00E955B5"/>
    <w:rsid w:val="00E95A1E"/>
    <w:rsid w:val="00E961FA"/>
    <w:rsid w:val="00E964D4"/>
    <w:rsid w:val="00E96750"/>
    <w:rsid w:val="00E96E1A"/>
    <w:rsid w:val="00E97A50"/>
    <w:rsid w:val="00E97B60"/>
    <w:rsid w:val="00E97F34"/>
    <w:rsid w:val="00E97FA8"/>
    <w:rsid w:val="00EA0A42"/>
    <w:rsid w:val="00EA0ED8"/>
    <w:rsid w:val="00EA1558"/>
    <w:rsid w:val="00EA1C64"/>
    <w:rsid w:val="00EA1E18"/>
    <w:rsid w:val="00EA1F0A"/>
    <w:rsid w:val="00EA2121"/>
    <w:rsid w:val="00EA31DD"/>
    <w:rsid w:val="00EA3AD2"/>
    <w:rsid w:val="00EA3C03"/>
    <w:rsid w:val="00EA3CE5"/>
    <w:rsid w:val="00EA3E61"/>
    <w:rsid w:val="00EA44D6"/>
    <w:rsid w:val="00EA45C9"/>
    <w:rsid w:val="00EA4797"/>
    <w:rsid w:val="00EA4905"/>
    <w:rsid w:val="00EA4C1E"/>
    <w:rsid w:val="00EA4E85"/>
    <w:rsid w:val="00EA5800"/>
    <w:rsid w:val="00EA5B8D"/>
    <w:rsid w:val="00EA5CAD"/>
    <w:rsid w:val="00EA61A1"/>
    <w:rsid w:val="00EA6273"/>
    <w:rsid w:val="00EA6955"/>
    <w:rsid w:val="00EA6F9E"/>
    <w:rsid w:val="00EA732D"/>
    <w:rsid w:val="00EA74B5"/>
    <w:rsid w:val="00EA7AC8"/>
    <w:rsid w:val="00EA7D47"/>
    <w:rsid w:val="00EB01D0"/>
    <w:rsid w:val="00EB0639"/>
    <w:rsid w:val="00EB12E1"/>
    <w:rsid w:val="00EB1320"/>
    <w:rsid w:val="00EB1C08"/>
    <w:rsid w:val="00EB1D04"/>
    <w:rsid w:val="00EB23EB"/>
    <w:rsid w:val="00EB25C3"/>
    <w:rsid w:val="00EB26DC"/>
    <w:rsid w:val="00EB34A7"/>
    <w:rsid w:val="00EB35DC"/>
    <w:rsid w:val="00EB3998"/>
    <w:rsid w:val="00EB3AD9"/>
    <w:rsid w:val="00EB4780"/>
    <w:rsid w:val="00EB5190"/>
    <w:rsid w:val="00EB55DA"/>
    <w:rsid w:val="00EB5BC7"/>
    <w:rsid w:val="00EB5EAF"/>
    <w:rsid w:val="00EB6482"/>
    <w:rsid w:val="00EB65ED"/>
    <w:rsid w:val="00EB6796"/>
    <w:rsid w:val="00EB7CC5"/>
    <w:rsid w:val="00EB7D62"/>
    <w:rsid w:val="00EB7E1E"/>
    <w:rsid w:val="00EB7F0B"/>
    <w:rsid w:val="00EC0853"/>
    <w:rsid w:val="00EC0D5B"/>
    <w:rsid w:val="00EC11AB"/>
    <w:rsid w:val="00EC14C0"/>
    <w:rsid w:val="00EC172E"/>
    <w:rsid w:val="00EC1F65"/>
    <w:rsid w:val="00EC2063"/>
    <w:rsid w:val="00EC2C92"/>
    <w:rsid w:val="00EC35ED"/>
    <w:rsid w:val="00EC4637"/>
    <w:rsid w:val="00EC48BD"/>
    <w:rsid w:val="00EC4C21"/>
    <w:rsid w:val="00EC4DBF"/>
    <w:rsid w:val="00EC5870"/>
    <w:rsid w:val="00EC5C64"/>
    <w:rsid w:val="00EC5D1D"/>
    <w:rsid w:val="00EC5E3A"/>
    <w:rsid w:val="00EC624C"/>
    <w:rsid w:val="00EC6739"/>
    <w:rsid w:val="00EC6E91"/>
    <w:rsid w:val="00EC7EC4"/>
    <w:rsid w:val="00EC7FE9"/>
    <w:rsid w:val="00ED034A"/>
    <w:rsid w:val="00ED07B6"/>
    <w:rsid w:val="00ED07F6"/>
    <w:rsid w:val="00ED0A87"/>
    <w:rsid w:val="00ED0B3B"/>
    <w:rsid w:val="00ED12A2"/>
    <w:rsid w:val="00ED177B"/>
    <w:rsid w:val="00ED190B"/>
    <w:rsid w:val="00ED1BA1"/>
    <w:rsid w:val="00ED1C25"/>
    <w:rsid w:val="00ED1D05"/>
    <w:rsid w:val="00ED2BEA"/>
    <w:rsid w:val="00ED3431"/>
    <w:rsid w:val="00ED39A4"/>
    <w:rsid w:val="00ED3D81"/>
    <w:rsid w:val="00ED44AD"/>
    <w:rsid w:val="00ED4A72"/>
    <w:rsid w:val="00ED4F9A"/>
    <w:rsid w:val="00ED5566"/>
    <w:rsid w:val="00ED57DC"/>
    <w:rsid w:val="00ED591C"/>
    <w:rsid w:val="00ED5B9E"/>
    <w:rsid w:val="00ED5C91"/>
    <w:rsid w:val="00ED61A5"/>
    <w:rsid w:val="00ED61D8"/>
    <w:rsid w:val="00ED62E2"/>
    <w:rsid w:val="00ED6772"/>
    <w:rsid w:val="00ED6B4F"/>
    <w:rsid w:val="00ED6C72"/>
    <w:rsid w:val="00ED6DB3"/>
    <w:rsid w:val="00ED7CA7"/>
    <w:rsid w:val="00EE000F"/>
    <w:rsid w:val="00EE01C2"/>
    <w:rsid w:val="00EE0251"/>
    <w:rsid w:val="00EE04B5"/>
    <w:rsid w:val="00EE0EEF"/>
    <w:rsid w:val="00EE11C1"/>
    <w:rsid w:val="00EE1615"/>
    <w:rsid w:val="00EE1696"/>
    <w:rsid w:val="00EE16C6"/>
    <w:rsid w:val="00EE1DB6"/>
    <w:rsid w:val="00EE1FF6"/>
    <w:rsid w:val="00EE2580"/>
    <w:rsid w:val="00EE2581"/>
    <w:rsid w:val="00EE2863"/>
    <w:rsid w:val="00EE2944"/>
    <w:rsid w:val="00EE2B87"/>
    <w:rsid w:val="00EE2F2D"/>
    <w:rsid w:val="00EE3CA5"/>
    <w:rsid w:val="00EE3D27"/>
    <w:rsid w:val="00EE3E23"/>
    <w:rsid w:val="00EE3E6D"/>
    <w:rsid w:val="00EE3F22"/>
    <w:rsid w:val="00EE3F74"/>
    <w:rsid w:val="00EE4322"/>
    <w:rsid w:val="00EE5EE8"/>
    <w:rsid w:val="00EE6BDA"/>
    <w:rsid w:val="00EF0149"/>
    <w:rsid w:val="00EF01BE"/>
    <w:rsid w:val="00EF0378"/>
    <w:rsid w:val="00EF0562"/>
    <w:rsid w:val="00EF06E1"/>
    <w:rsid w:val="00EF0905"/>
    <w:rsid w:val="00EF0C67"/>
    <w:rsid w:val="00EF0F69"/>
    <w:rsid w:val="00EF11C4"/>
    <w:rsid w:val="00EF12CA"/>
    <w:rsid w:val="00EF15E9"/>
    <w:rsid w:val="00EF1B3C"/>
    <w:rsid w:val="00EF1BB6"/>
    <w:rsid w:val="00EF2730"/>
    <w:rsid w:val="00EF2CF8"/>
    <w:rsid w:val="00EF34F0"/>
    <w:rsid w:val="00EF3881"/>
    <w:rsid w:val="00EF3AFB"/>
    <w:rsid w:val="00EF3C32"/>
    <w:rsid w:val="00EF3D53"/>
    <w:rsid w:val="00EF4012"/>
    <w:rsid w:val="00EF41A8"/>
    <w:rsid w:val="00EF41F1"/>
    <w:rsid w:val="00EF4745"/>
    <w:rsid w:val="00EF4788"/>
    <w:rsid w:val="00EF5473"/>
    <w:rsid w:val="00EF56CF"/>
    <w:rsid w:val="00EF57CD"/>
    <w:rsid w:val="00EF58A0"/>
    <w:rsid w:val="00EF5F46"/>
    <w:rsid w:val="00EF6257"/>
    <w:rsid w:val="00EF62B1"/>
    <w:rsid w:val="00EF69E1"/>
    <w:rsid w:val="00EF6C89"/>
    <w:rsid w:val="00EF6EBF"/>
    <w:rsid w:val="00EF71FF"/>
    <w:rsid w:val="00EF7EDE"/>
    <w:rsid w:val="00F0025F"/>
    <w:rsid w:val="00F0049C"/>
    <w:rsid w:val="00F00854"/>
    <w:rsid w:val="00F01108"/>
    <w:rsid w:val="00F0156D"/>
    <w:rsid w:val="00F015EF"/>
    <w:rsid w:val="00F01F30"/>
    <w:rsid w:val="00F021A8"/>
    <w:rsid w:val="00F0229F"/>
    <w:rsid w:val="00F023BA"/>
    <w:rsid w:val="00F0259C"/>
    <w:rsid w:val="00F0384D"/>
    <w:rsid w:val="00F040E7"/>
    <w:rsid w:val="00F0440D"/>
    <w:rsid w:val="00F04896"/>
    <w:rsid w:val="00F0493F"/>
    <w:rsid w:val="00F04E81"/>
    <w:rsid w:val="00F04FB1"/>
    <w:rsid w:val="00F04FFB"/>
    <w:rsid w:val="00F0516F"/>
    <w:rsid w:val="00F05235"/>
    <w:rsid w:val="00F05379"/>
    <w:rsid w:val="00F05682"/>
    <w:rsid w:val="00F05BF4"/>
    <w:rsid w:val="00F05C8B"/>
    <w:rsid w:val="00F05D2D"/>
    <w:rsid w:val="00F05DCC"/>
    <w:rsid w:val="00F0628D"/>
    <w:rsid w:val="00F063EA"/>
    <w:rsid w:val="00F0652A"/>
    <w:rsid w:val="00F066E0"/>
    <w:rsid w:val="00F06870"/>
    <w:rsid w:val="00F06958"/>
    <w:rsid w:val="00F06AF6"/>
    <w:rsid w:val="00F071D1"/>
    <w:rsid w:val="00F07555"/>
    <w:rsid w:val="00F10458"/>
    <w:rsid w:val="00F10803"/>
    <w:rsid w:val="00F1138B"/>
    <w:rsid w:val="00F11D33"/>
    <w:rsid w:val="00F11FDC"/>
    <w:rsid w:val="00F122BD"/>
    <w:rsid w:val="00F122F1"/>
    <w:rsid w:val="00F12670"/>
    <w:rsid w:val="00F12674"/>
    <w:rsid w:val="00F126E8"/>
    <w:rsid w:val="00F127CB"/>
    <w:rsid w:val="00F12BE3"/>
    <w:rsid w:val="00F12D24"/>
    <w:rsid w:val="00F139E3"/>
    <w:rsid w:val="00F139ED"/>
    <w:rsid w:val="00F13E1C"/>
    <w:rsid w:val="00F16479"/>
    <w:rsid w:val="00F166BF"/>
    <w:rsid w:val="00F17900"/>
    <w:rsid w:val="00F17CF2"/>
    <w:rsid w:val="00F17FE3"/>
    <w:rsid w:val="00F21090"/>
    <w:rsid w:val="00F214DE"/>
    <w:rsid w:val="00F21AF8"/>
    <w:rsid w:val="00F224BA"/>
    <w:rsid w:val="00F227F6"/>
    <w:rsid w:val="00F22903"/>
    <w:rsid w:val="00F22E54"/>
    <w:rsid w:val="00F22FBD"/>
    <w:rsid w:val="00F230C2"/>
    <w:rsid w:val="00F234B8"/>
    <w:rsid w:val="00F23519"/>
    <w:rsid w:val="00F23F0C"/>
    <w:rsid w:val="00F24243"/>
    <w:rsid w:val="00F248EA"/>
    <w:rsid w:val="00F249A3"/>
    <w:rsid w:val="00F24DEA"/>
    <w:rsid w:val="00F25315"/>
    <w:rsid w:val="00F254D1"/>
    <w:rsid w:val="00F25634"/>
    <w:rsid w:val="00F25CF3"/>
    <w:rsid w:val="00F25E75"/>
    <w:rsid w:val="00F25E7A"/>
    <w:rsid w:val="00F26B5B"/>
    <w:rsid w:val="00F26DCA"/>
    <w:rsid w:val="00F26FF2"/>
    <w:rsid w:val="00F3055C"/>
    <w:rsid w:val="00F306CF"/>
    <w:rsid w:val="00F309D6"/>
    <w:rsid w:val="00F30AB5"/>
    <w:rsid w:val="00F30BC5"/>
    <w:rsid w:val="00F31F5A"/>
    <w:rsid w:val="00F32241"/>
    <w:rsid w:val="00F32EAF"/>
    <w:rsid w:val="00F33CD8"/>
    <w:rsid w:val="00F34B8B"/>
    <w:rsid w:val="00F34E5F"/>
    <w:rsid w:val="00F350F5"/>
    <w:rsid w:val="00F35967"/>
    <w:rsid w:val="00F3608E"/>
    <w:rsid w:val="00F362A8"/>
    <w:rsid w:val="00F372D5"/>
    <w:rsid w:val="00F37CD6"/>
    <w:rsid w:val="00F40143"/>
    <w:rsid w:val="00F401A3"/>
    <w:rsid w:val="00F40839"/>
    <w:rsid w:val="00F408B2"/>
    <w:rsid w:val="00F40D01"/>
    <w:rsid w:val="00F414F1"/>
    <w:rsid w:val="00F424D3"/>
    <w:rsid w:val="00F42512"/>
    <w:rsid w:val="00F426CC"/>
    <w:rsid w:val="00F4295C"/>
    <w:rsid w:val="00F42CB5"/>
    <w:rsid w:val="00F4377C"/>
    <w:rsid w:val="00F4414B"/>
    <w:rsid w:val="00F44F6E"/>
    <w:rsid w:val="00F4502A"/>
    <w:rsid w:val="00F4569E"/>
    <w:rsid w:val="00F45F71"/>
    <w:rsid w:val="00F4684A"/>
    <w:rsid w:val="00F46BEA"/>
    <w:rsid w:val="00F47059"/>
    <w:rsid w:val="00F47159"/>
    <w:rsid w:val="00F47433"/>
    <w:rsid w:val="00F478B8"/>
    <w:rsid w:val="00F479F4"/>
    <w:rsid w:val="00F47AA6"/>
    <w:rsid w:val="00F47AE8"/>
    <w:rsid w:val="00F47B91"/>
    <w:rsid w:val="00F47BEA"/>
    <w:rsid w:val="00F50866"/>
    <w:rsid w:val="00F50A88"/>
    <w:rsid w:val="00F50F9E"/>
    <w:rsid w:val="00F51048"/>
    <w:rsid w:val="00F5137A"/>
    <w:rsid w:val="00F51D71"/>
    <w:rsid w:val="00F5266D"/>
    <w:rsid w:val="00F5281F"/>
    <w:rsid w:val="00F53293"/>
    <w:rsid w:val="00F53662"/>
    <w:rsid w:val="00F5386A"/>
    <w:rsid w:val="00F53A87"/>
    <w:rsid w:val="00F53DB2"/>
    <w:rsid w:val="00F53EBC"/>
    <w:rsid w:val="00F5412F"/>
    <w:rsid w:val="00F542AD"/>
    <w:rsid w:val="00F54364"/>
    <w:rsid w:val="00F547CF"/>
    <w:rsid w:val="00F549BB"/>
    <w:rsid w:val="00F54E08"/>
    <w:rsid w:val="00F55FE9"/>
    <w:rsid w:val="00F56226"/>
    <w:rsid w:val="00F563E7"/>
    <w:rsid w:val="00F563EB"/>
    <w:rsid w:val="00F56492"/>
    <w:rsid w:val="00F56A63"/>
    <w:rsid w:val="00F573D3"/>
    <w:rsid w:val="00F5747D"/>
    <w:rsid w:val="00F575D7"/>
    <w:rsid w:val="00F607AD"/>
    <w:rsid w:val="00F6084B"/>
    <w:rsid w:val="00F60A71"/>
    <w:rsid w:val="00F60C54"/>
    <w:rsid w:val="00F611BF"/>
    <w:rsid w:val="00F616B4"/>
    <w:rsid w:val="00F61742"/>
    <w:rsid w:val="00F61A70"/>
    <w:rsid w:val="00F61B98"/>
    <w:rsid w:val="00F61FFA"/>
    <w:rsid w:val="00F625A4"/>
    <w:rsid w:val="00F6279C"/>
    <w:rsid w:val="00F6283D"/>
    <w:rsid w:val="00F62F10"/>
    <w:rsid w:val="00F63497"/>
    <w:rsid w:val="00F6361D"/>
    <w:rsid w:val="00F645C2"/>
    <w:rsid w:val="00F649E2"/>
    <w:rsid w:val="00F64FA5"/>
    <w:rsid w:val="00F65F85"/>
    <w:rsid w:val="00F66984"/>
    <w:rsid w:val="00F66B09"/>
    <w:rsid w:val="00F66CD7"/>
    <w:rsid w:val="00F6746D"/>
    <w:rsid w:val="00F700FE"/>
    <w:rsid w:val="00F70481"/>
    <w:rsid w:val="00F7066C"/>
    <w:rsid w:val="00F7099E"/>
    <w:rsid w:val="00F70ABE"/>
    <w:rsid w:val="00F70C24"/>
    <w:rsid w:val="00F711C6"/>
    <w:rsid w:val="00F71288"/>
    <w:rsid w:val="00F7280F"/>
    <w:rsid w:val="00F72D6D"/>
    <w:rsid w:val="00F72F81"/>
    <w:rsid w:val="00F73081"/>
    <w:rsid w:val="00F73746"/>
    <w:rsid w:val="00F73751"/>
    <w:rsid w:val="00F73904"/>
    <w:rsid w:val="00F74134"/>
    <w:rsid w:val="00F74394"/>
    <w:rsid w:val="00F748A6"/>
    <w:rsid w:val="00F74DF6"/>
    <w:rsid w:val="00F755E7"/>
    <w:rsid w:val="00F757EB"/>
    <w:rsid w:val="00F764AD"/>
    <w:rsid w:val="00F76C36"/>
    <w:rsid w:val="00F76EB0"/>
    <w:rsid w:val="00F7715B"/>
    <w:rsid w:val="00F7715F"/>
    <w:rsid w:val="00F7738F"/>
    <w:rsid w:val="00F773A6"/>
    <w:rsid w:val="00F77DEB"/>
    <w:rsid w:val="00F77E7F"/>
    <w:rsid w:val="00F8113A"/>
    <w:rsid w:val="00F815B5"/>
    <w:rsid w:val="00F81998"/>
    <w:rsid w:val="00F8243E"/>
    <w:rsid w:val="00F825F0"/>
    <w:rsid w:val="00F82642"/>
    <w:rsid w:val="00F82671"/>
    <w:rsid w:val="00F82A02"/>
    <w:rsid w:val="00F83519"/>
    <w:rsid w:val="00F836BF"/>
    <w:rsid w:val="00F83923"/>
    <w:rsid w:val="00F8404A"/>
    <w:rsid w:val="00F84CF3"/>
    <w:rsid w:val="00F85129"/>
    <w:rsid w:val="00F85472"/>
    <w:rsid w:val="00F85B16"/>
    <w:rsid w:val="00F86129"/>
    <w:rsid w:val="00F86254"/>
    <w:rsid w:val="00F8651E"/>
    <w:rsid w:val="00F87109"/>
    <w:rsid w:val="00F87E69"/>
    <w:rsid w:val="00F9060B"/>
    <w:rsid w:val="00F90C43"/>
    <w:rsid w:val="00F91A9B"/>
    <w:rsid w:val="00F91CD2"/>
    <w:rsid w:val="00F92502"/>
    <w:rsid w:val="00F92A16"/>
    <w:rsid w:val="00F92ECB"/>
    <w:rsid w:val="00F93AD1"/>
    <w:rsid w:val="00F93D2E"/>
    <w:rsid w:val="00F940F1"/>
    <w:rsid w:val="00F942CF"/>
    <w:rsid w:val="00F94A06"/>
    <w:rsid w:val="00F94A7E"/>
    <w:rsid w:val="00F952AA"/>
    <w:rsid w:val="00F95490"/>
    <w:rsid w:val="00F9560E"/>
    <w:rsid w:val="00F9578C"/>
    <w:rsid w:val="00F95AD1"/>
    <w:rsid w:val="00F95B19"/>
    <w:rsid w:val="00F95F8B"/>
    <w:rsid w:val="00F96208"/>
    <w:rsid w:val="00F9632E"/>
    <w:rsid w:val="00F9730D"/>
    <w:rsid w:val="00F9768E"/>
    <w:rsid w:val="00FA0085"/>
    <w:rsid w:val="00FA06B8"/>
    <w:rsid w:val="00FA134C"/>
    <w:rsid w:val="00FA1ADE"/>
    <w:rsid w:val="00FA1C25"/>
    <w:rsid w:val="00FA1C3C"/>
    <w:rsid w:val="00FA2541"/>
    <w:rsid w:val="00FA2800"/>
    <w:rsid w:val="00FA2B00"/>
    <w:rsid w:val="00FA2C33"/>
    <w:rsid w:val="00FA3E76"/>
    <w:rsid w:val="00FA408E"/>
    <w:rsid w:val="00FA4387"/>
    <w:rsid w:val="00FA4408"/>
    <w:rsid w:val="00FA4CC7"/>
    <w:rsid w:val="00FA4FA5"/>
    <w:rsid w:val="00FA50C7"/>
    <w:rsid w:val="00FA5C9D"/>
    <w:rsid w:val="00FA5F00"/>
    <w:rsid w:val="00FA624F"/>
    <w:rsid w:val="00FA66CB"/>
    <w:rsid w:val="00FA75FF"/>
    <w:rsid w:val="00FA764E"/>
    <w:rsid w:val="00FA76A0"/>
    <w:rsid w:val="00FB015A"/>
    <w:rsid w:val="00FB03FC"/>
    <w:rsid w:val="00FB0459"/>
    <w:rsid w:val="00FB0735"/>
    <w:rsid w:val="00FB0D58"/>
    <w:rsid w:val="00FB145A"/>
    <w:rsid w:val="00FB163F"/>
    <w:rsid w:val="00FB21A6"/>
    <w:rsid w:val="00FB2FBA"/>
    <w:rsid w:val="00FB32D7"/>
    <w:rsid w:val="00FB3745"/>
    <w:rsid w:val="00FB3D00"/>
    <w:rsid w:val="00FB41C3"/>
    <w:rsid w:val="00FB43EE"/>
    <w:rsid w:val="00FB478C"/>
    <w:rsid w:val="00FB5187"/>
    <w:rsid w:val="00FB6731"/>
    <w:rsid w:val="00FB6A59"/>
    <w:rsid w:val="00FB74C3"/>
    <w:rsid w:val="00FC0037"/>
    <w:rsid w:val="00FC08B7"/>
    <w:rsid w:val="00FC0E00"/>
    <w:rsid w:val="00FC2225"/>
    <w:rsid w:val="00FC2249"/>
    <w:rsid w:val="00FC2639"/>
    <w:rsid w:val="00FC2DFC"/>
    <w:rsid w:val="00FC3622"/>
    <w:rsid w:val="00FC3769"/>
    <w:rsid w:val="00FC3E63"/>
    <w:rsid w:val="00FC4055"/>
    <w:rsid w:val="00FC4102"/>
    <w:rsid w:val="00FC458B"/>
    <w:rsid w:val="00FC4E63"/>
    <w:rsid w:val="00FC4F1C"/>
    <w:rsid w:val="00FC5018"/>
    <w:rsid w:val="00FC52B6"/>
    <w:rsid w:val="00FC57FC"/>
    <w:rsid w:val="00FC5889"/>
    <w:rsid w:val="00FC63C1"/>
    <w:rsid w:val="00FC63DB"/>
    <w:rsid w:val="00FC656A"/>
    <w:rsid w:val="00FC65C4"/>
    <w:rsid w:val="00FC67F4"/>
    <w:rsid w:val="00FC6B9E"/>
    <w:rsid w:val="00FC7189"/>
    <w:rsid w:val="00FC797D"/>
    <w:rsid w:val="00FD034E"/>
    <w:rsid w:val="00FD09C6"/>
    <w:rsid w:val="00FD0F46"/>
    <w:rsid w:val="00FD10DC"/>
    <w:rsid w:val="00FD1256"/>
    <w:rsid w:val="00FD15EC"/>
    <w:rsid w:val="00FD1A33"/>
    <w:rsid w:val="00FD1CD5"/>
    <w:rsid w:val="00FD2682"/>
    <w:rsid w:val="00FD2983"/>
    <w:rsid w:val="00FD3559"/>
    <w:rsid w:val="00FD3590"/>
    <w:rsid w:val="00FD36E5"/>
    <w:rsid w:val="00FD3C3E"/>
    <w:rsid w:val="00FD43D1"/>
    <w:rsid w:val="00FD4AB9"/>
    <w:rsid w:val="00FD4CD2"/>
    <w:rsid w:val="00FD536C"/>
    <w:rsid w:val="00FD5BC1"/>
    <w:rsid w:val="00FD5CB5"/>
    <w:rsid w:val="00FD65C5"/>
    <w:rsid w:val="00FD6D2A"/>
    <w:rsid w:val="00FD6D7A"/>
    <w:rsid w:val="00FD6EA3"/>
    <w:rsid w:val="00FD6ECB"/>
    <w:rsid w:val="00FD7719"/>
    <w:rsid w:val="00FD7B70"/>
    <w:rsid w:val="00FE072C"/>
    <w:rsid w:val="00FE083B"/>
    <w:rsid w:val="00FE08DF"/>
    <w:rsid w:val="00FE1481"/>
    <w:rsid w:val="00FE16EB"/>
    <w:rsid w:val="00FE2213"/>
    <w:rsid w:val="00FE234E"/>
    <w:rsid w:val="00FE3005"/>
    <w:rsid w:val="00FE43A4"/>
    <w:rsid w:val="00FE44AD"/>
    <w:rsid w:val="00FE4545"/>
    <w:rsid w:val="00FE49E2"/>
    <w:rsid w:val="00FE4B9E"/>
    <w:rsid w:val="00FE51FC"/>
    <w:rsid w:val="00FE5EC4"/>
    <w:rsid w:val="00FE6E32"/>
    <w:rsid w:val="00FE6F9A"/>
    <w:rsid w:val="00FE717C"/>
    <w:rsid w:val="00FE7294"/>
    <w:rsid w:val="00FE734C"/>
    <w:rsid w:val="00FE7CE0"/>
    <w:rsid w:val="00FE7DBF"/>
    <w:rsid w:val="00FE7F4A"/>
    <w:rsid w:val="00FF0084"/>
    <w:rsid w:val="00FF0628"/>
    <w:rsid w:val="00FF11E1"/>
    <w:rsid w:val="00FF22B3"/>
    <w:rsid w:val="00FF2ED4"/>
    <w:rsid w:val="00FF3338"/>
    <w:rsid w:val="00FF39F0"/>
    <w:rsid w:val="00FF3C1B"/>
    <w:rsid w:val="00FF3F73"/>
    <w:rsid w:val="00FF41E8"/>
    <w:rsid w:val="00FF4753"/>
    <w:rsid w:val="00FF4836"/>
    <w:rsid w:val="00FF4DC0"/>
    <w:rsid w:val="00FF4F59"/>
    <w:rsid w:val="00FF598E"/>
    <w:rsid w:val="00FF6039"/>
    <w:rsid w:val="00FF638C"/>
    <w:rsid w:val="00FF6607"/>
    <w:rsid w:val="00FF6D4F"/>
    <w:rsid w:val="00FF73FB"/>
    <w:rsid w:val="00FF78B4"/>
    <w:rsid w:val="00FF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D08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981"/>
    <w:pPr>
      <w:jc w:val="both"/>
    </w:pPr>
    <w:rPr>
      <w:rFonts w:eastAsia="Times New Roman" w:cs="Arial"/>
      <w:color w:val="323E4F"/>
      <w:sz w:val="22"/>
      <w:szCs w:val="24"/>
      <w:lang w:val="bg-BG"/>
    </w:rPr>
  </w:style>
  <w:style w:type="paragraph" w:styleId="Heading1">
    <w:name w:val="heading 1"/>
    <w:basedOn w:val="Normal"/>
    <w:next w:val="Normal"/>
    <w:qFormat/>
    <w:rsid w:val="009D5961"/>
    <w:pPr>
      <w:numPr>
        <w:numId w:val="2"/>
      </w:numPr>
      <w:spacing w:before="480" w:after="120"/>
      <w:contextualSpacing/>
      <w:outlineLvl w:val="0"/>
    </w:pPr>
    <w:rPr>
      <w:b/>
      <w:color w:val="A50021"/>
      <w:sz w:val="40"/>
      <w:szCs w:val="40"/>
      <w:lang w:val="en-US"/>
    </w:rPr>
  </w:style>
  <w:style w:type="paragraph" w:styleId="Heading2">
    <w:name w:val="heading 2"/>
    <w:basedOn w:val="Normal"/>
    <w:next w:val="Normal"/>
    <w:link w:val="Heading2Char"/>
    <w:qFormat/>
    <w:rsid w:val="00457804"/>
    <w:pPr>
      <w:numPr>
        <w:ilvl w:val="1"/>
        <w:numId w:val="2"/>
      </w:numPr>
      <w:spacing w:before="360" w:after="120"/>
      <w:contextualSpacing/>
      <w:outlineLvl w:val="1"/>
    </w:pPr>
    <w:rPr>
      <w:b/>
      <w:color w:val="A50021"/>
      <w:sz w:val="32"/>
      <w:szCs w:val="32"/>
    </w:rPr>
  </w:style>
  <w:style w:type="paragraph" w:styleId="Heading3">
    <w:name w:val="heading 3"/>
    <w:basedOn w:val="Normal"/>
    <w:next w:val="Normal"/>
    <w:link w:val="Heading3Char"/>
    <w:qFormat/>
    <w:rsid w:val="00040F05"/>
    <w:pPr>
      <w:keepNext/>
      <w:numPr>
        <w:ilvl w:val="2"/>
        <w:numId w:val="2"/>
      </w:numPr>
      <w:spacing w:before="240" w:after="120"/>
      <w:ind w:left="720"/>
      <w:contextualSpacing/>
      <w:outlineLvl w:val="2"/>
    </w:pPr>
    <w:rPr>
      <w:b/>
      <w:bCs/>
      <w:color w:val="A50021"/>
      <w:sz w:val="28"/>
      <w:szCs w:val="26"/>
    </w:rPr>
  </w:style>
  <w:style w:type="paragraph" w:styleId="Heading4">
    <w:name w:val="heading 4"/>
    <w:basedOn w:val="Normal"/>
    <w:next w:val="Normal"/>
    <w:qFormat/>
    <w:rsid w:val="00E77D44"/>
    <w:pPr>
      <w:keepNext/>
      <w:numPr>
        <w:ilvl w:val="3"/>
        <w:numId w:val="2"/>
      </w:numPr>
      <w:tabs>
        <w:tab w:val="left" w:pos="-720"/>
        <w:tab w:val="left" w:pos="1134"/>
        <w:tab w:val="left" w:pos="2520"/>
      </w:tabs>
      <w:suppressAutoHyphens/>
      <w:overflowPunct w:val="0"/>
      <w:autoSpaceDE w:val="0"/>
      <w:autoSpaceDN w:val="0"/>
      <w:adjustRightInd w:val="0"/>
      <w:spacing w:before="120" w:after="120"/>
      <w:textAlignment w:val="baseline"/>
      <w:outlineLvl w:val="3"/>
    </w:pPr>
    <w:rPr>
      <w:b/>
      <w:color w:val="A50021"/>
      <w:spacing w:val="-3"/>
      <w:sz w:val="24"/>
      <w:szCs w:val="20"/>
      <w:u w:val="single"/>
    </w:rPr>
  </w:style>
  <w:style w:type="paragraph" w:styleId="Heading5">
    <w:name w:val="heading 5"/>
    <w:basedOn w:val="Heading4"/>
    <w:next w:val="Normal"/>
    <w:link w:val="Heading5Char"/>
    <w:qFormat/>
    <w:rsid w:val="00C251F0"/>
    <w:pPr>
      <w:numPr>
        <w:ilvl w:val="4"/>
      </w:numPr>
      <w:outlineLvl w:val="4"/>
    </w:pPr>
    <w:rPr>
      <w:sz w:val="22"/>
    </w:rPr>
  </w:style>
  <w:style w:type="paragraph" w:styleId="Heading6">
    <w:name w:val="heading 6"/>
    <w:basedOn w:val="Normal"/>
    <w:next w:val="Normal"/>
    <w:link w:val="Heading6Char"/>
    <w:qFormat/>
    <w:rsid w:val="00CE223F"/>
    <w:pPr>
      <w:keepNext/>
      <w:keepLines/>
      <w:tabs>
        <w:tab w:val="num" w:pos="1152"/>
      </w:tabs>
      <w:spacing w:before="400" w:line="260" w:lineRule="atLeast"/>
      <w:ind w:left="1152" w:hanging="1152"/>
      <w:outlineLvl w:val="5"/>
    </w:pPr>
    <w:rPr>
      <w:rFonts w:ascii="Palatino" w:hAnsi="Palatino"/>
      <w:b/>
      <w:sz w:val="20"/>
      <w:szCs w:val="20"/>
      <w:lang w:val="en-US"/>
    </w:rPr>
  </w:style>
  <w:style w:type="paragraph" w:styleId="Heading7">
    <w:name w:val="heading 7"/>
    <w:basedOn w:val="Normal"/>
    <w:next w:val="Normal"/>
    <w:link w:val="Heading7Char"/>
    <w:unhideWhenUsed/>
    <w:qFormat/>
    <w:rsid w:val="00443BCF"/>
    <w:pPr>
      <w:keepNext/>
      <w:widowControl w:val="0"/>
      <w:spacing w:before="200"/>
      <w:ind w:left="1296" w:hanging="1296"/>
      <w:outlineLvl w:val="6"/>
    </w:pPr>
    <w:rPr>
      <w:rFonts w:asciiTheme="majorHAnsi" w:eastAsiaTheme="majorEastAsia" w:hAnsiTheme="majorHAnsi" w:cstheme="majorBidi"/>
      <w:i/>
      <w:iCs/>
      <w:color w:val="404040" w:themeColor="text1" w:themeTint="BF"/>
      <w:sz w:val="20"/>
      <w:lang w:val="hu-HU" w:eastAsia="hu-HU"/>
    </w:rPr>
  </w:style>
  <w:style w:type="paragraph" w:styleId="Heading8">
    <w:name w:val="heading 8"/>
    <w:basedOn w:val="Normal"/>
    <w:next w:val="Normal"/>
    <w:link w:val="Heading8Char"/>
    <w:unhideWhenUsed/>
    <w:qFormat/>
    <w:rsid w:val="00443BCF"/>
    <w:pPr>
      <w:keepNext/>
      <w:widowControl w:val="0"/>
      <w:spacing w:before="200"/>
      <w:ind w:left="1440" w:hanging="1440"/>
      <w:outlineLvl w:val="7"/>
    </w:pPr>
    <w:rPr>
      <w:rFonts w:asciiTheme="majorHAnsi" w:eastAsiaTheme="majorEastAsia" w:hAnsiTheme="majorHAnsi" w:cstheme="majorBidi"/>
      <w:color w:val="404040" w:themeColor="text1" w:themeTint="BF"/>
      <w:sz w:val="20"/>
      <w:szCs w:val="20"/>
      <w:lang w:val="hu-HU" w:eastAsia="hu-HU"/>
    </w:rPr>
  </w:style>
  <w:style w:type="paragraph" w:styleId="Heading9">
    <w:name w:val="heading 9"/>
    <w:basedOn w:val="Normal"/>
    <w:next w:val="Normal"/>
    <w:link w:val="Heading9Char"/>
    <w:unhideWhenUsed/>
    <w:qFormat/>
    <w:rsid w:val="00443BCF"/>
    <w:pPr>
      <w:keepNext/>
      <w:widowControl w:val="0"/>
      <w:spacing w:before="200"/>
      <w:ind w:left="1584" w:hanging="1584"/>
      <w:outlineLvl w:val="8"/>
    </w:pPr>
    <w:rPr>
      <w:rFonts w:asciiTheme="majorHAnsi" w:eastAsiaTheme="majorEastAsia" w:hAnsiTheme="majorHAnsi" w:cstheme="majorBidi"/>
      <w:i/>
      <w:iCs/>
      <w:color w:val="404040" w:themeColor="text1" w:themeTint="BF"/>
      <w:sz w:val="20"/>
      <w:szCs w:val="20"/>
      <w:lang w:val="hu-HU"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37E6"/>
    <w:pPr>
      <w:ind w:left="720"/>
      <w:contextualSpacing/>
    </w:pPr>
  </w:style>
  <w:style w:type="character" w:customStyle="1" w:styleId="ListParagraphChar">
    <w:name w:val="List Paragraph Char"/>
    <w:link w:val="ListParagraph"/>
    <w:uiPriority w:val="34"/>
    <w:rsid w:val="003B37E6"/>
    <w:rPr>
      <w:rFonts w:ascii="Calibri" w:eastAsia="Calibri" w:hAnsi="Calibri" w:cs="Times New Roman"/>
    </w:rPr>
  </w:style>
  <w:style w:type="paragraph" w:styleId="Title">
    <w:name w:val="Title"/>
    <w:aliases w:val="Title_Doc,FTS_Title_Doc"/>
    <w:basedOn w:val="Normal"/>
    <w:next w:val="Normal"/>
    <w:link w:val="TitleChar"/>
    <w:autoRedefine/>
    <w:uiPriority w:val="10"/>
    <w:qFormat/>
    <w:rsid w:val="00735B3E"/>
    <w:pPr>
      <w:pBdr>
        <w:top w:val="single" w:sz="8" w:space="1" w:color="A50021"/>
        <w:left w:val="single" w:sz="8" w:space="4" w:color="A50021"/>
        <w:bottom w:val="single" w:sz="8" w:space="1" w:color="A50021"/>
        <w:right w:val="single" w:sz="8" w:space="4" w:color="A50021"/>
      </w:pBdr>
      <w:spacing w:before="720" w:after="120"/>
      <w:contextualSpacing/>
      <w:jc w:val="center"/>
    </w:pPr>
    <w:rPr>
      <w:color w:val="A50021"/>
      <w:spacing w:val="5"/>
      <w:kern w:val="28"/>
      <w:sz w:val="52"/>
      <w:szCs w:val="52"/>
    </w:rPr>
  </w:style>
  <w:style w:type="character" w:customStyle="1" w:styleId="TitleChar">
    <w:name w:val="Title Char"/>
    <w:aliases w:val="Title_Doc Char,FTS_Title_Doc Char"/>
    <w:link w:val="Title"/>
    <w:uiPriority w:val="10"/>
    <w:rsid w:val="00735B3E"/>
    <w:rPr>
      <w:rFonts w:eastAsia="Times New Roman" w:cs="Arial"/>
      <w:color w:val="A50021"/>
      <w:spacing w:val="5"/>
      <w:kern w:val="28"/>
      <w:sz w:val="52"/>
      <w:szCs w:val="52"/>
      <w:lang w:eastAsia="en-US"/>
    </w:rPr>
  </w:style>
  <w:style w:type="paragraph" w:customStyle="1" w:styleId="LLPSTText">
    <w:name w:val="LLP ST Text"/>
    <w:basedOn w:val="Normal"/>
    <w:link w:val="LLPSTTextChar"/>
    <w:rsid w:val="003B37E6"/>
    <w:rPr>
      <w:rFonts w:ascii="Tahoma" w:hAnsi="Tahoma" w:cs="Tahoma"/>
      <w:color w:val="333399"/>
    </w:rPr>
  </w:style>
  <w:style w:type="character" w:customStyle="1" w:styleId="LLPSTTextChar">
    <w:name w:val="LLP ST Text Char"/>
    <w:link w:val="LLPSTText"/>
    <w:rsid w:val="003B37E6"/>
    <w:rPr>
      <w:rFonts w:ascii="Tahoma" w:eastAsia="Times New Roman" w:hAnsi="Tahoma" w:cs="Tahoma"/>
      <w:color w:val="333399"/>
      <w:lang w:val="bg-BG"/>
    </w:rPr>
  </w:style>
  <w:style w:type="table" w:styleId="TableGrid">
    <w:name w:val="Table Grid"/>
    <w:basedOn w:val="TableNormal"/>
    <w:uiPriority w:val="59"/>
    <w:rsid w:val="003B37E6"/>
    <w:rPr>
      <w:lang w:val="bg-BG" w:eastAsia="bg-B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3B37E6"/>
    <w:rPr>
      <w:color w:val="0000FF"/>
      <w:u w:val="single"/>
    </w:rPr>
  </w:style>
  <w:style w:type="paragraph" w:styleId="Header">
    <w:name w:val="header"/>
    <w:aliases w:val="Doc.Header"/>
    <w:basedOn w:val="Normal"/>
    <w:link w:val="HeaderChar"/>
    <w:unhideWhenUsed/>
    <w:rsid w:val="003B37E6"/>
    <w:pPr>
      <w:tabs>
        <w:tab w:val="center" w:pos="4703"/>
        <w:tab w:val="right" w:pos="9406"/>
      </w:tabs>
    </w:pPr>
  </w:style>
  <w:style w:type="character" w:customStyle="1" w:styleId="HeaderChar">
    <w:name w:val="Header Char"/>
    <w:aliases w:val="Doc.Header Char"/>
    <w:link w:val="Header"/>
    <w:rsid w:val="003B37E6"/>
    <w:rPr>
      <w:rFonts w:ascii="Calibri" w:eastAsia="Calibri" w:hAnsi="Calibri" w:cs="Times New Roman"/>
    </w:rPr>
  </w:style>
  <w:style w:type="character" w:styleId="BookTitle">
    <w:name w:val="Book Title"/>
    <w:uiPriority w:val="33"/>
    <w:qFormat/>
    <w:rsid w:val="001B70A7"/>
    <w:rPr>
      <w:b/>
      <w:sz w:val="52"/>
      <w:szCs w:val="48"/>
    </w:rPr>
  </w:style>
  <w:style w:type="paragraph" w:styleId="BalloonText">
    <w:name w:val="Balloon Text"/>
    <w:basedOn w:val="Normal"/>
    <w:link w:val="BalloonTextChar"/>
    <w:unhideWhenUsed/>
    <w:rsid w:val="003B37E6"/>
    <w:rPr>
      <w:rFonts w:ascii="Tahoma" w:hAnsi="Tahoma" w:cs="Tahoma"/>
      <w:sz w:val="16"/>
      <w:szCs w:val="16"/>
    </w:rPr>
  </w:style>
  <w:style w:type="character" w:customStyle="1" w:styleId="BalloonTextChar">
    <w:name w:val="Balloon Text Char"/>
    <w:link w:val="BalloonText"/>
    <w:rsid w:val="003B37E6"/>
    <w:rPr>
      <w:rFonts w:ascii="Tahoma" w:eastAsia="Calibri" w:hAnsi="Tahoma" w:cs="Tahoma"/>
      <w:sz w:val="16"/>
      <w:szCs w:val="16"/>
    </w:rPr>
  </w:style>
  <w:style w:type="paragraph" w:styleId="Footer">
    <w:name w:val="footer"/>
    <w:aliases w:val="Doc.Footer"/>
    <w:basedOn w:val="Normal"/>
    <w:link w:val="FooterChar"/>
    <w:unhideWhenUsed/>
    <w:rsid w:val="00BA30CB"/>
    <w:pPr>
      <w:tabs>
        <w:tab w:val="center" w:pos="4703"/>
        <w:tab w:val="right" w:pos="9406"/>
      </w:tabs>
    </w:pPr>
  </w:style>
  <w:style w:type="character" w:customStyle="1" w:styleId="FooterChar">
    <w:name w:val="Footer Char"/>
    <w:aliases w:val="Doc.Footer Char"/>
    <w:link w:val="Footer"/>
    <w:rsid w:val="00BA30CB"/>
    <w:rPr>
      <w:rFonts w:ascii="Calibri" w:eastAsia="Calibri" w:hAnsi="Calibri" w:cs="Times New Roman"/>
    </w:rPr>
  </w:style>
  <w:style w:type="character" w:styleId="CommentReference">
    <w:name w:val="annotation reference"/>
    <w:semiHidden/>
    <w:rsid w:val="009854D1"/>
    <w:rPr>
      <w:sz w:val="16"/>
      <w:szCs w:val="16"/>
    </w:rPr>
  </w:style>
  <w:style w:type="paragraph" w:styleId="CommentText">
    <w:name w:val="annotation text"/>
    <w:basedOn w:val="Normal"/>
    <w:semiHidden/>
    <w:rsid w:val="009854D1"/>
    <w:rPr>
      <w:sz w:val="20"/>
      <w:szCs w:val="20"/>
    </w:rPr>
  </w:style>
  <w:style w:type="paragraph" w:styleId="CommentSubject">
    <w:name w:val="annotation subject"/>
    <w:basedOn w:val="CommentText"/>
    <w:next w:val="CommentText"/>
    <w:semiHidden/>
    <w:rsid w:val="009854D1"/>
    <w:rPr>
      <w:b/>
      <w:bCs/>
    </w:rPr>
  </w:style>
  <w:style w:type="character" w:styleId="PageNumber">
    <w:name w:val="page number"/>
    <w:basedOn w:val="DefaultParagraphFont"/>
    <w:rsid w:val="00D50518"/>
  </w:style>
  <w:style w:type="paragraph" w:styleId="NormalWeb">
    <w:name w:val="Normal (Web)"/>
    <w:basedOn w:val="Normal"/>
    <w:rsid w:val="00AB40FD"/>
    <w:rPr>
      <w:rFonts w:ascii="Times New Roman" w:hAnsi="Times New Roman"/>
      <w:sz w:val="24"/>
    </w:rPr>
  </w:style>
  <w:style w:type="paragraph" w:styleId="TOC2">
    <w:name w:val="toc 2"/>
    <w:basedOn w:val="Normal"/>
    <w:next w:val="Normal"/>
    <w:autoRedefine/>
    <w:uiPriority w:val="39"/>
    <w:rsid w:val="00640952"/>
    <w:pPr>
      <w:spacing w:before="240"/>
      <w:jc w:val="left"/>
    </w:pPr>
    <w:rPr>
      <w:b/>
      <w:bCs/>
      <w:sz w:val="20"/>
      <w:szCs w:val="20"/>
    </w:rPr>
  </w:style>
  <w:style w:type="paragraph" w:styleId="NormalIndent">
    <w:name w:val="Normal Indent"/>
    <w:basedOn w:val="Normal"/>
    <w:rsid w:val="00640952"/>
    <w:pPr>
      <w:spacing w:after="60"/>
      <w:ind w:left="1440" w:hanging="288"/>
    </w:pPr>
    <w:rPr>
      <w:rFonts w:ascii="Times New Roman" w:hAnsi="Times New Roman"/>
      <w:szCs w:val="20"/>
    </w:rPr>
  </w:style>
  <w:style w:type="paragraph" w:customStyle="1" w:styleId="bullet">
    <w:name w:val="bullet"/>
    <w:basedOn w:val="Normal"/>
    <w:rsid w:val="002A5862"/>
    <w:pPr>
      <w:tabs>
        <w:tab w:val="left" w:pos="-720"/>
        <w:tab w:val="left" w:pos="0"/>
        <w:tab w:val="left" w:pos="1080"/>
        <w:tab w:val="left" w:pos="1800"/>
        <w:tab w:val="left" w:pos="2520"/>
        <w:tab w:val="left" w:pos="3240"/>
      </w:tabs>
      <w:suppressAutoHyphens/>
      <w:overflowPunct w:val="0"/>
      <w:autoSpaceDE w:val="0"/>
      <w:autoSpaceDN w:val="0"/>
      <w:adjustRightInd w:val="0"/>
      <w:spacing w:after="120"/>
      <w:ind w:left="1800" w:hanging="720"/>
      <w:textAlignment w:val="baseline"/>
    </w:pPr>
    <w:rPr>
      <w:rFonts w:ascii="Times New Roman" w:hAnsi="Times New Roman"/>
      <w:spacing w:val="-3"/>
      <w:sz w:val="24"/>
      <w:szCs w:val="20"/>
      <w:lang w:val="en-GB"/>
    </w:rPr>
  </w:style>
  <w:style w:type="paragraph" w:customStyle="1" w:styleId="Normal1">
    <w:name w:val="Normal1"/>
    <w:basedOn w:val="Normal"/>
    <w:rsid w:val="002A5862"/>
    <w:pPr>
      <w:tabs>
        <w:tab w:val="left" w:pos="-720"/>
        <w:tab w:val="left" w:pos="0"/>
        <w:tab w:val="left" w:pos="1080"/>
        <w:tab w:val="left" w:pos="1800"/>
        <w:tab w:val="left" w:pos="2520"/>
      </w:tabs>
      <w:suppressAutoHyphens/>
      <w:overflowPunct w:val="0"/>
      <w:autoSpaceDE w:val="0"/>
      <w:autoSpaceDN w:val="0"/>
      <w:adjustRightInd w:val="0"/>
      <w:spacing w:before="120"/>
      <w:ind w:left="1080"/>
      <w:textAlignment w:val="baseline"/>
    </w:pPr>
    <w:rPr>
      <w:rFonts w:ascii="Times New Roman" w:hAnsi="Times New Roman"/>
      <w:b/>
      <w:spacing w:val="-3"/>
      <w:sz w:val="24"/>
      <w:szCs w:val="20"/>
      <w:lang w:val="en-GB"/>
    </w:rPr>
  </w:style>
  <w:style w:type="character" w:customStyle="1" w:styleId="BulletList">
    <w:name w:val="Bullet List"/>
    <w:basedOn w:val="DefaultParagraphFont"/>
    <w:rsid w:val="002A5862"/>
  </w:style>
  <w:style w:type="paragraph" w:customStyle="1" w:styleId="NormalTab">
    <w:name w:val="NormalTab"/>
    <w:basedOn w:val="Normal"/>
    <w:rsid w:val="0037334A"/>
    <w:rPr>
      <w:rFonts w:ascii="Times New Roman" w:hAnsi="Times New Roman"/>
      <w:szCs w:val="20"/>
    </w:rPr>
  </w:style>
  <w:style w:type="paragraph" w:customStyle="1" w:styleId="Style1">
    <w:name w:val="Style1"/>
    <w:basedOn w:val="Normal"/>
    <w:link w:val="Style1Char"/>
    <w:qFormat/>
    <w:rsid w:val="00B35AB3"/>
    <w:pPr>
      <w:numPr>
        <w:numId w:val="1"/>
      </w:numPr>
    </w:pPr>
  </w:style>
  <w:style w:type="paragraph" w:customStyle="1" w:styleId="Default">
    <w:name w:val="Default"/>
    <w:rsid w:val="001854A8"/>
    <w:pPr>
      <w:autoSpaceDE w:val="0"/>
      <w:autoSpaceDN w:val="0"/>
      <w:adjustRightInd w:val="0"/>
    </w:pPr>
    <w:rPr>
      <w:rFonts w:ascii="Arial" w:hAnsi="Arial" w:cs="Arial"/>
      <w:color w:val="000000"/>
      <w:sz w:val="24"/>
      <w:szCs w:val="24"/>
      <w:lang w:val="bg-BG" w:eastAsia="bg-BG"/>
    </w:rPr>
  </w:style>
  <w:style w:type="character" w:customStyle="1" w:styleId="Style1Char">
    <w:name w:val="Style1 Char"/>
    <w:link w:val="Style1"/>
    <w:rsid w:val="00B35AB3"/>
    <w:rPr>
      <w:rFonts w:eastAsia="Times New Roman" w:cs="Arial"/>
      <w:color w:val="323E4F"/>
      <w:sz w:val="22"/>
      <w:szCs w:val="24"/>
      <w:lang w:val="bg-BG"/>
    </w:rPr>
  </w:style>
  <w:style w:type="paragraph" w:customStyle="1" w:styleId="liste">
    <w:name w:val="liste"/>
    <w:basedOn w:val="Normal"/>
    <w:rsid w:val="002F40E7"/>
    <w:pPr>
      <w:keepLines/>
      <w:tabs>
        <w:tab w:val="left" w:pos="2094"/>
        <w:tab w:val="left" w:pos="2944"/>
        <w:tab w:val="left" w:pos="3795"/>
        <w:tab w:val="left" w:pos="4645"/>
        <w:tab w:val="left" w:pos="5496"/>
      </w:tabs>
      <w:spacing w:line="260" w:lineRule="atLeast"/>
      <w:ind w:left="720" w:hanging="420"/>
    </w:pPr>
    <w:rPr>
      <w:rFonts w:ascii="Palatino" w:hAnsi="Palatino"/>
      <w:sz w:val="20"/>
      <w:szCs w:val="20"/>
      <w:lang w:val="en-AU"/>
    </w:rPr>
  </w:style>
  <w:style w:type="character" w:customStyle="1" w:styleId="Heading5Char">
    <w:name w:val="Heading 5 Char"/>
    <w:link w:val="Heading5"/>
    <w:rsid w:val="00C251F0"/>
    <w:rPr>
      <w:rFonts w:eastAsia="Times New Roman" w:cs="Arial"/>
      <w:b/>
      <w:color w:val="A50021"/>
      <w:spacing w:val="-3"/>
      <w:sz w:val="22"/>
      <w:u w:val="single"/>
      <w:lang w:val="bg-BG"/>
    </w:rPr>
  </w:style>
  <w:style w:type="character" w:customStyle="1" w:styleId="Heading6Char">
    <w:name w:val="Heading 6 Char"/>
    <w:link w:val="Heading6"/>
    <w:rsid w:val="00CE223F"/>
    <w:rPr>
      <w:rFonts w:ascii="Palatino" w:eastAsia="Times New Roman" w:hAnsi="Palatino"/>
      <w:b/>
      <w:lang w:val="en-US" w:eastAsia="en-US"/>
    </w:rPr>
  </w:style>
  <w:style w:type="paragraph" w:styleId="Caption">
    <w:name w:val="caption"/>
    <w:basedOn w:val="Normal"/>
    <w:next w:val="Normal"/>
    <w:unhideWhenUsed/>
    <w:qFormat/>
    <w:rsid w:val="000C6FFA"/>
    <w:pPr>
      <w:jc w:val="center"/>
    </w:pPr>
    <w:rPr>
      <w:b/>
      <w:bCs/>
      <w:sz w:val="44"/>
      <w:szCs w:val="20"/>
    </w:rPr>
  </w:style>
  <w:style w:type="paragraph" w:customStyle="1" w:styleId="Figure">
    <w:name w:val="Figure"/>
    <w:basedOn w:val="Normal"/>
    <w:rsid w:val="000F3DAF"/>
    <w:pPr>
      <w:spacing w:before="240"/>
      <w:ind w:left="1701"/>
      <w:jc w:val="center"/>
    </w:pPr>
    <w:rPr>
      <w:sz w:val="20"/>
      <w:szCs w:val="20"/>
      <w:lang w:val="en-US"/>
    </w:rPr>
  </w:style>
  <w:style w:type="paragraph" w:customStyle="1" w:styleId="BodyText">
    <w:name w:val="BodyText"/>
    <w:basedOn w:val="Normal"/>
    <w:rsid w:val="000F3DAF"/>
    <w:pPr>
      <w:tabs>
        <w:tab w:val="left" w:pos="1701"/>
      </w:tabs>
      <w:ind w:left="1701" w:hanging="1701"/>
      <w:jc w:val="left"/>
    </w:pPr>
    <w:rPr>
      <w:sz w:val="20"/>
      <w:szCs w:val="20"/>
      <w:lang w:val="en-US"/>
    </w:rPr>
  </w:style>
  <w:style w:type="paragraph" w:customStyle="1" w:styleId="FigureTitle">
    <w:name w:val="FigureTitle"/>
    <w:basedOn w:val="Normal"/>
    <w:rsid w:val="000F3DAF"/>
    <w:pPr>
      <w:spacing w:after="240"/>
      <w:ind w:left="1701"/>
      <w:jc w:val="center"/>
    </w:pPr>
    <w:rPr>
      <w:i/>
      <w:sz w:val="20"/>
      <w:szCs w:val="20"/>
      <w:lang w:val="en-US"/>
    </w:rPr>
  </w:style>
  <w:style w:type="table" w:styleId="GridTable5Dark-Accent5">
    <w:name w:val="Grid Table 5 Dark Accent 5"/>
    <w:basedOn w:val="TableNormal"/>
    <w:uiPriority w:val="50"/>
    <w:rsid w:val="00737EC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4-Accent5">
    <w:name w:val="Grid Table 4 Accent 5"/>
    <w:basedOn w:val="TableNormal"/>
    <w:uiPriority w:val="49"/>
    <w:rsid w:val="003326F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3326F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Style2">
    <w:name w:val="Style2"/>
    <w:basedOn w:val="Heading3"/>
    <w:link w:val="Style2Char"/>
    <w:qFormat/>
    <w:rsid w:val="00A942C8"/>
  </w:style>
  <w:style w:type="table" w:styleId="GridTable4-Accent6">
    <w:name w:val="Grid Table 4 Accent 6"/>
    <w:basedOn w:val="TableNormal"/>
    <w:uiPriority w:val="49"/>
    <w:rsid w:val="00B64AD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Heading3Char">
    <w:name w:val="Heading 3 Char"/>
    <w:link w:val="Heading3"/>
    <w:rsid w:val="00040F05"/>
    <w:rPr>
      <w:rFonts w:eastAsia="Times New Roman" w:cs="Arial"/>
      <w:b/>
      <w:bCs/>
      <w:color w:val="A50021"/>
      <w:sz w:val="28"/>
      <w:szCs w:val="26"/>
      <w:lang w:val="bg-BG"/>
    </w:rPr>
  </w:style>
  <w:style w:type="character" w:customStyle="1" w:styleId="Style2Char">
    <w:name w:val="Style2 Char"/>
    <w:basedOn w:val="Heading3Char"/>
    <w:link w:val="Style2"/>
    <w:rsid w:val="00A942C8"/>
    <w:rPr>
      <w:rFonts w:eastAsia="Times New Roman" w:cs="Arial"/>
      <w:b/>
      <w:bCs/>
      <w:color w:val="A50021"/>
      <w:sz w:val="28"/>
      <w:szCs w:val="26"/>
      <w:lang w:val="bg-BG"/>
    </w:rPr>
  </w:style>
  <w:style w:type="table" w:styleId="GridTable4-Accent2">
    <w:name w:val="Grid Table 4 Accent 2"/>
    <w:basedOn w:val="TableNormal"/>
    <w:uiPriority w:val="49"/>
    <w:rsid w:val="00C35FB7"/>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2">
    <w:name w:val="Grid Table 2 Accent 2"/>
    <w:basedOn w:val="TableNormal"/>
    <w:uiPriority w:val="47"/>
    <w:rsid w:val="007D702E"/>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RedTable">
    <w:name w:val="RedTable"/>
    <w:basedOn w:val="TableNormal"/>
    <w:uiPriority w:val="99"/>
    <w:qFormat/>
    <w:rsid w:val="00A701B2"/>
    <w:tblPr/>
    <w:tblStylePr w:type="firstCol">
      <w:rPr>
        <w:rFonts w:ascii="Palatino Linotype" w:hAnsi="Palatino Linotype"/>
        <w:color w:val="A50021"/>
        <w:sz w:val="22"/>
      </w:rPr>
    </w:tblStylePr>
  </w:style>
  <w:style w:type="paragraph" w:customStyle="1" w:styleId="Note">
    <w:name w:val="Note"/>
    <w:basedOn w:val="Normal"/>
    <w:link w:val="NoteChar"/>
    <w:qFormat/>
    <w:rsid w:val="00663C7D"/>
    <w:rPr>
      <w:i/>
    </w:rPr>
  </w:style>
  <w:style w:type="table" w:styleId="GridTable4-Accent3">
    <w:name w:val="Grid Table 4 Accent 3"/>
    <w:basedOn w:val="TableNormal"/>
    <w:uiPriority w:val="49"/>
    <w:rsid w:val="001167C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NoteChar">
    <w:name w:val="Note Char"/>
    <w:link w:val="Note"/>
    <w:rsid w:val="00663C7D"/>
    <w:rPr>
      <w:rFonts w:eastAsia="Times New Roman" w:cs="Arial"/>
      <w:i/>
      <w:color w:val="323E4F"/>
      <w:sz w:val="22"/>
      <w:szCs w:val="24"/>
      <w:lang w:eastAsia="en-US"/>
    </w:rPr>
  </w:style>
  <w:style w:type="table" w:styleId="PlainTable4">
    <w:name w:val="Plain Table 4"/>
    <w:basedOn w:val="TableNormal"/>
    <w:uiPriority w:val="44"/>
    <w:rsid w:val="00DF36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DF36A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2">
    <w:name w:val="Grid Table 2"/>
    <w:basedOn w:val="TableNormal"/>
    <w:uiPriority w:val="47"/>
    <w:rsid w:val="00DF36A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TableNormal1">
    <w:name w:val="Table Normal1"/>
    <w:basedOn w:val="Normal"/>
    <w:link w:val="NormalTableChar"/>
    <w:qFormat/>
    <w:rsid w:val="00C05E85"/>
    <w:rPr>
      <w:b/>
      <w:color w:val="FFFFFF"/>
    </w:rPr>
  </w:style>
  <w:style w:type="paragraph" w:customStyle="1" w:styleId="SubTitleDoc">
    <w:name w:val="SubTitle_Doc"/>
    <w:basedOn w:val="Normal"/>
    <w:link w:val="SubTitleDocChar"/>
    <w:qFormat/>
    <w:rsid w:val="003346C2"/>
    <w:pPr>
      <w:pBdr>
        <w:top w:val="single" w:sz="4" w:space="1" w:color="C00000"/>
        <w:left w:val="single" w:sz="4" w:space="4" w:color="C00000"/>
        <w:bottom w:val="single" w:sz="4" w:space="1" w:color="C00000"/>
        <w:right w:val="single" w:sz="4" w:space="4" w:color="C00000"/>
      </w:pBdr>
      <w:jc w:val="center"/>
    </w:pPr>
    <w:rPr>
      <w:color w:val="A50021"/>
      <w:sz w:val="24"/>
    </w:rPr>
  </w:style>
  <w:style w:type="character" w:customStyle="1" w:styleId="NormalTableChar">
    <w:name w:val="Normal Table Char"/>
    <w:link w:val="TableNormal1"/>
    <w:rsid w:val="00C05E85"/>
    <w:rPr>
      <w:rFonts w:eastAsia="Times New Roman" w:cs="Arial"/>
      <w:b/>
      <w:color w:val="FFFFFF"/>
      <w:sz w:val="22"/>
      <w:szCs w:val="24"/>
      <w:lang w:eastAsia="en-US"/>
    </w:rPr>
  </w:style>
  <w:style w:type="character" w:customStyle="1" w:styleId="SubTitleDocChar">
    <w:name w:val="SubTitle_Doc Char"/>
    <w:link w:val="SubTitleDoc"/>
    <w:rsid w:val="003346C2"/>
    <w:rPr>
      <w:rFonts w:eastAsia="Times New Roman" w:cs="Arial"/>
      <w:color w:val="A50021"/>
      <w:sz w:val="24"/>
      <w:szCs w:val="24"/>
      <w:lang w:eastAsia="en-US"/>
    </w:rPr>
  </w:style>
  <w:style w:type="paragraph" w:customStyle="1" w:styleId="NormalTable2">
    <w:name w:val="Normal_Table2"/>
    <w:basedOn w:val="Normal"/>
    <w:link w:val="NormalTable2Char"/>
    <w:qFormat/>
    <w:rsid w:val="002271E1"/>
    <w:rPr>
      <w:b/>
      <w:bCs/>
      <w:color w:val="A50021"/>
    </w:rPr>
  </w:style>
  <w:style w:type="character" w:customStyle="1" w:styleId="FTSNoteChar">
    <w:name w:val="FTS_Note Char"/>
    <w:link w:val="FTSNote"/>
    <w:locked/>
    <w:rsid w:val="003B0A40"/>
    <w:rPr>
      <w:rFonts w:ascii="Times New Roman" w:eastAsia="Times New Roman" w:hAnsi="Times New Roman" w:cs="Arial"/>
      <w:i/>
      <w:color w:val="323E4F"/>
      <w:sz w:val="22"/>
      <w:szCs w:val="24"/>
      <w:lang w:eastAsia="en-US"/>
    </w:rPr>
  </w:style>
  <w:style w:type="character" w:customStyle="1" w:styleId="NormalTable2Char">
    <w:name w:val="Normal_Table2 Char"/>
    <w:link w:val="NormalTable2"/>
    <w:rsid w:val="002271E1"/>
    <w:rPr>
      <w:rFonts w:eastAsia="Times New Roman" w:cs="Arial"/>
      <w:b/>
      <w:bCs/>
      <w:color w:val="A50021"/>
      <w:sz w:val="22"/>
      <w:szCs w:val="24"/>
      <w:lang w:eastAsia="en-US"/>
    </w:rPr>
  </w:style>
  <w:style w:type="paragraph" w:customStyle="1" w:styleId="FTSNote">
    <w:name w:val="FTS_Note"/>
    <w:basedOn w:val="Normal"/>
    <w:link w:val="FTSNoteChar"/>
    <w:rsid w:val="003B0A40"/>
    <w:rPr>
      <w:rFonts w:ascii="Times New Roman" w:hAnsi="Times New Roman"/>
      <w:i/>
    </w:rPr>
  </w:style>
  <w:style w:type="paragraph" w:customStyle="1" w:styleId="Bullets">
    <w:name w:val="Bullets"/>
    <w:basedOn w:val="Normal"/>
    <w:link w:val="BulletsChar"/>
    <w:qFormat/>
    <w:rsid w:val="005F5275"/>
    <w:pPr>
      <w:numPr>
        <w:numId w:val="3"/>
      </w:numPr>
    </w:pPr>
  </w:style>
  <w:style w:type="paragraph" w:customStyle="1" w:styleId="SubBullets">
    <w:name w:val="Sub Bullets"/>
    <w:basedOn w:val="Bullets"/>
    <w:link w:val="SubBulletsChar"/>
    <w:qFormat/>
    <w:rsid w:val="004F223C"/>
    <w:pPr>
      <w:numPr>
        <w:ilvl w:val="1"/>
      </w:numPr>
    </w:pPr>
  </w:style>
  <w:style w:type="character" w:customStyle="1" w:styleId="BulletsChar">
    <w:name w:val="Bullets Char"/>
    <w:link w:val="Bullets"/>
    <w:rsid w:val="005F5275"/>
    <w:rPr>
      <w:rFonts w:eastAsia="Times New Roman" w:cs="Arial"/>
      <w:color w:val="323E4F"/>
      <w:sz w:val="22"/>
      <w:szCs w:val="24"/>
      <w:lang w:val="bg-BG"/>
    </w:rPr>
  </w:style>
  <w:style w:type="paragraph" w:styleId="Subtitle">
    <w:name w:val="Subtitle"/>
    <w:basedOn w:val="Normal"/>
    <w:next w:val="Normal"/>
    <w:link w:val="SubtitleChar"/>
    <w:uiPriority w:val="11"/>
    <w:qFormat/>
    <w:rsid w:val="00DF67DB"/>
    <w:pPr>
      <w:spacing w:after="60"/>
      <w:jc w:val="center"/>
      <w:outlineLvl w:val="1"/>
    </w:pPr>
    <w:rPr>
      <w:rFonts w:ascii="Calibri Light" w:hAnsi="Calibri Light" w:cs="Times New Roman"/>
      <w:sz w:val="24"/>
    </w:rPr>
  </w:style>
  <w:style w:type="character" w:customStyle="1" w:styleId="SubBulletsChar">
    <w:name w:val="Sub Bullets Char"/>
    <w:basedOn w:val="BulletsChar"/>
    <w:link w:val="SubBullets"/>
    <w:rsid w:val="004F223C"/>
    <w:rPr>
      <w:rFonts w:eastAsia="Times New Roman" w:cs="Arial"/>
      <w:color w:val="323E4F"/>
      <w:sz w:val="22"/>
      <w:szCs w:val="24"/>
      <w:lang w:val="bg-BG"/>
    </w:rPr>
  </w:style>
  <w:style w:type="character" w:customStyle="1" w:styleId="SubtitleChar">
    <w:name w:val="Subtitle Char"/>
    <w:link w:val="Subtitle"/>
    <w:uiPriority w:val="11"/>
    <w:rsid w:val="00DF67DB"/>
    <w:rPr>
      <w:rFonts w:ascii="Calibri Light" w:eastAsia="Times New Roman" w:hAnsi="Calibri Light" w:cs="Times New Roman"/>
      <w:color w:val="323E4F"/>
      <w:sz w:val="24"/>
      <w:szCs w:val="24"/>
      <w:lang w:eastAsia="en-US"/>
    </w:rPr>
  </w:style>
  <w:style w:type="character" w:styleId="SubtleEmphasis">
    <w:name w:val="Subtle Emphasis"/>
    <w:uiPriority w:val="19"/>
    <w:qFormat/>
    <w:rsid w:val="00822D57"/>
    <w:rPr>
      <w:iCs/>
      <w:color w:val="A50021"/>
      <w:sz w:val="48"/>
    </w:rPr>
  </w:style>
  <w:style w:type="paragraph" w:customStyle="1" w:styleId="Title1">
    <w:name w:val="Title1"/>
    <w:basedOn w:val="Heading2"/>
    <w:link w:val="Title1Char"/>
    <w:qFormat/>
    <w:rsid w:val="003966DC"/>
    <w:pPr>
      <w:numPr>
        <w:ilvl w:val="0"/>
        <w:numId w:val="0"/>
      </w:numPr>
      <w:jc w:val="right"/>
    </w:pPr>
    <w:rPr>
      <w:sz w:val="48"/>
    </w:rPr>
  </w:style>
  <w:style w:type="paragraph" w:customStyle="1" w:styleId="Title2">
    <w:name w:val="Title2"/>
    <w:basedOn w:val="Normal"/>
    <w:link w:val="Title2Char"/>
    <w:qFormat/>
    <w:rsid w:val="002458A1"/>
    <w:pPr>
      <w:jc w:val="right"/>
    </w:pPr>
    <w:rPr>
      <w:b/>
      <w:color w:val="A50021"/>
      <w:sz w:val="40"/>
    </w:rPr>
  </w:style>
  <w:style w:type="character" w:customStyle="1" w:styleId="Heading2Char">
    <w:name w:val="Heading 2 Char"/>
    <w:link w:val="Heading2"/>
    <w:rsid w:val="00D37365"/>
    <w:rPr>
      <w:rFonts w:eastAsia="Times New Roman" w:cs="Arial"/>
      <w:b/>
      <w:color w:val="A50021"/>
      <w:sz w:val="32"/>
      <w:szCs w:val="32"/>
      <w:lang w:val="bg-BG"/>
    </w:rPr>
  </w:style>
  <w:style w:type="character" w:customStyle="1" w:styleId="Title1Char">
    <w:name w:val="Title1 Char"/>
    <w:link w:val="Title1"/>
    <w:rsid w:val="003966DC"/>
    <w:rPr>
      <w:rFonts w:eastAsia="Times New Roman" w:cs="Arial"/>
      <w:b/>
      <w:color w:val="A50021"/>
      <w:sz w:val="48"/>
      <w:szCs w:val="32"/>
      <w:lang w:eastAsia="en-US"/>
    </w:rPr>
  </w:style>
  <w:style w:type="paragraph" w:styleId="TOCHeading">
    <w:name w:val="TOC Heading"/>
    <w:basedOn w:val="Heading1"/>
    <w:next w:val="Normal"/>
    <w:uiPriority w:val="39"/>
    <w:unhideWhenUsed/>
    <w:qFormat/>
    <w:rsid w:val="009B3898"/>
    <w:pPr>
      <w:keepNext/>
      <w:keepLines/>
      <w:numPr>
        <w:numId w:val="0"/>
      </w:numPr>
      <w:spacing w:before="240" w:after="0" w:line="259" w:lineRule="auto"/>
      <w:contextualSpacing w:val="0"/>
      <w:jc w:val="left"/>
      <w:outlineLvl w:val="9"/>
    </w:pPr>
    <w:rPr>
      <w:rFonts w:ascii="Calibri Light" w:hAnsi="Calibri Light" w:cs="Times New Roman"/>
      <w:b w:val="0"/>
      <w:color w:val="2E74B5"/>
      <w:sz w:val="32"/>
      <w:szCs w:val="32"/>
    </w:rPr>
  </w:style>
  <w:style w:type="character" w:customStyle="1" w:styleId="Title2Char">
    <w:name w:val="Title2 Char"/>
    <w:link w:val="Title2"/>
    <w:rsid w:val="002458A1"/>
    <w:rPr>
      <w:rFonts w:eastAsia="Times New Roman" w:cs="Arial"/>
      <w:b/>
      <w:color w:val="A50021"/>
      <w:sz w:val="40"/>
      <w:szCs w:val="24"/>
      <w:lang w:eastAsia="en-US"/>
    </w:rPr>
  </w:style>
  <w:style w:type="paragraph" w:styleId="TOC1">
    <w:name w:val="toc 1"/>
    <w:basedOn w:val="Normal"/>
    <w:next w:val="Normal"/>
    <w:autoRedefine/>
    <w:uiPriority w:val="39"/>
    <w:unhideWhenUsed/>
    <w:rsid w:val="009B3898"/>
    <w:pPr>
      <w:spacing w:before="360"/>
      <w:jc w:val="left"/>
    </w:pPr>
    <w:rPr>
      <w:rFonts w:ascii="Calibri Light" w:hAnsi="Calibri Light"/>
      <w:b/>
      <w:bCs/>
      <w:caps/>
      <w:sz w:val="24"/>
    </w:rPr>
  </w:style>
  <w:style w:type="paragraph" w:styleId="TOC3">
    <w:name w:val="toc 3"/>
    <w:basedOn w:val="Normal"/>
    <w:next w:val="Normal"/>
    <w:autoRedefine/>
    <w:uiPriority w:val="39"/>
    <w:unhideWhenUsed/>
    <w:rsid w:val="009B3898"/>
    <w:pPr>
      <w:ind w:left="220"/>
      <w:jc w:val="left"/>
    </w:pPr>
    <w:rPr>
      <w:sz w:val="20"/>
      <w:szCs w:val="20"/>
    </w:rPr>
  </w:style>
  <w:style w:type="paragraph" w:styleId="TOC4">
    <w:name w:val="toc 4"/>
    <w:basedOn w:val="Normal"/>
    <w:next w:val="Normal"/>
    <w:autoRedefine/>
    <w:uiPriority w:val="39"/>
    <w:unhideWhenUsed/>
    <w:rsid w:val="009B3898"/>
    <w:pPr>
      <w:ind w:left="440"/>
      <w:jc w:val="left"/>
    </w:pPr>
    <w:rPr>
      <w:sz w:val="20"/>
      <w:szCs w:val="20"/>
    </w:rPr>
  </w:style>
  <w:style w:type="paragraph" w:styleId="TOC5">
    <w:name w:val="toc 5"/>
    <w:basedOn w:val="Normal"/>
    <w:next w:val="Normal"/>
    <w:autoRedefine/>
    <w:uiPriority w:val="39"/>
    <w:unhideWhenUsed/>
    <w:rsid w:val="009B3898"/>
    <w:pPr>
      <w:ind w:left="660"/>
      <w:jc w:val="left"/>
    </w:pPr>
    <w:rPr>
      <w:sz w:val="20"/>
      <w:szCs w:val="20"/>
    </w:rPr>
  </w:style>
  <w:style w:type="paragraph" w:styleId="TOC6">
    <w:name w:val="toc 6"/>
    <w:basedOn w:val="Normal"/>
    <w:next w:val="Normal"/>
    <w:autoRedefine/>
    <w:uiPriority w:val="39"/>
    <w:unhideWhenUsed/>
    <w:rsid w:val="009B3898"/>
    <w:pPr>
      <w:ind w:left="880"/>
      <w:jc w:val="left"/>
    </w:pPr>
    <w:rPr>
      <w:sz w:val="20"/>
      <w:szCs w:val="20"/>
    </w:rPr>
  </w:style>
  <w:style w:type="paragraph" w:styleId="TOC7">
    <w:name w:val="toc 7"/>
    <w:basedOn w:val="Normal"/>
    <w:next w:val="Normal"/>
    <w:autoRedefine/>
    <w:uiPriority w:val="39"/>
    <w:unhideWhenUsed/>
    <w:rsid w:val="009B3898"/>
    <w:pPr>
      <w:ind w:left="1100"/>
      <w:jc w:val="left"/>
    </w:pPr>
    <w:rPr>
      <w:sz w:val="20"/>
      <w:szCs w:val="20"/>
    </w:rPr>
  </w:style>
  <w:style w:type="paragraph" w:styleId="TOC8">
    <w:name w:val="toc 8"/>
    <w:basedOn w:val="Normal"/>
    <w:next w:val="Normal"/>
    <w:autoRedefine/>
    <w:uiPriority w:val="39"/>
    <w:unhideWhenUsed/>
    <w:rsid w:val="009B3898"/>
    <w:pPr>
      <w:ind w:left="1320"/>
      <w:jc w:val="left"/>
    </w:pPr>
    <w:rPr>
      <w:sz w:val="20"/>
      <w:szCs w:val="20"/>
    </w:rPr>
  </w:style>
  <w:style w:type="paragraph" w:styleId="TOC9">
    <w:name w:val="toc 9"/>
    <w:basedOn w:val="Normal"/>
    <w:next w:val="Normal"/>
    <w:autoRedefine/>
    <w:uiPriority w:val="39"/>
    <w:unhideWhenUsed/>
    <w:rsid w:val="009B3898"/>
    <w:pPr>
      <w:ind w:left="1540"/>
      <w:jc w:val="left"/>
    </w:pPr>
    <w:rPr>
      <w:sz w:val="20"/>
      <w:szCs w:val="20"/>
    </w:rPr>
  </w:style>
  <w:style w:type="character" w:styleId="Emphasis">
    <w:name w:val="Emphasis"/>
    <w:qFormat/>
    <w:rsid w:val="002D4CB2"/>
    <w:rPr>
      <w:b/>
      <w:i/>
      <w:iCs/>
    </w:rPr>
  </w:style>
  <w:style w:type="character" w:styleId="Strong">
    <w:name w:val="Strong"/>
    <w:uiPriority w:val="22"/>
    <w:qFormat/>
    <w:rsid w:val="00136163"/>
    <w:rPr>
      <w:b/>
      <w:bCs/>
    </w:rPr>
  </w:style>
  <w:style w:type="table" w:customStyle="1" w:styleId="Style3">
    <w:name w:val="Style3"/>
    <w:basedOn w:val="RedTable"/>
    <w:uiPriority w:val="99"/>
    <w:rsid w:val="00A701B2"/>
    <w:tblPr/>
    <w:tblStylePr w:type="firstCol">
      <w:rPr>
        <w:rFonts w:ascii="Palatino Linotype" w:hAnsi="Palatino Linotype"/>
        <w:color w:val="A50021"/>
        <w:sz w:val="22"/>
      </w:rPr>
    </w:tblStylePr>
  </w:style>
  <w:style w:type="paragraph" w:styleId="FootnoteText">
    <w:name w:val="footnote text"/>
    <w:basedOn w:val="Normal"/>
    <w:link w:val="FootnoteTextChar"/>
    <w:uiPriority w:val="99"/>
    <w:semiHidden/>
    <w:unhideWhenUsed/>
    <w:rsid w:val="007845BA"/>
    <w:rPr>
      <w:sz w:val="20"/>
      <w:szCs w:val="20"/>
    </w:rPr>
  </w:style>
  <w:style w:type="character" w:customStyle="1" w:styleId="FootnoteTextChar">
    <w:name w:val="Footnote Text Char"/>
    <w:link w:val="FootnoteText"/>
    <w:uiPriority w:val="99"/>
    <w:semiHidden/>
    <w:rsid w:val="007845BA"/>
    <w:rPr>
      <w:rFonts w:eastAsia="Times New Roman" w:cs="Arial"/>
      <w:color w:val="323E4F"/>
      <w:lang w:eastAsia="en-US"/>
    </w:rPr>
  </w:style>
  <w:style w:type="character" w:styleId="FootnoteReference">
    <w:name w:val="footnote reference"/>
    <w:uiPriority w:val="99"/>
    <w:semiHidden/>
    <w:unhideWhenUsed/>
    <w:rsid w:val="007845BA"/>
    <w:rPr>
      <w:vertAlign w:val="superscript"/>
    </w:rPr>
  </w:style>
  <w:style w:type="paragraph" w:styleId="EndnoteText">
    <w:name w:val="endnote text"/>
    <w:basedOn w:val="Normal"/>
    <w:link w:val="EndnoteTextChar"/>
    <w:uiPriority w:val="99"/>
    <w:semiHidden/>
    <w:unhideWhenUsed/>
    <w:rsid w:val="001E0B15"/>
    <w:rPr>
      <w:sz w:val="20"/>
      <w:szCs w:val="20"/>
    </w:rPr>
  </w:style>
  <w:style w:type="character" w:customStyle="1" w:styleId="EndnoteTextChar">
    <w:name w:val="Endnote Text Char"/>
    <w:link w:val="EndnoteText"/>
    <w:uiPriority w:val="99"/>
    <w:semiHidden/>
    <w:rsid w:val="001E0B15"/>
    <w:rPr>
      <w:rFonts w:eastAsia="Times New Roman" w:cs="Arial"/>
      <w:color w:val="323E4F"/>
      <w:lang w:val="bg-BG"/>
    </w:rPr>
  </w:style>
  <w:style w:type="character" w:styleId="EndnoteReference">
    <w:name w:val="endnote reference"/>
    <w:uiPriority w:val="99"/>
    <w:semiHidden/>
    <w:unhideWhenUsed/>
    <w:rsid w:val="001E0B15"/>
    <w:rPr>
      <w:vertAlign w:val="superscript"/>
    </w:rPr>
  </w:style>
  <w:style w:type="paragraph" w:styleId="Revision">
    <w:name w:val="Revision"/>
    <w:hidden/>
    <w:uiPriority w:val="99"/>
    <w:semiHidden/>
    <w:rsid w:val="008E2C06"/>
    <w:rPr>
      <w:rFonts w:eastAsia="Times New Roman" w:cs="Arial"/>
      <w:color w:val="323E4F"/>
      <w:sz w:val="22"/>
      <w:szCs w:val="24"/>
      <w:lang w:val="bg-BG"/>
    </w:rPr>
  </w:style>
  <w:style w:type="character" w:styleId="Mention">
    <w:name w:val="Mention"/>
    <w:uiPriority w:val="99"/>
    <w:semiHidden/>
    <w:unhideWhenUsed/>
    <w:rsid w:val="009A7949"/>
    <w:rPr>
      <w:color w:val="2B579A"/>
      <w:shd w:val="clear" w:color="auto" w:fill="E6E6E6"/>
    </w:rPr>
  </w:style>
  <w:style w:type="character" w:styleId="UnresolvedMention">
    <w:name w:val="Unresolved Mention"/>
    <w:uiPriority w:val="99"/>
    <w:semiHidden/>
    <w:unhideWhenUsed/>
    <w:rsid w:val="002E6321"/>
    <w:rPr>
      <w:color w:val="808080"/>
      <w:shd w:val="clear" w:color="auto" w:fill="E6E6E6"/>
    </w:rPr>
  </w:style>
  <w:style w:type="table" w:styleId="GridTable6Colorful-Accent3">
    <w:name w:val="Grid Table 6 Colorful Accent 3"/>
    <w:basedOn w:val="TableNormal"/>
    <w:uiPriority w:val="51"/>
    <w:rsid w:val="0044367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F757E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A47FCB"/>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Normal2">
    <w:name w:val="Table Normal2"/>
    <w:basedOn w:val="Normal"/>
    <w:qFormat/>
    <w:rsid w:val="00EF0562"/>
    <w:rPr>
      <w:b/>
      <w:color w:val="FFFFFF"/>
    </w:rPr>
  </w:style>
  <w:style w:type="paragraph" w:customStyle="1" w:styleId="FTSHeading2">
    <w:name w:val="FTSHeading 2"/>
    <w:basedOn w:val="Normal"/>
    <w:link w:val="FTSHeading2Char"/>
    <w:qFormat/>
    <w:rsid w:val="00295716"/>
    <w:pPr>
      <w:spacing w:before="480" w:after="120"/>
      <w:ind w:left="360" w:hanging="360"/>
      <w:contextualSpacing/>
      <w:outlineLvl w:val="0"/>
    </w:pPr>
    <w:rPr>
      <w:b/>
      <w:color w:val="A50021"/>
      <w:sz w:val="28"/>
      <w:szCs w:val="28"/>
    </w:rPr>
  </w:style>
  <w:style w:type="character" w:customStyle="1" w:styleId="FTSHeading2Char">
    <w:name w:val="FTSHeading 2 Char"/>
    <w:basedOn w:val="DefaultParagraphFont"/>
    <w:link w:val="FTSHeading2"/>
    <w:rsid w:val="00295716"/>
    <w:rPr>
      <w:rFonts w:eastAsia="Times New Roman" w:cs="Arial"/>
      <w:b/>
      <w:color w:val="A50021"/>
      <w:sz w:val="28"/>
      <w:szCs w:val="28"/>
      <w:lang w:val="bg-BG"/>
    </w:rPr>
  </w:style>
  <w:style w:type="paragraph" w:customStyle="1" w:styleId="FTSnormal">
    <w:name w:val="FTSnormal"/>
    <w:basedOn w:val="Normal"/>
    <w:link w:val="FTSnormalChar"/>
    <w:qFormat/>
    <w:rsid w:val="00295716"/>
    <w:pPr>
      <w:spacing w:after="120"/>
    </w:pPr>
    <w:rPr>
      <w:rFonts w:asciiTheme="minorHAnsi" w:eastAsiaTheme="minorEastAsia" w:hAnsiTheme="minorHAnsi" w:cstheme="minorBidi"/>
      <w:color w:val="auto"/>
      <w:szCs w:val="22"/>
      <w:lang w:eastAsia="bg-BG"/>
    </w:rPr>
  </w:style>
  <w:style w:type="character" w:customStyle="1" w:styleId="FTSnormalChar">
    <w:name w:val="FTSnormal Char"/>
    <w:basedOn w:val="DefaultParagraphFont"/>
    <w:link w:val="FTSnormal"/>
    <w:rsid w:val="00295716"/>
    <w:rPr>
      <w:rFonts w:asciiTheme="minorHAnsi" w:eastAsiaTheme="minorEastAsia" w:hAnsiTheme="minorHAnsi" w:cstheme="minorBidi"/>
      <w:sz w:val="22"/>
      <w:szCs w:val="22"/>
      <w:lang w:val="bg-BG" w:eastAsia="bg-BG"/>
    </w:rPr>
  </w:style>
  <w:style w:type="character" w:customStyle="1" w:styleId="Heading7Char">
    <w:name w:val="Heading 7 Char"/>
    <w:basedOn w:val="DefaultParagraphFont"/>
    <w:link w:val="Heading7"/>
    <w:rsid w:val="00443BCF"/>
    <w:rPr>
      <w:rFonts w:asciiTheme="majorHAnsi" w:eastAsiaTheme="majorEastAsia" w:hAnsiTheme="majorHAnsi" w:cstheme="majorBidi"/>
      <w:i/>
      <w:iCs/>
      <w:color w:val="404040" w:themeColor="text1" w:themeTint="BF"/>
      <w:szCs w:val="24"/>
      <w:lang w:val="hu-HU" w:eastAsia="hu-HU"/>
    </w:rPr>
  </w:style>
  <w:style w:type="character" w:customStyle="1" w:styleId="Heading8Char">
    <w:name w:val="Heading 8 Char"/>
    <w:basedOn w:val="DefaultParagraphFont"/>
    <w:link w:val="Heading8"/>
    <w:rsid w:val="00443BCF"/>
    <w:rPr>
      <w:rFonts w:asciiTheme="majorHAnsi" w:eastAsiaTheme="majorEastAsia" w:hAnsiTheme="majorHAnsi" w:cstheme="majorBidi"/>
      <w:color w:val="404040" w:themeColor="text1" w:themeTint="BF"/>
      <w:lang w:val="hu-HU" w:eastAsia="hu-HU"/>
    </w:rPr>
  </w:style>
  <w:style w:type="character" w:customStyle="1" w:styleId="Heading9Char">
    <w:name w:val="Heading 9 Char"/>
    <w:basedOn w:val="DefaultParagraphFont"/>
    <w:link w:val="Heading9"/>
    <w:rsid w:val="00443BCF"/>
    <w:rPr>
      <w:rFonts w:asciiTheme="majorHAnsi" w:eastAsiaTheme="majorEastAsia" w:hAnsiTheme="majorHAnsi" w:cstheme="majorBidi"/>
      <w:i/>
      <w:iCs/>
      <w:color w:val="404040" w:themeColor="text1" w:themeTint="BF"/>
      <w:lang w:val="hu-HU" w:eastAsia="hu-HU"/>
    </w:rPr>
  </w:style>
  <w:style w:type="paragraph" w:customStyle="1" w:styleId="Tablebold">
    <w:name w:val="Table bold"/>
    <w:basedOn w:val="Normal"/>
    <w:rsid w:val="00443BCF"/>
    <w:pPr>
      <w:numPr>
        <w:numId w:val="4"/>
      </w:numPr>
      <w:spacing w:after="80"/>
      <w:jc w:val="left"/>
    </w:pPr>
    <w:rPr>
      <w:rFonts w:ascii="Arial" w:hAnsi="Arial" w:cs="Times New Roman"/>
      <w:b/>
      <w:color w:val="auto"/>
      <w:sz w:val="20"/>
      <w:szCs w:val="20"/>
      <w:lang w:val="en-GB"/>
    </w:rPr>
  </w:style>
  <w:style w:type="paragraph" w:customStyle="1" w:styleId="bodyJustified">
    <w:name w:val="body Justified"/>
    <w:basedOn w:val="Normal"/>
    <w:rsid w:val="009B182E"/>
    <w:rPr>
      <w:rFonts w:ascii="Arial" w:hAnsi="Arial" w:cs="Times New Roman"/>
      <w:color w:val="auto"/>
      <w:szCs w:val="20"/>
      <w:lang w:val="en-GB"/>
    </w:rPr>
  </w:style>
  <w:style w:type="paragraph" w:styleId="BodyTextIndent2">
    <w:name w:val="Body Text Indent 2"/>
    <w:basedOn w:val="Normal"/>
    <w:link w:val="BodyTextIndent2Char"/>
    <w:rsid w:val="0045076E"/>
    <w:pPr>
      <w:spacing w:after="120" w:line="480" w:lineRule="auto"/>
      <w:ind w:left="283"/>
      <w:jc w:val="left"/>
    </w:pPr>
    <w:rPr>
      <w:rFonts w:ascii="Times New Roman" w:hAnsi="Times New Roman" w:cs="Times New Roman"/>
      <w:color w:val="auto"/>
      <w:sz w:val="24"/>
      <w:lang w:val="en-US"/>
    </w:rPr>
  </w:style>
  <w:style w:type="character" w:customStyle="1" w:styleId="BodyTextIndent2Char">
    <w:name w:val="Body Text Indent 2 Char"/>
    <w:basedOn w:val="DefaultParagraphFont"/>
    <w:link w:val="BodyTextIndent2"/>
    <w:rsid w:val="0045076E"/>
    <w:rPr>
      <w:rFonts w:ascii="Times New Roman" w:eastAsia="Times New Roman" w:hAnsi="Times New Roman"/>
      <w:sz w:val="24"/>
      <w:szCs w:val="24"/>
    </w:rPr>
  </w:style>
  <w:style w:type="paragraph" w:styleId="BodyText0">
    <w:name w:val="Body Text"/>
    <w:basedOn w:val="Normal"/>
    <w:link w:val="BodyTextChar"/>
    <w:unhideWhenUsed/>
    <w:rsid w:val="005E04BE"/>
    <w:pPr>
      <w:spacing w:after="120"/>
    </w:pPr>
  </w:style>
  <w:style w:type="character" w:customStyle="1" w:styleId="BodyTextChar">
    <w:name w:val="Body Text Char"/>
    <w:basedOn w:val="DefaultParagraphFont"/>
    <w:link w:val="BodyText0"/>
    <w:uiPriority w:val="99"/>
    <w:semiHidden/>
    <w:rsid w:val="005E04BE"/>
    <w:rPr>
      <w:rFonts w:eastAsia="Times New Roman" w:cs="Arial"/>
      <w:color w:val="323E4F"/>
      <w:sz w:val="22"/>
      <w:szCs w:val="24"/>
      <w:lang w:val="bg-BG"/>
    </w:rPr>
  </w:style>
  <w:style w:type="paragraph" w:customStyle="1" w:styleId="TableParagraph">
    <w:name w:val="Table Paragraph"/>
    <w:basedOn w:val="Normal"/>
    <w:uiPriority w:val="1"/>
    <w:qFormat/>
    <w:rsid w:val="005E04BE"/>
    <w:pPr>
      <w:widowControl w:val="0"/>
      <w:autoSpaceDE w:val="0"/>
      <w:autoSpaceDN w:val="0"/>
      <w:spacing w:before="28" w:line="221" w:lineRule="exact"/>
      <w:ind w:left="148"/>
      <w:jc w:val="left"/>
    </w:pPr>
    <w:rPr>
      <w:rFonts w:ascii="Arial" w:eastAsia="Arial" w:hAnsi="Arial"/>
      <w:color w:val="auto"/>
      <w:szCs w:val="22"/>
      <w:lang w:val="en-US" w:bidi="en-US"/>
    </w:rPr>
  </w:style>
  <w:style w:type="paragraph" w:customStyle="1" w:styleId="DocCover">
    <w:name w:val="Doc.Cover"/>
    <w:basedOn w:val="Normal"/>
    <w:rsid w:val="00896655"/>
    <w:pPr>
      <w:suppressAutoHyphens/>
      <w:spacing w:before="240" w:after="240"/>
      <w:jc w:val="center"/>
    </w:pPr>
    <w:rPr>
      <w:rFonts w:ascii="Times New Roman" w:hAnsi="Times New Roman" w:cs="Times New Roman"/>
      <w:b/>
      <w:bCs/>
      <w:i/>
      <w:iCs/>
      <w:color w:val="auto"/>
      <w:spacing w:val="-3"/>
      <w:sz w:val="56"/>
      <w:szCs w:val="20"/>
      <w:lang w:val="en-GB"/>
    </w:rPr>
  </w:style>
  <w:style w:type="paragraph" w:customStyle="1" w:styleId="DocCovernote">
    <w:name w:val="Doc.Cover note"/>
    <w:basedOn w:val="Normal"/>
    <w:rsid w:val="00896655"/>
    <w:pPr>
      <w:tabs>
        <w:tab w:val="left" w:pos="1701"/>
      </w:tabs>
      <w:spacing w:before="40"/>
      <w:jc w:val="left"/>
    </w:pPr>
    <w:rPr>
      <w:rFonts w:ascii="Times New Roman" w:hAnsi="Times New Roman" w:cs="Times New Roman"/>
      <w:i/>
      <w:iCs/>
      <w:color w:val="auto"/>
      <w:sz w:val="32"/>
      <w:szCs w:val="20"/>
      <w:lang w:val="en-GB"/>
    </w:rPr>
  </w:style>
  <w:style w:type="paragraph" w:customStyle="1" w:styleId="Bulleted">
    <w:name w:val="Bulleted"/>
    <w:basedOn w:val="Normal"/>
    <w:rsid w:val="00896655"/>
    <w:pPr>
      <w:tabs>
        <w:tab w:val="num" w:pos="360"/>
        <w:tab w:val="left" w:pos="993"/>
        <w:tab w:val="left" w:pos="5529"/>
      </w:tabs>
      <w:spacing w:before="120"/>
      <w:ind w:left="1077" w:hanging="357"/>
    </w:pPr>
    <w:rPr>
      <w:rFonts w:ascii="Arial" w:hAnsi="Arial" w:cs="Times New Roman"/>
      <w:color w:val="0000FF"/>
      <w:szCs w:val="20"/>
      <w:lang w:val="en-US"/>
    </w:rPr>
  </w:style>
  <w:style w:type="paragraph" w:customStyle="1" w:styleId="FSListBullet">
    <w:name w:val="FS List Bullet"/>
    <w:basedOn w:val="Normal"/>
    <w:rsid w:val="00896655"/>
    <w:pPr>
      <w:keepLines/>
      <w:tabs>
        <w:tab w:val="num" w:pos="360"/>
      </w:tabs>
      <w:spacing w:after="120"/>
      <w:ind w:left="360" w:hanging="360"/>
      <w:jc w:val="left"/>
    </w:pPr>
    <w:rPr>
      <w:rFonts w:ascii="Times New Roman" w:hAnsi="Times New Roman" w:cs="Times New Roman"/>
      <w:color w:val="auto"/>
      <w:sz w:val="24"/>
      <w:szCs w:val="20"/>
      <w:lang w:val="en-US"/>
    </w:rPr>
  </w:style>
  <w:style w:type="paragraph" w:customStyle="1" w:styleId="FSListDash">
    <w:name w:val="FS List Dash"/>
    <w:basedOn w:val="BodyText0"/>
    <w:rsid w:val="00896655"/>
    <w:pPr>
      <w:keepLines/>
      <w:tabs>
        <w:tab w:val="num" w:pos="360"/>
      </w:tabs>
      <w:ind w:left="2880" w:hanging="360"/>
      <w:jc w:val="left"/>
    </w:pPr>
    <w:rPr>
      <w:rFonts w:ascii="Times New Roman" w:hAnsi="Times New Roman" w:cs="Times New Roman"/>
      <w:color w:val="auto"/>
      <w:sz w:val="24"/>
      <w:szCs w:val="20"/>
      <w:lang w:val="en-US"/>
    </w:rPr>
  </w:style>
  <w:style w:type="paragraph" w:customStyle="1" w:styleId="ListBulletSingle">
    <w:name w:val="List Bullet Single"/>
    <w:basedOn w:val="BodyText0"/>
    <w:rsid w:val="00896655"/>
    <w:pPr>
      <w:keepLines/>
      <w:tabs>
        <w:tab w:val="num" w:pos="360"/>
      </w:tabs>
      <w:ind w:left="2880" w:hanging="360"/>
      <w:jc w:val="left"/>
    </w:pPr>
    <w:rPr>
      <w:rFonts w:ascii="Times New Roman" w:hAnsi="Times New Roman" w:cs="Times New Roman"/>
      <w:color w:val="auto"/>
      <w:sz w:val="24"/>
      <w:szCs w:val="20"/>
      <w:lang w:val="en-US"/>
    </w:rPr>
  </w:style>
  <w:style w:type="paragraph" w:customStyle="1" w:styleId="Dothissteps">
    <w:name w:val="Do this steps"/>
    <w:basedOn w:val="BodyText0"/>
    <w:rsid w:val="00896655"/>
    <w:pPr>
      <w:tabs>
        <w:tab w:val="num" w:pos="360"/>
      </w:tabs>
      <w:spacing w:after="80"/>
      <w:ind w:left="360" w:hanging="360"/>
    </w:pPr>
    <w:rPr>
      <w:rFonts w:ascii="Arial" w:hAnsi="Arial" w:cs="Times New Roman"/>
      <w:i/>
      <w:iCs/>
      <w:color w:val="auto"/>
      <w:szCs w:val="20"/>
      <w:lang w:val="en-GB"/>
    </w:rPr>
  </w:style>
  <w:style w:type="paragraph" w:customStyle="1" w:styleId="Cell">
    <w:name w:val="Cell"/>
    <w:basedOn w:val="BodyText0"/>
    <w:rsid w:val="00896655"/>
    <w:pPr>
      <w:keepLines/>
      <w:spacing w:before="80" w:after="80"/>
      <w:jc w:val="left"/>
    </w:pPr>
    <w:rPr>
      <w:rFonts w:ascii="Arial" w:hAnsi="Arial" w:cs="Times New Roman"/>
      <w:color w:val="000000"/>
      <w:sz w:val="18"/>
      <w:szCs w:val="20"/>
      <w:lang w:val="en-US"/>
    </w:rPr>
  </w:style>
  <w:style w:type="paragraph" w:customStyle="1" w:styleId="CellTitle">
    <w:name w:val="Cell Title"/>
    <w:basedOn w:val="Cell"/>
    <w:rsid w:val="00896655"/>
    <w:pPr>
      <w:keepNext/>
      <w:pBdr>
        <w:bottom w:val="single" w:sz="4" w:space="1" w:color="auto"/>
      </w:pBdr>
    </w:pPr>
    <w:rPr>
      <w:b/>
    </w:rPr>
  </w:style>
  <w:style w:type="paragraph" w:customStyle="1" w:styleId="Head4">
    <w:name w:val="Head 4"/>
    <w:basedOn w:val="Normal"/>
    <w:rsid w:val="00896655"/>
    <w:pPr>
      <w:keepNext/>
      <w:tabs>
        <w:tab w:val="left" w:pos="1512"/>
        <w:tab w:val="left" w:pos="1800"/>
        <w:tab w:val="left" w:pos="2160"/>
      </w:tabs>
      <w:spacing w:before="240" w:after="60"/>
      <w:ind w:left="1080"/>
      <w:jc w:val="left"/>
    </w:pPr>
    <w:rPr>
      <w:rFonts w:ascii="Arial" w:hAnsi="Arial" w:cs="Times New Roman"/>
      <w:b/>
      <w:color w:val="auto"/>
      <w:sz w:val="24"/>
      <w:szCs w:val="20"/>
      <w:lang w:val="en-US"/>
    </w:rPr>
  </w:style>
  <w:style w:type="paragraph" w:styleId="BodyText3">
    <w:name w:val="Body Text 3"/>
    <w:basedOn w:val="Normal"/>
    <w:link w:val="BodyText3Char"/>
    <w:rsid w:val="00896655"/>
    <w:pPr>
      <w:jc w:val="left"/>
    </w:pPr>
    <w:rPr>
      <w:rFonts w:ascii="Arial" w:hAnsi="Arial" w:cs="Times New Roman"/>
      <w:color w:val="auto"/>
      <w:sz w:val="20"/>
    </w:rPr>
  </w:style>
  <w:style w:type="character" w:customStyle="1" w:styleId="BodyText3Char">
    <w:name w:val="Body Text 3 Char"/>
    <w:basedOn w:val="DefaultParagraphFont"/>
    <w:link w:val="BodyText3"/>
    <w:rsid w:val="00896655"/>
    <w:rPr>
      <w:rFonts w:ascii="Arial" w:eastAsia="Times New Roman" w:hAnsi="Arial"/>
      <w:szCs w:val="24"/>
      <w:lang w:val="bg-BG"/>
    </w:rPr>
  </w:style>
  <w:style w:type="paragraph" w:customStyle="1" w:styleId="attention">
    <w:name w:val="attention"/>
    <w:basedOn w:val="Normal"/>
    <w:rsid w:val="00896655"/>
    <w:pPr>
      <w:spacing w:before="100" w:beforeAutospacing="1" w:after="100" w:afterAutospacing="1"/>
      <w:jc w:val="left"/>
    </w:pPr>
    <w:rPr>
      <w:rFonts w:ascii="Arial Unicode MS" w:eastAsia="Arial Unicode MS" w:hAnsi="Arial Unicode MS" w:cs="Arial Unicode MS"/>
      <w:color w:val="auto"/>
      <w:sz w:val="24"/>
      <w:lang w:val="en-US"/>
    </w:rPr>
  </w:style>
  <w:style w:type="paragraph" w:styleId="BodyText2">
    <w:name w:val="Body Text 2"/>
    <w:basedOn w:val="Normal"/>
    <w:link w:val="BodyText2Char"/>
    <w:rsid w:val="00896655"/>
    <w:pPr>
      <w:jc w:val="left"/>
    </w:pPr>
    <w:rPr>
      <w:rFonts w:ascii="Arial" w:hAnsi="Arial"/>
      <w:color w:val="auto"/>
    </w:rPr>
  </w:style>
  <w:style w:type="character" w:customStyle="1" w:styleId="BodyText2Char">
    <w:name w:val="Body Text 2 Char"/>
    <w:basedOn w:val="DefaultParagraphFont"/>
    <w:link w:val="BodyText2"/>
    <w:rsid w:val="00896655"/>
    <w:rPr>
      <w:rFonts w:ascii="Arial" w:eastAsia="Times New Roman" w:hAnsi="Arial" w:cs="Arial"/>
      <w:sz w:val="22"/>
      <w:szCs w:val="24"/>
      <w:lang w:val="bg-BG"/>
    </w:rPr>
  </w:style>
  <w:style w:type="character" w:customStyle="1" w:styleId="emphasize-input">
    <w:name w:val="emphasize-input"/>
    <w:basedOn w:val="DefaultParagraphFont"/>
    <w:rsid w:val="00896655"/>
  </w:style>
  <w:style w:type="character" w:customStyle="1" w:styleId="emphasize-name">
    <w:name w:val="emphasize-name"/>
    <w:basedOn w:val="DefaultParagraphFont"/>
    <w:rsid w:val="00896655"/>
  </w:style>
  <w:style w:type="character" w:styleId="PlaceholderText">
    <w:name w:val="Placeholder Text"/>
    <w:uiPriority w:val="99"/>
    <w:semiHidden/>
    <w:rsid w:val="00896655"/>
    <w:rPr>
      <w:color w:val="808080"/>
    </w:rPr>
  </w:style>
  <w:style w:type="character" w:customStyle="1" w:styleId="DocTitle">
    <w:name w:val="DocTitle"/>
    <w:rsid w:val="00896655"/>
    <w:rPr>
      <w:rFonts w:ascii="Georgia" w:hAnsi="Georgia"/>
      <w:b/>
      <w:bCs/>
      <w:color w:val="616365"/>
      <w:sz w:val="44"/>
    </w:rPr>
  </w:style>
  <w:style w:type="character" w:customStyle="1" w:styleId="DocAuthor">
    <w:name w:val="DocAuthor"/>
    <w:rsid w:val="00896655"/>
    <w:rPr>
      <w:b/>
      <w:bCs/>
      <w:color w:val="61636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8758">
      <w:bodyDiv w:val="1"/>
      <w:marLeft w:val="0"/>
      <w:marRight w:val="0"/>
      <w:marTop w:val="0"/>
      <w:marBottom w:val="0"/>
      <w:divBdr>
        <w:top w:val="none" w:sz="0" w:space="0" w:color="auto"/>
        <w:left w:val="none" w:sz="0" w:space="0" w:color="auto"/>
        <w:bottom w:val="none" w:sz="0" w:space="0" w:color="auto"/>
        <w:right w:val="none" w:sz="0" w:space="0" w:color="auto"/>
      </w:divBdr>
      <w:divsChild>
        <w:div w:id="1681466111">
          <w:marLeft w:val="0"/>
          <w:marRight w:val="0"/>
          <w:marTop w:val="0"/>
          <w:marBottom w:val="0"/>
          <w:divBdr>
            <w:top w:val="none" w:sz="0" w:space="0" w:color="auto"/>
            <w:left w:val="none" w:sz="0" w:space="0" w:color="auto"/>
            <w:bottom w:val="none" w:sz="0" w:space="0" w:color="auto"/>
            <w:right w:val="none" w:sz="0" w:space="0" w:color="auto"/>
          </w:divBdr>
          <w:divsChild>
            <w:div w:id="19661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0704">
      <w:bodyDiv w:val="1"/>
      <w:marLeft w:val="0"/>
      <w:marRight w:val="0"/>
      <w:marTop w:val="0"/>
      <w:marBottom w:val="0"/>
      <w:divBdr>
        <w:top w:val="none" w:sz="0" w:space="0" w:color="auto"/>
        <w:left w:val="none" w:sz="0" w:space="0" w:color="auto"/>
        <w:bottom w:val="none" w:sz="0" w:space="0" w:color="auto"/>
        <w:right w:val="none" w:sz="0" w:space="0" w:color="auto"/>
      </w:divBdr>
    </w:div>
    <w:div w:id="42216184">
      <w:bodyDiv w:val="1"/>
      <w:marLeft w:val="0"/>
      <w:marRight w:val="0"/>
      <w:marTop w:val="0"/>
      <w:marBottom w:val="0"/>
      <w:divBdr>
        <w:top w:val="none" w:sz="0" w:space="0" w:color="auto"/>
        <w:left w:val="none" w:sz="0" w:space="0" w:color="auto"/>
        <w:bottom w:val="none" w:sz="0" w:space="0" w:color="auto"/>
        <w:right w:val="none" w:sz="0" w:space="0" w:color="auto"/>
      </w:divBdr>
      <w:divsChild>
        <w:div w:id="36009989">
          <w:marLeft w:val="0"/>
          <w:marRight w:val="0"/>
          <w:marTop w:val="0"/>
          <w:marBottom w:val="0"/>
          <w:divBdr>
            <w:top w:val="none" w:sz="0" w:space="0" w:color="auto"/>
            <w:left w:val="none" w:sz="0" w:space="0" w:color="auto"/>
            <w:bottom w:val="none" w:sz="0" w:space="0" w:color="auto"/>
            <w:right w:val="none" w:sz="0" w:space="0" w:color="auto"/>
          </w:divBdr>
          <w:divsChild>
            <w:div w:id="699362388">
              <w:marLeft w:val="0"/>
              <w:marRight w:val="0"/>
              <w:marTop w:val="0"/>
              <w:marBottom w:val="0"/>
              <w:divBdr>
                <w:top w:val="none" w:sz="0" w:space="0" w:color="auto"/>
                <w:left w:val="none" w:sz="0" w:space="0" w:color="auto"/>
                <w:bottom w:val="none" w:sz="0" w:space="0" w:color="auto"/>
                <w:right w:val="none" w:sz="0" w:space="0" w:color="auto"/>
              </w:divBdr>
            </w:div>
            <w:div w:id="972563406">
              <w:marLeft w:val="0"/>
              <w:marRight w:val="0"/>
              <w:marTop w:val="0"/>
              <w:marBottom w:val="0"/>
              <w:divBdr>
                <w:top w:val="none" w:sz="0" w:space="0" w:color="auto"/>
                <w:left w:val="none" w:sz="0" w:space="0" w:color="auto"/>
                <w:bottom w:val="none" w:sz="0" w:space="0" w:color="auto"/>
                <w:right w:val="none" w:sz="0" w:space="0" w:color="auto"/>
              </w:divBdr>
            </w:div>
            <w:div w:id="1184977861">
              <w:marLeft w:val="0"/>
              <w:marRight w:val="0"/>
              <w:marTop w:val="0"/>
              <w:marBottom w:val="0"/>
              <w:divBdr>
                <w:top w:val="none" w:sz="0" w:space="0" w:color="auto"/>
                <w:left w:val="none" w:sz="0" w:space="0" w:color="auto"/>
                <w:bottom w:val="none" w:sz="0" w:space="0" w:color="auto"/>
                <w:right w:val="none" w:sz="0" w:space="0" w:color="auto"/>
              </w:divBdr>
            </w:div>
            <w:div w:id="1376927535">
              <w:marLeft w:val="0"/>
              <w:marRight w:val="0"/>
              <w:marTop w:val="0"/>
              <w:marBottom w:val="0"/>
              <w:divBdr>
                <w:top w:val="none" w:sz="0" w:space="0" w:color="auto"/>
                <w:left w:val="none" w:sz="0" w:space="0" w:color="auto"/>
                <w:bottom w:val="none" w:sz="0" w:space="0" w:color="auto"/>
                <w:right w:val="none" w:sz="0" w:space="0" w:color="auto"/>
              </w:divBdr>
            </w:div>
            <w:div w:id="1448504236">
              <w:marLeft w:val="0"/>
              <w:marRight w:val="0"/>
              <w:marTop w:val="0"/>
              <w:marBottom w:val="0"/>
              <w:divBdr>
                <w:top w:val="none" w:sz="0" w:space="0" w:color="auto"/>
                <w:left w:val="none" w:sz="0" w:space="0" w:color="auto"/>
                <w:bottom w:val="none" w:sz="0" w:space="0" w:color="auto"/>
                <w:right w:val="none" w:sz="0" w:space="0" w:color="auto"/>
              </w:divBdr>
            </w:div>
            <w:div w:id="1496917775">
              <w:marLeft w:val="0"/>
              <w:marRight w:val="0"/>
              <w:marTop w:val="0"/>
              <w:marBottom w:val="0"/>
              <w:divBdr>
                <w:top w:val="none" w:sz="0" w:space="0" w:color="auto"/>
                <w:left w:val="none" w:sz="0" w:space="0" w:color="auto"/>
                <w:bottom w:val="none" w:sz="0" w:space="0" w:color="auto"/>
                <w:right w:val="none" w:sz="0" w:space="0" w:color="auto"/>
              </w:divBdr>
            </w:div>
            <w:div w:id="2042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691">
      <w:bodyDiv w:val="1"/>
      <w:marLeft w:val="0"/>
      <w:marRight w:val="0"/>
      <w:marTop w:val="0"/>
      <w:marBottom w:val="0"/>
      <w:divBdr>
        <w:top w:val="none" w:sz="0" w:space="0" w:color="auto"/>
        <w:left w:val="none" w:sz="0" w:space="0" w:color="auto"/>
        <w:bottom w:val="none" w:sz="0" w:space="0" w:color="auto"/>
        <w:right w:val="none" w:sz="0" w:space="0" w:color="auto"/>
      </w:divBdr>
    </w:div>
    <w:div w:id="134834045">
      <w:bodyDiv w:val="1"/>
      <w:marLeft w:val="0"/>
      <w:marRight w:val="0"/>
      <w:marTop w:val="0"/>
      <w:marBottom w:val="0"/>
      <w:divBdr>
        <w:top w:val="none" w:sz="0" w:space="0" w:color="auto"/>
        <w:left w:val="none" w:sz="0" w:space="0" w:color="auto"/>
        <w:bottom w:val="none" w:sz="0" w:space="0" w:color="auto"/>
        <w:right w:val="none" w:sz="0" w:space="0" w:color="auto"/>
      </w:divBdr>
    </w:div>
    <w:div w:id="134881557">
      <w:bodyDiv w:val="1"/>
      <w:marLeft w:val="0"/>
      <w:marRight w:val="0"/>
      <w:marTop w:val="0"/>
      <w:marBottom w:val="0"/>
      <w:divBdr>
        <w:top w:val="none" w:sz="0" w:space="0" w:color="auto"/>
        <w:left w:val="none" w:sz="0" w:space="0" w:color="auto"/>
        <w:bottom w:val="none" w:sz="0" w:space="0" w:color="auto"/>
        <w:right w:val="none" w:sz="0" w:space="0" w:color="auto"/>
      </w:divBdr>
    </w:div>
    <w:div w:id="146017293">
      <w:bodyDiv w:val="1"/>
      <w:marLeft w:val="0"/>
      <w:marRight w:val="0"/>
      <w:marTop w:val="0"/>
      <w:marBottom w:val="0"/>
      <w:divBdr>
        <w:top w:val="none" w:sz="0" w:space="0" w:color="auto"/>
        <w:left w:val="none" w:sz="0" w:space="0" w:color="auto"/>
        <w:bottom w:val="none" w:sz="0" w:space="0" w:color="auto"/>
        <w:right w:val="none" w:sz="0" w:space="0" w:color="auto"/>
      </w:divBdr>
    </w:div>
    <w:div w:id="165707420">
      <w:bodyDiv w:val="1"/>
      <w:marLeft w:val="0"/>
      <w:marRight w:val="0"/>
      <w:marTop w:val="0"/>
      <w:marBottom w:val="0"/>
      <w:divBdr>
        <w:top w:val="none" w:sz="0" w:space="0" w:color="auto"/>
        <w:left w:val="none" w:sz="0" w:space="0" w:color="auto"/>
        <w:bottom w:val="none" w:sz="0" w:space="0" w:color="auto"/>
        <w:right w:val="none" w:sz="0" w:space="0" w:color="auto"/>
      </w:divBdr>
    </w:div>
    <w:div w:id="207955648">
      <w:bodyDiv w:val="1"/>
      <w:marLeft w:val="0"/>
      <w:marRight w:val="0"/>
      <w:marTop w:val="0"/>
      <w:marBottom w:val="0"/>
      <w:divBdr>
        <w:top w:val="none" w:sz="0" w:space="0" w:color="auto"/>
        <w:left w:val="none" w:sz="0" w:space="0" w:color="auto"/>
        <w:bottom w:val="none" w:sz="0" w:space="0" w:color="auto"/>
        <w:right w:val="none" w:sz="0" w:space="0" w:color="auto"/>
      </w:divBdr>
    </w:div>
    <w:div w:id="282543331">
      <w:bodyDiv w:val="1"/>
      <w:marLeft w:val="0"/>
      <w:marRight w:val="0"/>
      <w:marTop w:val="0"/>
      <w:marBottom w:val="0"/>
      <w:divBdr>
        <w:top w:val="none" w:sz="0" w:space="0" w:color="auto"/>
        <w:left w:val="none" w:sz="0" w:space="0" w:color="auto"/>
        <w:bottom w:val="none" w:sz="0" w:space="0" w:color="auto"/>
        <w:right w:val="none" w:sz="0" w:space="0" w:color="auto"/>
      </w:divBdr>
    </w:div>
    <w:div w:id="320426456">
      <w:bodyDiv w:val="1"/>
      <w:marLeft w:val="0"/>
      <w:marRight w:val="0"/>
      <w:marTop w:val="0"/>
      <w:marBottom w:val="0"/>
      <w:divBdr>
        <w:top w:val="none" w:sz="0" w:space="0" w:color="auto"/>
        <w:left w:val="none" w:sz="0" w:space="0" w:color="auto"/>
        <w:bottom w:val="none" w:sz="0" w:space="0" w:color="auto"/>
        <w:right w:val="none" w:sz="0" w:space="0" w:color="auto"/>
      </w:divBdr>
    </w:div>
    <w:div w:id="467433536">
      <w:bodyDiv w:val="1"/>
      <w:marLeft w:val="0"/>
      <w:marRight w:val="0"/>
      <w:marTop w:val="0"/>
      <w:marBottom w:val="0"/>
      <w:divBdr>
        <w:top w:val="none" w:sz="0" w:space="0" w:color="auto"/>
        <w:left w:val="none" w:sz="0" w:space="0" w:color="auto"/>
        <w:bottom w:val="none" w:sz="0" w:space="0" w:color="auto"/>
        <w:right w:val="none" w:sz="0" w:space="0" w:color="auto"/>
      </w:divBdr>
    </w:div>
    <w:div w:id="525292379">
      <w:bodyDiv w:val="1"/>
      <w:marLeft w:val="0"/>
      <w:marRight w:val="0"/>
      <w:marTop w:val="0"/>
      <w:marBottom w:val="0"/>
      <w:divBdr>
        <w:top w:val="none" w:sz="0" w:space="0" w:color="auto"/>
        <w:left w:val="none" w:sz="0" w:space="0" w:color="auto"/>
        <w:bottom w:val="none" w:sz="0" w:space="0" w:color="auto"/>
        <w:right w:val="none" w:sz="0" w:space="0" w:color="auto"/>
      </w:divBdr>
    </w:div>
    <w:div w:id="725688345">
      <w:bodyDiv w:val="1"/>
      <w:marLeft w:val="0"/>
      <w:marRight w:val="0"/>
      <w:marTop w:val="0"/>
      <w:marBottom w:val="0"/>
      <w:divBdr>
        <w:top w:val="none" w:sz="0" w:space="0" w:color="auto"/>
        <w:left w:val="none" w:sz="0" w:space="0" w:color="auto"/>
        <w:bottom w:val="none" w:sz="0" w:space="0" w:color="auto"/>
        <w:right w:val="none" w:sz="0" w:space="0" w:color="auto"/>
      </w:divBdr>
    </w:div>
    <w:div w:id="754403042">
      <w:bodyDiv w:val="1"/>
      <w:marLeft w:val="0"/>
      <w:marRight w:val="0"/>
      <w:marTop w:val="0"/>
      <w:marBottom w:val="0"/>
      <w:divBdr>
        <w:top w:val="none" w:sz="0" w:space="0" w:color="auto"/>
        <w:left w:val="none" w:sz="0" w:space="0" w:color="auto"/>
        <w:bottom w:val="none" w:sz="0" w:space="0" w:color="auto"/>
        <w:right w:val="none" w:sz="0" w:space="0" w:color="auto"/>
      </w:divBdr>
    </w:div>
    <w:div w:id="759789535">
      <w:bodyDiv w:val="1"/>
      <w:marLeft w:val="0"/>
      <w:marRight w:val="0"/>
      <w:marTop w:val="0"/>
      <w:marBottom w:val="0"/>
      <w:divBdr>
        <w:top w:val="none" w:sz="0" w:space="0" w:color="auto"/>
        <w:left w:val="none" w:sz="0" w:space="0" w:color="auto"/>
        <w:bottom w:val="none" w:sz="0" w:space="0" w:color="auto"/>
        <w:right w:val="none" w:sz="0" w:space="0" w:color="auto"/>
      </w:divBdr>
    </w:div>
    <w:div w:id="892279171">
      <w:bodyDiv w:val="1"/>
      <w:marLeft w:val="0"/>
      <w:marRight w:val="0"/>
      <w:marTop w:val="0"/>
      <w:marBottom w:val="0"/>
      <w:divBdr>
        <w:top w:val="none" w:sz="0" w:space="0" w:color="auto"/>
        <w:left w:val="none" w:sz="0" w:space="0" w:color="auto"/>
        <w:bottom w:val="none" w:sz="0" w:space="0" w:color="auto"/>
        <w:right w:val="none" w:sz="0" w:space="0" w:color="auto"/>
      </w:divBdr>
      <w:divsChild>
        <w:div w:id="14814333">
          <w:marLeft w:val="0"/>
          <w:marRight w:val="0"/>
          <w:marTop w:val="0"/>
          <w:marBottom w:val="0"/>
          <w:divBdr>
            <w:top w:val="none" w:sz="0" w:space="0" w:color="auto"/>
            <w:left w:val="none" w:sz="0" w:space="0" w:color="auto"/>
            <w:bottom w:val="none" w:sz="0" w:space="0" w:color="auto"/>
            <w:right w:val="none" w:sz="0" w:space="0" w:color="auto"/>
          </w:divBdr>
          <w:divsChild>
            <w:div w:id="539634187">
              <w:marLeft w:val="0"/>
              <w:marRight w:val="0"/>
              <w:marTop w:val="0"/>
              <w:marBottom w:val="0"/>
              <w:divBdr>
                <w:top w:val="none" w:sz="0" w:space="0" w:color="auto"/>
                <w:left w:val="none" w:sz="0" w:space="0" w:color="auto"/>
                <w:bottom w:val="none" w:sz="0" w:space="0" w:color="auto"/>
                <w:right w:val="none" w:sz="0" w:space="0" w:color="auto"/>
              </w:divBdr>
            </w:div>
            <w:div w:id="706876005">
              <w:marLeft w:val="0"/>
              <w:marRight w:val="0"/>
              <w:marTop w:val="0"/>
              <w:marBottom w:val="0"/>
              <w:divBdr>
                <w:top w:val="none" w:sz="0" w:space="0" w:color="auto"/>
                <w:left w:val="none" w:sz="0" w:space="0" w:color="auto"/>
                <w:bottom w:val="none" w:sz="0" w:space="0" w:color="auto"/>
                <w:right w:val="none" w:sz="0" w:space="0" w:color="auto"/>
              </w:divBdr>
            </w:div>
            <w:div w:id="756171372">
              <w:marLeft w:val="0"/>
              <w:marRight w:val="0"/>
              <w:marTop w:val="0"/>
              <w:marBottom w:val="0"/>
              <w:divBdr>
                <w:top w:val="none" w:sz="0" w:space="0" w:color="auto"/>
                <w:left w:val="none" w:sz="0" w:space="0" w:color="auto"/>
                <w:bottom w:val="none" w:sz="0" w:space="0" w:color="auto"/>
                <w:right w:val="none" w:sz="0" w:space="0" w:color="auto"/>
              </w:divBdr>
            </w:div>
            <w:div w:id="13590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8952">
      <w:bodyDiv w:val="1"/>
      <w:marLeft w:val="0"/>
      <w:marRight w:val="0"/>
      <w:marTop w:val="0"/>
      <w:marBottom w:val="0"/>
      <w:divBdr>
        <w:top w:val="none" w:sz="0" w:space="0" w:color="auto"/>
        <w:left w:val="none" w:sz="0" w:space="0" w:color="auto"/>
        <w:bottom w:val="none" w:sz="0" w:space="0" w:color="auto"/>
        <w:right w:val="none" w:sz="0" w:space="0" w:color="auto"/>
      </w:divBdr>
    </w:div>
    <w:div w:id="993992299">
      <w:bodyDiv w:val="1"/>
      <w:marLeft w:val="0"/>
      <w:marRight w:val="0"/>
      <w:marTop w:val="0"/>
      <w:marBottom w:val="0"/>
      <w:divBdr>
        <w:top w:val="none" w:sz="0" w:space="0" w:color="auto"/>
        <w:left w:val="none" w:sz="0" w:space="0" w:color="auto"/>
        <w:bottom w:val="none" w:sz="0" w:space="0" w:color="auto"/>
        <w:right w:val="none" w:sz="0" w:space="0" w:color="auto"/>
      </w:divBdr>
      <w:divsChild>
        <w:div w:id="89158045">
          <w:marLeft w:val="0"/>
          <w:marRight w:val="0"/>
          <w:marTop w:val="0"/>
          <w:marBottom w:val="0"/>
          <w:divBdr>
            <w:top w:val="none" w:sz="0" w:space="0" w:color="auto"/>
            <w:left w:val="none" w:sz="0" w:space="0" w:color="auto"/>
            <w:bottom w:val="none" w:sz="0" w:space="0" w:color="auto"/>
            <w:right w:val="none" w:sz="0" w:space="0" w:color="auto"/>
          </w:divBdr>
          <w:divsChild>
            <w:div w:id="934939033">
              <w:marLeft w:val="0"/>
              <w:marRight w:val="0"/>
              <w:marTop w:val="0"/>
              <w:marBottom w:val="0"/>
              <w:divBdr>
                <w:top w:val="none" w:sz="0" w:space="0" w:color="auto"/>
                <w:left w:val="none" w:sz="0" w:space="0" w:color="auto"/>
                <w:bottom w:val="none" w:sz="0" w:space="0" w:color="auto"/>
                <w:right w:val="none" w:sz="0" w:space="0" w:color="auto"/>
              </w:divBdr>
            </w:div>
            <w:div w:id="1221551484">
              <w:marLeft w:val="0"/>
              <w:marRight w:val="0"/>
              <w:marTop w:val="0"/>
              <w:marBottom w:val="0"/>
              <w:divBdr>
                <w:top w:val="none" w:sz="0" w:space="0" w:color="auto"/>
                <w:left w:val="none" w:sz="0" w:space="0" w:color="auto"/>
                <w:bottom w:val="none" w:sz="0" w:space="0" w:color="auto"/>
                <w:right w:val="none" w:sz="0" w:space="0" w:color="auto"/>
              </w:divBdr>
            </w:div>
            <w:div w:id="1244529087">
              <w:marLeft w:val="0"/>
              <w:marRight w:val="0"/>
              <w:marTop w:val="0"/>
              <w:marBottom w:val="0"/>
              <w:divBdr>
                <w:top w:val="none" w:sz="0" w:space="0" w:color="auto"/>
                <w:left w:val="none" w:sz="0" w:space="0" w:color="auto"/>
                <w:bottom w:val="none" w:sz="0" w:space="0" w:color="auto"/>
                <w:right w:val="none" w:sz="0" w:space="0" w:color="auto"/>
              </w:divBdr>
            </w:div>
            <w:div w:id="1306083017">
              <w:marLeft w:val="0"/>
              <w:marRight w:val="0"/>
              <w:marTop w:val="0"/>
              <w:marBottom w:val="0"/>
              <w:divBdr>
                <w:top w:val="none" w:sz="0" w:space="0" w:color="auto"/>
                <w:left w:val="none" w:sz="0" w:space="0" w:color="auto"/>
                <w:bottom w:val="none" w:sz="0" w:space="0" w:color="auto"/>
                <w:right w:val="none" w:sz="0" w:space="0" w:color="auto"/>
              </w:divBdr>
            </w:div>
            <w:div w:id="1787311778">
              <w:marLeft w:val="0"/>
              <w:marRight w:val="0"/>
              <w:marTop w:val="0"/>
              <w:marBottom w:val="0"/>
              <w:divBdr>
                <w:top w:val="none" w:sz="0" w:space="0" w:color="auto"/>
                <w:left w:val="none" w:sz="0" w:space="0" w:color="auto"/>
                <w:bottom w:val="none" w:sz="0" w:space="0" w:color="auto"/>
                <w:right w:val="none" w:sz="0" w:space="0" w:color="auto"/>
              </w:divBdr>
            </w:div>
            <w:div w:id="1860581166">
              <w:marLeft w:val="0"/>
              <w:marRight w:val="0"/>
              <w:marTop w:val="0"/>
              <w:marBottom w:val="0"/>
              <w:divBdr>
                <w:top w:val="none" w:sz="0" w:space="0" w:color="auto"/>
                <w:left w:val="none" w:sz="0" w:space="0" w:color="auto"/>
                <w:bottom w:val="none" w:sz="0" w:space="0" w:color="auto"/>
                <w:right w:val="none" w:sz="0" w:space="0" w:color="auto"/>
              </w:divBdr>
            </w:div>
            <w:div w:id="1994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045">
      <w:bodyDiv w:val="1"/>
      <w:marLeft w:val="0"/>
      <w:marRight w:val="0"/>
      <w:marTop w:val="0"/>
      <w:marBottom w:val="0"/>
      <w:divBdr>
        <w:top w:val="none" w:sz="0" w:space="0" w:color="auto"/>
        <w:left w:val="none" w:sz="0" w:space="0" w:color="auto"/>
        <w:bottom w:val="none" w:sz="0" w:space="0" w:color="auto"/>
        <w:right w:val="none" w:sz="0" w:space="0" w:color="auto"/>
      </w:divBdr>
      <w:divsChild>
        <w:div w:id="546651332">
          <w:marLeft w:val="0"/>
          <w:marRight w:val="0"/>
          <w:marTop w:val="0"/>
          <w:marBottom w:val="0"/>
          <w:divBdr>
            <w:top w:val="none" w:sz="0" w:space="0" w:color="auto"/>
            <w:left w:val="none" w:sz="0" w:space="0" w:color="auto"/>
            <w:bottom w:val="none" w:sz="0" w:space="0" w:color="auto"/>
            <w:right w:val="none" w:sz="0" w:space="0" w:color="auto"/>
          </w:divBdr>
          <w:divsChild>
            <w:div w:id="356663886">
              <w:marLeft w:val="0"/>
              <w:marRight w:val="0"/>
              <w:marTop w:val="0"/>
              <w:marBottom w:val="0"/>
              <w:divBdr>
                <w:top w:val="none" w:sz="0" w:space="0" w:color="auto"/>
                <w:left w:val="none" w:sz="0" w:space="0" w:color="auto"/>
                <w:bottom w:val="none" w:sz="0" w:space="0" w:color="auto"/>
                <w:right w:val="none" w:sz="0" w:space="0" w:color="auto"/>
              </w:divBdr>
            </w:div>
            <w:div w:id="634289637">
              <w:marLeft w:val="0"/>
              <w:marRight w:val="0"/>
              <w:marTop w:val="0"/>
              <w:marBottom w:val="0"/>
              <w:divBdr>
                <w:top w:val="none" w:sz="0" w:space="0" w:color="auto"/>
                <w:left w:val="none" w:sz="0" w:space="0" w:color="auto"/>
                <w:bottom w:val="none" w:sz="0" w:space="0" w:color="auto"/>
                <w:right w:val="none" w:sz="0" w:space="0" w:color="auto"/>
              </w:divBdr>
            </w:div>
            <w:div w:id="657458798">
              <w:marLeft w:val="0"/>
              <w:marRight w:val="0"/>
              <w:marTop w:val="0"/>
              <w:marBottom w:val="0"/>
              <w:divBdr>
                <w:top w:val="none" w:sz="0" w:space="0" w:color="auto"/>
                <w:left w:val="none" w:sz="0" w:space="0" w:color="auto"/>
                <w:bottom w:val="none" w:sz="0" w:space="0" w:color="auto"/>
                <w:right w:val="none" w:sz="0" w:space="0" w:color="auto"/>
              </w:divBdr>
            </w:div>
            <w:div w:id="893736248">
              <w:marLeft w:val="0"/>
              <w:marRight w:val="0"/>
              <w:marTop w:val="0"/>
              <w:marBottom w:val="0"/>
              <w:divBdr>
                <w:top w:val="none" w:sz="0" w:space="0" w:color="auto"/>
                <w:left w:val="none" w:sz="0" w:space="0" w:color="auto"/>
                <w:bottom w:val="none" w:sz="0" w:space="0" w:color="auto"/>
                <w:right w:val="none" w:sz="0" w:space="0" w:color="auto"/>
              </w:divBdr>
            </w:div>
            <w:div w:id="988633753">
              <w:marLeft w:val="0"/>
              <w:marRight w:val="0"/>
              <w:marTop w:val="0"/>
              <w:marBottom w:val="0"/>
              <w:divBdr>
                <w:top w:val="none" w:sz="0" w:space="0" w:color="auto"/>
                <w:left w:val="none" w:sz="0" w:space="0" w:color="auto"/>
                <w:bottom w:val="none" w:sz="0" w:space="0" w:color="auto"/>
                <w:right w:val="none" w:sz="0" w:space="0" w:color="auto"/>
              </w:divBdr>
            </w:div>
            <w:div w:id="1022706874">
              <w:marLeft w:val="0"/>
              <w:marRight w:val="0"/>
              <w:marTop w:val="0"/>
              <w:marBottom w:val="0"/>
              <w:divBdr>
                <w:top w:val="none" w:sz="0" w:space="0" w:color="auto"/>
                <w:left w:val="none" w:sz="0" w:space="0" w:color="auto"/>
                <w:bottom w:val="none" w:sz="0" w:space="0" w:color="auto"/>
                <w:right w:val="none" w:sz="0" w:space="0" w:color="auto"/>
              </w:divBdr>
            </w:div>
            <w:div w:id="1157068552">
              <w:marLeft w:val="0"/>
              <w:marRight w:val="0"/>
              <w:marTop w:val="0"/>
              <w:marBottom w:val="0"/>
              <w:divBdr>
                <w:top w:val="none" w:sz="0" w:space="0" w:color="auto"/>
                <w:left w:val="none" w:sz="0" w:space="0" w:color="auto"/>
                <w:bottom w:val="none" w:sz="0" w:space="0" w:color="auto"/>
                <w:right w:val="none" w:sz="0" w:space="0" w:color="auto"/>
              </w:divBdr>
            </w:div>
            <w:div w:id="1447240464">
              <w:marLeft w:val="0"/>
              <w:marRight w:val="0"/>
              <w:marTop w:val="0"/>
              <w:marBottom w:val="0"/>
              <w:divBdr>
                <w:top w:val="none" w:sz="0" w:space="0" w:color="auto"/>
                <w:left w:val="none" w:sz="0" w:space="0" w:color="auto"/>
                <w:bottom w:val="none" w:sz="0" w:space="0" w:color="auto"/>
                <w:right w:val="none" w:sz="0" w:space="0" w:color="auto"/>
              </w:divBdr>
            </w:div>
            <w:div w:id="1481966793">
              <w:marLeft w:val="0"/>
              <w:marRight w:val="0"/>
              <w:marTop w:val="0"/>
              <w:marBottom w:val="0"/>
              <w:divBdr>
                <w:top w:val="none" w:sz="0" w:space="0" w:color="auto"/>
                <w:left w:val="none" w:sz="0" w:space="0" w:color="auto"/>
                <w:bottom w:val="none" w:sz="0" w:space="0" w:color="auto"/>
                <w:right w:val="none" w:sz="0" w:space="0" w:color="auto"/>
              </w:divBdr>
            </w:div>
            <w:div w:id="1566330182">
              <w:marLeft w:val="0"/>
              <w:marRight w:val="0"/>
              <w:marTop w:val="0"/>
              <w:marBottom w:val="0"/>
              <w:divBdr>
                <w:top w:val="none" w:sz="0" w:space="0" w:color="auto"/>
                <w:left w:val="none" w:sz="0" w:space="0" w:color="auto"/>
                <w:bottom w:val="none" w:sz="0" w:space="0" w:color="auto"/>
                <w:right w:val="none" w:sz="0" w:space="0" w:color="auto"/>
              </w:divBdr>
            </w:div>
            <w:div w:id="1594508149">
              <w:marLeft w:val="0"/>
              <w:marRight w:val="0"/>
              <w:marTop w:val="0"/>
              <w:marBottom w:val="0"/>
              <w:divBdr>
                <w:top w:val="none" w:sz="0" w:space="0" w:color="auto"/>
                <w:left w:val="none" w:sz="0" w:space="0" w:color="auto"/>
                <w:bottom w:val="none" w:sz="0" w:space="0" w:color="auto"/>
                <w:right w:val="none" w:sz="0" w:space="0" w:color="auto"/>
              </w:divBdr>
            </w:div>
            <w:div w:id="1850949917">
              <w:marLeft w:val="0"/>
              <w:marRight w:val="0"/>
              <w:marTop w:val="0"/>
              <w:marBottom w:val="0"/>
              <w:divBdr>
                <w:top w:val="none" w:sz="0" w:space="0" w:color="auto"/>
                <w:left w:val="none" w:sz="0" w:space="0" w:color="auto"/>
                <w:bottom w:val="none" w:sz="0" w:space="0" w:color="auto"/>
                <w:right w:val="none" w:sz="0" w:space="0" w:color="auto"/>
              </w:divBdr>
            </w:div>
            <w:div w:id="1868642833">
              <w:marLeft w:val="0"/>
              <w:marRight w:val="0"/>
              <w:marTop w:val="0"/>
              <w:marBottom w:val="0"/>
              <w:divBdr>
                <w:top w:val="none" w:sz="0" w:space="0" w:color="auto"/>
                <w:left w:val="none" w:sz="0" w:space="0" w:color="auto"/>
                <w:bottom w:val="none" w:sz="0" w:space="0" w:color="auto"/>
                <w:right w:val="none" w:sz="0" w:space="0" w:color="auto"/>
              </w:divBdr>
            </w:div>
            <w:div w:id="20373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8319">
      <w:bodyDiv w:val="1"/>
      <w:marLeft w:val="0"/>
      <w:marRight w:val="0"/>
      <w:marTop w:val="0"/>
      <w:marBottom w:val="0"/>
      <w:divBdr>
        <w:top w:val="none" w:sz="0" w:space="0" w:color="auto"/>
        <w:left w:val="none" w:sz="0" w:space="0" w:color="auto"/>
        <w:bottom w:val="none" w:sz="0" w:space="0" w:color="auto"/>
        <w:right w:val="none" w:sz="0" w:space="0" w:color="auto"/>
      </w:divBdr>
    </w:div>
    <w:div w:id="1075007639">
      <w:bodyDiv w:val="1"/>
      <w:marLeft w:val="0"/>
      <w:marRight w:val="0"/>
      <w:marTop w:val="0"/>
      <w:marBottom w:val="0"/>
      <w:divBdr>
        <w:top w:val="none" w:sz="0" w:space="0" w:color="auto"/>
        <w:left w:val="none" w:sz="0" w:space="0" w:color="auto"/>
        <w:bottom w:val="none" w:sz="0" w:space="0" w:color="auto"/>
        <w:right w:val="none" w:sz="0" w:space="0" w:color="auto"/>
      </w:divBdr>
    </w:div>
    <w:div w:id="1110777571">
      <w:bodyDiv w:val="1"/>
      <w:marLeft w:val="0"/>
      <w:marRight w:val="0"/>
      <w:marTop w:val="0"/>
      <w:marBottom w:val="0"/>
      <w:divBdr>
        <w:top w:val="none" w:sz="0" w:space="0" w:color="auto"/>
        <w:left w:val="none" w:sz="0" w:space="0" w:color="auto"/>
        <w:bottom w:val="none" w:sz="0" w:space="0" w:color="auto"/>
        <w:right w:val="none" w:sz="0" w:space="0" w:color="auto"/>
      </w:divBdr>
    </w:div>
    <w:div w:id="1169442085">
      <w:bodyDiv w:val="1"/>
      <w:marLeft w:val="0"/>
      <w:marRight w:val="0"/>
      <w:marTop w:val="0"/>
      <w:marBottom w:val="0"/>
      <w:divBdr>
        <w:top w:val="none" w:sz="0" w:space="0" w:color="auto"/>
        <w:left w:val="none" w:sz="0" w:space="0" w:color="auto"/>
        <w:bottom w:val="none" w:sz="0" w:space="0" w:color="auto"/>
        <w:right w:val="none" w:sz="0" w:space="0" w:color="auto"/>
      </w:divBdr>
    </w:div>
    <w:div w:id="1178542424">
      <w:bodyDiv w:val="1"/>
      <w:marLeft w:val="0"/>
      <w:marRight w:val="0"/>
      <w:marTop w:val="0"/>
      <w:marBottom w:val="0"/>
      <w:divBdr>
        <w:top w:val="none" w:sz="0" w:space="0" w:color="auto"/>
        <w:left w:val="none" w:sz="0" w:space="0" w:color="auto"/>
        <w:bottom w:val="none" w:sz="0" w:space="0" w:color="auto"/>
        <w:right w:val="none" w:sz="0" w:space="0" w:color="auto"/>
      </w:divBdr>
    </w:div>
    <w:div w:id="1220483664">
      <w:bodyDiv w:val="1"/>
      <w:marLeft w:val="0"/>
      <w:marRight w:val="0"/>
      <w:marTop w:val="0"/>
      <w:marBottom w:val="0"/>
      <w:divBdr>
        <w:top w:val="none" w:sz="0" w:space="0" w:color="auto"/>
        <w:left w:val="none" w:sz="0" w:space="0" w:color="auto"/>
        <w:bottom w:val="none" w:sz="0" w:space="0" w:color="auto"/>
        <w:right w:val="none" w:sz="0" w:space="0" w:color="auto"/>
      </w:divBdr>
    </w:div>
    <w:div w:id="1261377570">
      <w:bodyDiv w:val="1"/>
      <w:marLeft w:val="0"/>
      <w:marRight w:val="0"/>
      <w:marTop w:val="0"/>
      <w:marBottom w:val="0"/>
      <w:divBdr>
        <w:top w:val="none" w:sz="0" w:space="0" w:color="auto"/>
        <w:left w:val="none" w:sz="0" w:space="0" w:color="auto"/>
        <w:bottom w:val="none" w:sz="0" w:space="0" w:color="auto"/>
        <w:right w:val="none" w:sz="0" w:space="0" w:color="auto"/>
      </w:divBdr>
    </w:div>
    <w:div w:id="1271661417">
      <w:bodyDiv w:val="1"/>
      <w:marLeft w:val="0"/>
      <w:marRight w:val="0"/>
      <w:marTop w:val="0"/>
      <w:marBottom w:val="0"/>
      <w:divBdr>
        <w:top w:val="none" w:sz="0" w:space="0" w:color="auto"/>
        <w:left w:val="none" w:sz="0" w:space="0" w:color="auto"/>
        <w:bottom w:val="none" w:sz="0" w:space="0" w:color="auto"/>
        <w:right w:val="none" w:sz="0" w:space="0" w:color="auto"/>
      </w:divBdr>
    </w:div>
    <w:div w:id="1319193280">
      <w:bodyDiv w:val="1"/>
      <w:marLeft w:val="0"/>
      <w:marRight w:val="0"/>
      <w:marTop w:val="0"/>
      <w:marBottom w:val="0"/>
      <w:divBdr>
        <w:top w:val="none" w:sz="0" w:space="0" w:color="auto"/>
        <w:left w:val="none" w:sz="0" w:space="0" w:color="auto"/>
        <w:bottom w:val="none" w:sz="0" w:space="0" w:color="auto"/>
        <w:right w:val="none" w:sz="0" w:space="0" w:color="auto"/>
      </w:divBdr>
    </w:div>
    <w:div w:id="1352998219">
      <w:bodyDiv w:val="1"/>
      <w:marLeft w:val="0"/>
      <w:marRight w:val="0"/>
      <w:marTop w:val="0"/>
      <w:marBottom w:val="0"/>
      <w:divBdr>
        <w:top w:val="none" w:sz="0" w:space="0" w:color="auto"/>
        <w:left w:val="none" w:sz="0" w:space="0" w:color="auto"/>
        <w:bottom w:val="none" w:sz="0" w:space="0" w:color="auto"/>
        <w:right w:val="none" w:sz="0" w:space="0" w:color="auto"/>
      </w:divBdr>
      <w:divsChild>
        <w:div w:id="260142023">
          <w:marLeft w:val="0"/>
          <w:marRight w:val="120"/>
          <w:marTop w:val="0"/>
          <w:marBottom w:val="0"/>
          <w:divBdr>
            <w:top w:val="none" w:sz="0" w:space="0" w:color="auto"/>
            <w:left w:val="none" w:sz="0" w:space="0" w:color="auto"/>
            <w:bottom w:val="none" w:sz="0" w:space="0" w:color="auto"/>
            <w:right w:val="none" w:sz="0" w:space="0" w:color="auto"/>
          </w:divBdr>
          <w:divsChild>
            <w:div w:id="8053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1891">
      <w:bodyDiv w:val="1"/>
      <w:marLeft w:val="0"/>
      <w:marRight w:val="0"/>
      <w:marTop w:val="0"/>
      <w:marBottom w:val="0"/>
      <w:divBdr>
        <w:top w:val="none" w:sz="0" w:space="0" w:color="auto"/>
        <w:left w:val="none" w:sz="0" w:space="0" w:color="auto"/>
        <w:bottom w:val="none" w:sz="0" w:space="0" w:color="auto"/>
        <w:right w:val="none" w:sz="0" w:space="0" w:color="auto"/>
      </w:divBdr>
    </w:div>
    <w:div w:id="1370911171">
      <w:bodyDiv w:val="1"/>
      <w:marLeft w:val="0"/>
      <w:marRight w:val="0"/>
      <w:marTop w:val="0"/>
      <w:marBottom w:val="0"/>
      <w:divBdr>
        <w:top w:val="none" w:sz="0" w:space="0" w:color="auto"/>
        <w:left w:val="none" w:sz="0" w:space="0" w:color="auto"/>
        <w:bottom w:val="none" w:sz="0" w:space="0" w:color="auto"/>
        <w:right w:val="none" w:sz="0" w:space="0" w:color="auto"/>
      </w:divBdr>
    </w:div>
    <w:div w:id="1380398509">
      <w:bodyDiv w:val="1"/>
      <w:marLeft w:val="0"/>
      <w:marRight w:val="0"/>
      <w:marTop w:val="0"/>
      <w:marBottom w:val="0"/>
      <w:divBdr>
        <w:top w:val="none" w:sz="0" w:space="0" w:color="auto"/>
        <w:left w:val="none" w:sz="0" w:space="0" w:color="auto"/>
        <w:bottom w:val="none" w:sz="0" w:space="0" w:color="auto"/>
        <w:right w:val="none" w:sz="0" w:space="0" w:color="auto"/>
      </w:divBdr>
      <w:divsChild>
        <w:div w:id="1359548289">
          <w:marLeft w:val="0"/>
          <w:marRight w:val="0"/>
          <w:marTop w:val="0"/>
          <w:marBottom w:val="0"/>
          <w:divBdr>
            <w:top w:val="none" w:sz="0" w:space="0" w:color="auto"/>
            <w:left w:val="none" w:sz="0" w:space="0" w:color="auto"/>
            <w:bottom w:val="none" w:sz="0" w:space="0" w:color="auto"/>
            <w:right w:val="none" w:sz="0" w:space="0" w:color="auto"/>
          </w:divBdr>
          <w:divsChild>
            <w:div w:id="278529993">
              <w:marLeft w:val="0"/>
              <w:marRight w:val="0"/>
              <w:marTop w:val="0"/>
              <w:marBottom w:val="0"/>
              <w:divBdr>
                <w:top w:val="none" w:sz="0" w:space="0" w:color="auto"/>
                <w:left w:val="none" w:sz="0" w:space="0" w:color="auto"/>
                <w:bottom w:val="none" w:sz="0" w:space="0" w:color="auto"/>
                <w:right w:val="none" w:sz="0" w:space="0" w:color="auto"/>
              </w:divBdr>
            </w:div>
            <w:div w:id="634721857">
              <w:marLeft w:val="0"/>
              <w:marRight w:val="0"/>
              <w:marTop w:val="0"/>
              <w:marBottom w:val="0"/>
              <w:divBdr>
                <w:top w:val="none" w:sz="0" w:space="0" w:color="auto"/>
                <w:left w:val="none" w:sz="0" w:space="0" w:color="auto"/>
                <w:bottom w:val="none" w:sz="0" w:space="0" w:color="auto"/>
                <w:right w:val="none" w:sz="0" w:space="0" w:color="auto"/>
              </w:divBdr>
            </w:div>
            <w:div w:id="689798261">
              <w:marLeft w:val="0"/>
              <w:marRight w:val="0"/>
              <w:marTop w:val="0"/>
              <w:marBottom w:val="0"/>
              <w:divBdr>
                <w:top w:val="none" w:sz="0" w:space="0" w:color="auto"/>
                <w:left w:val="none" w:sz="0" w:space="0" w:color="auto"/>
                <w:bottom w:val="none" w:sz="0" w:space="0" w:color="auto"/>
                <w:right w:val="none" w:sz="0" w:space="0" w:color="auto"/>
              </w:divBdr>
            </w:div>
            <w:div w:id="1083141074">
              <w:marLeft w:val="0"/>
              <w:marRight w:val="0"/>
              <w:marTop w:val="0"/>
              <w:marBottom w:val="0"/>
              <w:divBdr>
                <w:top w:val="none" w:sz="0" w:space="0" w:color="auto"/>
                <w:left w:val="none" w:sz="0" w:space="0" w:color="auto"/>
                <w:bottom w:val="none" w:sz="0" w:space="0" w:color="auto"/>
                <w:right w:val="none" w:sz="0" w:space="0" w:color="auto"/>
              </w:divBdr>
            </w:div>
            <w:div w:id="1195654670">
              <w:marLeft w:val="0"/>
              <w:marRight w:val="0"/>
              <w:marTop w:val="0"/>
              <w:marBottom w:val="0"/>
              <w:divBdr>
                <w:top w:val="none" w:sz="0" w:space="0" w:color="auto"/>
                <w:left w:val="none" w:sz="0" w:space="0" w:color="auto"/>
                <w:bottom w:val="none" w:sz="0" w:space="0" w:color="auto"/>
                <w:right w:val="none" w:sz="0" w:space="0" w:color="auto"/>
              </w:divBdr>
            </w:div>
            <w:div w:id="1271550577">
              <w:marLeft w:val="0"/>
              <w:marRight w:val="0"/>
              <w:marTop w:val="0"/>
              <w:marBottom w:val="0"/>
              <w:divBdr>
                <w:top w:val="none" w:sz="0" w:space="0" w:color="auto"/>
                <w:left w:val="none" w:sz="0" w:space="0" w:color="auto"/>
                <w:bottom w:val="none" w:sz="0" w:space="0" w:color="auto"/>
                <w:right w:val="none" w:sz="0" w:space="0" w:color="auto"/>
              </w:divBdr>
            </w:div>
            <w:div w:id="1963532445">
              <w:marLeft w:val="0"/>
              <w:marRight w:val="0"/>
              <w:marTop w:val="0"/>
              <w:marBottom w:val="0"/>
              <w:divBdr>
                <w:top w:val="none" w:sz="0" w:space="0" w:color="auto"/>
                <w:left w:val="none" w:sz="0" w:space="0" w:color="auto"/>
                <w:bottom w:val="none" w:sz="0" w:space="0" w:color="auto"/>
                <w:right w:val="none" w:sz="0" w:space="0" w:color="auto"/>
              </w:divBdr>
            </w:div>
            <w:div w:id="20482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056">
      <w:bodyDiv w:val="1"/>
      <w:marLeft w:val="0"/>
      <w:marRight w:val="0"/>
      <w:marTop w:val="0"/>
      <w:marBottom w:val="0"/>
      <w:divBdr>
        <w:top w:val="none" w:sz="0" w:space="0" w:color="auto"/>
        <w:left w:val="none" w:sz="0" w:space="0" w:color="auto"/>
        <w:bottom w:val="none" w:sz="0" w:space="0" w:color="auto"/>
        <w:right w:val="none" w:sz="0" w:space="0" w:color="auto"/>
      </w:divBdr>
    </w:div>
    <w:div w:id="1500537784">
      <w:bodyDiv w:val="1"/>
      <w:marLeft w:val="0"/>
      <w:marRight w:val="0"/>
      <w:marTop w:val="0"/>
      <w:marBottom w:val="0"/>
      <w:divBdr>
        <w:top w:val="none" w:sz="0" w:space="0" w:color="auto"/>
        <w:left w:val="none" w:sz="0" w:space="0" w:color="auto"/>
        <w:bottom w:val="none" w:sz="0" w:space="0" w:color="auto"/>
        <w:right w:val="none" w:sz="0" w:space="0" w:color="auto"/>
      </w:divBdr>
    </w:div>
    <w:div w:id="1511026738">
      <w:bodyDiv w:val="1"/>
      <w:marLeft w:val="0"/>
      <w:marRight w:val="0"/>
      <w:marTop w:val="0"/>
      <w:marBottom w:val="0"/>
      <w:divBdr>
        <w:top w:val="none" w:sz="0" w:space="0" w:color="auto"/>
        <w:left w:val="none" w:sz="0" w:space="0" w:color="auto"/>
        <w:bottom w:val="none" w:sz="0" w:space="0" w:color="auto"/>
        <w:right w:val="none" w:sz="0" w:space="0" w:color="auto"/>
      </w:divBdr>
    </w:div>
    <w:div w:id="1529754276">
      <w:bodyDiv w:val="1"/>
      <w:marLeft w:val="0"/>
      <w:marRight w:val="0"/>
      <w:marTop w:val="0"/>
      <w:marBottom w:val="0"/>
      <w:divBdr>
        <w:top w:val="none" w:sz="0" w:space="0" w:color="auto"/>
        <w:left w:val="none" w:sz="0" w:space="0" w:color="auto"/>
        <w:bottom w:val="none" w:sz="0" w:space="0" w:color="auto"/>
        <w:right w:val="none" w:sz="0" w:space="0" w:color="auto"/>
      </w:divBdr>
    </w:div>
    <w:div w:id="1537038013">
      <w:bodyDiv w:val="1"/>
      <w:marLeft w:val="0"/>
      <w:marRight w:val="0"/>
      <w:marTop w:val="0"/>
      <w:marBottom w:val="0"/>
      <w:divBdr>
        <w:top w:val="none" w:sz="0" w:space="0" w:color="auto"/>
        <w:left w:val="none" w:sz="0" w:space="0" w:color="auto"/>
        <w:bottom w:val="none" w:sz="0" w:space="0" w:color="auto"/>
        <w:right w:val="none" w:sz="0" w:space="0" w:color="auto"/>
      </w:divBdr>
    </w:div>
    <w:div w:id="1565875422">
      <w:bodyDiv w:val="1"/>
      <w:marLeft w:val="0"/>
      <w:marRight w:val="0"/>
      <w:marTop w:val="0"/>
      <w:marBottom w:val="0"/>
      <w:divBdr>
        <w:top w:val="none" w:sz="0" w:space="0" w:color="auto"/>
        <w:left w:val="none" w:sz="0" w:space="0" w:color="auto"/>
        <w:bottom w:val="none" w:sz="0" w:space="0" w:color="auto"/>
        <w:right w:val="none" w:sz="0" w:space="0" w:color="auto"/>
      </w:divBdr>
    </w:div>
    <w:div w:id="1576013616">
      <w:bodyDiv w:val="1"/>
      <w:marLeft w:val="0"/>
      <w:marRight w:val="0"/>
      <w:marTop w:val="0"/>
      <w:marBottom w:val="0"/>
      <w:divBdr>
        <w:top w:val="none" w:sz="0" w:space="0" w:color="auto"/>
        <w:left w:val="none" w:sz="0" w:space="0" w:color="auto"/>
        <w:bottom w:val="none" w:sz="0" w:space="0" w:color="auto"/>
        <w:right w:val="none" w:sz="0" w:space="0" w:color="auto"/>
      </w:divBdr>
    </w:div>
    <w:div w:id="1608197501">
      <w:bodyDiv w:val="1"/>
      <w:marLeft w:val="0"/>
      <w:marRight w:val="0"/>
      <w:marTop w:val="0"/>
      <w:marBottom w:val="0"/>
      <w:divBdr>
        <w:top w:val="none" w:sz="0" w:space="0" w:color="auto"/>
        <w:left w:val="none" w:sz="0" w:space="0" w:color="auto"/>
        <w:bottom w:val="none" w:sz="0" w:space="0" w:color="auto"/>
        <w:right w:val="none" w:sz="0" w:space="0" w:color="auto"/>
      </w:divBdr>
    </w:div>
    <w:div w:id="1609583188">
      <w:bodyDiv w:val="1"/>
      <w:marLeft w:val="0"/>
      <w:marRight w:val="0"/>
      <w:marTop w:val="0"/>
      <w:marBottom w:val="0"/>
      <w:divBdr>
        <w:top w:val="none" w:sz="0" w:space="0" w:color="auto"/>
        <w:left w:val="none" w:sz="0" w:space="0" w:color="auto"/>
        <w:bottom w:val="none" w:sz="0" w:space="0" w:color="auto"/>
        <w:right w:val="none" w:sz="0" w:space="0" w:color="auto"/>
      </w:divBdr>
    </w:div>
    <w:div w:id="1636326842">
      <w:bodyDiv w:val="1"/>
      <w:marLeft w:val="0"/>
      <w:marRight w:val="0"/>
      <w:marTop w:val="0"/>
      <w:marBottom w:val="0"/>
      <w:divBdr>
        <w:top w:val="none" w:sz="0" w:space="0" w:color="auto"/>
        <w:left w:val="none" w:sz="0" w:space="0" w:color="auto"/>
        <w:bottom w:val="none" w:sz="0" w:space="0" w:color="auto"/>
        <w:right w:val="none" w:sz="0" w:space="0" w:color="auto"/>
      </w:divBdr>
    </w:div>
    <w:div w:id="1643151115">
      <w:bodyDiv w:val="1"/>
      <w:marLeft w:val="0"/>
      <w:marRight w:val="0"/>
      <w:marTop w:val="0"/>
      <w:marBottom w:val="0"/>
      <w:divBdr>
        <w:top w:val="none" w:sz="0" w:space="0" w:color="auto"/>
        <w:left w:val="none" w:sz="0" w:space="0" w:color="auto"/>
        <w:bottom w:val="none" w:sz="0" w:space="0" w:color="auto"/>
        <w:right w:val="none" w:sz="0" w:space="0" w:color="auto"/>
      </w:divBdr>
    </w:div>
    <w:div w:id="1696686502">
      <w:bodyDiv w:val="1"/>
      <w:marLeft w:val="0"/>
      <w:marRight w:val="0"/>
      <w:marTop w:val="0"/>
      <w:marBottom w:val="0"/>
      <w:divBdr>
        <w:top w:val="none" w:sz="0" w:space="0" w:color="auto"/>
        <w:left w:val="none" w:sz="0" w:space="0" w:color="auto"/>
        <w:bottom w:val="none" w:sz="0" w:space="0" w:color="auto"/>
        <w:right w:val="none" w:sz="0" w:space="0" w:color="auto"/>
      </w:divBdr>
      <w:divsChild>
        <w:div w:id="665204416">
          <w:marLeft w:val="1987"/>
          <w:marRight w:val="0"/>
          <w:marTop w:val="86"/>
          <w:marBottom w:val="0"/>
          <w:divBdr>
            <w:top w:val="none" w:sz="0" w:space="0" w:color="auto"/>
            <w:left w:val="none" w:sz="0" w:space="0" w:color="auto"/>
            <w:bottom w:val="none" w:sz="0" w:space="0" w:color="auto"/>
            <w:right w:val="none" w:sz="0" w:space="0" w:color="auto"/>
          </w:divBdr>
        </w:div>
        <w:div w:id="1122066914">
          <w:marLeft w:val="1267"/>
          <w:marRight w:val="0"/>
          <w:marTop w:val="86"/>
          <w:marBottom w:val="0"/>
          <w:divBdr>
            <w:top w:val="none" w:sz="0" w:space="0" w:color="auto"/>
            <w:left w:val="none" w:sz="0" w:space="0" w:color="auto"/>
            <w:bottom w:val="none" w:sz="0" w:space="0" w:color="auto"/>
            <w:right w:val="none" w:sz="0" w:space="0" w:color="auto"/>
          </w:divBdr>
        </w:div>
        <w:div w:id="1212230845">
          <w:marLeft w:val="1267"/>
          <w:marRight w:val="0"/>
          <w:marTop w:val="86"/>
          <w:marBottom w:val="0"/>
          <w:divBdr>
            <w:top w:val="none" w:sz="0" w:space="0" w:color="auto"/>
            <w:left w:val="none" w:sz="0" w:space="0" w:color="auto"/>
            <w:bottom w:val="none" w:sz="0" w:space="0" w:color="auto"/>
            <w:right w:val="none" w:sz="0" w:space="0" w:color="auto"/>
          </w:divBdr>
        </w:div>
        <w:div w:id="1295405607">
          <w:marLeft w:val="1987"/>
          <w:marRight w:val="0"/>
          <w:marTop w:val="86"/>
          <w:marBottom w:val="0"/>
          <w:divBdr>
            <w:top w:val="none" w:sz="0" w:space="0" w:color="auto"/>
            <w:left w:val="none" w:sz="0" w:space="0" w:color="auto"/>
            <w:bottom w:val="none" w:sz="0" w:space="0" w:color="auto"/>
            <w:right w:val="none" w:sz="0" w:space="0" w:color="auto"/>
          </w:divBdr>
        </w:div>
        <w:div w:id="1973972325">
          <w:marLeft w:val="1987"/>
          <w:marRight w:val="0"/>
          <w:marTop w:val="86"/>
          <w:marBottom w:val="0"/>
          <w:divBdr>
            <w:top w:val="none" w:sz="0" w:space="0" w:color="auto"/>
            <w:left w:val="none" w:sz="0" w:space="0" w:color="auto"/>
            <w:bottom w:val="none" w:sz="0" w:space="0" w:color="auto"/>
            <w:right w:val="none" w:sz="0" w:space="0" w:color="auto"/>
          </w:divBdr>
        </w:div>
        <w:div w:id="2018531402">
          <w:marLeft w:val="1987"/>
          <w:marRight w:val="0"/>
          <w:marTop w:val="86"/>
          <w:marBottom w:val="0"/>
          <w:divBdr>
            <w:top w:val="none" w:sz="0" w:space="0" w:color="auto"/>
            <w:left w:val="none" w:sz="0" w:space="0" w:color="auto"/>
            <w:bottom w:val="none" w:sz="0" w:space="0" w:color="auto"/>
            <w:right w:val="none" w:sz="0" w:space="0" w:color="auto"/>
          </w:divBdr>
        </w:div>
        <w:div w:id="2089032824">
          <w:marLeft w:val="1987"/>
          <w:marRight w:val="0"/>
          <w:marTop w:val="86"/>
          <w:marBottom w:val="0"/>
          <w:divBdr>
            <w:top w:val="none" w:sz="0" w:space="0" w:color="auto"/>
            <w:left w:val="none" w:sz="0" w:space="0" w:color="auto"/>
            <w:bottom w:val="none" w:sz="0" w:space="0" w:color="auto"/>
            <w:right w:val="none" w:sz="0" w:space="0" w:color="auto"/>
          </w:divBdr>
        </w:div>
        <w:div w:id="2136945830">
          <w:marLeft w:val="1987"/>
          <w:marRight w:val="0"/>
          <w:marTop w:val="86"/>
          <w:marBottom w:val="0"/>
          <w:divBdr>
            <w:top w:val="none" w:sz="0" w:space="0" w:color="auto"/>
            <w:left w:val="none" w:sz="0" w:space="0" w:color="auto"/>
            <w:bottom w:val="none" w:sz="0" w:space="0" w:color="auto"/>
            <w:right w:val="none" w:sz="0" w:space="0" w:color="auto"/>
          </w:divBdr>
        </w:div>
      </w:divsChild>
    </w:div>
    <w:div w:id="1771968361">
      <w:bodyDiv w:val="1"/>
      <w:marLeft w:val="0"/>
      <w:marRight w:val="0"/>
      <w:marTop w:val="0"/>
      <w:marBottom w:val="0"/>
      <w:divBdr>
        <w:top w:val="none" w:sz="0" w:space="0" w:color="auto"/>
        <w:left w:val="none" w:sz="0" w:space="0" w:color="auto"/>
        <w:bottom w:val="none" w:sz="0" w:space="0" w:color="auto"/>
        <w:right w:val="none" w:sz="0" w:space="0" w:color="auto"/>
      </w:divBdr>
    </w:div>
    <w:div w:id="1821924877">
      <w:bodyDiv w:val="1"/>
      <w:marLeft w:val="0"/>
      <w:marRight w:val="0"/>
      <w:marTop w:val="0"/>
      <w:marBottom w:val="0"/>
      <w:divBdr>
        <w:top w:val="none" w:sz="0" w:space="0" w:color="auto"/>
        <w:left w:val="none" w:sz="0" w:space="0" w:color="auto"/>
        <w:bottom w:val="none" w:sz="0" w:space="0" w:color="auto"/>
        <w:right w:val="none" w:sz="0" w:space="0" w:color="auto"/>
      </w:divBdr>
    </w:div>
    <w:div w:id="1843931319">
      <w:bodyDiv w:val="1"/>
      <w:marLeft w:val="0"/>
      <w:marRight w:val="0"/>
      <w:marTop w:val="0"/>
      <w:marBottom w:val="0"/>
      <w:divBdr>
        <w:top w:val="none" w:sz="0" w:space="0" w:color="auto"/>
        <w:left w:val="none" w:sz="0" w:space="0" w:color="auto"/>
        <w:bottom w:val="none" w:sz="0" w:space="0" w:color="auto"/>
        <w:right w:val="none" w:sz="0" w:space="0" w:color="auto"/>
      </w:divBdr>
    </w:div>
    <w:div w:id="1898781627">
      <w:bodyDiv w:val="1"/>
      <w:marLeft w:val="0"/>
      <w:marRight w:val="0"/>
      <w:marTop w:val="0"/>
      <w:marBottom w:val="0"/>
      <w:divBdr>
        <w:top w:val="none" w:sz="0" w:space="0" w:color="auto"/>
        <w:left w:val="none" w:sz="0" w:space="0" w:color="auto"/>
        <w:bottom w:val="none" w:sz="0" w:space="0" w:color="auto"/>
        <w:right w:val="none" w:sz="0" w:space="0" w:color="auto"/>
      </w:divBdr>
    </w:div>
    <w:div w:id="1954749862">
      <w:bodyDiv w:val="1"/>
      <w:marLeft w:val="0"/>
      <w:marRight w:val="0"/>
      <w:marTop w:val="0"/>
      <w:marBottom w:val="0"/>
      <w:divBdr>
        <w:top w:val="none" w:sz="0" w:space="0" w:color="auto"/>
        <w:left w:val="none" w:sz="0" w:space="0" w:color="auto"/>
        <w:bottom w:val="none" w:sz="0" w:space="0" w:color="auto"/>
        <w:right w:val="none" w:sz="0" w:space="0" w:color="auto"/>
      </w:divBdr>
      <w:divsChild>
        <w:div w:id="1390808588">
          <w:marLeft w:val="0"/>
          <w:marRight w:val="0"/>
          <w:marTop w:val="0"/>
          <w:marBottom w:val="0"/>
          <w:divBdr>
            <w:top w:val="none" w:sz="0" w:space="0" w:color="auto"/>
            <w:left w:val="none" w:sz="0" w:space="0" w:color="auto"/>
            <w:bottom w:val="none" w:sz="0" w:space="0" w:color="auto"/>
            <w:right w:val="none" w:sz="0" w:space="0" w:color="auto"/>
          </w:divBdr>
          <w:divsChild>
            <w:div w:id="12390595">
              <w:marLeft w:val="0"/>
              <w:marRight w:val="0"/>
              <w:marTop w:val="0"/>
              <w:marBottom w:val="0"/>
              <w:divBdr>
                <w:top w:val="none" w:sz="0" w:space="0" w:color="auto"/>
                <w:left w:val="none" w:sz="0" w:space="0" w:color="auto"/>
                <w:bottom w:val="none" w:sz="0" w:space="0" w:color="auto"/>
                <w:right w:val="none" w:sz="0" w:space="0" w:color="auto"/>
              </w:divBdr>
            </w:div>
            <w:div w:id="168060819">
              <w:marLeft w:val="0"/>
              <w:marRight w:val="0"/>
              <w:marTop w:val="0"/>
              <w:marBottom w:val="0"/>
              <w:divBdr>
                <w:top w:val="none" w:sz="0" w:space="0" w:color="auto"/>
                <w:left w:val="none" w:sz="0" w:space="0" w:color="auto"/>
                <w:bottom w:val="none" w:sz="0" w:space="0" w:color="auto"/>
                <w:right w:val="none" w:sz="0" w:space="0" w:color="auto"/>
              </w:divBdr>
            </w:div>
            <w:div w:id="353071634">
              <w:marLeft w:val="0"/>
              <w:marRight w:val="0"/>
              <w:marTop w:val="0"/>
              <w:marBottom w:val="0"/>
              <w:divBdr>
                <w:top w:val="none" w:sz="0" w:space="0" w:color="auto"/>
                <w:left w:val="none" w:sz="0" w:space="0" w:color="auto"/>
                <w:bottom w:val="none" w:sz="0" w:space="0" w:color="auto"/>
                <w:right w:val="none" w:sz="0" w:space="0" w:color="auto"/>
              </w:divBdr>
            </w:div>
            <w:div w:id="590747172">
              <w:marLeft w:val="0"/>
              <w:marRight w:val="0"/>
              <w:marTop w:val="0"/>
              <w:marBottom w:val="0"/>
              <w:divBdr>
                <w:top w:val="none" w:sz="0" w:space="0" w:color="auto"/>
                <w:left w:val="none" w:sz="0" w:space="0" w:color="auto"/>
                <w:bottom w:val="none" w:sz="0" w:space="0" w:color="auto"/>
                <w:right w:val="none" w:sz="0" w:space="0" w:color="auto"/>
              </w:divBdr>
            </w:div>
            <w:div w:id="647826743">
              <w:marLeft w:val="0"/>
              <w:marRight w:val="0"/>
              <w:marTop w:val="0"/>
              <w:marBottom w:val="0"/>
              <w:divBdr>
                <w:top w:val="none" w:sz="0" w:space="0" w:color="auto"/>
                <w:left w:val="none" w:sz="0" w:space="0" w:color="auto"/>
                <w:bottom w:val="none" w:sz="0" w:space="0" w:color="auto"/>
                <w:right w:val="none" w:sz="0" w:space="0" w:color="auto"/>
              </w:divBdr>
            </w:div>
            <w:div w:id="908225887">
              <w:marLeft w:val="0"/>
              <w:marRight w:val="0"/>
              <w:marTop w:val="0"/>
              <w:marBottom w:val="0"/>
              <w:divBdr>
                <w:top w:val="none" w:sz="0" w:space="0" w:color="auto"/>
                <w:left w:val="none" w:sz="0" w:space="0" w:color="auto"/>
                <w:bottom w:val="none" w:sz="0" w:space="0" w:color="auto"/>
                <w:right w:val="none" w:sz="0" w:space="0" w:color="auto"/>
              </w:divBdr>
            </w:div>
            <w:div w:id="1114598212">
              <w:marLeft w:val="0"/>
              <w:marRight w:val="0"/>
              <w:marTop w:val="0"/>
              <w:marBottom w:val="0"/>
              <w:divBdr>
                <w:top w:val="none" w:sz="0" w:space="0" w:color="auto"/>
                <w:left w:val="none" w:sz="0" w:space="0" w:color="auto"/>
                <w:bottom w:val="none" w:sz="0" w:space="0" w:color="auto"/>
                <w:right w:val="none" w:sz="0" w:space="0" w:color="auto"/>
              </w:divBdr>
            </w:div>
            <w:div w:id="20100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5137">
      <w:bodyDiv w:val="1"/>
      <w:marLeft w:val="0"/>
      <w:marRight w:val="0"/>
      <w:marTop w:val="0"/>
      <w:marBottom w:val="0"/>
      <w:divBdr>
        <w:top w:val="none" w:sz="0" w:space="0" w:color="auto"/>
        <w:left w:val="none" w:sz="0" w:space="0" w:color="auto"/>
        <w:bottom w:val="none" w:sz="0" w:space="0" w:color="auto"/>
        <w:right w:val="none" w:sz="0" w:space="0" w:color="auto"/>
      </w:divBdr>
    </w:div>
    <w:div w:id="2048673822">
      <w:bodyDiv w:val="1"/>
      <w:marLeft w:val="0"/>
      <w:marRight w:val="0"/>
      <w:marTop w:val="0"/>
      <w:marBottom w:val="0"/>
      <w:divBdr>
        <w:top w:val="none" w:sz="0" w:space="0" w:color="auto"/>
        <w:left w:val="none" w:sz="0" w:space="0" w:color="auto"/>
        <w:bottom w:val="none" w:sz="0" w:space="0" w:color="auto"/>
        <w:right w:val="none" w:sz="0" w:space="0" w:color="auto"/>
      </w:divBdr>
    </w:div>
    <w:div w:id="2062367670">
      <w:bodyDiv w:val="1"/>
      <w:marLeft w:val="0"/>
      <w:marRight w:val="0"/>
      <w:marTop w:val="0"/>
      <w:marBottom w:val="0"/>
      <w:divBdr>
        <w:top w:val="none" w:sz="0" w:space="0" w:color="auto"/>
        <w:left w:val="none" w:sz="0" w:space="0" w:color="auto"/>
        <w:bottom w:val="none" w:sz="0" w:space="0" w:color="auto"/>
        <w:right w:val="none" w:sz="0" w:space="0" w:color="auto"/>
      </w:divBdr>
    </w:div>
    <w:div w:id="2070493274">
      <w:bodyDiv w:val="1"/>
      <w:marLeft w:val="0"/>
      <w:marRight w:val="0"/>
      <w:marTop w:val="0"/>
      <w:marBottom w:val="0"/>
      <w:divBdr>
        <w:top w:val="none" w:sz="0" w:space="0" w:color="auto"/>
        <w:left w:val="none" w:sz="0" w:space="0" w:color="auto"/>
        <w:bottom w:val="none" w:sz="0" w:space="0" w:color="auto"/>
        <w:right w:val="none" w:sz="0" w:space="0" w:color="auto"/>
      </w:divBdr>
    </w:div>
    <w:div w:id="214488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FTS%20Bulgaria\General\Document%20Templates\Templates%20with%20new%20Logo\Customer%20Manual%20Name_V%23%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4fa4ae-ee74-4844-a8cc-84d5f2101fd8" xsi:nil="true"/>
    <lcf76f155ced4ddcb4097134ff3c332f xmlns="43c08942-3ec2-4d8b-a4a9-348122a590e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28B4A5CBE74DD49A16F2BD052DCDDDD" ma:contentTypeVersion="18" ma:contentTypeDescription="Създаване на нов документ" ma:contentTypeScope="" ma:versionID="15ad5a36d9713dbd1d7f072df4bc3a39">
  <xsd:schema xmlns:xsd="http://www.w3.org/2001/XMLSchema" xmlns:xs="http://www.w3.org/2001/XMLSchema" xmlns:p="http://schemas.microsoft.com/office/2006/metadata/properties" xmlns:ns2="43c08942-3ec2-4d8b-a4a9-348122a590ef" xmlns:ns3="894fa4ae-ee74-4844-a8cc-84d5f2101fd8" targetNamespace="http://schemas.microsoft.com/office/2006/metadata/properties" ma:root="true" ma:fieldsID="112bd5c81fa34fa71c586ff5ad1d04e1" ns2:_="" ns3:_="">
    <xsd:import namespace="43c08942-3ec2-4d8b-a4a9-348122a590ef"/>
    <xsd:import namespace="894fa4ae-ee74-4844-a8cc-84d5f2101f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08942-3ec2-4d8b-a4a9-348122a59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Етикети за изображения" ma:readOnly="false" ma:fieldId="{5cf76f15-5ced-4ddc-b409-7134ff3c332f}" ma:taxonomyMulti="true" ma:sspId="62c6fd15-d913-4ca6-9b4f-1e884ab4374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4fa4ae-ee74-4844-a8cc-84d5f2101fd8" elementFormDefault="qualified">
    <xsd:import namespace="http://schemas.microsoft.com/office/2006/documentManagement/types"/>
    <xsd:import namespace="http://schemas.microsoft.com/office/infopath/2007/PartnerControls"/>
    <xsd:element name="SharedWithUsers" ma:index="14"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поделени с подробности" ma:internalName="SharedWithDetails" ma:readOnly="true">
      <xsd:simpleType>
        <xsd:restriction base="dms:Note">
          <xsd:maxLength value="255"/>
        </xsd:restriction>
      </xsd:simpleType>
    </xsd:element>
    <xsd:element name="TaxCatchAll" ma:index="23" nillable="true" ma:displayName="Taxonomy Catch All Column" ma:hidden="true" ma:list="{3329e6fa-0dea-42b7-a1e5-7a959c7b805e}" ma:internalName="TaxCatchAll" ma:showField="CatchAllData" ma:web="894fa4ae-ee74-4844-a8cc-84d5f2101f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77D904-C2D3-4D2F-9A7D-20DA49303B8B}">
  <ds:schemaRefs>
    <ds:schemaRef ds:uri="http://schemas.openxmlformats.org/officeDocument/2006/bibliography"/>
  </ds:schemaRefs>
</ds:datastoreItem>
</file>

<file path=customXml/itemProps2.xml><?xml version="1.0" encoding="utf-8"?>
<ds:datastoreItem xmlns:ds="http://schemas.openxmlformats.org/officeDocument/2006/customXml" ds:itemID="{34ADE345-8986-4063-9394-75F6CF9988E0}">
  <ds:schemaRefs>
    <ds:schemaRef ds:uri="http://schemas.microsoft.com/sharepoint/v3/contenttype/forms"/>
  </ds:schemaRefs>
</ds:datastoreItem>
</file>

<file path=customXml/itemProps3.xml><?xml version="1.0" encoding="utf-8"?>
<ds:datastoreItem xmlns:ds="http://schemas.openxmlformats.org/officeDocument/2006/customXml" ds:itemID="{D00960F5-F71C-49C6-AE66-D04A879ABF52}">
  <ds:schemaRefs>
    <ds:schemaRef ds:uri="http://schemas.microsoft.com/office/2006/metadata/properties"/>
    <ds:schemaRef ds:uri="http://schemas.microsoft.com/office/infopath/2007/PartnerControls"/>
    <ds:schemaRef ds:uri="894fa4ae-ee74-4844-a8cc-84d5f2101fd8"/>
    <ds:schemaRef ds:uri="43c08942-3ec2-4d8b-a4a9-348122a590ef"/>
  </ds:schemaRefs>
</ds:datastoreItem>
</file>

<file path=customXml/itemProps4.xml><?xml version="1.0" encoding="utf-8"?>
<ds:datastoreItem xmlns:ds="http://schemas.openxmlformats.org/officeDocument/2006/customXml" ds:itemID="{D736CD51-E9C3-488B-A355-890D92CCD7F4}"/>
</file>

<file path=docProps/app.xml><?xml version="1.0" encoding="utf-8"?>
<Properties xmlns="http://schemas.openxmlformats.org/officeDocument/2006/extended-properties" xmlns:vt="http://schemas.openxmlformats.org/officeDocument/2006/docPropsVTypes">
  <Template>Customer Manual Name_V##</Template>
  <TotalTime>0</TotalTime>
  <Pages>7</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Links>
    <vt:vector size="108" baseType="variant">
      <vt:variant>
        <vt:i4>1769533</vt:i4>
      </vt:variant>
      <vt:variant>
        <vt:i4>104</vt:i4>
      </vt:variant>
      <vt:variant>
        <vt:i4>0</vt:i4>
      </vt:variant>
      <vt:variant>
        <vt:i4>5</vt:i4>
      </vt:variant>
      <vt:variant>
        <vt:lpwstr/>
      </vt:variant>
      <vt:variant>
        <vt:lpwstr>_Toc524097590</vt:lpwstr>
      </vt:variant>
      <vt:variant>
        <vt:i4>1703997</vt:i4>
      </vt:variant>
      <vt:variant>
        <vt:i4>98</vt:i4>
      </vt:variant>
      <vt:variant>
        <vt:i4>0</vt:i4>
      </vt:variant>
      <vt:variant>
        <vt:i4>5</vt:i4>
      </vt:variant>
      <vt:variant>
        <vt:lpwstr/>
      </vt:variant>
      <vt:variant>
        <vt:lpwstr>_Toc524097589</vt:lpwstr>
      </vt:variant>
      <vt:variant>
        <vt:i4>1703997</vt:i4>
      </vt:variant>
      <vt:variant>
        <vt:i4>92</vt:i4>
      </vt:variant>
      <vt:variant>
        <vt:i4>0</vt:i4>
      </vt:variant>
      <vt:variant>
        <vt:i4>5</vt:i4>
      </vt:variant>
      <vt:variant>
        <vt:lpwstr/>
      </vt:variant>
      <vt:variant>
        <vt:lpwstr>_Toc524097588</vt:lpwstr>
      </vt:variant>
      <vt:variant>
        <vt:i4>1703997</vt:i4>
      </vt:variant>
      <vt:variant>
        <vt:i4>86</vt:i4>
      </vt:variant>
      <vt:variant>
        <vt:i4>0</vt:i4>
      </vt:variant>
      <vt:variant>
        <vt:i4>5</vt:i4>
      </vt:variant>
      <vt:variant>
        <vt:lpwstr/>
      </vt:variant>
      <vt:variant>
        <vt:lpwstr>_Toc524097587</vt:lpwstr>
      </vt:variant>
      <vt:variant>
        <vt:i4>1703997</vt:i4>
      </vt:variant>
      <vt:variant>
        <vt:i4>80</vt:i4>
      </vt:variant>
      <vt:variant>
        <vt:i4>0</vt:i4>
      </vt:variant>
      <vt:variant>
        <vt:i4>5</vt:i4>
      </vt:variant>
      <vt:variant>
        <vt:lpwstr/>
      </vt:variant>
      <vt:variant>
        <vt:lpwstr>_Toc524097586</vt:lpwstr>
      </vt:variant>
      <vt:variant>
        <vt:i4>1703997</vt:i4>
      </vt:variant>
      <vt:variant>
        <vt:i4>74</vt:i4>
      </vt:variant>
      <vt:variant>
        <vt:i4>0</vt:i4>
      </vt:variant>
      <vt:variant>
        <vt:i4>5</vt:i4>
      </vt:variant>
      <vt:variant>
        <vt:lpwstr/>
      </vt:variant>
      <vt:variant>
        <vt:lpwstr>_Toc524097585</vt:lpwstr>
      </vt:variant>
      <vt:variant>
        <vt:i4>1703997</vt:i4>
      </vt:variant>
      <vt:variant>
        <vt:i4>68</vt:i4>
      </vt:variant>
      <vt:variant>
        <vt:i4>0</vt:i4>
      </vt:variant>
      <vt:variant>
        <vt:i4>5</vt:i4>
      </vt:variant>
      <vt:variant>
        <vt:lpwstr/>
      </vt:variant>
      <vt:variant>
        <vt:lpwstr>_Toc524097584</vt:lpwstr>
      </vt:variant>
      <vt:variant>
        <vt:i4>1703997</vt:i4>
      </vt:variant>
      <vt:variant>
        <vt:i4>62</vt:i4>
      </vt:variant>
      <vt:variant>
        <vt:i4>0</vt:i4>
      </vt:variant>
      <vt:variant>
        <vt:i4>5</vt:i4>
      </vt:variant>
      <vt:variant>
        <vt:lpwstr/>
      </vt:variant>
      <vt:variant>
        <vt:lpwstr>_Toc524097583</vt:lpwstr>
      </vt:variant>
      <vt:variant>
        <vt:i4>1703997</vt:i4>
      </vt:variant>
      <vt:variant>
        <vt:i4>56</vt:i4>
      </vt:variant>
      <vt:variant>
        <vt:i4>0</vt:i4>
      </vt:variant>
      <vt:variant>
        <vt:i4>5</vt:i4>
      </vt:variant>
      <vt:variant>
        <vt:lpwstr/>
      </vt:variant>
      <vt:variant>
        <vt:lpwstr>_Toc524097582</vt:lpwstr>
      </vt:variant>
      <vt:variant>
        <vt:i4>1703997</vt:i4>
      </vt:variant>
      <vt:variant>
        <vt:i4>50</vt:i4>
      </vt:variant>
      <vt:variant>
        <vt:i4>0</vt:i4>
      </vt:variant>
      <vt:variant>
        <vt:i4>5</vt:i4>
      </vt:variant>
      <vt:variant>
        <vt:lpwstr/>
      </vt:variant>
      <vt:variant>
        <vt:lpwstr>_Toc524097581</vt:lpwstr>
      </vt:variant>
      <vt:variant>
        <vt:i4>1703997</vt:i4>
      </vt:variant>
      <vt:variant>
        <vt:i4>44</vt:i4>
      </vt:variant>
      <vt:variant>
        <vt:i4>0</vt:i4>
      </vt:variant>
      <vt:variant>
        <vt:i4>5</vt:i4>
      </vt:variant>
      <vt:variant>
        <vt:lpwstr/>
      </vt:variant>
      <vt:variant>
        <vt:lpwstr>_Toc524097580</vt:lpwstr>
      </vt:variant>
      <vt:variant>
        <vt:i4>1376317</vt:i4>
      </vt:variant>
      <vt:variant>
        <vt:i4>38</vt:i4>
      </vt:variant>
      <vt:variant>
        <vt:i4>0</vt:i4>
      </vt:variant>
      <vt:variant>
        <vt:i4>5</vt:i4>
      </vt:variant>
      <vt:variant>
        <vt:lpwstr/>
      </vt:variant>
      <vt:variant>
        <vt:lpwstr>_Toc524097579</vt:lpwstr>
      </vt:variant>
      <vt:variant>
        <vt:i4>1376317</vt:i4>
      </vt:variant>
      <vt:variant>
        <vt:i4>32</vt:i4>
      </vt:variant>
      <vt:variant>
        <vt:i4>0</vt:i4>
      </vt:variant>
      <vt:variant>
        <vt:i4>5</vt:i4>
      </vt:variant>
      <vt:variant>
        <vt:lpwstr/>
      </vt:variant>
      <vt:variant>
        <vt:lpwstr>_Toc524097578</vt:lpwstr>
      </vt:variant>
      <vt:variant>
        <vt:i4>1376317</vt:i4>
      </vt:variant>
      <vt:variant>
        <vt:i4>26</vt:i4>
      </vt:variant>
      <vt:variant>
        <vt:i4>0</vt:i4>
      </vt:variant>
      <vt:variant>
        <vt:i4>5</vt:i4>
      </vt:variant>
      <vt:variant>
        <vt:lpwstr/>
      </vt:variant>
      <vt:variant>
        <vt:lpwstr>_Toc524097577</vt:lpwstr>
      </vt:variant>
      <vt:variant>
        <vt:i4>1376317</vt:i4>
      </vt:variant>
      <vt:variant>
        <vt:i4>20</vt:i4>
      </vt:variant>
      <vt:variant>
        <vt:i4>0</vt:i4>
      </vt:variant>
      <vt:variant>
        <vt:i4>5</vt:i4>
      </vt:variant>
      <vt:variant>
        <vt:lpwstr/>
      </vt:variant>
      <vt:variant>
        <vt:lpwstr>_Toc524097576</vt:lpwstr>
      </vt:variant>
      <vt:variant>
        <vt:i4>1376317</vt:i4>
      </vt:variant>
      <vt:variant>
        <vt:i4>14</vt:i4>
      </vt:variant>
      <vt:variant>
        <vt:i4>0</vt:i4>
      </vt:variant>
      <vt:variant>
        <vt:i4>5</vt:i4>
      </vt:variant>
      <vt:variant>
        <vt:lpwstr/>
      </vt:variant>
      <vt:variant>
        <vt:lpwstr>_Toc524097575</vt:lpwstr>
      </vt:variant>
      <vt:variant>
        <vt:i4>1376317</vt:i4>
      </vt:variant>
      <vt:variant>
        <vt:i4>8</vt:i4>
      </vt:variant>
      <vt:variant>
        <vt:i4>0</vt:i4>
      </vt:variant>
      <vt:variant>
        <vt:i4>5</vt:i4>
      </vt:variant>
      <vt:variant>
        <vt:lpwstr/>
      </vt:variant>
      <vt:variant>
        <vt:lpwstr>_Toc524097574</vt:lpwstr>
      </vt:variant>
      <vt:variant>
        <vt:i4>1376317</vt:i4>
      </vt:variant>
      <vt:variant>
        <vt:i4>2</vt:i4>
      </vt:variant>
      <vt:variant>
        <vt:i4>0</vt:i4>
      </vt:variant>
      <vt:variant>
        <vt:i4>5</vt:i4>
      </vt:variant>
      <vt:variant>
        <vt:lpwstr/>
      </vt:variant>
      <vt:variant>
        <vt:lpwstr>_Toc524097573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2024-04-15T09:27:00Z</dcterms:created>
  <dcterms:modified xsi:type="dcterms:W3CDTF">2024-05-09T08:39:00Z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0x010100B28B4A5CBE74DD49A16F2BD052DCDDDD</vt:lpwstr>
  </property>
  <property fmtid="{D5CDD505-2E9C-101B-9397-08002B2CF9AE}" pid="3" name="MediaServiceImageTags">
    <vt:lpwstr/>
  </property>
</Properties>
</file>